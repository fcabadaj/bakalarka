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3F0FB0"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3F0FB0"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3F0FB0"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3F0FB0"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3F0FB0" w:rsidP="00DF773E">
      <w:pPr>
        <w:pStyle w:val="Hlavikaobsahu"/>
      </w:pPr>
      <w:hyperlink r:id="rId15" w:anchor="Obsah" w:history="1">
        <w:r w:rsidR="00DF773E" w:rsidRPr="003210F0">
          <w:t>Obsah</w:t>
        </w:r>
      </w:hyperlink>
    </w:p>
    <w:p w14:paraId="569791A3" w14:textId="4D67382E" w:rsidR="00A841FF"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841FF">
        <w:t>Zoznam obrázkov</w:t>
      </w:r>
      <w:r w:rsidR="00A841FF">
        <w:tab/>
      </w:r>
      <w:r w:rsidR="00A841FF">
        <w:fldChar w:fldCharType="begin"/>
      </w:r>
      <w:r w:rsidR="00A841FF">
        <w:instrText xml:space="preserve"> PAGEREF _Toc37673479 \h </w:instrText>
      </w:r>
      <w:r w:rsidR="00A841FF">
        <w:fldChar w:fldCharType="separate"/>
      </w:r>
      <w:r w:rsidR="002C5D44">
        <w:t>7</w:t>
      </w:r>
      <w:r w:rsidR="00A841FF">
        <w:fldChar w:fldCharType="end"/>
      </w:r>
    </w:p>
    <w:p w14:paraId="0FBAECCA" w14:textId="20F37BC3" w:rsidR="00A841FF" w:rsidRDefault="00A841FF">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_Toc37673480 \h </w:instrText>
      </w:r>
      <w:r>
        <w:fldChar w:fldCharType="separate"/>
      </w:r>
      <w:r w:rsidR="002C5D44">
        <w:t>8</w:t>
      </w:r>
      <w:r>
        <w:fldChar w:fldCharType="end"/>
      </w:r>
    </w:p>
    <w:p w14:paraId="111ABB4E" w14:textId="18678353" w:rsidR="00A841FF" w:rsidRDefault="00A841FF">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_Toc37673481 \h </w:instrText>
      </w:r>
      <w:r>
        <w:fldChar w:fldCharType="separate"/>
      </w:r>
      <w:r w:rsidR="002C5D44">
        <w:t>9</w:t>
      </w:r>
      <w:r>
        <w:fldChar w:fldCharType="end"/>
      </w:r>
    </w:p>
    <w:p w14:paraId="49906279" w14:textId="026F6D67" w:rsidR="00A841FF" w:rsidRDefault="00A841FF">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_Toc37673482 \h </w:instrText>
      </w:r>
      <w:r>
        <w:fldChar w:fldCharType="separate"/>
      </w:r>
      <w:r w:rsidR="002C5D44">
        <w:t>10</w:t>
      </w:r>
      <w:r>
        <w:fldChar w:fldCharType="end"/>
      </w:r>
    </w:p>
    <w:p w14:paraId="431E8C35" w14:textId="21E1CC70" w:rsidR="00A841FF" w:rsidRDefault="00A841FF">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_Toc37673483 \h </w:instrText>
      </w:r>
      <w:r>
        <w:fldChar w:fldCharType="separate"/>
      </w:r>
      <w:r w:rsidR="002C5D44">
        <w:t>12</w:t>
      </w:r>
      <w:r>
        <w:fldChar w:fldCharType="end"/>
      </w:r>
    </w:p>
    <w:p w14:paraId="05F59557" w14:textId="578613E9" w:rsidR="00A841FF" w:rsidRDefault="00A841FF">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_Toc37673484 \h </w:instrText>
      </w:r>
      <w:r>
        <w:fldChar w:fldCharType="separate"/>
      </w:r>
      <w:r w:rsidR="002C5D44">
        <w:t>13</w:t>
      </w:r>
      <w:r>
        <w:fldChar w:fldCharType="end"/>
      </w:r>
    </w:p>
    <w:p w14:paraId="396ED40B" w14:textId="75CBEF79" w:rsidR="00A841FF" w:rsidRDefault="00A841FF">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065148">
        <w:rPr>
          <w:color w:val="0000FF"/>
          <w:u w:val="single"/>
        </w:rPr>
        <w:t>https://raygun.com/blog/software-development-life-cycle/</w:t>
      </w:r>
      <w:r>
        <w:tab/>
      </w:r>
      <w:r>
        <w:fldChar w:fldCharType="begin"/>
      </w:r>
      <w:r>
        <w:instrText xml:space="preserve"> PAGEREF _Toc37673485 \h </w:instrText>
      </w:r>
      <w:r>
        <w:fldChar w:fldCharType="separate"/>
      </w:r>
      <w:r w:rsidR="002C5D44">
        <w:t>13</w:t>
      </w:r>
      <w:r>
        <w:fldChar w:fldCharType="end"/>
      </w:r>
    </w:p>
    <w:p w14:paraId="6BC96EA1" w14:textId="6F3157F8" w:rsidR="00A841FF" w:rsidRDefault="00A841FF">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_Toc37673486 \h </w:instrText>
      </w:r>
      <w:r>
        <w:fldChar w:fldCharType="separate"/>
      </w:r>
      <w:r w:rsidR="002C5D44">
        <w:t>17</w:t>
      </w:r>
      <w:r>
        <w:fldChar w:fldCharType="end"/>
      </w:r>
    </w:p>
    <w:p w14:paraId="29A5FF04" w14:textId="12AB249A" w:rsidR="00A841FF" w:rsidRDefault="00A841FF">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_Toc37673487 \h </w:instrText>
      </w:r>
      <w:r>
        <w:fldChar w:fldCharType="separate"/>
      </w:r>
      <w:r w:rsidR="002C5D44">
        <w:t>18</w:t>
      </w:r>
      <w:r>
        <w:fldChar w:fldCharType="end"/>
      </w:r>
    </w:p>
    <w:p w14:paraId="6034FEEA" w14:textId="280088B9" w:rsidR="00A841FF" w:rsidRDefault="00A841FF">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_Toc37673488 \h </w:instrText>
      </w:r>
      <w:r>
        <w:fldChar w:fldCharType="separate"/>
      </w:r>
      <w:r w:rsidR="002C5D44">
        <w:t>19</w:t>
      </w:r>
      <w:r>
        <w:fldChar w:fldCharType="end"/>
      </w:r>
    </w:p>
    <w:p w14:paraId="6C243544" w14:textId="4037D226" w:rsidR="00A841FF" w:rsidRDefault="00A841FF">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065148">
        <w:rPr>
          <w:u w:val="single"/>
        </w:rPr>
        <w:t xml:space="preserve"> https://testguild.com/automation-testing/</w:t>
      </w:r>
      <w:r>
        <w:tab/>
      </w:r>
      <w:r>
        <w:fldChar w:fldCharType="begin"/>
      </w:r>
      <w:r>
        <w:instrText xml:space="preserve"> PAGEREF _Toc37673489 \h </w:instrText>
      </w:r>
      <w:r>
        <w:fldChar w:fldCharType="separate"/>
      </w:r>
      <w:r w:rsidR="002C5D44">
        <w:t>20</w:t>
      </w:r>
      <w:r>
        <w:fldChar w:fldCharType="end"/>
      </w:r>
    </w:p>
    <w:p w14:paraId="441C5EE0" w14:textId="005698A5" w:rsidR="00A841FF" w:rsidRDefault="00A841FF">
      <w:pPr>
        <w:pStyle w:val="Obsah3"/>
        <w:rPr>
          <w:rFonts w:asciiTheme="minorHAnsi" w:eastAsiaTheme="minorEastAsia" w:hAnsiTheme="minorHAnsi" w:cstheme="minorBidi"/>
          <w:sz w:val="22"/>
          <w:lang w:eastAsia="sk-SK"/>
        </w:rPr>
      </w:pPr>
      <w:r>
        <w:t>2.2.4</w:t>
      </w:r>
      <w:r>
        <w:rPr>
          <w:rFonts w:asciiTheme="minorHAnsi" w:eastAsiaTheme="minorEastAsia" w:hAnsiTheme="minorHAnsi" w:cstheme="minorBidi"/>
          <w:sz w:val="22"/>
          <w:lang w:eastAsia="sk-SK"/>
        </w:rPr>
        <w:tab/>
      </w:r>
      <w:r>
        <w:t>Manuálne testovanie</w:t>
      </w:r>
      <w:r>
        <w:tab/>
      </w:r>
      <w:r>
        <w:fldChar w:fldCharType="begin"/>
      </w:r>
      <w:r>
        <w:instrText xml:space="preserve"> PAGEREF _Toc37673490 \h </w:instrText>
      </w:r>
      <w:r>
        <w:fldChar w:fldCharType="separate"/>
      </w:r>
      <w:r w:rsidR="002C5D44">
        <w:t>23</w:t>
      </w:r>
      <w:r>
        <w:fldChar w:fldCharType="end"/>
      </w:r>
    </w:p>
    <w:p w14:paraId="0F7083E1" w14:textId="1FF92CF8" w:rsidR="00A841FF" w:rsidRDefault="00A841FF">
      <w:pPr>
        <w:pStyle w:val="Obsah3"/>
        <w:rPr>
          <w:rFonts w:asciiTheme="minorHAnsi" w:eastAsiaTheme="minorEastAsia" w:hAnsiTheme="minorHAnsi" w:cstheme="minorBidi"/>
          <w:sz w:val="22"/>
          <w:lang w:eastAsia="sk-SK"/>
        </w:rPr>
      </w:pPr>
      <w:r>
        <w:t>2.2.5</w:t>
      </w:r>
      <w:r>
        <w:rPr>
          <w:rFonts w:asciiTheme="minorHAnsi" w:eastAsiaTheme="minorEastAsia" w:hAnsiTheme="minorHAnsi" w:cstheme="minorBidi"/>
          <w:sz w:val="22"/>
          <w:lang w:eastAsia="sk-SK"/>
        </w:rPr>
        <w:tab/>
      </w:r>
      <w:r>
        <w:t>SAP</w:t>
      </w:r>
      <w:r>
        <w:tab/>
      </w:r>
      <w:r>
        <w:fldChar w:fldCharType="begin"/>
      </w:r>
      <w:r>
        <w:instrText xml:space="preserve"> PAGEREF _Toc37673491 \h </w:instrText>
      </w:r>
      <w:r>
        <w:fldChar w:fldCharType="separate"/>
      </w:r>
      <w:r w:rsidR="002C5D44">
        <w:t>24</w:t>
      </w:r>
      <w:r>
        <w:fldChar w:fldCharType="end"/>
      </w:r>
    </w:p>
    <w:p w14:paraId="6A8013AC" w14:textId="4A4ECBAE" w:rsidR="00A841FF" w:rsidRDefault="00A841FF">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_Toc37673492 \h </w:instrText>
      </w:r>
      <w:r>
        <w:fldChar w:fldCharType="separate"/>
      </w:r>
      <w:r w:rsidR="002C5D44">
        <w:t>29</w:t>
      </w:r>
      <w:r>
        <w:fldChar w:fldCharType="end"/>
      </w:r>
    </w:p>
    <w:p w14:paraId="4E7F8B85" w14:textId="38A17A72" w:rsidR="00A841FF" w:rsidRDefault="00A841FF">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_Toc37673493 \h </w:instrText>
      </w:r>
      <w:r>
        <w:fldChar w:fldCharType="separate"/>
      </w:r>
      <w:r w:rsidR="002C5D44">
        <w:t>30</w:t>
      </w:r>
      <w:r>
        <w:fldChar w:fldCharType="end"/>
      </w:r>
    </w:p>
    <w:p w14:paraId="0E184596" w14:textId="1A90292F" w:rsidR="00A841FF" w:rsidRDefault="00A841FF">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_Toc37673494 \h </w:instrText>
      </w:r>
      <w:r>
        <w:fldChar w:fldCharType="separate"/>
      </w:r>
      <w:r w:rsidR="002C5D44">
        <w:t>30</w:t>
      </w:r>
      <w:r>
        <w:fldChar w:fldCharType="end"/>
      </w:r>
    </w:p>
    <w:p w14:paraId="54323DEB" w14:textId="4252CEBC" w:rsidR="00A841FF" w:rsidRDefault="00A841FF">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_Toc37673495 \h </w:instrText>
      </w:r>
      <w:r>
        <w:fldChar w:fldCharType="separate"/>
      </w:r>
      <w:r w:rsidR="002C5D44">
        <w:t>39</w:t>
      </w:r>
      <w:r>
        <w:fldChar w:fldCharType="end"/>
      </w:r>
    </w:p>
    <w:p w14:paraId="267E4394" w14:textId="796F5FEF" w:rsidR="00A841FF" w:rsidRDefault="00A841FF">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_Toc37673496 \h </w:instrText>
      </w:r>
      <w:r>
        <w:fldChar w:fldCharType="separate"/>
      </w:r>
      <w:r w:rsidR="002C5D44">
        <w:t>39</w:t>
      </w:r>
      <w:r>
        <w:fldChar w:fldCharType="end"/>
      </w:r>
    </w:p>
    <w:p w14:paraId="54F34B1F" w14:textId="25D8FF1F" w:rsidR="00A841FF" w:rsidRDefault="00A841FF">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_Toc37673497 \h </w:instrText>
      </w:r>
      <w:r>
        <w:fldChar w:fldCharType="separate"/>
      </w:r>
      <w:r w:rsidR="002C5D44">
        <w:rPr>
          <w:b/>
          <w:bCs/>
        </w:rPr>
        <w:t>Chyba! Záložka nie je definovaná.</w:t>
      </w:r>
      <w:r>
        <w:fldChar w:fldCharType="end"/>
      </w:r>
    </w:p>
    <w:p w14:paraId="1495D39C" w14:textId="347C018B" w:rsidR="00A841FF" w:rsidRDefault="00A841FF">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_Toc37673498 \h </w:instrText>
      </w:r>
      <w:r>
        <w:fldChar w:fldCharType="separate"/>
      </w:r>
      <w:r w:rsidR="002C5D44">
        <w:t>40</w:t>
      </w:r>
      <w:r>
        <w:fldChar w:fldCharType="end"/>
      </w:r>
    </w:p>
    <w:p w14:paraId="52E3B800" w14:textId="75246C5B" w:rsidR="00A841FF" w:rsidRDefault="00A841FF">
      <w:pPr>
        <w:pStyle w:val="Obsah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_Toc37673499 \h </w:instrText>
      </w:r>
      <w:r>
        <w:fldChar w:fldCharType="separate"/>
      </w:r>
      <w:r w:rsidR="002C5D44">
        <w:t>40</w:t>
      </w:r>
      <w:r>
        <w:fldChar w:fldCharType="end"/>
      </w:r>
    </w:p>
    <w:p w14:paraId="0516B7EA" w14:textId="55376DF5" w:rsidR="00A841FF" w:rsidRDefault="00A841FF">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_Toc37673500 \h </w:instrText>
      </w:r>
      <w:r>
        <w:fldChar w:fldCharType="separate"/>
      </w:r>
      <w:r w:rsidR="002C5D44">
        <w:t>41</w:t>
      </w:r>
      <w:r>
        <w:fldChar w:fldCharType="end"/>
      </w:r>
    </w:p>
    <w:p w14:paraId="539A2C4D" w14:textId="7E72364D" w:rsidR="00A841FF" w:rsidRDefault="00A841FF">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_Toc37673501 \h </w:instrText>
      </w:r>
      <w:r>
        <w:fldChar w:fldCharType="separate"/>
      </w:r>
      <w:r w:rsidR="002C5D44">
        <w:t>42</w:t>
      </w:r>
      <w:r>
        <w:fldChar w:fldCharType="end"/>
      </w:r>
    </w:p>
    <w:p w14:paraId="5CA26AD3" w14:textId="7AC1FAFE" w:rsidR="00A841FF" w:rsidRDefault="00A841FF">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_Toc37673502 \h </w:instrText>
      </w:r>
      <w:r>
        <w:fldChar w:fldCharType="separate"/>
      </w:r>
      <w:r w:rsidR="002C5D44">
        <w:t>42</w:t>
      </w:r>
      <w:r>
        <w:fldChar w:fldCharType="end"/>
      </w:r>
    </w:p>
    <w:p w14:paraId="5DE90D39" w14:textId="2BD1D7C3" w:rsidR="00A841FF" w:rsidRDefault="00A841FF">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_Toc37673503 \h </w:instrText>
      </w:r>
      <w:r>
        <w:fldChar w:fldCharType="separate"/>
      </w:r>
      <w:r w:rsidR="002C5D44">
        <w:t>42</w:t>
      </w:r>
      <w:r>
        <w:fldChar w:fldCharType="end"/>
      </w:r>
    </w:p>
    <w:p w14:paraId="50AD251D" w14:textId="738FC9C7" w:rsidR="00A841FF" w:rsidRDefault="00A841FF">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_Toc37673504 \h </w:instrText>
      </w:r>
      <w:r>
        <w:fldChar w:fldCharType="separate"/>
      </w:r>
      <w:r w:rsidR="002C5D44">
        <w:t>43</w:t>
      </w:r>
      <w:r>
        <w:fldChar w:fldCharType="end"/>
      </w:r>
    </w:p>
    <w:p w14:paraId="1D75A879" w14:textId="2E663D6C" w:rsidR="00A841FF" w:rsidRDefault="00A841FF">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_Toc37673505 \h </w:instrText>
      </w:r>
      <w:r>
        <w:fldChar w:fldCharType="separate"/>
      </w:r>
      <w:r w:rsidR="002C5D44">
        <w:t>44</w:t>
      </w:r>
      <w:r>
        <w:fldChar w:fldCharType="end"/>
      </w:r>
    </w:p>
    <w:p w14:paraId="45CCE2C1" w14:textId="2C024576" w:rsidR="00A841FF" w:rsidRDefault="00A841FF">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_Toc37673506 \h </w:instrText>
      </w:r>
      <w:r>
        <w:fldChar w:fldCharType="separate"/>
      </w:r>
      <w:r w:rsidR="002C5D44">
        <w:t>45</w:t>
      </w:r>
      <w:r>
        <w:fldChar w:fldCharType="end"/>
      </w:r>
    </w:p>
    <w:p w14:paraId="6023D3D0" w14:textId="30D2A154" w:rsidR="00A841FF" w:rsidRDefault="00A841FF">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_Toc37673507 \h </w:instrText>
      </w:r>
      <w:r>
        <w:fldChar w:fldCharType="separate"/>
      </w:r>
      <w:r w:rsidR="002C5D44">
        <w:t>46</w:t>
      </w:r>
      <w:r>
        <w:fldChar w:fldCharType="end"/>
      </w:r>
    </w:p>
    <w:p w14:paraId="5981BA43" w14:textId="2B6439B4" w:rsidR="00A841FF" w:rsidRDefault="00A841FF">
      <w:pPr>
        <w:pStyle w:val="Obsah2"/>
        <w:rPr>
          <w:rFonts w:asciiTheme="minorHAnsi" w:eastAsiaTheme="minorEastAsia" w:hAnsiTheme="minorHAnsi" w:cstheme="minorBidi"/>
          <w:sz w:val="22"/>
          <w:lang w:eastAsia="sk-SK"/>
        </w:rPr>
      </w:pPr>
      <w:r>
        <w:t xml:space="preserve">Príloha A: </w:t>
      </w:r>
      <w:r w:rsidRPr="00065148">
        <w:t>Názov prílohy</w:t>
      </w:r>
      <w:r>
        <w:tab/>
      </w:r>
      <w:r>
        <w:fldChar w:fldCharType="begin"/>
      </w:r>
      <w:r>
        <w:instrText xml:space="preserve"> PAGEREF _Toc37673508 \h </w:instrText>
      </w:r>
      <w:r>
        <w:fldChar w:fldCharType="separate"/>
      </w:r>
      <w:r w:rsidR="002C5D44">
        <w:t>47</w:t>
      </w:r>
      <w:r>
        <w:fldChar w:fldCharType="end"/>
      </w:r>
    </w:p>
    <w:p w14:paraId="60D3852A" w14:textId="75D6716F" w:rsidR="00A841FF" w:rsidRDefault="00A841FF">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_Toc37673509 \h </w:instrText>
      </w:r>
      <w:r>
        <w:fldChar w:fldCharType="separate"/>
      </w:r>
      <w:r w:rsidR="002C5D44">
        <w:t>48</w:t>
      </w:r>
      <w:r>
        <w:fldChar w:fldCharType="end"/>
      </w:r>
    </w:p>
    <w:p w14:paraId="2F2900A7" w14:textId="10B04D71"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442695624"/>
      <w:bookmarkStart w:id="3" w:name="_Toc32676825"/>
      <w:bookmarkStart w:id="4" w:name="_Toc32677574"/>
      <w:bookmarkStart w:id="5" w:name="_Toc37673479"/>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442695625"/>
      <w:bookmarkStart w:id="8" w:name="_Toc32676826"/>
      <w:bookmarkStart w:id="9" w:name="_Toc32677575"/>
      <w:bookmarkStart w:id="10" w:name="_Toc37673480"/>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442695626"/>
      <w:bookmarkStart w:id="13" w:name="_Toc32676827"/>
      <w:bookmarkStart w:id="14" w:name="_Toc32677576"/>
      <w:bookmarkStart w:id="15" w:name="_Toc37673481"/>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3F0FB0" w:rsidP="00A44516">
      <w:pPr>
        <w:pStyle w:val="Nadpis1"/>
        <w:numPr>
          <w:ilvl w:val="0"/>
          <w:numId w:val="0"/>
        </w:numPr>
      </w:pPr>
      <w:hyperlink r:id="rId16" w:anchor="Úvod" w:history="1">
        <w:bookmarkStart w:id="16" w:name="_Toc434923882"/>
        <w:bookmarkStart w:id="17" w:name="_Toc37673482"/>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3F0FB0" w:rsidP="004F26B8">
      <w:pPr>
        <w:pStyle w:val="Nadpis1"/>
      </w:pPr>
      <w:hyperlink r:id="rId21" w:anchor="Súčasný_stav_riešenia" w:history="1">
        <w:bookmarkStart w:id="19" w:name="_Toc37673483"/>
        <w:r w:rsidR="00F40AEA" w:rsidRPr="00E63972">
          <w:t>Súčasný stav riešen</w:t>
        </w:r>
        <w:r w:rsidR="00433F0E" w:rsidRPr="00E63972">
          <w:t>ej</w:t>
        </w:r>
        <w:r w:rsidR="00F40AEA" w:rsidRPr="00E63972">
          <w:t xml:space="preserve"> problematiky</w:t>
        </w:r>
        <w:bookmarkEnd w:id="18"/>
        <w:r w:rsidR="006A7955" w:rsidRPr="00E63972">
          <w:t xml:space="preserve"> doma a v zahraničí</w:t>
        </w:r>
        <w:bookmarkEnd w:id="19"/>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20" w:name="_Toc37673484"/>
      <w:r>
        <w:lastRenderedPageBreak/>
        <w:t>Teoretické východiská</w:t>
      </w:r>
      <w:bookmarkEnd w:id="20"/>
    </w:p>
    <w:p w14:paraId="6316552C" w14:textId="77777777" w:rsidR="00215A92" w:rsidRDefault="00215A92" w:rsidP="00215A92">
      <w:pPr>
        <w:pStyle w:val="Nadpis2"/>
        <w:rPr>
          <w:sz w:val="20"/>
          <w:szCs w:val="20"/>
        </w:rPr>
      </w:pPr>
      <w:bookmarkStart w:id="21" w:name="_Toc37673485"/>
      <w:r>
        <w:t xml:space="preserve">Životný cyklus informačného systému </w:t>
      </w:r>
      <w:hyperlink r:id="rId22" w:history="1">
        <w:r w:rsidRPr="008B7CDE">
          <w:rPr>
            <w:rStyle w:val="Hypertextovprepojenie"/>
            <w:sz w:val="20"/>
            <w:szCs w:val="20"/>
          </w:rPr>
          <w:t>https://raygun.com/blog/software-development-life-cycle/</w:t>
        </w:r>
        <w:bookmarkEnd w:id="21"/>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3F4D5F28"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3515C02F" w14:textId="07AE8686" w:rsidR="00215A92" w:rsidRDefault="001C00DB" w:rsidP="00215A92">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p>
    <w:p w14:paraId="665AE632" w14:textId="302ADCD1" w:rsidR="00215A92" w:rsidRDefault="00980AA2" w:rsidP="00215A92">
      <w:r>
        <w:lastRenderedPageBreak/>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DC14164" w14:textId="77777777" w:rsidR="005E147E" w:rsidRDefault="005E147E" w:rsidP="005E147E">
      <w:r>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65279396" w14:textId="1415298C" w:rsidR="009700E9" w:rsidRPr="005E147E" w:rsidRDefault="005E147E" w:rsidP="005E147E">
      <w:r>
        <w:rPr>
          <w:b/>
          <w:bCs/>
        </w:rPr>
        <w:t xml:space="preserve">             </w:t>
      </w:r>
      <w:r w:rsidR="009700E9"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lastRenderedPageBreak/>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lastRenderedPageBreak/>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0A92F06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lastRenderedPageBreak/>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2" w:name="_Toc37673486"/>
      <w:r>
        <w:t>Testovanie</w:t>
      </w:r>
      <w:bookmarkEnd w:id="22"/>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2F1E4C42" w:rsidR="008E7E17" w:rsidRDefault="008E7E17" w:rsidP="008E7E17">
      <w:pPr>
        <w:jc w:val="center"/>
      </w:pPr>
      <w:r>
        <w:rPr>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693C910A" w14:textId="26711E70"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20DF5EBD" w14:textId="3C7AE8A7" w:rsidR="00661C32" w:rsidRPr="00661C32" w:rsidRDefault="00D85E7C" w:rsidP="00861A63">
      <w:pPr>
        <w:pStyle w:val="Nadpis3"/>
      </w:pPr>
      <w:bookmarkStart w:id="23" w:name="_Toc37673487"/>
      <w:r>
        <w:t>Funkčné (</w:t>
      </w:r>
      <w:proofErr w:type="spellStart"/>
      <w:r>
        <w:t>f</w:t>
      </w:r>
      <w:r w:rsidR="00F775F1">
        <w:t>unctional</w:t>
      </w:r>
      <w:proofErr w:type="spellEnd"/>
      <w:r w:rsidR="00F775F1">
        <w:t>)</w:t>
      </w:r>
      <w:r w:rsidR="00A42299">
        <w:t xml:space="preserve"> testovanie</w:t>
      </w:r>
      <w:bookmarkEnd w:id="23"/>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w:t>
      </w:r>
      <w:r w:rsidR="00E66A50">
        <w:lastRenderedPageBreak/>
        <w:t xml:space="preserve">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4D78C4">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2EF54EDF"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674177FE"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2A125125" w:rsidR="00227D1F" w:rsidRDefault="00227D1F" w:rsidP="00345671">
      <w:pPr>
        <w:ind w:firstLine="0"/>
      </w:pPr>
      <w:r>
        <w:t>Overuje či zmeny v kóde nemajú dopad na existujúcu funkcionalit</w:t>
      </w:r>
      <w:r w:rsidR="00097DC3">
        <w:t>u</w:t>
      </w:r>
      <w:r>
        <w:t xml:space="preserve">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40F9FCBE" w14:textId="102CE7E2" w:rsidR="007D343E" w:rsidRPr="007D343E" w:rsidRDefault="00231AED" w:rsidP="00CD0025">
      <w:pPr>
        <w:pStyle w:val="Nadpis3"/>
      </w:pPr>
      <w:bookmarkStart w:id="24" w:name="_Toc37673488"/>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24"/>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F775F1">
      <w:pPr>
        <w:pStyle w:val="Odsekzoznamu"/>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Odsekzoznamu"/>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Odsekzoznamu"/>
        <w:numPr>
          <w:ilvl w:val="0"/>
          <w:numId w:val="23"/>
        </w:numPr>
      </w:pPr>
      <w:proofErr w:type="spellStart"/>
      <w:r>
        <w:t>Endurance</w:t>
      </w:r>
      <w:proofErr w:type="spellEnd"/>
      <w:r>
        <w:t xml:space="preserve"> (vytrvalostné) testovanie -  vyhodnocuje správanie systému pri veľkej dlho trvajúcej pracovnej záťaži.</w:t>
      </w:r>
    </w:p>
    <w:p w14:paraId="56999E66" w14:textId="5226C312" w:rsidR="009700E9" w:rsidRPr="00F775F1" w:rsidRDefault="00EB63B6" w:rsidP="00682EAA">
      <w:pPr>
        <w:pStyle w:val="Odsekzoznamu"/>
        <w:numPr>
          <w:ilvl w:val="0"/>
          <w:numId w:val="0"/>
        </w:numPr>
        <w:ind w:left="1429"/>
      </w:pPr>
      <w:proofErr w:type="spellStart"/>
      <w:r>
        <w:lastRenderedPageBreak/>
        <w:t>Spike</w:t>
      </w:r>
      <w:proofErr w:type="spellEnd"/>
      <w:r>
        <w:t xml:space="preserve"> testovanie – vyhodnocuje správanie systému pri náhlom zvýšení pracovnej záťaže. </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3E4CAFDE" w14:textId="14251679" w:rsidR="00345671" w:rsidRDefault="00345671" w:rsidP="00345671">
      <w:r>
        <w:t>Z</w:t>
      </w:r>
      <w:r w:rsidR="00EB63B6">
        <w:t>aručuje, že produkt bude bezchybný a spoľahlivý pre v tom na čo bol navrhnutý. Ide o</w:t>
      </w:r>
      <w:r w:rsidR="00732381">
        <w:t> testovanie aplikácie tak, aby sa chyby objavili pred zavedením systému</w:t>
      </w:r>
    </w:p>
    <w:p w14:paraId="6DDBEB08" w14:textId="77777777" w:rsidR="005E147E" w:rsidRPr="00215A92" w:rsidRDefault="005E147E" w:rsidP="00345671"/>
    <w:p w14:paraId="2EA024C5" w14:textId="10888105" w:rsidR="008D08EC" w:rsidRDefault="008D08EC" w:rsidP="00215A92">
      <w:pPr>
        <w:pStyle w:val="Nadpis3"/>
        <w:rPr>
          <w:rStyle w:val="Hypertextovprepojenie"/>
          <w:color w:val="auto"/>
        </w:rPr>
      </w:pPr>
      <w:bookmarkStart w:id="25" w:name="_Toc37673489"/>
      <w:r>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5"/>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20147306" w14:textId="11020152"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B650154" w14:textId="503F1B4C"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861A63">
      <w:pPr>
        <w:pStyle w:val="Odsekzoznamu"/>
        <w:numPr>
          <w:ilvl w:val="0"/>
          <w:numId w:val="15"/>
        </w:numPr>
      </w:pPr>
      <w:r>
        <w:t xml:space="preserve">Overenie novších verzií softvéru </w:t>
      </w:r>
    </w:p>
    <w:p w14:paraId="0258C0DE" w14:textId="77777777" w:rsidR="007E361F" w:rsidRDefault="002D6620" w:rsidP="00861A63">
      <w:pPr>
        <w:pStyle w:val="Odsekzoznamu"/>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861A63">
      <w:pPr>
        <w:pStyle w:val="Odsekzoznamu"/>
        <w:numPr>
          <w:ilvl w:val="0"/>
          <w:numId w:val="15"/>
        </w:numPr>
      </w:pPr>
      <w:r>
        <w:lastRenderedPageBreak/>
        <w:t>Väčšie pokrytie testov</w:t>
      </w:r>
    </w:p>
    <w:p w14:paraId="23344419" w14:textId="77777777" w:rsidR="007E361F" w:rsidRDefault="002D6620" w:rsidP="00861A63">
      <w:pPr>
        <w:pStyle w:val="Odsekzoznamu"/>
        <w:numPr>
          <w:ilvl w:val="0"/>
          <w:numId w:val="15"/>
        </w:numPr>
      </w:pPr>
      <w:proofErr w:type="spellStart"/>
      <w:r>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861A63">
      <w:pPr>
        <w:pStyle w:val="Odsekzoznamu"/>
        <w:numPr>
          <w:ilvl w:val="0"/>
          <w:numId w:val="15"/>
        </w:numPr>
      </w:pPr>
      <w:r>
        <w:t>Rýchlejšie nasadenie softvéru</w:t>
      </w:r>
    </w:p>
    <w:p w14:paraId="5DCCC1C9" w14:textId="77777777" w:rsidR="007E361F" w:rsidRDefault="002D6620" w:rsidP="00861A63">
      <w:pPr>
        <w:pStyle w:val="Odsekzoznamu"/>
        <w:numPr>
          <w:ilvl w:val="0"/>
          <w:numId w:val="15"/>
        </w:numPr>
      </w:pPr>
      <w:r>
        <w:t>Šetrí čas</w:t>
      </w:r>
    </w:p>
    <w:p w14:paraId="65A10119" w14:textId="1D68F005" w:rsidR="00B53095" w:rsidRPr="00F8377F" w:rsidRDefault="00855BA3" w:rsidP="00861A63">
      <w:pPr>
        <w:pStyle w:val="Odsekzoznamu"/>
        <w:numPr>
          <w:ilvl w:val="0"/>
          <w:numId w:val="15"/>
        </w:numPr>
      </w:pPr>
      <w:r>
        <w:t>Dodáva rýchlu spätnú väzbu pre vývojárov ohľadom chýb v softvéri</w:t>
      </w:r>
    </w:p>
    <w:p w14:paraId="5F15579C" w14:textId="14F95B04"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0A135435" w:rsidR="009700E9" w:rsidRPr="005E147E" w:rsidRDefault="002B458A" w:rsidP="005E147E">
      <w:pPr>
        <w:ind w:firstLine="0"/>
      </w:pPr>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r w:rsidR="009700E9">
        <w:rPr>
          <w:b/>
          <w:bCs/>
        </w:rPr>
        <w:t>Obrázok 2. Proces automatizovaného testovania</w:t>
      </w:r>
    </w:p>
    <w:p w14:paraId="28B1724C" w14:textId="0C49D726" w:rsidR="006B4081" w:rsidRPr="007E361F" w:rsidRDefault="006B4081" w:rsidP="00345671">
      <w:pPr>
        <w:ind w:firstLine="0"/>
        <w:rPr>
          <w:b/>
          <w:bCs/>
        </w:rPr>
      </w:pPr>
      <w:r w:rsidRPr="007E361F">
        <w:rPr>
          <w:b/>
          <w:bCs/>
        </w:rPr>
        <w:lastRenderedPageBreak/>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1FE7D6FA" w14:textId="312D3415" w:rsidR="00E936D9"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490B0977" w14:textId="2E33C57F"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6759919D" w14:textId="72341969" w:rsidR="00A841FF" w:rsidRPr="00A841FF" w:rsidRDefault="008D7812" w:rsidP="00345671">
      <w:pPr>
        <w:pStyle w:val="Nadpis3"/>
        <w:numPr>
          <w:ilvl w:val="0"/>
          <w:numId w:val="0"/>
        </w:numPr>
      </w:pPr>
      <w:bookmarkStart w:id="26" w:name="_Toc37673490"/>
      <w:r>
        <w:t>Manuálne testovanie</w:t>
      </w:r>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w:t>
      </w:r>
      <w:r w:rsidR="00C65453" w:rsidRPr="00227D1F">
        <w:lastRenderedPageBreak/>
        <w:t>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861A63">
      <w:pPr>
        <w:pStyle w:val="Odsekzoznamu"/>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861A63">
      <w:pPr>
        <w:pStyle w:val="Odsekzoznamu"/>
        <w:numPr>
          <w:ilvl w:val="0"/>
          <w:numId w:val="16"/>
        </w:numPr>
      </w:pPr>
      <w:r w:rsidRPr="00227D1F">
        <w:t>Je časovo náročné – celkové pokrytie testovacích scenárov manuálne zaberá veľa času</w:t>
      </w:r>
    </w:p>
    <w:p w14:paraId="19C03CA6" w14:textId="23EAF11A" w:rsidR="007E361F" w:rsidRDefault="00097DC3" w:rsidP="00861A63">
      <w:pPr>
        <w:pStyle w:val="Odsekzoznamu"/>
        <w:numPr>
          <w:ilvl w:val="0"/>
          <w:numId w:val="16"/>
        </w:numPr>
      </w:pPr>
      <w:r>
        <w:t>Tester n</w:t>
      </w:r>
      <w:r w:rsidR="008D7812" w:rsidRPr="00227D1F">
        <w:t>iekedy nemusí pok</w:t>
      </w:r>
      <w:r>
        <w:t>ry</w:t>
      </w:r>
      <w:r w:rsidR="008D7812" w:rsidRPr="00227D1F">
        <w:t xml:space="preserve">ť celý testovaný scenár – určité scenáre vyžadujú schopnosti programátorov </w:t>
      </w:r>
    </w:p>
    <w:p w14:paraId="28C03061" w14:textId="17F9C4B6" w:rsidR="00A04E13" w:rsidRPr="00A4780F" w:rsidRDefault="008D7812" w:rsidP="00CD0025">
      <w:pPr>
        <w:pStyle w:val="Odsekzoznamu"/>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1C2F2F50" w14:textId="43716F08" w:rsidR="008D08EC" w:rsidRDefault="008D08EC" w:rsidP="00A841FF">
      <w:pPr>
        <w:pStyle w:val="Nadpis2"/>
      </w:pPr>
      <w:bookmarkStart w:id="27" w:name="_Toc37673491"/>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3F0FB0"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73FE60F2" w14:textId="01DB5A0E" w:rsidR="00A00002"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861A63">
      <w:pPr>
        <w:pStyle w:val="Odsekzoznamu"/>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861A63">
      <w:pPr>
        <w:pStyle w:val="Odsekzoznamu"/>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861A63">
      <w:pPr>
        <w:pStyle w:val="Odsekzoznamu"/>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861A63">
      <w:pPr>
        <w:pStyle w:val="Odsekzoznamu"/>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61A63">
      <w:pPr>
        <w:pStyle w:val="Odsekzoznamu"/>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861A63">
      <w:pPr>
        <w:pStyle w:val="Odsekzoznamu"/>
        <w:numPr>
          <w:ilvl w:val="0"/>
          <w:numId w:val="19"/>
        </w:numPr>
      </w:pPr>
      <w:proofErr w:type="spellStart"/>
      <w:r w:rsidRPr="00227D1F">
        <w:lastRenderedPageBreak/>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861A63">
      <w:pPr>
        <w:pStyle w:val="Odsekzoznamu"/>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6139AD89" w14:textId="571A89F3"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38" w:history="1">
        <w:r w:rsidRPr="00227D1F">
          <w:t>SAP QM</w:t>
        </w:r>
      </w:hyperlink>
      <w:r w:rsidRPr="00227D1F">
        <w:t>)</w:t>
      </w: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3335D2A7" w:rsidR="00394EC3" w:rsidRDefault="00394EC3" w:rsidP="00227D1F">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32DF1EAB" w14:textId="048C1C9B" w:rsidR="00F07D9A" w:rsidRPr="008879AE" w:rsidRDefault="00F07D9A" w:rsidP="00227D1F">
      <w:r>
        <w:t xml:space="preserve">Obrázok 3. </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xml:space="preserve">, čo pre spoločnosť znamenalo novú stratégiu zameranú na kombináciu elektronického obchodu s aplikáciami v R/3. Jeden rok po </w:t>
      </w:r>
      <w:r w:rsidRPr="00227D1F">
        <w:lastRenderedPageBreak/>
        <w:t>vydaní R/3 sa spoločnosť SAP spojila so spoločnosťou Microsoft, aby novú verziu priniesla na Windows NT. Do roku 1997 zamestnávala spoločnosť SAP 13 000 ľudí.</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861A63">
      <w:pPr>
        <w:pStyle w:val="Odsekzoznamu"/>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61A63">
      <w:pPr>
        <w:pStyle w:val="Odsekzoznamu"/>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861A63">
      <w:pPr>
        <w:pStyle w:val="Odsekzoznamu"/>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3F0FB0" w:rsidP="00861A63">
      <w:pPr>
        <w:pStyle w:val="Odsekzoznamu"/>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861A63">
      <w:pPr>
        <w:pStyle w:val="Odsekzoznamu"/>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3F0FB0" w:rsidP="00861A63">
      <w:pPr>
        <w:pStyle w:val="Odsekzoznamu"/>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3F0FB0" w:rsidP="00861A63">
      <w:pPr>
        <w:pStyle w:val="Odsekzoznamu"/>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3548A50" w:rsidR="009B44DD" w:rsidRDefault="003F0FB0" w:rsidP="00861A63">
      <w:pPr>
        <w:pStyle w:val="Odsekzoznamu"/>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D4AD9F4" w14:textId="302B1855" w:rsidR="0070491D" w:rsidRDefault="0070491D" w:rsidP="0070491D"/>
    <w:p w14:paraId="00513253" w14:textId="77777777" w:rsidR="003B0DE2" w:rsidRDefault="003B0DE2" w:rsidP="0070491D"/>
    <w:p w14:paraId="0D6D3BF1" w14:textId="32A1450C" w:rsidR="0070491D" w:rsidRDefault="0070491D" w:rsidP="0070491D"/>
    <w:p w14:paraId="76DB9FB8" w14:textId="2625D74B" w:rsidR="009B44DD" w:rsidRDefault="00A841FF" w:rsidP="00A841FF">
      <w:pPr>
        <w:pStyle w:val="Nadpis3"/>
      </w:pPr>
      <w:r>
        <w:t>Jazyk ABAP</w:t>
      </w:r>
    </w:p>
    <w:p w14:paraId="50722145" w14:textId="77777777" w:rsidR="0070491D" w:rsidRDefault="0070491D" w:rsidP="0070491D"/>
    <w:p w14:paraId="457337CC" w14:textId="77777777" w:rsidR="0070491D" w:rsidRPr="006778AF" w:rsidRDefault="003F0FB0" w:rsidP="0070491D">
      <w:hyperlink r:id="rId44" w:history="1">
        <w:r w:rsidR="0070491D">
          <w:rPr>
            <w:rStyle w:val="Hypertextovprepojenie"/>
          </w:rPr>
          <w:t>https://help.sap.com/doc/saphelp_nw73ehp1/7.31.19/en-US/fc/eb3138358411d1829f0000e829fbfe/content.htm?no_cache=true</w:t>
        </w:r>
      </w:hyperlink>
    </w:p>
    <w:p w14:paraId="7BC87F6F" w14:textId="77777777" w:rsidR="00526F06" w:rsidRPr="00526F06" w:rsidRDefault="00526F06" w:rsidP="00526F06">
      <w:pPr>
        <w:shd w:val="clear" w:color="auto" w:fill="FFFFFF"/>
        <w:spacing w:before="100" w:beforeAutospacing="1" w:after="100" w:afterAutospacing="1" w:line="384" w:lineRule="atLeast"/>
        <w:ind w:firstLine="0"/>
        <w:jc w:val="left"/>
        <w:rPr>
          <w:rFonts w:eastAsia="Times New Roman"/>
          <w:szCs w:val="24"/>
          <w:lang w:eastAsia="sk-SK"/>
        </w:rPr>
      </w:pP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elements</w:t>
      </w:r>
      <w:proofErr w:type="spellEnd"/>
      <w:r w:rsidRPr="00526F06">
        <w:rPr>
          <w:rFonts w:eastAsia="Times New Roman"/>
          <w:szCs w:val="24"/>
          <w:lang w:eastAsia="sk-SK"/>
        </w:rPr>
        <w:t xml:space="preserve"> in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describe</w:t>
      </w:r>
      <w:proofErr w:type="spellEnd"/>
      <w:r w:rsidRPr="00526F06">
        <w:rPr>
          <w:rFonts w:eastAsia="Times New Roman"/>
          <w:szCs w:val="24"/>
          <w:lang w:eastAsia="sk-SK"/>
        </w:rPr>
        <w:t xml:space="preserve"> </w:t>
      </w:r>
      <w:proofErr w:type="spellStart"/>
      <w:r w:rsidRPr="00526F06">
        <w:rPr>
          <w:rFonts w:eastAsia="Times New Roman"/>
          <w:szCs w:val="24"/>
          <w:lang w:eastAsia="sk-SK"/>
        </w:rPr>
        <w:t>individual</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fields</w:t>
      </w:r>
      <w:proofErr w:type="spellEnd"/>
      <w:r w:rsidRPr="00526F06">
        <w:rPr>
          <w:rFonts w:eastAsia="Times New Roman"/>
          <w:szCs w:val="24"/>
          <w:lang w:eastAsia="sk-SK"/>
        </w:rPr>
        <w:t xml:space="preserve">. </w:t>
      </w:r>
      <w:proofErr w:type="spellStart"/>
      <w:r w:rsidRPr="00526F06">
        <w:rPr>
          <w:rFonts w:eastAsia="Times New Roman"/>
          <w:szCs w:val="24"/>
          <w:lang w:eastAsia="sk-SK"/>
        </w:rPr>
        <w:t>They</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smallest</w:t>
      </w:r>
      <w:proofErr w:type="spellEnd"/>
      <w:r w:rsidRPr="00526F06">
        <w:rPr>
          <w:rFonts w:eastAsia="Times New Roman"/>
          <w:szCs w:val="24"/>
          <w:lang w:eastAsia="sk-SK"/>
        </w:rPr>
        <w:t xml:space="preserve"> </w:t>
      </w:r>
      <w:proofErr w:type="spellStart"/>
      <w:r w:rsidRPr="00526F06">
        <w:rPr>
          <w:rFonts w:eastAsia="Times New Roman"/>
          <w:szCs w:val="24"/>
          <w:lang w:eastAsia="sk-SK"/>
        </w:rPr>
        <w:t>indivisible</w:t>
      </w:r>
      <w:proofErr w:type="spellEnd"/>
      <w:r w:rsidRPr="00526F06">
        <w:rPr>
          <w:rFonts w:eastAsia="Times New Roman"/>
          <w:szCs w:val="24"/>
          <w:lang w:eastAsia="sk-SK"/>
        </w:rPr>
        <w:t xml:space="preserve"> </w:t>
      </w:r>
      <w:proofErr w:type="spellStart"/>
      <w:r w:rsidRPr="00526F06">
        <w:rPr>
          <w:rFonts w:eastAsia="Times New Roman"/>
          <w:szCs w:val="24"/>
          <w:lang w:eastAsia="sk-SK"/>
        </w:rPr>
        <w:t>units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complex</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described</w:t>
      </w:r>
      <w:proofErr w:type="spellEnd"/>
      <w:r w:rsidRPr="00526F06">
        <w:rPr>
          <w:rFonts w:eastAsia="Times New Roman"/>
          <w:szCs w:val="24"/>
          <w:lang w:eastAsia="sk-SK"/>
        </w:rPr>
        <w:t xml:space="preserve"> </w:t>
      </w:r>
      <w:proofErr w:type="spellStart"/>
      <w:r w:rsidRPr="00526F06">
        <w:rPr>
          <w:rFonts w:eastAsia="Times New Roman"/>
          <w:szCs w:val="24"/>
          <w:lang w:eastAsia="sk-SK"/>
        </w:rPr>
        <w:t>below</w:t>
      </w:r>
      <w:proofErr w:type="spellEnd"/>
      <w:r w:rsidRPr="00526F06">
        <w:rPr>
          <w:rFonts w:eastAsia="Times New Roman"/>
          <w:szCs w:val="24"/>
          <w:lang w:eastAsia="sk-SK"/>
        </w:rPr>
        <w:t xml:space="preserve">, and are </w:t>
      </w:r>
      <w:proofErr w:type="spellStart"/>
      <w:r w:rsidRPr="00526F06">
        <w:rPr>
          <w:rFonts w:eastAsia="Times New Roman"/>
          <w:szCs w:val="24"/>
          <w:lang w:eastAsia="sk-SK"/>
        </w:rPr>
        <w:t>used</w:t>
      </w:r>
      <w:proofErr w:type="spellEnd"/>
      <w:r w:rsidRPr="00526F06">
        <w:rPr>
          <w:rFonts w:eastAsia="Times New Roman"/>
          <w:szCs w:val="24"/>
          <w:lang w:eastAsia="sk-SK"/>
        </w:rPr>
        <w:t xml:space="preserve"> to </w:t>
      </w:r>
      <w:proofErr w:type="spellStart"/>
      <w:r w:rsidRPr="00526F06">
        <w:rPr>
          <w:rFonts w:eastAsia="Times New Roman"/>
          <w:szCs w:val="24"/>
          <w:lang w:eastAsia="sk-SK"/>
        </w:rPr>
        <w:t>specify</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columns</w:t>
      </w:r>
      <w:proofErr w:type="spellEnd"/>
      <w:r w:rsidRPr="00526F06">
        <w:rPr>
          <w:rFonts w:eastAsia="Times New Roman"/>
          <w:szCs w:val="24"/>
          <w:lang w:eastAsia="sk-SK"/>
        </w:rPr>
        <w:t xml:space="preserve"> in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database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elements</w:t>
      </w:r>
      <w:proofErr w:type="spellEnd"/>
      <w:r w:rsidRPr="00526F06">
        <w:rPr>
          <w:rFonts w:eastAsia="Times New Roman"/>
          <w:szCs w:val="24"/>
          <w:lang w:eastAsia="sk-SK"/>
        </w:rPr>
        <w:t xml:space="preserve"> </w:t>
      </w:r>
      <w:proofErr w:type="spellStart"/>
      <w:r w:rsidRPr="00526F06">
        <w:rPr>
          <w:rFonts w:eastAsia="Times New Roman"/>
          <w:szCs w:val="24"/>
          <w:lang w:eastAsia="sk-SK"/>
        </w:rPr>
        <w:t>can</w:t>
      </w:r>
      <w:proofErr w:type="spellEnd"/>
      <w:r w:rsidRPr="00526F06">
        <w:rPr>
          <w:rFonts w:eastAsia="Times New Roman"/>
          <w:szCs w:val="24"/>
          <w:lang w:eastAsia="sk-SK"/>
        </w:rPr>
        <w:t xml:space="preserve"> </w:t>
      </w:r>
      <w:proofErr w:type="spellStart"/>
      <w:r w:rsidRPr="00526F06">
        <w:rPr>
          <w:rFonts w:eastAsia="Times New Roman"/>
          <w:szCs w:val="24"/>
          <w:lang w:eastAsia="sk-SK"/>
        </w:rPr>
        <w:t>be</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or </w:t>
      </w:r>
      <w:proofErr w:type="spellStart"/>
      <w:r w:rsidRPr="00526F06">
        <w:rPr>
          <w:rFonts w:eastAsia="Times New Roman"/>
          <w:szCs w:val="24"/>
          <w:lang w:eastAsia="sk-SK"/>
        </w:rPr>
        <w:t>reference</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w:t>
      </w:r>
    </w:p>
    <w:p w14:paraId="55CDC2D4" w14:textId="77777777" w:rsidR="00526F06" w:rsidRPr="00526F06" w:rsidRDefault="00526F06" w:rsidP="00526F06">
      <w:pPr>
        <w:numPr>
          <w:ilvl w:val="0"/>
          <w:numId w:val="32"/>
        </w:numPr>
        <w:shd w:val="clear" w:color="auto" w:fill="FFFFFF"/>
        <w:spacing w:before="100" w:beforeAutospacing="1" w:after="100" w:afterAutospacing="1" w:line="384" w:lineRule="atLeast"/>
        <w:jc w:val="left"/>
        <w:rPr>
          <w:rFonts w:eastAsia="Times New Roman"/>
          <w:szCs w:val="24"/>
          <w:lang w:eastAsia="sk-SK"/>
        </w:rPr>
      </w:pP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p>
    <w:p w14:paraId="51B82272"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part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dual</w:t>
      </w:r>
      <w:proofErr w:type="spellEnd"/>
      <w:r w:rsidRPr="00526F06">
        <w:rPr>
          <w:rFonts w:eastAsia="Times New Roman"/>
          <w:szCs w:val="24"/>
          <w:lang w:eastAsia="sk-SK"/>
        </w:rPr>
        <w:t xml:space="preserve">-level </w:t>
      </w:r>
      <w:proofErr w:type="spellStart"/>
      <w:r w:rsidRPr="00526F06">
        <w:rPr>
          <w:rFonts w:eastAsia="Times New Roman"/>
          <w:szCs w:val="24"/>
          <w:lang w:eastAsia="sk-SK"/>
        </w:rPr>
        <w:t>domain</w:t>
      </w:r>
      <w:proofErr w:type="spellEnd"/>
      <w:r w:rsidRPr="00526F06">
        <w:rPr>
          <w:rFonts w:eastAsia="Times New Roman"/>
          <w:szCs w:val="24"/>
          <w:lang w:eastAsia="sk-SK"/>
        </w:rPr>
        <w:t xml:space="preserve"> </w:t>
      </w:r>
      <w:proofErr w:type="spellStart"/>
      <w:r w:rsidRPr="00526F06">
        <w:rPr>
          <w:rFonts w:eastAsia="Times New Roman"/>
          <w:szCs w:val="24"/>
          <w:lang w:eastAsia="sk-SK"/>
        </w:rPr>
        <w:t>concept</w:t>
      </w:r>
      <w:proofErr w:type="spellEnd"/>
      <w:r w:rsidRPr="00526F06">
        <w:rPr>
          <w:rFonts w:eastAsia="Times New Roman"/>
          <w:szCs w:val="24"/>
          <w:lang w:eastAsia="sk-SK"/>
        </w:rPr>
        <w:t xml:space="preserve"> </w:t>
      </w:r>
      <w:proofErr w:type="spellStart"/>
      <w:r w:rsidRPr="00526F06">
        <w:rPr>
          <w:rFonts w:eastAsia="Times New Roman"/>
          <w:szCs w:val="24"/>
          <w:lang w:eastAsia="sk-SK"/>
        </w:rPr>
        <w:t>for</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fields</w:t>
      </w:r>
      <w:proofErr w:type="spellEnd"/>
      <w:r w:rsidRPr="00526F06">
        <w:rPr>
          <w:rFonts w:eastAsia="Times New Roman"/>
          <w:szCs w:val="24"/>
          <w:lang w:eastAsia="sk-SK"/>
        </w:rPr>
        <w:t xml:space="preserve"> in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type has </w:t>
      </w:r>
      <w:proofErr w:type="spellStart"/>
      <w:r w:rsidRPr="00526F06">
        <w:rPr>
          <w:rFonts w:eastAsia="Times New Roman"/>
          <w:szCs w:val="24"/>
          <w:lang w:eastAsia="sk-SK"/>
        </w:rPr>
        <w:t>semantic</w:t>
      </w:r>
      <w:proofErr w:type="spellEnd"/>
      <w:r w:rsidRPr="00526F06">
        <w:rPr>
          <w:rFonts w:eastAsia="Times New Roman"/>
          <w:szCs w:val="24"/>
          <w:lang w:eastAsia="sk-SK"/>
        </w:rPr>
        <w:t xml:space="preserve"> </w:t>
      </w:r>
      <w:proofErr w:type="spellStart"/>
      <w:r w:rsidRPr="00526F06">
        <w:rPr>
          <w:rFonts w:eastAsia="Times New Roman"/>
          <w:szCs w:val="24"/>
          <w:lang w:eastAsia="sk-SK"/>
        </w:rPr>
        <w:t>attributes</w:t>
      </w:r>
      <w:proofErr w:type="spellEnd"/>
      <w:r w:rsidRPr="00526F06">
        <w:rPr>
          <w:rFonts w:eastAsia="Times New Roman"/>
          <w:szCs w:val="24"/>
          <w:lang w:eastAsia="sk-SK"/>
        </w:rPr>
        <w:t xml:space="preserve">, </w:t>
      </w:r>
      <w:proofErr w:type="spellStart"/>
      <w:r w:rsidRPr="00526F06">
        <w:rPr>
          <w:rFonts w:eastAsia="Times New Roman"/>
          <w:szCs w:val="24"/>
          <w:lang w:eastAsia="sk-SK"/>
        </w:rPr>
        <w:t>such</w:t>
      </w:r>
      <w:proofErr w:type="spellEnd"/>
      <w:r w:rsidRPr="00526F06">
        <w:rPr>
          <w:rFonts w:eastAsia="Times New Roman"/>
          <w:szCs w:val="24"/>
          <w:lang w:eastAsia="sk-SK"/>
        </w:rPr>
        <w:t xml:space="preserve"> as </w:t>
      </w:r>
      <w:proofErr w:type="spellStart"/>
      <w:r w:rsidRPr="00526F06">
        <w:rPr>
          <w:rFonts w:eastAsia="Times New Roman"/>
          <w:szCs w:val="24"/>
          <w:lang w:eastAsia="sk-SK"/>
        </w:rPr>
        <w:t>texts</w:t>
      </w:r>
      <w:proofErr w:type="spellEnd"/>
      <w:r w:rsidRPr="00526F06">
        <w:rPr>
          <w:rFonts w:eastAsia="Times New Roman"/>
          <w:szCs w:val="24"/>
          <w:lang w:eastAsia="sk-SK"/>
        </w:rPr>
        <w:t xml:space="preserve">, </w:t>
      </w:r>
      <w:proofErr w:type="spellStart"/>
      <w:r w:rsidRPr="00526F06">
        <w:rPr>
          <w:rFonts w:eastAsia="Times New Roman"/>
          <w:szCs w:val="24"/>
          <w:lang w:eastAsia="sk-SK"/>
        </w:rPr>
        <w:t>value</w:t>
      </w:r>
      <w:proofErr w:type="spellEnd"/>
      <w:r w:rsidRPr="00526F06">
        <w:rPr>
          <w:rFonts w:eastAsia="Times New Roman"/>
          <w:szCs w:val="24"/>
          <w:lang w:eastAsia="sk-SK"/>
        </w:rPr>
        <w:t xml:space="preserve"> </w:t>
      </w:r>
      <w:proofErr w:type="spellStart"/>
      <w:r w:rsidRPr="00526F06">
        <w:rPr>
          <w:rFonts w:eastAsia="Times New Roman"/>
          <w:szCs w:val="24"/>
          <w:lang w:eastAsia="sk-SK"/>
        </w:rPr>
        <w:t>tables</w:t>
      </w:r>
      <w:proofErr w:type="spellEnd"/>
      <w:r w:rsidRPr="00526F06">
        <w:rPr>
          <w:rFonts w:eastAsia="Times New Roman"/>
          <w:szCs w:val="24"/>
          <w:lang w:eastAsia="sk-SK"/>
        </w:rPr>
        <w:t xml:space="preserve">, and </w:t>
      </w:r>
      <w:proofErr w:type="spellStart"/>
      <w:r w:rsidRPr="00526F06">
        <w:rPr>
          <w:rFonts w:eastAsia="Times New Roman"/>
          <w:szCs w:val="24"/>
          <w:lang w:eastAsia="sk-SK"/>
        </w:rPr>
        <w:t>documentation</w:t>
      </w:r>
      <w:proofErr w:type="spellEnd"/>
      <w:r w:rsidRPr="00526F06">
        <w:rPr>
          <w:rFonts w:eastAsia="Times New Roman"/>
          <w:szCs w:val="24"/>
          <w:lang w:eastAsia="sk-SK"/>
        </w:rPr>
        <w:t xml:space="preserve">, and has a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type. </w:t>
      </w:r>
      <w:proofErr w:type="spellStart"/>
      <w:r w:rsidRPr="00526F06">
        <w:rPr>
          <w:rFonts w:eastAsia="Times New Roman"/>
          <w:szCs w:val="24"/>
          <w:lang w:eastAsia="sk-SK"/>
        </w:rPr>
        <w:t>There</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two</w:t>
      </w:r>
      <w:proofErr w:type="spellEnd"/>
      <w:r w:rsidRPr="00526F06">
        <w:rPr>
          <w:rFonts w:eastAsia="Times New Roman"/>
          <w:szCs w:val="24"/>
          <w:lang w:eastAsia="sk-SK"/>
        </w:rPr>
        <w:t xml:space="preserve"> </w:t>
      </w:r>
      <w:proofErr w:type="spellStart"/>
      <w:r w:rsidRPr="00526F06">
        <w:rPr>
          <w:rFonts w:eastAsia="Times New Roman"/>
          <w:szCs w:val="24"/>
          <w:lang w:eastAsia="sk-SK"/>
        </w:rPr>
        <w:t>different</w:t>
      </w:r>
      <w:proofErr w:type="spellEnd"/>
      <w:r w:rsidRPr="00526F06">
        <w:rPr>
          <w:rFonts w:eastAsia="Times New Roman"/>
          <w:szCs w:val="24"/>
          <w:lang w:eastAsia="sk-SK"/>
        </w:rPr>
        <w:t xml:space="preserve"> </w:t>
      </w:r>
      <w:proofErr w:type="spellStart"/>
      <w:r w:rsidRPr="00526F06">
        <w:rPr>
          <w:rFonts w:eastAsia="Times New Roman"/>
          <w:szCs w:val="24"/>
          <w:lang w:eastAsia="sk-SK"/>
        </w:rPr>
        <w:t>ways</w:t>
      </w:r>
      <w:proofErr w:type="spellEnd"/>
      <w:r w:rsidRPr="00526F06">
        <w:rPr>
          <w:rFonts w:eastAsia="Times New Roman"/>
          <w:szCs w:val="24"/>
          <w:lang w:eastAsia="sk-SK"/>
        </w:rPr>
        <w:t xml:space="preserve"> to </w:t>
      </w:r>
      <w:proofErr w:type="spellStart"/>
      <w:r w:rsidRPr="00526F06">
        <w:rPr>
          <w:rFonts w:eastAsia="Times New Roman"/>
          <w:szCs w:val="24"/>
          <w:lang w:eastAsia="sk-SK"/>
        </w:rPr>
        <w:t>specify</w:t>
      </w:r>
      <w:proofErr w:type="spellEnd"/>
      <w:r w:rsidRPr="00526F06">
        <w:rPr>
          <w:rFonts w:eastAsia="Times New Roman"/>
          <w:szCs w:val="24"/>
          <w:lang w:eastAsia="sk-SK"/>
        </w:rPr>
        <w:t xml:space="preserve"> a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type:</w:t>
      </w:r>
    </w:p>
    <w:p w14:paraId="200E4AAE" w14:textId="77777777" w:rsidR="00526F06" w:rsidRPr="00526F06" w:rsidRDefault="00526F06" w:rsidP="00526F06">
      <w:pPr>
        <w:numPr>
          <w:ilvl w:val="1"/>
          <w:numId w:val="32"/>
        </w:numPr>
        <w:shd w:val="clear" w:color="auto" w:fill="FFFFFF"/>
        <w:spacing w:after="0" w:line="384" w:lineRule="atLeast"/>
        <w:ind w:left="1008"/>
        <w:jc w:val="left"/>
        <w:rPr>
          <w:rFonts w:eastAsia="Times New Roman"/>
          <w:szCs w:val="24"/>
          <w:lang w:eastAsia="sk-SK"/>
        </w:rPr>
      </w:pPr>
      <w:r w:rsidRPr="00526F06">
        <w:rPr>
          <w:rFonts w:eastAsia="Times New Roman"/>
          <w:szCs w:val="24"/>
          <w:lang w:eastAsia="sk-SK"/>
        </w:rPr>
        <w:t xml:space="preserve">By </w:t>
      </w:r>
      <w:proofErr w:type="spellStart"/>
      <w:r w:rsidRPr="00526F06">
        <w:rPr>
          <w:rFonts w:eastAsia="Times New Roman"/>
          <w:szCs w:val="24"/>
          <w:lang w:eastAsia="sk-SK"/>
        </w:rPr>
        <w:t>directly</w:t>
      </w:r>
      <w:proofErr w:type="spellEnd"/>
      <w:r w:rsidRPr="00526F06">
        <w:rPr>
          <w:rFonts w:eastAsia="Times New Roman"/>
          <w:szCs w:val="24"/>
          <w:lang w:eastAsia="sk-SK"/>
        </w:rPr>
        <w:t xml:space="preserve"> </w:t>
      </w:r>
      <w:proofErr w:type="spellStart"/>
      <w:r w:rsidRPr="00526F06">
        <w:rPr>
          <w:rFonts w:eastAsia="Times New Roman"/>
          <w:szCs w:val="24"/>
          <w:lang w:eastAsia="sk-SK"/>
        </w:rPr>
        <w:t>assigning</w:t>
      </w:r>
      <w:proofErr w:type="spellEnd"/>
      <w:r w:rsidRPr="00526F06">
        <w:rPr>
          <w:rFonts w:eastAsia="Times New Roman"/>
          <w:szCs w:val="24"/>
          <w:lang w:eastAsia="sk-SK"/>
        </w:rPr>
        <w:t xml:space="preserve"> </w:t>
      </w:r>
      <w:proofErr w:type="spellStart"/>
      <w:r w:rsidRPr="00526F06">
        <w:rPr>
          <w:rFonts w:eastAsia="Times New Roman"/>
          <w:szCs w:val="24"/>
          <w:lang w:eastAsia="sk-SK"/>
        </w:rPr>
        <w:t>an</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type.</w:t>
      </w:r>
    </w:p>
    <w:p w14:paraId="5F53B1D4"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You</w:t>
      </w:r>
      <w:proofErr w:type="spellEnd"/>
      <w:r w:rsidRPr="00526F06">
        <w:rPr>
          <w:rFonts w:eastAsia="Times New Roman"/>
          <w:szCs w:val="24"/>
          <w:lang w:eastAsia="sk-SK"/>
        </w:rPr>
        <w:t xml:space="preserve"> </w:t>
      </w:r>
      <w:proofErr w:type="spellStart"/>
      <w:r w:rsidRPr="00526F06">
        <w:rPr>
          <w:rFonts w:eastAsia="Times New Roman"/>
          <w:szCs w:val="24"/>
          <w:lang w:eastAsia="sk-SK"/>
        </w:rPr>
        <w:t>can</w:t>
      </w:r>
      <w:proofErr w:type="spellEnd"/>
      <w:r w:rsidRPr="00526F06">
        <w:rPr>
          <w:rFonts w:eastAsia="Times New Roman"/>
          <w:szCs w:val="24"/>
          <w:lang w:eastAsia="sk-SK"/>
        </w:rPr>
        <w:t xml:space="preserve"> </w:t>
      </w:r>
      <w:proofErr w:type="spellStart"/>
      <w:r w:rsidRPr="00526F06">
        <w:rPr>
          <w:rFonts w:eastAsia="Times New Roman"/>
          <w:szCs w:val="24"/>
          <w:lang w:eastAsia="sk-SK"/>
        </w:rPr>
        <w:t>assign</w:t>
      </w:r>
      <w:proofErr w:type="spellEnd"/>
      <w:r w:rsidRPr="00526F06">
        <w:rPr>
          <w:rFonts w:eastAsia="Times New Roman"/>
          <w:szCs w:val="24"/>
          <w:lang w:eastAsia="sk-SK"/>
        </w:rPr>
        <w:t xml:space="preserve"> a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type and a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to </w:t>
      </w:r>
      <w:proofErr w:type="spellStart"/>
      <w:r w:rsidRPr="00526F06">
        <w:rPr>
          <w:rFonts w:eastAsia="Times New Roman"/>
          <w:szCs w:val="24"/>
          <w:lang w:eastAsia="sk-SK"/>
        </w:rPr>
        <w:t>an</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type.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has </w:t>
      </w:r>
      <w:proofErr w:type="spellStart"/>
      <w:r w:rsidRPr="00526F06">
        <w:rPr>
          <w:rFonts w:eastAsia="Times New Roman"/>
          <w:szCs w:val="24"/>
          <w:lang w:eastAsia="sk-SK"/>
        </w:rPr>
        <w:t>considerably</w:t>
      </w:r>
      <w:proofErr w:type="spellEnd"/>
      <w:r w:rsidRPr="00526F06">
        <w:rPr>
          <w:rFonts w:eastAsia="Times New Roman"/>
          <w:szCs w:val="24"/>
          <w:lang w:eastAsia="sk-SK"/>
        </w:rPr>
        <w:t xml:space="preserve"> more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than</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programming</w:t>
      </w:r>
      <w:proofErr w:type="spellEnd"/>
      <w:r w:rsidRPr="00526F06">
        <w:rPr>
          <w:rFonts w:eastAsia="Times New Roman"/>
          <w:szCs w:val="24"/>
          <w:lang w:eastAsia="sk-SK"/>
        </w:rPr>
        <w:t xml:space="preserve"> </w:t>
      </w:r>
      <w:proofErr w:type="spellStart"/>
      <w:r w:rsidRPr="00526F06">
        <w:rPr>
          <w:rFonts w:eastAsia="Times New Roman"/>
          <w:szCs w:val="24"/>
          <w:lang w:eastAsia="sk-SK"/>
        </w:rPr>
        <w:t>language</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here</w:t>
      </w:r>
      <w:proofErr w:type="spellEnd"/>
      <w:r w:rsidRPr="00526F06">
        <w:rPr>
          <w:rFonts w:eastAsia="Times New Roman"/>
          <w:szCs w:val="24"/>
          <w:lang w:eastAsia="sk-SK"/>
        </w:rPr>
        <w:t xml:space="preserve"> </w:t>
      </w:r>
      <w:proofErr w:type="spellStart"/>
      <w:r w:rsidRPr="00526F06">
        <w:rPr>
          <w:rFonts w:eastAsia="Times New Roman"/>
          <w:szCs w:val="24"/>
          <w:lang w:eastAsia="sk-SK"/>
        </w:rPr>
        <w:t>is</w:t>
      </w:r>
      <w:proofErr w:type="spellEnd"/>
      <w:r w:rsidRPr="00526F06">
        <w:rPr>
          <w:rFonts w:eastAsia="Times New Roman"/>
          <w:szCs w:val="24"/>
          <w:lang w:eastAsia="sk-SK"/>
        </w:rPr>
        <w:t xml:space="preserve"> </w:t>
      </w:r>
      <w:proofErr w:type="spellStart"/>
      <w:r w:rsidRPr="00526F06">
        <w:rPr>
          <w:rFonts w:eastAsia="Times New Roman"/>
          <w:szCs w:val="24"/>
          <w:lang w:eastAsia="sk-SK"/>
        </w:rPr>
        <w:t>not</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w:t>
      </w:r>
      <w:proofErr w:type="spellEnd"/>
      <w:r w:rsidRPr="00526F06">
        <w:rPr>
          <w:rFonts w:eastAsia="Times New Roman"/>
          <w:szCs w:val="24"/>
          <w:lang w:eastAsia="sk-SK"/>
        </w:rPr>
        <w:t xml:space="preserve"> </w:t>
      </w:r>
      <w:proofErr w:type="spellStart"/>
      <w:r w:rsidRPr="00526F06">
        <w:rPr>
          <w:rFonts w:eastAsia="Times New Roman"/>
          <w:szCs w:val="24"/>
          <w:lang w:eastAsia="sk-SK"/>
        </w:rPr>
        <w:t>length</w:t>
      </w:r>
      <w:proofErr w:type="spellEnd"/>
      <w:r w:rsidRPr="00526F06">
        <w:rPr>
          <w:rFonts w:eastAsia="Times New Roman"/>
          <w:szCs w:val="24"/>
          <w:lang w:eastAsia="sk-SK"/>
        </w:rPr>
        <w:t xml:space="preserve"> in </w:t>
      </w:r>
      <w:proofErr w:type="spellStart"/>
      <w:r w:rsidRPr="00526F06">
        <w:rPr>
          <w:rFonts w:eastAsia="Times New Roman"/>
          <w:szCs w:val="24"/>
          <w:lang w:eastAsia="sk-SK"/>
        </w:rPr>
        <w:t>bytes</w:t>
      </w:r>
      <w:proofErr w:type="spellEnd"/>
      <w:r w:rsidRPr="00526F06">
        <w:rPr>
          <w:rFonts w:eastAsia="Times New Roman"/>
          <w:szCs w:val="24"/>
          <w:lang w:eastAsia="sk-SK"/>
        </w:rPr>
        <w:t xml:space="preserve">, </w:t>
      </w:r>
      <w:proofErr w:type="spellStart"/>
      <w:r w:rsidRPr="00526F06">
        <w:rPr>
          <w:rFonts w:eastAsia="Times New Roman"/>
          <w:szCs w:val="24"/>
          <w:lang w:eastAsia="sk-SK"/>
        </w:rPr>
        <w:t>but</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valid</w:t>
      </w:r>
      <w:proofErr w:type="spellEnd"/>
      <w:r w:rsidRPr="00526F06">
        <w:rPr>
          <w:rFonts w:eastAsia="Times New Roman"/>
          <w:szCs w:val="24"/>
          <w:lang w:eastAsia="sk-SK"/>
        </w:rPr>
        <w:t xml:space="preserve">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excluding</w:t>
      </w:r>
      <w:proofErr w:type="spellEnd"/>
      <w:r w:rsidRPr="00526F06">
        <w:rPr>
          <w:rFonts w:eastAsia="Times New Roman"/>
          <w:szCs w:val="24"/>
          <w:lang w:eastAsia="sk-SK"/>
        </w:rPr>
        <w:t xml:space="preserve"> </w:t>
      </w:r>
      <w:proofErr w:type="spellStart"/>
      <w:r w:rsidRPr="00526F06">
        <w:rPr>
          <w:rFonts w:eastAsia="Times New Roman"/>
          <w:szCs w:val="24"/>
          <w:lang w:eastAsia="sk-SK"/>
        </w:rPr>
        <w:t>formatting</w:t>
      </w:r>
      <w:proofErr w:type="spellEnd"/>
      <w:r w:rsidRPr="00526F06">
        <w:rPr>
          <w:rFonts w:eastAsia="Times New Roman"/>
          <w:szCs w:val="24"/>
          <w:lang w:eastAsia="sk-SK"/>
        </w:rPr>
        <w:t xml:space="preserve">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different</w:t>
      </w:r>
      <w:proofErr w:type="spellEnd"/>
      <w:r w:rsidRPr="00526F06">
        <w:rPr>
          <w:rFonts w:eastAsia="Times New Roman"/>
          <w:szCs w:val="24"/>
          <w:lang w:eastAsia="sk-SK"/>
        </w:rPr>
        <w:t xml:space="preserve"> </w:t>
      </w:r>
      <w:proofErr w:type="spellStart"/>
      <w:r w:rsidRPr="00526F06">
        <w:rPr>
          <w:rFonts w:eastAsia="Times New Roman"/>
          <w:szCs w:val="24"/>
          <w:lang w:eastAsia="sk-SK"/>
        </w:rPr>
        <w:t>because</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in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have</w:t>
      </w:r>
      <w:proofErr w:type="spellEnd"/>
      <w:r w:rsidRPr="00526F06">
        <w:rPr>
          <w:rFonts w:eastAsia="Times New Roman"/>
          <w:szCs w:val="24"/>
          <w:lang w:eastAsia="sk-SK"/>
        </w:rPr>
        <w:t xml:space="preserve"> to </w:t>
      </w:r>
      <w:proofErr w:type="spellStart"/>
      <w:r w:rsidRPr="00526F06">
        <w:rPr>
          <w:rFonts w:eastAsia="Times New Roman"/>
          <w:szCs w:val="24"/>
          <w:lang w:eastAsia="sk-SK"/>
        </w:rPr>
        <w:t>be</w:t>
      </w:r>
      <w:proofErr w:type="spellEnd"/>
      <w:r w:rsidRPr="00526F06">
        <w:rPr>
          <w:rFonts w:eastAsia="Times New Roman"/>
          <w:szCs w:val="24"/>
          <w:lang w:eastAsia="sk-SK"/>
        </w:rPr>
        <w:t xml:space="preserve"> </w:t>
      </w:r>
      <w:proofErr w:type="spellStart"/>
      <w:r w:rsidRPr="00526F06">
        <w:rPr>
          <w:rFonts w:eastAsia="Times New Roman"/>
          <w:szCs w:val="24"/>
          <w:lang w:eastAsia="sk-SK"/>
        </w:rPr>
        <w:t>compatible</w:t>
      </w:r>
      <w:proofErr w:type="spellEnd"/>
      <w:r w:rsidRPr="00526F06">
        <w:rPr>
          <w:rFonts w:eastAsia="Times New Roman"/>
          <w:szCs w:val="24"/>
          <w:lang w:eastAsia="sk-SK"/>
        </w:rPr>
        <w:t xml:space="preserve"> </w:t>
      </w:r>
      <w:proofErr w:type="spellStart"/>
      <w:r w:rsidRPr="00526F06">
        <w:rPr>
          <w:rFonts w:eastAsia="Times New Roman"/>
          <w:szCs w:val="24"/>
          <w:lang w:eastAsia="sk-SK"/>
        </w:rPr>
        <w:t>with</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external</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database</w:t>
      </w:r>
      <w:proofErr w:type="spellEnd"/>
      <w:r w:rsidRPr="00526F06">
        <w:rPr>
          <w:rFonts w:eastAsia="Times New Roman"/>
          <w:szCs w:val="24"/>
          <w:lang w:eastAsia="sk-SK"/>
        </w:rPr>
        <w:t xml:space="preserve"> </w:t>
      </w:r>
      <w:proofErr w:type="spellStart"/>
      <w:r w:rsidRPr="00526F06">
        <w:rPr>
          <w:rFonts w:eastAsia="Times New Roman"/>
          <w:szCs w:val="24"/>
          <w:lang w:eastAsia="sk-SK"/>
        </w:rPr>
        <w:t>tables</w:t>
      </w:r>
      <w:proofErr w:type="spellEnd"/>
      <w:r w:rsidRPr="00526F06">
        <w:rPr>
          <w:rFonts w:eastAsia="Times New Roman"/>
          <w:szCs w:val="24"/>
          <w:lang w:eastAsia="sk-SK"/>
        </w:rPr>
        <w:t xml:space="preserve"> </w:t>
      </w:r>
      <w:proofErr w:type="spellStart"/>
      <w:r w:rsidRPr="00526F06">
        <w:rPr>
          <w:rFonts w:eastAsia="Times New Roman"/>
          <w:szCs w:val="24"/>
          <w:lang w:eastAsia="sk-SK"/>
        </w:rPr>
        <w:t>supported</w:t>
      </w:r>
      <w:proofErr w:type="spellEnd"/>
      <w:r w:rsidRPr="00526F06">
        <w:rPr>
          <w:rFonts w:eastAsia="Times New Roman"/>
          <w:szCs w:val="24"/>
          <w:lang w:eastAsia="sk-SK"/>
        </w:rPr>
        <w:t xml:space="preserve"> by SAP Web AS ABAP.</w:t>
      </w:r>
    </w:p>
    <w:p w14:paraId="28D9E9D5"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When</w:t>
      </w:r>
      <w:proofErr w:type="spellEnd"/>
      <w:r w:rsidRPr="00526F06">
        <w:rPr>
          <w:rFonts w:eastAsia="Times New Roman"/>
          <w:szCs w:val="24"/>
          <w:lang w:eastAsia="sk-SK"/>
        </w:rPr>
        <w:t xml:space="preserve"> </w:t>
      </w:r>
      <w:proofErr w:type="spellStart"/>
      <w:r w:rsidRPr="00526F06">
        <w:rPr>
          <w:rFonts w:eastAsia="Times New Roman"/>
          <w:szCs w:val="24"/>
          <w:lang w:eastAsia="sk-SK"/>
        </w:rPr>
        <w:t>you</w:t>
      </w:r>
      <w:proofErr w:type="spellEnd"/>
      <w:r w:rsidRPr="00526F06">
        <w:rPr>
          <w:rFonts w:eastAsia="Times New Roman"/>
          <w:szCs w:val="24"/>
          <w:lang w:eastAsia="sk-SK"/>
        </w:rPr>
        <w:t xml:space="preserve"> </w:t>
      </w:r>
      <w:proofErr w:type="spellStart"/>
      <w:r w:rsidRPr="00526F06">
        <w:rPr>
          <w:rFonts w:eastAsia="Times New Roman"/>
          <w:szCs w:val="24"/>
          <w:lang w:eastAsia="sk-SK"/>
        </w:rPr>
        <w:t>refer</w:t>
      </w:r>
      <w:proofErr w:type="spellEnd"/>
      <w:r w:rsidRPr="00526F06">
        <w:rPr>
          <w:rFonts w:eastAsia="Times New Roman"/>
          <w:szCs w:val="24"/>
          <w:lang w:eastAsia="sk-SK"/>
        </w:rPr>
        <w:t xml:space="preserve"> to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from</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in </w:t>
      </w:r>
      <w:proofErr w:type="spellStart"/>
      <w:r w:rsidRPr="00526F06">
        <w:rPr>
          <w:rFonts w:eastAsia="Times New Roman"/>
          <w:szCs w:val="24"/>
          <w:lang w:eastAsia="sk-SK"/>
        </w:rPr>
        <w:t>an</w:t>
      </w:r>
      <w:proofErr w:type="spellEnd"/>
      <w:r w:rsidRPr="00526F06">
        <w:rPr>
          <w:rFonts w:eastAsia="Times New Roman"/>
          <w:szCs w:val="24"/>
          <w:lang w:eastAsia="sk-SK"/>
        </w:rPr>
        <w:t xml:space="preserve"> ABAP program,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converted</w:t>
      </w:r>
      <w:proofErr w:type="spellEnd"/>
      <w:r w:rsidRPr="00526F06">
        <w:rPr>
          <w:rFonts w:eastAsia="Times New Roman"/>
          <w:szCs w:val="24"/>
          <w:lang w:eastAsia="sk-SK"/>
        </w:rPr>
        <w:t xml:space="preserve"> to ABAP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as </w:t>
      </w:r>
      <w:proofErr w:type="spellStart"/>
      <w:r w:rsidRPr="00526F06">
        <w:rPr>
          <w:rFonts w:eastAsia="Times New Roman"/>
          <w:szCs w:val="24"/>
          <w:lang w:eastAsia="sk-SK"/>
        </w:rPr>
        <w:t>follows</w:t>
      </w:r>
      <w:proofErr w:type="spellEnd"/>
      <w:r w:rsidRPr="00526F06">
        <w:rPr>
          <w:rFonts w:eastAsia="Times New Roman"/>
          <w:szCs w:val="24"/>
          <w:lang w:eastAsia="sk-SK"/>
        </w:rPr>
        <w:t>:</w:t>
      </w:r>
    </w:p>
    <w:p w14:paraId="14C12341" w14:textId="77777777" w:rsidR="0070491D" w:rsidRPr="0070491D" w:rsidRDefault="0070491D" w:rsidP="0070491D"/>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70491D">
        <w:trPr>
          <w:tblHead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lastRenderedPageBreak/>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7ECC72F" w14:textId="77777777" w:rsidR="007E361F" w:rsidRDefault="007E361F" w:rsidP="00227D1F"/>
    <w:p w14:paraId="5555C9E7" w14:textId="38BF199E" w:rsidR="008D08EC" w:rsidRDefault="005634EC" w:rsidP="004A194D">
      <w:pPr>
        <w:pStyle w:val="Nadpis1"/>
      </w:pPr>
      <w:bookmarkStart w:id="29" w:name="_Toc37673492"/>
      <w:r>
        <w:lastRenderedPageBreak/>
        <w:t>Ciele práce</w:t>
      </w:r>
      <w:bookmarkEnd w:id="29"/>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3F0FB0" w:rsidP="00DA05D6">
      <w:pPr>
        <w:pStyle w:val="Nadpis1"/>
      </w:pPr>
      <w:hyperlink r:id="rId45" w:anchor="Ciele_práce" w:history="1">
        <w:bookmarkStart w:id="30" w:name="_Toc37673493"/>
        <w:r w:rsidR="005634EC">
          <w:t>Praktická</w:t>
        </w:r>
      </w:hyperlink>
      <w:r w:rsidR="005634EC">
        <w:t xml:space="preserve"> časť</w:t>
      </w:r>
      <w:bookmarkEnd w:id="30"/>
    </w:p>
    <w:p w14:paraId="30BB7CB3" w14:textId="1CFB56B7" w:rsidR="00C44D43" w:rsidRDefault="00C44D43" w:rsidP="003D74A0">
      <w:pPr>
        <w:rPr>
          <w:color w:val="70AD47" w:themeColor="accent6"/>
        </w:rPr>
      </w:pPr>
      <w:r w:rsidRPr="00C44D43">
        <w:rPr>
          <w:color w:val="70AD47" w:themeColor="accent6"/>
        </w:rPr>
        <w:t xml:space="preserve">Viac konkrétne na danú tému </w:t>
      </w:r>
    </w:p>
    <w:p w14:paraId="650BEB6A" w14:textId="067CB813" w:rsidR="00C44D43" w:rsidRDefault="00C44D43" w:rsidP="00C44D43">
      <w:pPr>
        <w:rPr>
          <w:color w:val="70AD47" w:themeColor="accent6"/>
        </w:rPr>
      </w:pPr>
      <w:proofErr w:type="spellStart"/>
      <w:r>
        <w:rPr>
          <w:color w:val="70AD47" w:themeColor="accent6"/>
        </w:rPr>
        <w:t>Cieľe</w:t>
      </w:r>
      <w:proofErr w:type="spellEnd"/>
      <w:r>
        <w:rPr>
          <w:color w:val="70AD47" w:themeColor="accent6"/>
        </w:rPr>
        <w:t xml:space="preserve"> zákazníkov</w:t>
      </w:r>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5E147E">
      <w:pPr>
        <w:pStyle w:val="Odsekzoznamu"/>
        <w:numPr>
          <w:ilvl w:val="0"/>
          <w:numId w:val="35"/>
        </w:numPr>
        <w:rPr>
          <w:szCs w:val="24"/>
        </w:rPr>
      </w:pPr>
      <w:r w:rsidRPr="009C71D5">
        <w:rPr>
          <w:szCs w:val="24"/>
        </w:rPr>
        <w:t>Zapisovanie dát</w:t>
      </w:r>
      <w:r>
        <w:rPr>
          <w:szCs w:val="24"/>
        </w:rPr>
        <w:t xml:space="preserve"> – vytvorenie tabuľky, prípadne súboru na externom úložisku a následný zápis dát </w:t>
      </w:r>
    </w:p>
    <w:p w14:paraId="0CCFF966" w14:textId="77777777" w:rsidR="005E147E" w:rsidRDefault="005E147E" w:rsidP="005E147E">
      <w:pPr>
        <w:pStyle w:val="Odsekzoznamu"/>
        <w:numPr>
          <w:ilvl w:val="0"/>
          <w:numId w:val="35"/>
        </w:numPr>
        <w:rPr>
          <w:szCs w:val="24"/>
        </w:rPr>
      </w:pPr>
      <w:r>
        <w:rPr>
          <w:szCs w:val="24"/>
        </w:rPr>
        <w:t xml:space="preserve">Čítanie dát – načítanie dát z tabuľky, prípade súboru na externom úložisku a spracovanie týchto dát pre ďalšiu manipuláciu </w:t>
      </w:r>
    </w:p>
    <w:p w14:paraId="219F6DF0" w14:textId="77777777" w:rsidR="005E147E" w:rsidRDefault="005E147E" w:rsidP="005E147E">
      <w:pPr>
        <w:pStyle w:val="Odsekzoznamu"/>
        <w:numPr>
          <w:ilvl w:val="0"/>
          <w:numId w:val="35"/>
        </w:numPr>
        <w:rPr>
          <w:szCs w:val="24"/>
        </w:rPr>
      </w:pPr>
      <w:r>
        <w:rPr>
          <w:szCs w:val="24"/>
        </w:rPr>
        <w:t>Modifikácia dát – úprava existujúcich tabuliek, súborov alebo dát na úložisku</w:t>
      </w:r>
    </w:p>
    <w:p w14:paraId="435E0E17" w14:textId="2D42F19D"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proofErr w:type="spellStart"/>
      <w:r>
        <w:rPr>
          <w:szCs w:val="24"/>
        </w:rPr>
        <w:t>Hadoop</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3332379B" w14:textId="6327E8E2" w:rsidR="00460672" w:rsidRPr="00F84137"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7D80D615" w14:textId="1F5D2385" w:rsidR="00C44D43" w:rsidRDefault="00C44D43" w:rsidP="0097611A">
      <w:pPr>
        <w:rPr>
          <w:color w:val="70AD47" w:themeColor="accent6"/>
          <w:szCs w:val="24"/>
        </w:rPr>
      </w:pPr>
      <w:r>
        <w:rPr>
          <w:color w:val="70AD47" w:themeColor="accent6"/>
          <w:szCs w:val="24"/>
        </w:rPr>
        <w:t xml:space="preserve">Veľké množstvo technológií </w:t>
      </w:r>
    </w:p>
    <w:p w14:paraId="532862C2" w14:textId="35C4C0F4" w:rsidR="00C44D43" w:rsidRDefault="00C44D43" w:rsidP="0097611A">
      <w:pPr>
        <w:rPr>
          <w:color w:val="70AD47" w:themeColor="accent6"/>
          <w:szCs w:val="24"/>
        </w:rPr>
      </w:pPr>
      <w:r>
        <w:rPr>
          <w:color w:val="70AD47" w:themeColor="accent6"/>
          <w:szCs w:val="24"/>
        </w:rPr>
        <w:t>Vymenovanie úložísk a technológií</w:t>
      </w:r>
    </w:p>
    <w:p w14:paraId="256745AF" w14:textId="5833C637" w:rsidR="00C44D43" w:rsidRPr="00396FDE" w:rsidRDefault="00C44D43" w:rsidP="0097611A">
      <w:pPr>
        <w:rPr>
          <w:color w:val="70AD47" w:themeColor="accent6"/>
        </w:rPr>
      </w:pPr>
      <w:r>
        <w:rPr>
          <w:color w:val="70AD47" w:themeColor="accent6"/>
          <w:szCs w:val="24"/>
        </w:rPr>
        <w:lastRenderedPageBreak/>
        <w:t xml:space="preserve">Testovanie kombinácií úložísk a scenárov je časovo a technicky náročné, preto sme sa rozhodli, že spravíme automatizované testy </w:t>
      </w:r>
    </w:p>
    <w:p w14:paraId="43B21E93" w14:textId="08209741" w:rsidR="00602C01" w:rsidRPr="00C44D43" w:rsidRDefault="00274CB0" w:rsidP="00C44D43">
      <w:pPr>
        <w:pStyle w:val="Nadpis2"/>
        <w:rPr>
          <w:szCs w:val="24"/>
        </w:rPr>
      </w:pPr>
      <w:bookmarkStart w:id="31" w:name="_Toc37673494"/>
      <w:r>
        <w:t>Analýza externých úložísk</w:t>
      </w:r>
      <w:bookmarkEnd w:id="31"/>
      <w:r w:rsidR="00856CD8">
        <w:t xml:space="preserve"> a identifikácia scenárov</w:t>
      </w:r>
      <w:r w:rsidR="005634EC">
        <w:tab/>
      </w:r>
    </w:p>
    <w:p w14:paraId="3781A366" w14:textId="18A9A7F5" w:rsidR="00C44D43" w:rsidRDefault="004B359A" w:rsidP="00CA33F2">
      <w:pPr>
        <w:rPr>
          <w:color w:val="70AD47" w:themeColor="accent6"/>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r w:rsidR="00C44D43" w:rsidRPr="00C44D43">
        <w:rPr>
          <w:color w:val="70AD47" w:themeColor="accent6"/>
          <w:szCs w:val="24"/>
        </w:rPr>
        <w:t xml:space="preserve">Pre nás je dôležité zapisovanie, čítanie a modifikácia dát v obmedzenom </w:t>
      </w:r>
      <w:proofErr w:type="spellStart"/>
      <w:r w:rsidR="00C44D43" w:rsidRPr="00C44D43">
        <w:rPr>
          <w:color w:val="70AD47" w:themeColor="accent6"/>
          <w:szCs w:val="24"/>
        </w:rPr>
        <w:t>režime.</w:t>
      </w:r>
      <w:r w:rsidR="00C44D43">
        <w:rPr>
          <w:color w:val="70AD47" w:themeColor="accent6"/>
          <w:szCs w:val="24"/>
        </w:rPr>
        <w:t>Formy</w:t>
      </w:r>
      <w:proofErr w:type="spellEnd"/>
      <w:r w:rsidR="00C44D43">
        <w:rPr>
          <w:color w:val="70AD47" w:themeColor="accent6"/>
          <w:szCs w:val="24"/>
        </w:rPr>
        <w:t xml:space="preserve"> ukladania, </w:t>
      </w:r>
      <w:proofErr w:type="spellStart"/>
      <w:r w:rsidR="00C44D43">
        <w:rPr>
          <w:color w:val="70AD47" w:themeColor="accent6"/>
          <w:szCs w:val="24"/>
        </w:rPr>
        <w:t>binary</w:t>
      </w:r>
      <w:proofErr w:type="spellEnd"/>
      <w:r w:rsidR="00C44D43">
        <w:rPr>
          <w:color w:val="70AD47" w:themeColor="accent6"/>
          <w:szCs w:val="24"/>
        </w:rPr>
        <w:t xml:space="preserve">, trs </w:t>
      </w:r>
      <w:proofErr w:type="spellStart"/>
      <w:r w:rsidR="00C44D43">
        <w:rPr>
          <w:color w:val="70AD47" w:themeColor="accent6"/>
          <w:szCs w:val="24"/>
        </w:rPr>
        <w:t>brinary</w:t>
      </w:r>
      <w:proofErr w:type="spellEnd"/>
      <w:r w:rsidR="00C44D43">
        <w:rPr>
          <w:color w:val="70AD47" w:themeColor="accent6"/>
          <w:szCs w:val="24"/>
        </w:rPr>
        <w:t xml:space="preserve">, </w:t>
      </w:r>
      <w:proofErr w:type="spellStart"/>
      <w:r w:rsidR="00C44D43">
        <w:rPr>
          <w:color w:val="70AD47" w:themeColor="accent6"/>
          <w:szCs w:val="24"/>
        </w:rPr>
        <w:t>tabular</w:t>
      </w:r>
      <w:proofErr w:type="spellEnd"/>
    </w:p>
    <w:p w14:paraId="33CD89D8" w14:textId="4396B9DE" w:rsidR="009C71D5" w:rsidRDefault="009C71D5" w:rsidP="00CA33F2">
      <w:pPr>
        <w:rPr>
          <w:szCs w:val="24"/>
        </w:rPr>
      </w:pPr>
      <w:r>
        <w:rPr>
          <w:noProof/>
          <w:color w:val="70AD47" w:themeColor="accent6"/>
        </w:rPr>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Na obrázku č. X je znázornen</w:t>
      </w:r>
      <w:r>
        <w:rPr>
          <w:szCs w:val="24"/>
        </w:rPr>
        <w:t xml:space="preserve">é používanie produktu </w:t>
      </w:r>
      <w:proofErr w:type="spellStart"/>
      <w:r>
        <w:rPr>
          <w:szCs w:val="24"/>
        </w:rPr>
        <w:t>Storage</w:t>
      </w:r>
      <w:proofErr w:type="spellEnd"/>
      <w:r>
        <w:rPr>
          <w:szCs w:val="24"/>
        </w:rPr>
        <w:t xml:space="preserve"> management (SM). Produkty GLUE, </w:t>
      </w:r>
      <w:proofErr w:type="spellStart"/>
      <w:r>
        <w:rPr>
          <w:szCs w:val="24"/>
        </w:rPr>
        <w:t>Outboard</w:t>
      </w:r>
      <w:proofErr w:type="spellEnd"/>
      <w:r>
        <w:rPr>
          <w:szCs w:val="24"/>
        </w:rPr>
        <w:t xml:space="preserve"> a </w:t>
      </w:r>
      <w:proofErr w:type="spellStart"/>
      <w:r>
        <w:rPr>
          <w:szCs w:val="24"/>
        </w:rPr>
        <w:t>Validate</w:t>
      </w:r>
      <w:proofErr w:type="spellEnd"/>
      <w:r>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Pr>
          <w:szCs w:val="24"/>
        </w:rPr>
        <w:t xml:space="preserve">eda </w:t>
      </w:r>
      <w:r w:rsidR="00460672">
        <w:rPr>
          <w:szCs w:val="24"/>
        </w:rPr>
        <w:t xml:space="preserve">na </w:t>
      </w:r>
      <w:r>
        <w:rPr>
          <w:szCs w:val="24"/>
        </w:rPr>
        <w:t>komunikáci</w:t>
      </w:r>
      <w:r w:rsidR="00460672">
        <w:rPr>
          <w:szCs w:val="24"/>
        </w:rPr>
        <w:t>u</w:t>
      </w:r>
      <w:r>
        <w:rPr>
          <w:szCs w:val="24"/>
        </w:rPr>
        <w:t xml:space="preserve"> SM s externými úložiskami.</w:t>
      </w:r>
    </w:p>
    <w:p w14:paraId="4E2B619C" w14:textId="03514EC4" w:rsidR="009C71D5" w:rsidRPr="0085651B" w:rsidRDefault="009C71D5" w:rsidP="00CA33F2">
      <w:pPr>
        <w:rPr>
          <w:szCs w:val="24"/>
        </w:rPr>
      </w:pPr>
    </w:p>
    <w:p w14:paraId="2DD26EC9" w14:textId="77777777" w:rsidR="003B0DE2" w:rsidRDefault="003B0DE2" w:rsidP="00CA33F2">
      <w:pPr>
        <w:rPr>
          <w:color w:val="70AD47" w:themeColor="accent6"/>
          <w:szCs w:val="24"/>
        </w:rPr>
      </w:pPr>
    </w:p>
    <w:p w14:paraId="49103C55" w14:textId="46044B88" w:rsidR="00C44D43" w:rsidRDefault="00C44D43" w:rsidP="00CA33F2">
      <w:pPr>
        <w:rPr>
          <w:color w:val="70AD47" w:themeColor="accent6"/>
          <w:szCs w:val="24"/>
        </w:rPr>
      </w:pPr>
      <w:r>
        <w:rPr>
          <w:color w:val="70AD47" w:themeColor="accent6"/>
          <w:szCs w:val="24"/>
        </w:rPr>
        <w:t xml:space="preserve">Identifikácia scenárov: </w:t>
      </w:r>
    </w:p>
    <w:p w14:paraId="14F5E142" w14:textId="4BB26ADB" w:rsidR="007C57E3" w:rsidRPr="007C6F09" w:rsidRDefault="00C44D43" w:rsidP="00D03F51">
      <w:pPr>
        <w:pStyle w:val="Odsekzoznamu"/>
        <w:numPr>
          <w:ilvl w:val="0"/>
          <w:numId w:val="34"/>
        </w:numPr>
        <w:ind w:left="709" w:firstLine="0"/>
        <w:rPr>
          <w:color w:val="000000"/>
          <w:szCs w:val="24"/>
        </w:rPr>
      </w:pPr>
      <w:r w:rsidRPr="007C6F09">
        <w:rPr>
          <w:color w:val="70AD47" w:themeColor="accent6"/>
          <w:szCs w:val="24"/>
        </w:rPr>
        <w:t>Produkty v </w:t>
      </w:r>
      <w:proofErr w:type="spellStart"/>
      <w:r w:rsidRPr="007C6F09">
        <w:rPr>
          <w:color w:val="70AD47" w:themeColor="accent6"/>
          <w:szCs w:val="24"/>
        </w:rPr>
        <w:t>spolupraci</w:t>
      </w:r>
      <w:proofErr w:type="spellEnd"/>
      <w:r w:rsidRPr="007C6F09">
        <w:rPr>
          <w:color w:val="70AD47" w:themeColor="accent6"/>
          <w:szCs w:val="24"/>
        </w:rPr>
        <w:t xml:space="preserve"> so SM a SM so </w:t>
      </w:r>
      <w:proofErr w:type="spellStart"/>
      <w:r w:rsidRPr="007C6F09">
        <w:rPr>
          <w:color w:val="70AD47" w:themeColor="accent6"/>
          <w:szCs w:val="24"/>
        </w:rPr>
        <w:t>storagemi</w:t>
      </w:r>
      <w:proofErr w:type="spellEnd"/>
    </w:p>
    <w:p w14:paraId="11B306E0" w14:textId="068523AD" w:rsidR="00CA33F2" w:rsidRDefault="00CA33F2" w:rsidP="002C5D44">
      <w:pPr>
        <w:ind w:firstLine="0"/>
        <w:rPr>
          <w:b/>
          <w:bCs/>
        </w:rPr>
      </w:pPr>
      <w:r w:rsidRPr="00CA33F2">
        <w:rPr>
          <w:b/>
          <w:bCs/>
          <w:color w:val="000000"/>
          <w:szCs w:val="24"/>
        </w:rPr>
        <w:t xml:space="preserve">Apache </w:t>
      </w:r>
      <w:proofErr w:type="spellStart"/>
      <w:r w:rsidRPr="00CA33F2">
        <w:rPr>
          <w:b/>
          <w:bCs/>
          <w:color w:val="000000"/>
          <w:szCs w:val="24"/>
        </w:rPr>
        <w:t>Hive</w:t>
      </w:r>
      <w:proofErr w:type="spellEnd"/>
      <w:r>
        <w:rPr>
          <w:b/>
          <w:bCs/>
        </w:rPr>
        <w:t xml:space="preserve">   </w:t>
      </w:r>
      <w:hyperlink r:id="rId47" w:history="1">
        <w:r w:rsidR="00792161" w:rsidRPr="002F5AD0">
          <w:rPr>
            <w:rStyle w:val="Hypertextovprepojenie"/>
          </w:rPr>
          <w:t>https://aws.amazon.com/big-data/what-is-hive/</w:t>
        </w:r>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41CBDEF6" w14:textId="353082EA" w:rsidR="007C6F09" w:rsidRDefault="00792161" w:rsidP="007C6F09">
      <w:pPr>
        <w:rPr>
          <w:b/>
          <w:bCs/>
        </w:rPr>
      </w:pPr>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bookmarkStart w:id="32" w:name="_Toc36384699"/>
    </w:p>
    <w:p w14:paraId="25DE23FB" w14:textId="03B13F09" w:rsidR="00792161" w:rsidRPr="00602C01" w:rsidRDefault="00602C01" w:rsidP="002C5D44">
      <w:pPr>
        <w:ind w:firstLine="0"/>
        <w:rPr>
          <w:b/>
          <w:bCs/>
        </w:rPr>
      </w:pPr>
      <w:r w:rsidRPr="00602C01">
        <w:rPr>
          <w:b/>
          <w:bCs/>
        </w:rPr>
        <w:t>Vlastnosti</w:t>
      </w:r>
      <w:r w:rsidR="00792161" w:rsidRPr="00602C01">
        <w:rPr>
          <w:b/>
          <w:bCs/>
        </w:rPr>
        <w:t xml:space="preserve"> </w:t>
      </w:r>
      <w:proofErr w:type="spellStart"/>
      <w:r w:rsidR="00792161" w:rsidRPr="00602C01">
        <w:rPr>
          <w:b/>
          <w:bCs/>
        </w:rPr>
        <w:t>Hive</w:t>
      </w:r>
      <w:bookmarkEnd w:id="32"/>
      <w:proofErr w:type="spellEnd"/>
    </w:p>
    <w:p w14:paraId="561714B2" w14:textId="77777777" w:rsidR="00792161" w:rsidRDefault="00792161" w:rsidP="00792161">
      <w:pPr>
        <w:pStyle w:val="Odsekzoznamu"/>
        <w:numPr>
          <w:ilvl w:val="0"/>
          <w:numId w:val="21"/>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792161">
      <w:pPr>
        <w:pStyle w:val="Odsekzoznamu"/>
        <w:numPr>
          <w:ilvl w:val="0"/>
          <w:numId w:val="21"/>
        </w:numPr>
      </w:pPr>
      <w:r>
        <w:lastRenderedPageBreak/>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165BEBE8" w14:textId="79442CFF" w:rsidR="00792161" w:rsidRPr="00682EAA" w:rsidRDefault="00792161" w:rsidP="00682EAA">
      <w:pPr>
        <w:pStyle w:val="Odsekzoznamu"/>
        <w:numPr>
          <w:ilvl w:val="0"/>
          <w:numId w:val="21"/>
        </w:numPr>
        <w:rPr>
          <w:b/>
          <w:bCs/>
        </w:rPr>
      </w:pPr>
      <w:r>
        <w:t>Škálovateľnosť – dá sa ľahko distribuovať a meniť podľa potrieb</w:t>
      </w:r>
    </w:p>
    <w:p w14:paraId="79C08520" w14:textId="47A9A0B0" w:rsidR="00856CD8" w:rsidRDefault="003F0FB0" w:rsidP="00861A63">
      <w:hyperlink r:id="rId48" w:history="1">
        <w:r w:rsidR="00CA33F2">
          <w:rPr>
            <w:rStyle w:val="Hypertextovprepojenie"/>
          </w:rPr>
          <w:t>https://cwiki.apache.org/confluence/display/Hive/LanguageManual+DDL</w:t>
        </w:r>
      </w:hyperlink>
    </w:p>
    <w:p w14:paraId="39E925E9" w14:textId="18AB5A6A" w:rsidR="00682EAA" w:rsidRDefault="008E5618" w:rsidP="00861A63">
      <w:pPr>
        <w:rPr>
          <w:color w:val="000000"/>
          <w:szCs w:val="24"/>
        </w:rPr>
      </w:pPr>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tbl>
      <w:tblPr>
        <w:tblW w:w="609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34"/>
        <w:gridCol w:w="3862"/>
      </w:tblGrid>
      <w:tr w:rsidR="00AE4C55" w:rsidRPr="00AE4C55" w14:paraId="7A02B089"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09D5072E"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068A927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2A38D7C5"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71B8A81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D21FEE8"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C3CC0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Table</w:t>
            </w:r>
          </w:p>
        </w:tc>
      </w:tr>
      <w:tr w:rsidR="00AE4C55" w:rsidRPr="00AE4C55" w14:paraId="284E613C" w14:textId="77777777" w:rsidTr="008E5618">
        <w:trPr>
          <w:trHeight w:val="2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1A262F0F"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r w:rsidR="008C22A4">
              <w:rPr>
                <w:rFonts w:ascii="Open Sans" w:eastAsia="Times New Roman" w:hAnsi="Open Sans" w:cs="Open Sans"/>
                <w:color w:val="000000"/>
                <w:sz w:val="22"/>
                <w:lang w:eastAsia="sk-SK"/>
              </w:rPr>
              <w:t xml:space="preserve">, </w:t>
            </w:r>
            <w:proofErr w:type="spellStart"/>
            <w:r w:rsidR="008C22A4">
              <w:rPr>
                <w:rFonts w:ascii="Open Sans" w:eastAsia="Times New Roman" w:hAnsi="Open Sans" w:cs="Open Sans"/>
                <w:color w:val="000000"/>
                <w:sz w:val="22"/>
                <w:lang w:eastAsia="sk-SK"/>
              </w:rPr>
              <w:t>View</w:t>
            </w:r>
            <w:proofErr w:type="spellEnd"/>
          </w:p>
        </w:tc>
      </w:tr>
      <w:tr w:rsidR="00AE4C55" w:rsidRPr="00AE4C55" w14:paraId="1F1B675F" w14:textId="77777777" w:rsidTr="008E5618">
        <w:trPr>
          <w:trHeight w:val="2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77777777" w:rsidR="0097611A" w:rsidRDefault="0097611A" w:rsidP="00861A63">
      <w:pPr>
        <w:rPr>
          <w:b/>
          <w:bCs/>
          <w:color w:val="000000"/>
          <w:szCs w:val="24"/>
        </w:rPr>
      </w:pPr>
    </w:p>
    <w:p w14:paraId="7415B53A" w14:textId="46BE5A2C"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IF NOT EXISTS,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53649F">
      <w:pPr>
        <w:pStyle w:val="Odsekzoznamu"/>
        <w:numPr>
          <w:ilvl w:val="0"/>
          <w:numId w:val="26"/>
        </w:numPr>
        <w:rPr>
          <w:color w:val="000000"/>
          <w:szCs w:val="24"/>
        </w:rPr>
      </w:pPr>
      <w:r w:rsidRPr="0016490C">
        <w:rPr>
          <w:color w:val="000000"/>
          <w:szCs w:val="24"/>
        </w:rPr>
        <w:t>STORED AS TEXTFILE – uloží tabuľku ako textový súbor</w:t>
      </w:r>
    </w:p>
    <w:p w14:paraId="7BFF19F9" w14:textId="77777777" w:rsidR="0016490C" w:rsidRDefault="0016490C" w:rsidP="0053649F">
      <w:pPr>
        <w:pStyle w:val="Odsekzoznamu"/>
        <w:numPr>
          <w:ilvl w:val="0"/>
          <w:numId w:val="26"/>
        </w:numPr>
        <w:rPr>
          <w:color w:val="000000"/>
          <w:szCs w:val="24"/>
        </w:rPr>
      </w:pPr>
      <w:r w:rsidRPr="0016490C">
        <w:rPr>
          <w:color w:val="000000"/>
          <w:szCs w:val="24"/>
        </w:rPr>
        <w:lastRenderedPageBreak/>
        <w:t xml:space="preserve">STORED AS SEQUENCEFILE – uloží tabuľku ako komprimovaný súbor </w:t>
      </w:r>
    </w:p>
    <w:p w14:paraId="4A50BE22" w14:textId="0791B5FB" w:rsidR="0016490C" w:rsidRPr="0016490C" w:rsidRDefault="0016490C" w:rsidP="0053649F">
      <w:pPr>
        <w:pStyle w:val="Odsekzoznamu"/>
        <w:numPr>
          <w:ilvl w:val="0"/>
          <w:numId w:val="26"/>
        </w:numPr>
        <w:rPr>
          <w:color w:val="000000"/>
          <w:szCs w:val="24"/>
        </w:rPr>
      </w:pPr>
      <w:r w:rsidRPr="0016490C">
        <w:rPr>
          <w:color w:val="000000"/>
          <w:szCs w:val="24"/>
        </w:rPr>
        <w:t>STORED AS JSONFILE – uloží tabuľku vo formáte JSON</w:t>
      </w:r>
    </w:p>
    <w:p w14:paraId="7EB3F7C9" w14:textId="0AC16347"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SQL príklad 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727255B0" w:rsidR="00017D59" w:rsidRDefault="00017D59" w:rsidP="00017D59">
      <w:pPr>
        <w:rPr>
          <w:color w:val="000000"/>
          <w:szCs w:val="24"/>
        </w:rPr>
      </w:pPr>
      <w:r>
        <w:rPr>
          <w:color w:val="000000"/>
          <w:szCs w:val="24"/>
        </w:rPr>
        <w:t>SQL príklad 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5889F877" w14:textId="6FE44925" w:rsidR="00017D59" w:rsidRDefault="00094DD9" w:rsidP="00523309">
      <w:pPr>
        <w:ind w:firstLine="0"/>
        <w:rPr>
          <w:b/>
          <w:bCs/>
          <w:szCs w:val="24"/>
        </w:rPr>
      </w:pPr>
      <w:proofErr w:type="spellStart"/>
      <w:r w:rsidRPr="00094DD9">
        <w:rPr>
          <w:b/>
          <w:bCs/>
          <w:szCs w:val="24"/>
        </w:rPr>
        <w:t>Truncate</w:t>
      </w:r>
      <w:proofErr w:type="spellEnd"/>
      <w:r w:rsidRPr="00094DD9">
        <w:rPr>
          <w:b/>
          <w:bCs/>
          <w:szCs w:val="24"/>
        </w:rPr>
        <w:t xml:space="preserve"> table</w:t>
      </w:r>
      <w:r>
        <w:rPr>
          <w:b/>
          <w:bCs/>
          <w:szCs w:val="24"/>
        </w:rPr>
        <w:t xml:space="preserve"> – Vymazanie riadkov tabuľky</w:t>
      </w:r>
    </w:p>
    <w:p w14:paraId="3D6A0691" w14:textId="20A04D61" w:rsidR="005A0CC0" w:rsidRDefault="00094DD9" w:rsidP="00CE1E86">
      <w:pPr>
        <w:rPr>
          <w:color w:val="000000"/>
          <w:szCs w:val="24"/>
        </w:rPr>
      </w:pPr>
      <w:r>
        <w:rPr>
          <w:szCs w:val="24"/>
        </w:rPr>
        <w:t xml:space="preserve">TRUNCATE TABLE vymaže všetky riadky tabuľky. V prípade, že máme nakonfigurovaný kôš, riadky tabuľky </w:t>
      </w:r>
      <w:r w:rsidR="006D5B9A">
        <w:rPr>
          <w:szCs w:val="24"/>
        </w:rPr>
        <w:t>sú</w:t>
      </w:r>
      <w:r>
        <w:rPr>
          <w:szCs w:val="24"/>
        </w:rPr>
        <w:t xml:space="preserve"> presunuté do koša, inak sú vymazané.</w:t>
      </w:r>
    </w:p>
    <w:p w14:paraId="403003A2" w14:textId="798D7D0C" w:rsidR="00CE1E86" w:rsidRDefault="00CE1E86" w:rsidP="00CE1E86">
      <w:pPr>
        <w:rPr>
          <w:color w:val="000000"/>
          <w:szCs w:val="24"/>
        </w:rPr>
      </w:pPr>
      <w:r>
        <w:rPr>
          <w:color w:val="000000"/>
          <w:szCs w:val="24"/>
        </w:rPr>
        <w:t>SQL príklad pre vymazanie riadkov tabuľky s názvom tabu</w:t>
      </w:r>
      <w:r w:rsidR="00F60E35">
        <w:rPr>
          <w:color w:val="000000"/>
          <w:szCs w:val="24"/>
        </w:rPr>
        <w:t>l</w:t>
      </w:r>
      <w:r>
        <w:rPr>
          <w:color w:val="000000"/>
          <w:szCs w:val="24"/>
        </w:rPr>
        <w:t>ka1:</w:t>
      </w:r>
    </w:p>
    <w:p w14:paraId="39B21D1D" w14:textId="5E95A137" w:rsidR="00602C01" w:rsidRDefault="00CE1E86" w:rsidP="00CE1E86">
      <w:pPr>
        <w:rPr>
          <w:b/>
          <w:bCs/>
          <w:color w:val="000000"/>
          <w:szCs w:val="24"/>
        </w:rPr>
      </w:pPr>
      <w:r>
        <w:rPr>
          <w:rFonts w:ascii="Consolas" w:hAnsi="Consolas"/>
          <w:color w:val="000000"/>
          <w:sz w:val="21"/>
          <w:szCs w:val="21"/>
          <w:shd w:val="clear" w:color="auto" w:fill="FFFFFF"/>
        </w:rPr>
        <w:t>TRUNCATE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r>
        <w:rPr>
          <w:szCs w:val="24"/>
        </w:rPr>
        <w:lastRenderedPageBreak/>
        <w:t>(</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2E1C9286" w:rsidR="0053649F" w:rsidRPr="0053649F" w:rsidRDefault="0053649F" w:rsidP="007C57E3">
      <w:pPr>
        <w:ind w:firstLine="0"/>
        <w:rPr>
          <w:szCs w:val="24"/>
        </w:rPr>
      </w:pPr>
      <w:r w:rsidRPr="0053649F">
        <w:rPr>
          <w:szCs w:val="24"/>
        </w:rPr>
        <w:t xml:space="preserve">SQL príklad 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3BBD5AAE" w14:textId="0F0C2CE3"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122B104" w14:textId="77777777" w:rsidR="007C57E3" w:rsidRDefault="007C57E3"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4E3F5A44" w:rsidR="002A77CF" w:rsidRPr="002A77CF" w:rsidRDefault="002A77CF" w:rsidP="007C57E3">
      <w:pPr>
        <w:ind w:firstLine="0"/>
        <w:rPr>
          <w:szCs w:val="24"/>
        </w:rPr>
      </w:pPr>
      <w:r>
        <w:rPr>
          <w:szCs w:val="24"/>
        </w:rPr>
        <w:t>SQL príklad</w:t>
      </w:r>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3" w:name="_Hlk37768334"/>
      <w:r>
        <w:rPr>
          <w:szCs w:val="24"/>
        </w:rPr>
        <w:t>príklad pre</w:t>
      </w:r>
      <w:bookmarkEnd w:id="33"/>
      <w:r>
        <w:rPr>
          <w:szCs w:val="24"/>
        </w:rPr>
        <w:t xml:space="preserve"> odstránenie partície na tabuľke s názvom tabulka1:</w:t>
      </w:r>
    </w:p>
    <w:p w14:paraId="6EA57802" w14:textId="45A78E59" w:rsidR="002A77CF" w:rsidRDefault="002A77CF" w:rsidP="005D3500">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6B306F4D" w14:textId="5DFE9D1B" w:rsidR="002A77CF" w:rsidRDefault="002A77CF" w:rsidP="002A77CF">
      <w:pPr>
        <w:ind w:firstLine="0"/>
        <w:rPr>
          <w:b/>
          <w:bCs/>
          <w:szCs w:val="24"/>
        </w:rPr>
      </w:pPr>
      <w:proofErr w:type="spellStart"/>
      <w:r w:rsidRPr="002A77CF">
        <w:rPr>
          <w:b/>
          <w:bCs/>
          <w:szCs w:val="24"/>
        </w:rPr>
        <w:t>Create</w:t>
      </w:r>
      <w:proofErr w:type="spellEnd"/>
      <w:r w:rsidRPr="002A77CF">
        <w:rPr>
          <w:b/>
          <w:bCs/>
          <w:szCs w:val="24"/>
        </w:rPr>
        <w:t xml:space="preserve"> </w:t>
      </w:r>
      <w:proofErr w:type="spellStart"/>
      <w:r w:rsidRPr="002A77CF">
        <w:rPr>
          <w:b/>
          <w:bCs/>
          <w:szCs w:val="24"/>
        </w:rPr>
        <w:t>view</w:t>
      </w:r>
      <w:proofErr w:type="spellEnd"/>
      <w:r w:rsidRPr="002A77CF">
        <w:rPr>
          <w:b/>
          <w:bCs/>
          <w:szCs w:val="24"/>
        </w:rPr>
        <w:t xml:space="preserve"> – </w:t>
      </w:r>
      <w:r>
        <w:rPr>
          <w:b/>
          <w:bCs/>
          <w:szCs w:val="24"/>
        </w:rPr>
        <w:t>V</w:t>
      </w:r>
      <w:r w:rsidRPr="002A77CF">
        <w:rPr>
          <w:b/>
          <w:bCs/>
          <w:szCs w:val="24"/>
        </w:rPr>
        <w:t xml:space="preserve">ytvorenie </w:t>
      </w:r>
      <w:proofErr w:type="spellStart"/>
      <w:r w:rsidRPr="002A77CF">
        <w:rPr>
          <w:b/>
          <w:bCs/>
          <w:szCs w:val="24"/>
        </w:rPr>
        <w:t>view</w:t>
      </w:r>
      <w:proofErr w:type="spellEnd"/>
    </w:p>
    <w:p w14:paraId="3BE296F0" w14:textId="1446E31E" w:rsidR="00F2746E" w:rsidRDefault="002A77CF" w:rsidP="002A77CF">
      <w:pPr>
        <w:ind w:firstLine="0"/>
        <w:rPr>
          <w:szCs w:val="24"/>
        </w:rPr>
      </w:pPr>
      <w:r>
        <w:rPr>
          <w:b/>
          <w:bCs/>
          <w:szCs w:val="24"/>
        </w:rPr>
        <w:tab/>
      </w:r>
      <w:r w:rsidRPr="00CD0025">
        <w:rPr>
          <w:b/>
          <w:bCs/>
          <w:szCs w:val="24"/>
        </w:rPr>
        <w:t>CREATE VIEW</w:t>
      </w:r>
      <w:r>
        <w:rPr>
          <w:szCs w:val="24"/>
        </w:rPr>
        <w:t xml:space="preserve"> vytvorí </w:t>
      </w:r>
      <w:proofErr w:type="spellStart"/>
      <w:r w:rsidR="00F2746E">
        <w:rPr>
          <w:szCs w:val="24"/>
        </w:rPr>
        <w:t>view</w:t>
      </w:r>
      <w:proofErr w:type="spellEnd"/>
      <w:r w:rsidR="00F2746E">
        <w:rPr>
          <w:szCs w:val="24"/>
        </w:rPr>
        <w:t xml:space="preserve"> s daným menom. </w:t>
      </w:r>
    </w:p>
    <w:p w14:paraId="70170C80" w14:textId="6E9F9DDE" w:rsidR="00F2746E" w:rsidRDefault="00F2746E" w:rsidP="002A77CF">
      <w:pPr>
        <w:ind w:firstLine="0"/>
        <w:rPr>
          <w:szCs w:val="24"/>
        </w:rPr>
      </w:pPr>
      <w:r>
        <w:rPr>
          <w:szCs w:val="24"/>
        </w:rPr>
        <w:tab/>
        <w:t xml:space="preserve">SQL príklad pre vytvorenie </w:t>
      </w:r>
      <w:proofErr w:type="spellStart"/>
      <w:r>
        <w:rPr>
          <w:szCs w:val="24"/>
        </w:rPr>
        <w:t>view</w:t>
      </w:r>
      <w:proofErr w:type="spellEnd"/>
      <w:r>
        <w:rPr>
          <w:szCs w:val="24"/>
        </w:rPr>
        <w:t xml:space="preserve"> s názvom nahlad1 na tabuľke tabulka1:</w:t>
      </w:r>
    </w:p>
    <w:p w14:paraId="71D34CD3" w14:textId="71F2AB2C" w:rsidR="00F2746E" w:rsidRPr="00F2746E" w:rsidRDefault="00F2746E" w:rsidP="003037FB">
      <w:pPr>
        <w:spacing w:after="0" w:line="300" w:lineRule="atLeast"/>
        <w:jc w:val="left"/>
        <w:textAlignment w:val="baseline"/>
        <w:rPr>
          <w:rFonts w:ascii="Consolas" w:hAnsi="Consolas"/>
          <w:sz w:val="21"/>
          <w:szCs w:val="21"/>
          <w:lang w:eastAsia="sk-SK"/>
        </w:rPr>
      </w:pPr>
      <w:r w:rsidRPr="00F2746E">
        <w:rPr>
          <w:rStyle w:val="KdHTML"/>
          <w:rFonts w:ascii="Consolas" w:eastAsia="Calibri" w:hAnsi="Consolas"/>
          <w:sz w:val="21"/>
          <w:szCs w:val="21"/>
          <w:bdr w:val="none" w:sz="0" w:space="0" w:color="auto" w:frame="1"/>
        </w:rPr>
        <w:t xml:space="preserve">CREATE VIEW </w:t>
      </w:r>
      <w:r>
        <w:rPr>
          <w:rStyle w:val="KdHTML"/>
          <w:rFonts w:ascii="Consolas" w:eastAsia="Calibri" w:hAnsi="Consolas"/>
          <w:sz w:val="21"/>
          <w:szCs w:val="21"/>
          <w:bdr w:val="none" w:sz="0" w:space="0" w:color="auto" w:frame="1"/>
        </w:rPr>
        <w:t xml:space="preserve">nahlad1 </w:t>
      </w:r>
      <w:r w:rsidRPr="00F2746E">
        <w:rPr>
          <w:rStyle w:val="KdHTML"/>
          <w:rFonts w:ascii="Consolas" w:eastAsia="Calibri" w:hAnsi="Consolas"/>
          <w:sz w:val="21"/>
          <w:szCs w:val="21"/>
          <w:bdr w:val="none" w:sz="0" w:space="0" w:color="auto" w:frame="1"/>
        </w:rPr>
        <w:t>(</w:t>
      </w:r>
      <w:proofErr w:type="spellStart"/>
      <w:r w:rsidRPr="00F2746E">
        <w:rPr>
          <w:rStyle w:val="KdHTML"/>
          <w:rFonts w:ascii="Consolas" w:eastAsia="Calibri" w:hAnsi="Consolas"/>
          <w:sz w:val="21"/>
          <w:szCs w:val="21"/>
          <w:bdr w:val="none" w:sz="0" w:space="0" w:color="auto" w:frame="1"/>
        </w:rPr>
        <w:t>url</w:t>
      </w:r>
      <w:proofErr w:type="spellEnd"/>
      <w:r w:rsidRPr="00F2746E">
        <w:rPr>
          <w:rStyle w:val="KdHTML"/>
          <w:rFonts w:ascii="Consolas" w:eastAsia="Calibri" w:hAnsi="Consolas"/>
          <w:sz w:val="21"/>
          <w:szCs w:val="21"/>
          <w:bdr w:val="none" w:sz="0" w:space="0" w:color="auto" w:frame="1"/>
        </w:rPr>
        <w:t xml:space="preserve"> COMMENT 'URL of </w:t>
      </w:r>
      <w:proofErr w:type="spellStart"/>
      <w:r w:rsidRPr="00F2746E">
        <w:rPr>
          <w:rStyle w:val="KdHTML"/>
          <w:rFonts w:ascii="Consolas" w:eastAsia="Calibri" w:hAnsi="Consolas"/>
          <w:sz w:val="21"/>
          <w:szCs w:val="21"/>
          <w:bdr w:val="none" w:sz="0" w:space="0" w:color="auto" w:frame="1"/>
        </w:rPr>
        <w:t>Referring</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page</w:t>
      </w:r>
      <w:proofErr w:type="spellEnd"/>
      <w:r w:rsidRPr="00F2746E">
        <w:rPr>
          <w:rStyle w:val="KdHTML"/>
          <w:rFonts w:ascii="Consolas" w:eastAsia="Calibri" w:hAnsi="Consolas"/>
          <w:sz w:val="21"/>
          <w:szCs w:val="21"/>
          <w:bdr w:val="none" w:sz="0" w:space="0" w:color="auto" w:frame="1"/>
        </w:rPr>
        <w:t>')</w:t>
      </w:r>
    </w:p>
    <w:p w14:paraId="52373921" w14:textId="2548F673"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COMMENT '</w:t>
      </w:r>
      <w:proofErr w:type="spellStart"/>
      <w:r w:rsidRPr="00F2746E">
        <w:rPr>
          <w:rStyle w:val="KdHTML"/>
          <w:rFonts w:ascii="Consolas" w:eastAsia="Calibri" w:hAnsi="Consolas"/>
          <w:sz w:val="21"/>
          <w:szCs w:val="21"/>
          <w:bdr w:val="none" w:sz="0" w:space="0" w:color="auto" w:frame="1"/>
        </w:rPr>
        <w:t>Referrers</w:t>
      </w:r>
      <w:proofErr w:type="spellEnd"/>
      <w:r w:rsidRPr="00F2746E">
        <w:rPr>
          <w:rStyle w:val="KdHTML"/>
          <w:rFonts w:ascii="Consolas" w:eastAsia="Calibri" w:hAnsi="Consolas"/>
          <w:sz w:val="21"/>
          <w:szCs w:val="21"/>
          <w:bdr w:val="none" w:sz="0" w:space="0" w:color="auto" w:frame="1"/>
        </w:rPr>
        <w:t xml:space="preserve"> to </w:t>
      </w:r>
      <w:proofErr w:type="spellStart"/>
      <w:r w:rsidRPr="00F2746E">
        <w:rPr>
          <w:rStyle w:val="KdHTML"/>
          <w:rFonts w:ascii="Consolas" w:eastAsia="Calibri" w:hAnsi="Consolas"/>
          <w:sz w:val="21"/>
          <w:szCs w:val="21"/>
          <w:bdr w:val="none" w:sz="0" w:space="0" w:color="auto" w:frame="1"/>
        </w:rPr>
        <w:t>The</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Onion</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website</w:t>
      </w:r>
      <w:proofErr w:type="spellEnd"/>
      <w:r w:rsidRPr="00F2746E">
        <w:rPr>
          <w:rStyle w:val="KdHTML"/>
          <w:rFonts w:ascii="Consolas" w:eastAsia="Calibri" w:hAnsi="Consolas"/>
          <w:sz w:val="21"/>
          <w:szCs w:val="21"/>
          <w:bdr w:val="none" w:sz="0" w:space="0" w:color="auto" w:frame="1"/>
        </w:rPr>
        <w:t>'</w:t>
      </w:r>
    </w:p>
    <w:p w14:paraId="2B979835" w14:textId="75AD52E4"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AS</w:t>
      </w:r>
    </w:p>
    <w:p w14:paraId="71B6EE56" w14:textId="04DE7DE6"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xml:space="preserve">SELECT DISTINCT </w:t>
      </w:r>
      <w:proofErr w:type="spellStart"/>
      <w:r w:rsidRPr="00F2746E">
        <w:rPr>
          <w:rStyle w:val="KdHTML"/>
          <w:rFonts w:ascii="Consolas" w:eastAsia="Calibri" w:hAnsi="Consolas"/>
          <w:sz w:val="21"/>
          <w:szCs w:val="21"/>
          <w:bdr w:val="none" w:sz="0" w:space="0" w:color="auto" w:frame="1"/>
        </w:rPr>
        <w:t>referrer_url</w:t>
      </w:r>
      <w:proofErr w:type="spellEnd"/>
    </w:p>
    <w:p w14:paraId="11E24538" w14:textId="66908977"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FROM </w:t>
      </w:r>
      <w:r>
        <w:rPr>
          <w:rStyle w:val="KdHTML"/>
          <w:rFonts w:ascii="Consolas" w:eastAsia="Calibri" w:hAnsi="Consolas"/>
          <w:sz w:val="21"/>
          <w:szCs w:val="21"/>
          <w:bdr w:val="none" w:sz="0" w:space="0" w:color="auto" w:frame="1"/>
        </w:rPr>
        <w:t>tabulka1</w:t>
      </w:r>
    </w:p>
    <w:p w14:paraId="58A23402" w14:textId="296FD70C" w:rsidR="008C22A4" w:rsidRDefault="00F2746E" w:rsidP="00F2746E">
      <w:pPr>
        <w:spacing w:line="300" w:lineRule="atLeast"/>
        <w:textAlignment w:val="baseline"/>
        <w:rPr>
          <w:rStyle w:val="KdHTML"/>
          <w:rFonts w:ascii="Consolas" w:eastAsia="Calibri" w:hAnsi="Consolas"/>
          <w:sz w:val="21"/>
          <w:szCs w:val="21"/>
          <w:bdr w:val="none" w:sz="0" w:space="0" w:color="auto" w:frame="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WHERE </w:t>
      </w:r>
      <w:proofErr w:type="spellStart"/>
      <w:r w:rsidRPr="00F2746E">
        <w:rPr>
          <w:rStyle w:val="KdHTML"/>
          <w:rFonts w:ascii="Consolas" w:eastAsia="Calibri" w:hAnsi="Consolas"/>
          <w:sz w:val="21"/>
          <w:szCs w:val="21"/>
          <w:bdr w:val="none" w:sz="0" w:space="0" w:color="auto" w:frame="1"/>
        </w:rPr>
        <w:t>page_url</w:t>
      </w:r>
      <w:proofErr w:type="spellEnd"/>
      <w:r w:rsidRPr="00F2746E">
        <w:rPr>
          <w:rStyle w:val="KdHTML"/>
          <w:rFonts w:ascii="Consolas" w:eastAsia="Calibri" w:hAnsi="Consolas"/>
          <w:sz w:val="21"/>
          <w:szCs w:val="21"/>
          <w:bdr w:val="none" w:sz="0" w:space="0" w:color="auto" w:frame="1"/>
        </w:rPr>
        <w:t>='http://www.theonion.com';</w:t>
      </w:r>
    </w:p>
    <w:p w14:paraId="4299AEC4" w14:textId="4F798C29" w:rsidR="007C57E3" w:rsidRDefault="007C57E3" w:rsidP="00F2746E">
      <w:pPr>
        <w:spacing w:line="300" w:lineRule="atLeast"/>
        <w:textAlignment w:val="baseline"/>
        <w:rPr>
          <w:rStyle w:val="KdHTML"/>
          <w:rFonts w:ascii="Consolas" w:eastAsia="Calibri" w:hAnsi="Consolas"/>
          <w:sz w:val="21"/>
          <w:szCs w:val="21"/>
          <w:bdr w:val="none" w:sz="0" w:space="0" w:color="auto" w:frame="1"/>
        </w:rPr>
      </w:pPr>
    </w:p>
    <w:p w14:paraId="0502E454" w14:textId="77777777" w:rsidR="00CD0025" w:rsidRDefault="00CD0025" w:rsidP="00F2746E">
      <w:pPr>
        <w:spacing w:line="300" w:lineRule="atLeast"/>
        <w:textAlignment w:val="baseline"/>
        <w:rPr>
          <w:rStyle w:val="KdHTML"/>
          <w:rFonts w:ascii="Consolas" w:eastAsia="Calibri" w:hAnsi="Consolas"/>
          <w:sz w:val="21"/>
          <w:szCs w:val="21"/>
          <w:bdr w:val="none" w:sz="0" w:space="0" w:color="auto" w:frame="1"/>
        </w:rPr>
      </w:pPr>
    </w:p>
    <w:p w14:paraId="5A23C46C" w14:textId="77777777" w:rsidR="005D3500" w:rsidRDefault="005D3500" w:rsidP="00F2746E">
      <w:pPr>
        <w:spacing w:line="300" w:lineRule="atLeast"/>
        <w:textAlignment w:val="baseline"/>
        <w:rPr>
          <w:rStyle w:val="KdHTML"/>
          <w:rFonts w:ascii="Consolas" w:eastAsia="Calibri" w:hAnsi="Consolas"/>
          <w:sz w:val="21"/>
          <w:szCs w:val="21"/>
          <w:bdr w:val="none" w:sz="0" w:space="0" w:color="auto" w:frame="1"/>
        </w:rPr>
      </w:pPr>
    </w:p>
    <w:p w14:paraId="060A1153" w14:textId="16870548" w:rsidR="008C22A4" w:rsidRDefault="008C22A4" w:rsidP="00523309">
      <w:pPr>
        <w:spacing w:line="300" w:lineRule="atLeast"/>
        <w:ind w:firstLine="0"/>
        <w:textAlignment w:val="baseline"/>
        <w:rPr>
          <w:b/>
          <w:bCs/>
          <w:szCs w:val="24"/>
        </w:rPr>
      </w:pPr>
      <w:r w:rsidRPr="008C22A4">
        <w:rPr>
          <w:b/>
          <w:bCs/>
          <w:szCs w:val="24"/>
        </w:rPr>
        <w:lastRenderedPageBreak/>
        <w:t xml:space="preserve">Drop </w:t>
      </w:r>
      <w:proofErr w:type="spellStart"/>
      <w:r w:rsidRPr="008C22A4">
        <w:rPr>
          <w:b/>
          <w:bCs/>
          <w:szCs w:val="24"/>
        </w:rPr>
        <w:t>view</w:t>
      </w:r>
      <w:proofErr w:type="spellEnd"/>
      <w:r w:rsidRPr="008C22A4">
        <w:rPr>
          <w:b/>
          <w:bCs/>
          <w:szCs w:val="24"/>
        </w:rPr>
        <w:t xml:space="preserve"> – Vymazanie </w:t>
      </w:r>
      <w:proofErr w:type="spellStart"/>
      <w:r w:rsidRPr="008C22A4">
        <w:rPr>
          <w:b/>
          <w:bCs/>
          <w:szCs w:val="24"/>
        </w:rPr>
        <w:t>view</w:t>
      </w:r>
      <w:proofErr w:type="spellEnd"/>
    </w:p>
    <w:p w14:paraId="4B11C5D4" w14:textId="0D5BF8BF" w:rsidR="008C22A4" w:rsidRDefault="008C22A4" w:rsidP="00F2746E">
      <w:pPr>
        <w:spacing w:line="300" w:lineRule="atLeast"/>
        <w:textAlignment w:val="baseline"/>
        <w:rPr>
          <w:rFonts w:ascii="Consolas" w:hAnsi="Consolas"/>
          <w:sz w:val="21"/>
          <w:szCs w:val="21"/>
        </w:rPr>
      </w:pPr>
      <w:r w:rsidRPr="00345671">
        <w:rPr>
          <w:b/>
          <w:bCs/>
          <w:szCs w:val="24"/>
        </w:rPr>
        <w:t>DROP VIEW</w:t>
      </w:r>
      <w:r>
        <w:rPr>
          <w:szCs w:val="24"/>
        </w:rPr>
        <w:t xml:space="preserve"> odstráni metadáta pre dané </w:t>
      </w:r>
      <w:proofErr w:type="spellStart"/>
      <w:r>
        <w:rPr>
          <w:szCs w:val="24"/>
        </w:rPr>
        <w:t>view</w:t>
      </w:r>
      <w:proofErr w:type="spellEnd"/>
      <w:r>
        <w:rPr>
          <w:szCs w:val="24"/>
        </w:rPr>
        <w:t xml:space="preserve">. Môžeme špecifikovať doplnok </w:t>
      </w:r>
      <w:r w:rsidRPr="00345671">
        <w:rPr>
          <w:b/>
          <w:bCs/>
          <w:szCs w:val="24"/>
        </w:rPr>
        <w:t>IF EXISTS</w:t>
      </w:r>
      <w:r>
        <w:rPr>
          <w:szCs w:val="24"/>
        </w:rPr>
        <w:t xml:space="preserve">, ktorý vymaže </w:t>
      </w:r>
      <w:proofErr w:type="spellStart"/>
      <w:r>
        <w:rPr>
          <w:szCs w:val="24"/>
        </w:rPr>
        <w:t>view</w:t>
      </w:r>
      <w:proofErr w:type="spellEnd"/>
      <w:r>
        <w:rPr>
          <w:szCs w:val="24"/>
        </w:rPr>
        <w:t xml:space="preserve"> len ak existuje bez vrátenia chybnej hlášky.</w:t>
      </w:r>
    </w:p>
    <w:p w14:paraId="49B4DCFE" w14:textId="3BFCC1CC" w:rsidR="008C22A4" w:rsidRDefault="008C22A4" w:rsidP="00F2746E">
      <w:pPr>
        <w:spacing w:line="300" w:lineRule="atLeast"/>
        <w:textAlignment w:val="baseline"/>
        <w:rPr>
          <w:szCs w:val="24"/>
        </w:rPr>
      </w:pPr>
      <w:r>
        <w:rPr>
          <w:szCs w:val="24"/>
        </w:rPr>
        <w:t xml:space="preserve">SQL príklad pre vymazanie </w:t>
      </w:r>
      <w:proofErr w:type="spellStart"/>
      <w:r>
        <w:rPr>
          <w:szCs w:val="24"/>
        </w:rPr>
        <w:t>view</w:t>
      </w:r>
      <w:proofErr w:type="spellEnd"/>
      <w:r>
        <w:rPr>
          <w:szCs w:val="24"/>
        </w:rPr>
        <w:t xml:space="preserve"> s názvom nahlad1:</w:t>
      </w:r>
    </w:p>
    <w:p w14:paraId="0579BFAB" w14:textId="5A0995F9" w:rsidR="005D3500" w:rsidRDefault="008C22A4" w:rsidP="00F2746E">
      <w:pPr>
        <w:spacing w:line="300" w:lineRule="atLeast"/>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DROP VIEW nahlad1;</w:t>
      </w:r>
    </w:p>
    <w:p w14:paraId="3CCB5736" w14:textId="77777777" w:rsidR="00CD0025" w:rsidRDefault="00CD0025" w:rsidP="00F2746E">
      <w:pPr>
        <w:spacing w:line="300" w:lineRule="atLeast"/>
        <w:textAlignment w:val="baseline"/>
        <w:rPr>
          <w:rFonts w:ascii="Consolas" w:hAnsi="Consolas"/>
          <w:color w:val="000000"/>
          <w:sz w:val="21"/>
          <w:szCs w:val="21"/>
          <w:shd w:val="clear" w:color="auto" w:fill="FFFFFF"/>
        </w:rPr>
      </w:pPr>
    </w:p>
    <w:p w14:paraId="14CF8AD6" w14:textId="02C7D234" w:rsidR="008C22A4" w:rsidRDefault="008C22A4" w:rsidP="00523309">
      <w:pPr>
        <w:spacing w:line="300" w:lineRule="atLeast"/>
        <w:ind w:firstLine="0"/>
        <w:textAlignment w:val="baseline"/>
        <w:rPr>
          <w:b/>
          <w:bCs/>
          <w:szCs w:val="24"/>
        </w:rPr>
      </w:pPr>
      <w:proofErr w:type="spellStart"/>
      <w:r w:rsidRPr="008C22A4">
        <w:rPr>
          <w:b/>
          <w:bCs/>
          <w:szCs w:val="24"/>
        </w:rPr>
        <w:t>Alter</w:t>
      </w:r>
      <w:proofErr w:type="spellEnd"/>
      <w:r w:rsidRPr="008C22A4">
        <w:rPr>
          <w:b/>
          <w:bCs/>
          <w:szCs w:val="24"/>
        </w:rPr>
        <w:t xml:space="preserve"> </w:t>
      </w:r>
      <w:proofErr w:type="spellStart"/>
      <w:r w:rsidRPr="008C22A4">
        <w:rPr>
          <w:b/>
          <w:bCs/>
          <w:szCs w:val="24"/>
        </w:rPr>
        <w:t>view</w:t>
      </w:r>
      <w:proofErr w:type="spellEnd"/>
      <w:r w:rsidRPr="008C22A4">
        <w:rPr>
          <w:b/>
          <w:bCs/>
          <w:szCs w:val="24"/>
        </w:rPr>
        <w:t xml:space="preserve"> – Zmena </w:t>
      </w:r>
      <w:proofErr w:type="spellStart"/>
      <w:r w:rsidRPr="008C22A4">
        <w:rPr>
          <w:b/>
          <w:bCs/>
          <w:szCs w:val="24"/>
        </w:rPr>
        <w:t>view</w:t>
      </w:r>
      <w:proofErr w:type="spellEnd"/>
    </w:p>
    <w:p w14:paraId="6208087D" w14:textId="77777777" w:rsidR="00CD0025" w:rsidRDefault="008C22A4" w:rsidP="007C57E3">
      <w:pPr>
        <w:spacing w:line="300" w:lineRule="atLeast"/>
        <w:textAlignment w:val="baseline"/>
        <w:rPr>
          <w:szCs w:val="24"/>
        </w:rPr>
      </w:pPr>
      <w:r>
        <w:rPr>
          <w:szCs w:val="24"/>
        </w:rPr>
        <w:t xml:space="preserve">Podobne ako pri </w:t>
      </w:r>
      <w:r w:rsidRPr="00345671">
        <w:rPr>
          <w:b/>
          <w:bCs/>
          <w:szCs w:val="24"/>
        </w:rPr>
        <w:t>ALTER TABLE</w:t>
      </w:r>
      <w:r>
        <w:rPr>
          <w:szCs w:val="24"/>
        </w:rPr>
        <w:t xml:space="preserve">, príkaz </w:t>
      </w:r>
      <w:r w:rsidRPr="00345671">
        <w:rPr>
          <w:b/>
          <w:bCs/>
          <w:szCs w:val="24"/>
        </w:rPr>
        <w:t>ALTER VIEW</w:t>
      </w:r>
      <w:r>
        <w:rPr>
          <w:szCs w:val="24"/>
        </w:rPr>
        <w:t xml:space="preserve"> umožňuje pridať vlastné metadáta do existujúceho </w:t>
      </w:r>
      <w:proofErr w:type="spellStart"/>
      <w:r>
        <w:rPr>
          <w:szCs w:val="24"/>
        </w:rPr>
        <w:t>view</w:t>
      </w:r>
      <w:proofErr w:type="spellEnd"/>
      <w:r>
        <w:rPr>
          <w:szCs w:val="24"/>
        </w:rPr>
        <w:t>.</w:t>
      </w:r>
      <w:r>
        <w:rPr>
          <w:szCs w:val="24"/>
        </w:rPr>
        <w:tab/>
      </w:r>
    </w:p>
    <w:p w14:paraId="509323D0" w14:textId="5AFE1F6A" w:rsidR="007C57E3" w:rsidRDefault="008C22A4" w:rsidP="007C57E3">
      <w:pPr>
        <w:spacing w:line="300" w:lineRule="atLeast"/>
        <w:textAlignment w:val="baseline"/>
        <w:rPr>
          <w:szCs w:val="24"/>
        </w:rPr>
      </w:pPr>
      <w:r>
        <w:rPr>
          <w:szCs w:val="24"/>
        </w:rPr>
        <w:tab/>
      </w:r>
    </w:p>
    <w:p w14:paraId="0D593267" w14:textId="1CD27304" w:rsidR="008C22A4" w:rsidRPr="0047550D" w:rsidRDefault="008C22A4" w:rsidP="007C57E3">
      <w:pPr>
        <w:rPr>
          <w:szCs w:val="24"/>
          <w:lang w:val="en-US"/>
        </w:rPr>
      </w:pPr>
      <w:r>
        <w:rPr>
          <w:szCs w:val="24"/>
        </w:rPr>
        <w:t xml:space="preserve">Apache </w:t>
      </w:r>
      <w:proofErr w:type="spellStart"/>
      <w:r>
        <w:rPr>
          <w:szCs w:val="24"/>
        </w:rPr>
        <w:t>Hive</w:t>
      </w:r>
      <w:proofErr w:type="spellEnd"/>
      <w:r>
        <w:rPr>
          <w:szCs w:val="24"/>
        </w:rPr>
        <w:t xml:space="preserve"> podporuje viacero príkazov, ale vyššie uvedené sú relevantné pre testovacie scenáre, ktoré budeme implementovať. </w:t>
      </w:r>
      <w:r w:rsidR="0047550D">
        <w:rPr>
          <w:szCs w:val="24"/>
        </w:rPr>
        <w:t xml:space="preserve">Dodatočnou analýzou externých úložísk AWS </w:t>
      </w:r>
      <w:proofErr w:type="spellStart"/>
      <w:r w:rsidR="0047550D">
        <w:rPr>
          <w:szCs w:val="24"/>
        </w:rPr>
        <w:t>Redshift</w:t>
      </w:r>
      <w:proofErr w:type="spellEnd"/>
    </w:p>
    <w:p w14:paraId="068D8E20" w14:textId="7F920583" w:rsidR="00792161" w:rsidRDefault="00792161" w:rsidP="002A77CF">
      <w:pPr>
        <w:ind w:firstLine="0"/>
        <w:rPr>
          <w:szCs w:val="24"/>
        </w:rPr>
      </w:pPr>
    </w:p>
    <w:p w14:paraId="6F85BF4A" w14:textId="787F8174" w:rsidR="00602C01" w:rsidRDefault="00602C01" w:rsidP="00602C01">
      <w:r w:rsidRPr="00891AB1">
        <w:rPr>
          <w:b/>
          <w:bCs/>
        </w:rPr>
        <w:t xml:space="preserve">AWS </w:t>
      </w:r>
      <w:proofErr w:type="spellStart"/>
      <w:r w:rsidRPr="00891AB1">
        <w:rPr>
          <w:b/>
          <w:bCs/>
        </w:rPr>
        <w:t>Redshift</w:t>
      </w:r>
      <w:proofErr w:type="spellEnd"/>
      <w:r w:rsidRPr="00227D1F">
        <w:t xml:space="preserve"> </w:t>
      </w:r>
      <w:hyperlink r:id="rId49" w:history="1">
        <w:r w:rsidRPr="002F5AD0">
          <w:rPr>
            <w:rStyle w:val="Hypertextovprepojenie"/>
          </w:rPr>
          <w:t>https://www.techradar.com/news/what-is-amazon-redshift</w:t>
        </w:r>
      </w:hyperlink>
    </w:p>
    <w:p w14:paraId="6AC00EA7" w14:textId="77777777" w:rsidR="00602C01" w:rsidRPr="00227D1F" w:rsidRDefault="00602C01" w:rsidP="00602C01"/>
    <w:p w14:paraId="6519BF75" w14:textId="0F2E274F" w:rsidR="00602C01" w:rsidRPr="00227D1F" w:rsidRDefault="00602C01" w:rsidP="00602C01">
      <w:r w:rsidRPr="00891AB1">
        <w:rPr>
          <w:b/>
          <w:bCs/>
        </w:rPr>
        <w:t>Oracle</w:t>
      </w:r>
      <w:r w:rsidR="003B0DE2">
        <w:rPr>
          <w:b/>
          <w:bCs/>
        </w:rPr>
        <w:t xml:space="preserve"> </w:t>
      </w:r>
      <w:r w:rsidRPr="00891AB1">
        <w:rPr>
          <w:b/>
          <w:bCs/>
        </w:rPr>
        <w:t xml:space="preserve"> </w:t>
      </w:r>
      <w:hyperlink r:id="rId50" w:history="1">
        <w:r w:rsidRPr="00227D1F">
          <w:t>https://www.oracle.com/storage/</w:t>
        </w:r>
      </w:hyperlink>
    </w:p>
    <w:p w14:paraId="1FEA7305" w14:textId="34A9FDEF" w:rsidR="00792161" w:rsidRDefault="00792161" w:rsidP="002A77CF">
      <w:pPr>
        <w:ind w:firstLine="0"/>
        <w:rPr>
          <w:b/>
          <w:bCs/>
          <w:szCs w:val="24"/>
        </w:rPr>
      </w:pPr>
    </w:p>
    <w:p w14:paraId="6F354C6B" w14:textId="77777777" w:rsidR="0097611A" w:rsidRPr="00227D1F" w:rsidRDefault="0097611A" w:rsidP="0097611A">
      <w:r w:rsidRPr="00891AB1">
        <w:rPr>
          <w:b/>
          <w:bCs/>
        </w:rPr>
        <w:t>MSSQL Server</w:t>
      </w:r>
      <w:r w:rsidRPr="00227D1F">
        <w:t xml:space="preserve"> </w:t>
      </w:r>
      <w:hyperlink r:id="rId51" w:history="1">
        <w:r w:rsidRPr="00227D1F">
          <w:t>https://searchsqlserver.techtarget.com/definition/SQL-Server</w:t>
        </w:r>
      </w:hyperlink>
    </w:p>
    <w:p w14:paraId="6AC192DD" w14:textId="77777777" w:rsidR="0097611A" w:rsidRPr="00227D1F" w:rsidRDefault="0097611A" w:rsidP="0097611A"/>
    <w:p w14:paraId="4EEDB24B" w14:textId="44EE9099" w:rsidR="002A77CF" w:rsidRPr="00F2746E" w:rsidRDefault="002A77CF" w:rsidP="00682EAA">
      <w:pPr>
        <w:rPr>
          <w:rStyle w:val="KdHTML"/>
          <w:rFonts w:ascii="Consolas" w:eastAsia="Calibri" w:hAnsi="Consolas"/>
          <w:b/>
          <w:bCs/>
          <w:sz w:val="21"/>
          <w:szCs w:val="21"/>
          <w:bdr w:val="none" w:sz="0" w:space="0" w:color="auto" w:frame="1"/>
        </w:rPr>
      </w:pPr>
      <w:r w:rsidRPr="00F2746E">
        <w:rPr>
          <w:b/>
          <w:bCs/>
          <w:szCs w:val="24"/>
        </w:rPr>
        <w:tab/>
      </w:r>
    </w:p>
    <w:p w14:paraId="511458AF" w14:textId="58261482" w:rsidR="0050602D" w:rsidRDefault="0050602D" w:rsidP="0050602D">
      <w:pPr>
        <w:pStyle w:val="Nadpis2"/>
      </w:pPr>
      <w:bookmarkStart w:id="34" w:name="_Toc37673495"/>
      <w:r>
        <w:t>Zber a vyhodnotenie požiadaviek</w:t>
      </w:r>
      <w:bookmarkEnd w:id="34"/>
    </w:p>
    <w:p w14:paraId="47ED970B" w14:textId="18B1221B" w:rsidR="00682EAA" w:rsidRDefault="00682EAA" w:rsidP="00682EAA"/>
    <w:p w14:paraId="5E763708" w14:textId="78A6C07C" w:rsidR="00345671" w:rsidRDefault="00345671" w:rsidP="00682EAA"/>
    <w:p w14:paraId="30335D7E" w14:textId="05E79991" w:rsidR="003B0DE2" w:rsidRDefault="003B0DE2" w:rsidP="00682EAA"/>
    <w:p w14:paraId="20FAFA3D" w14:textId="575EB03A" w:rsidR="007C57E3" w:rsidRDefault="007C57E3" w:rsidP="00682EAA"/>
    <w:p w14:paraId="669B9881" w14:textId="20076A3F" w:rsidR="007C57E3" w:rsidRDefault="007C57E3" w:rsidP="00682EAA"/>
    <w:p w14:paraId="5783B4AC" w14:textId="77777777" w:rsidR="007C57E3" w:rsidRPr="00682EAA" w:rsidRDefault="007C57E3" w:rsidP="00682EAA"/>
    <w:p w14:paraId="78E0372B" w14:textId="27CD2EB1" w:rsidR="005634EC" w:rsidRDefault="005634EC" w:rsidP="005634EC">
      <w:pPr>
        <w:pStyle w:val="Nadpis2"/>
      </w:pPr>
      <w:bookmarkStart w:id="35" w:name="_Toc37673496"/>
      <w:r>
        <w:lastRenderedPageBreak/>
        <w:t>Návrh automatizovaného testovacieho systému</w:t>
      </w:r>
      <w:bookmarkEnd w:id="35"/>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7BDBED45" w14:textId="0A4B515B" w:rsidR="001A6F87" w:rsidRDefault="00404482" w:rsidP="007D343E">
      <w:pPr>
        <w:ind w:firstLine="0"/>
      </w:pPr>
      <w:r w:rsidRPr="001A6F87">
        <w:rPr>
          <w:b/>
          <w:bCs/>
        </w:rPr>
        <w:t>Program pre</w:t>
      </w:r>
      <w:r w:rsidR="00CA32B7" w:rsidRPr="001A6F87">
        <w:rPr>
          <w:b/>
          <w:bCs/>
        </w:rPr>
        <w:t xml:space="preserve"> všeobecné</w:t>
      </w:r>
      <w:r w:rsidRPr="001A6F87">
        <w:rPr>
          <w:b/>
          <w:bCs/>
        </w:rPr>
        <w:t xml:space="preserve"> spúšťanie testovacích scenárov</w:t>
      </w:r>
    </w:p>
    <w:p w14:paraId="54DCA342" w14:textId="57DFF23B" w:rsidR="0070491D"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xml:space="preserve">, v </w:t>
      </w:r>
      <w:proofErr w:type="spellStart"/>
      <w:r w:rsidR="00CA32B7">
        <w:rPr>
          <w:lang w:val="en-US"/>
        </w:rPr>
        <w:t>ktorej</w:t>
      </w:r>
      <w:proofErr w:type="spellEnd"/>
      <w:r w:rsidR="00CA32B7" w:rsidRPr="00CA32B7">
        <w:t xml:space="preserve"> budú uložené všetky typy testovacích scenárov. </w:t>
      </w:r>
      <w:r w:rsidR="00DB5264">
        <w:t>Jeden typ testovacieho scenára predstavuje produkt, na ktorom sa bude testovanie vykonávať.</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DB5264">
      <w:pPr>
        <w:pStyle w:val="Odsekzoznamu"/>
        <w:numPr>
          <w:ilvl w:val="0"/>
          <w:numId w:val="31"/>
        </w:numPr>
      </w:pPr>
      <w:r w:rsidRPr="00DB5264">
        <w:t>SCENARIO</w:t>
      </w:r>
      <w:r>
        <w:t xml:space="preserve"> (CHAR32) – kľúč, </w:t>
      </w:r>
      <w:r w:rsidRPr="007419D4">
        <w:t>predstavuje typ testovacieho scenár</w:t>
      </w:r>
      <w:r w:rsidR="00AD70F7">
        <w:t>a</w:t>
      </w:r>
    </w:p>
    <w:p w14:paraId="371CA39A" w14:textId="05E1B197" w:rsidR="00AD70F7" w:rsidRDefault="00AD70F7" w:rsidP="00DB5264">
      <w:pPr>
        <w:pStyle w:val="Odsekzoznamu"/>
        <w:numPr>
          <w:ilvl w:val="0"/>
          <w:numId w:val="31"/>
        </w:numPr>
      </w:pPr>
      <w:r>
        <w:t xml:space="preserve">CLASSNAME (CHAR30) – názov triedy, zodpovednej za načítanie testovacích scenárov </w:t>
      </w:r>
    </w:p>
    <w:p w14:paraId="3E66A35B" w14:textId="0689DCA0" w:rsidR="00AD70F7" w:rsidRDefault="00AD70F7" w:rsidP="00DB5264">
      <w:pPr>
        <w:pStyle w:val="Odsekzoznamu"/>
        <w:numPr>
          <w:ilvl w:val="0"/>
          <w:numId w:val="31"/>
        </w:numPr>
      </w:pPr>
      <w:r>
        <w:t>DDTEXT (CHAR60) – popisný text typu testovacieho scenára</w:t>
      </w:r>
    </w:p>
    <w:p w14:paraId="4D4FB970" w14:textId="50635E75" w:rsidR="00AD70F7" w:rsidRPr="00DB5264" w:rsidRDefault="00AD70F7" w:rsidP="00DB5264">
      <w:pPr>
        <w:pStyle w:val="Odsekzoznamu"/>
        <w:numPr>
          <w:ilvl w:val="0"/>
          <w:numId w:val="31"/>
        </w:numPr>
      </w:pPr>
      <w:r>
        <w:t>DISABLED (CHAR1) – identifikácia platnosti typu scenára</w:t>
      </w:r>
    </w:p>
    <w:p w14:paraId="5B9426CA" w14:textId="680E0EA4" w:rsidR="00AB2B26" w:rsidRPr="00AB2B26" w:rsidRDefault="00AB2B26" w:rsidP="00AB2B26">
      <w:pPr>
        <w:ind w:firstLine="0"/>
        <w:rPr>
          <w:b/>
          <w:bCs/>
        </w:rPr>
      </w:pPr>
      <w:r w:rsidRPr="00AB2B26">
        <w:rPr>
          <w:b/>
          <w:bCs/>
        </w:rPr>
        <w:t xml:space="preserve">Tabuľka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70491D">
      <w:pPr>
        <w:pStyle w:val="Odsekzoznamu"/>
        <w:numPr>
          <w:ilvl w:val="0"/>
          <w:numId w:val="28"/>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70491D">
      <w:pPr>
        <w:pStyle w:val="Odsekzoznamu"/>
        <w:numPr>
          <w:ilvl w:val="0"/>
          <w:numId w:val="28"/>
        </w:numPr>
      </w:pPr>
      <w:r w:rsidRPr="004D78C4">
        <w:t xml:space="preserve">TEST_NO (NUMC10) – </w:t>
      </w:r>
      <w:r w:rsidR="00DB5264">
        <w:t xml:space="preserve">kľúč, </w:t>
      </w:r>
      <w:r w:rsidRPr="004D78C4">
        <w:t>číslo testu (1,2,…)</w:t>
      </w:r>
    </w:p>
    <w:p w14:paraId="43B64624" w14:textId="1B55A5BA" w:rsidR="0070491D" w:rsidRPr="004D78C4" w:rsidRDefault="0070491D" w:rsidP="0070491D">
      <w:pPr>
        <w:pStyle w:val="Odsekzoznamu"/>
        <w:numPr>
          <w:ilvl w:val="0"/>
          <w:numId w:val="28"/>
        </w:numPr>
      </w:pPr>
      <w:r w:rsidRPr="004D78C4">
        <w:t xml:space="preserve">TEST (CHAR30) – </w:t>
      </w:r>
      <w:r w:rsidR="00DB5264">
        <w:t xml:space="preserve">kľúč, </w:t>
      </w:r>
      <w:r w:rsidRPr="004D78C4">
        <w:t>kód testu (CREATE_TABLE)</w:t>
      </w:r>
    </w:p>
    <w:p w14:paraId="42ADBC81" w14:textId="130E1218" w:rsidR="0070491D" w:rsidRPr="004D78C4" w:rsidRDefault="0070491D" w:rsidP="0070491D">
      <w:pPr>
        <w:pStyle w:val="Odsekzoznamu"/>
        <w:numPr>
          <w:ilvl w:val="0"/>
          <w:numId w:val="28"/>
        </w:numPr>
      </w:pPr>
      <w:r w:rsidRPr="004D78C4">
        <w:lastRenderedPageBreak/>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70491D">
      <w:pPr>
        <w:pStyle w:val="Odsekzoznamu"/>
        <w:numPr>
          <w:ilvl w:val="0"/>
          <w:numId w:val="28"/>
        </w:numPr>
      </w:pPr>
      <w:r w:rsidRPr="004D78C4">
        <w:t>ENABLED (CHAR1) – signalizuje či testovací scenár bude pustený (‘X’ alebo ‘  ’)</w:t>
      </w:r>
    </w:p>
    <w:p w14:paraId="1C65D9A5" w14:textId="77777777" w:rsidR="0070491D" w:rsidRPr="004D78C4" w:rsidRDefault="0070491D" w:rsidP="0070491D">
      <w:pPr>
        <w:pStyle w:val="Odsekzoznamu"/>
        <w:numPr>
          <w:ilvl w:val="0"/>
          <w:numId w:val="28"/>
        </w:numPr>
      </w:pPr>
      <w:r w:rsidRPr="004D78C4">
        <w:t>NOT_SUPPORTED (CHAR1) – signalizuje, či je daný testovací scenár aktuálne podporovaný (‘X’ alebo ‘ ’)</w:t>
      </w:r>
    </w:p>
    <w:p w14:paraId="0A5B5E5E" w14:textId="77777777" w:rsidR="0070491D" w:rsidRPr="004D78C4" w:rsidRDefault="0070491D" w:rsidP="0070491D">
      <w:pPr>
        <w:pStyle w:val="Odsekzoznamu"/>
        <w:numPr>
          <w:ilvl w:val="0"/>
          <w:numId w:val="28"/>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70491D">
      <w:pPr>
        <w:pStyle w:val="Odsekzoznamu"/>
        <w:numPr>
          <w:ilvl w:val="0"/>
          <w:numId w:val="28"/>
        </w:numPr>
      </w:pPr>
      <w:r w:rsidRPr="004D78C4">
        <w:t>TEMPLATE_STRUCT (CHAR30) – ná</w:t>
      </w:r>
      <w:r>
        <w:t>z</w:t>
      </w:r>
      <w:r w:rsidRPr="004D78C4">
        <w:t>ov štruktúry, ktorá sa používa ako štruktúra tabuľky pri testovaní ( /DVD/QA_ALL_DT)</w:t>
      </w:r>
    </w:p>
    <w:p w14:paraId="28F1FB1B" w14:textId="77777777" w:rsidR="0070491D" w:rsidRPr="004D78C4" w:rsidRDefault="0070491D" w:rsidP="0070491D">
      <w:pPr>
        <w:pStyle w:val="Odsekzoznamu"/>
        <w:numPr>
          <w:ilvl w:val="0"/>
          <w:numId w:val="28"/>
        </w:numPr>
      </w:pPr>
      <w:r w:rsidRPr="004D78C4">
        <w:t>PART_FIELD (CHAR30) – názov stĺpca, nad ktorým sa bude robiť partícia</w:t>
      </w:r>
    </w:p>
    <w:p w14:paraId="663AFB78" w14:textId="639728F9" w:rsidR="0070491D" w:rsidRDefault="0070491D" w:rsidP="0070491D">
      <w:pPr>
        <w:pStyle w:val="Odsekzoznamu"/>
        <w:numPr>
          <w:ilvl w:val="0"/>
          <w:numId w:val="28"/>
        </w:numPr>
      </w:pPr>
      <w:r w:rsidRPr="004D78C4">
        <w:t>CLASSNAME (CHAR30) – názov triedy, ktorá vykonáva logiku testovacieho scenára napr. pre vytvorenie tabuľky je trieda /DVD/QA_SM_T_CRT_TAB</w:t>
      </w:r>
    </w:p>
    <w:p w14:paraId="309C8718" w14:textId="61C00AE6" w:rsidR="00AD70F7" w:rsidRDefault="006B325A" w:rsidP="00AD70F7">
      <w:r>
        <w:rPr>
          <w:noProof/>
        </w:rPr>
        <w:drawing>
          <wp:anchor distT="0" distB="0" distL="114300" distR="114300" simplePos="0" relativeHeight="251662336" behindDoc="0" locked="0" layoutInCell="1" allowOverlap="1" wp14:anchorId="3E864BE0" wp14:editId="1C074A57">
            <wp:simplePos x="0" y="0"/>
            <wp:positionH relativeFrom="page">
              <wp:posOffset>985520</wp:posOffset>
            </wp:positionH>
            <wp:positionV relativeFrom="paragraph">
              <wp:posOffset>589915</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2">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D70F7">
        <w:t xml:space="preserve">Vzťah medzi tabuľkami </w:t>
      </w:r>
      <w:r w:rsidR="00AD70F7">
        <w:rPr>
          <w:lang w:val="en-US"/>
        </w:rPr>
        <w:t xml:space="preserve">/DVD/BTEST_SCEN a /DVD/QA_SM_TST_C </w:t>
      </w:r>
      <w:r w:rsidR="00526F06">
        <w:t xml:space="preserve">je </w:t>
      </w:r>
      <w:r w:rsidR="00AD70F7" w:rsidRPr="00AD70F7">
        <w:t xml:space="preserve"> znázornený na obrázku X.</w:t>
      </w:r>
    </w:p>
    <w:p w14:paraId="622DC254" w14:textId="6BFCF140" w:rsidR="00AD70F7" w:rsidRPr="004D78C4" w:rsidRDefault="00AD70F7" w:rsidP="00AD70F7"/>
    <w:p w14:paraId="2087281D" w14:textId="77777777"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6455D47" w:rsidR="0070491D" w:rsidRDefault="0070491D" w:rsidP="0070491D">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predstavuje ná</w:t>
      </w:r>
      <w:r>
        <w:t>z</w:t>
      </w:r>
      <w:r w:rsidRPr="004D78C4">
        <w:t>ov štruktúry, ktorá sa používa ako štruktúra tabuľky pri testovaní ( /DVD/QA_ALL_DT</w:t>
      </w:r>
      <w:r>
        <w:t xml:space="preserve"> </w:t>
      </w:r>
      <w:r w:rsidRPr="004D78C4">
        <w:t>)</w:t>
      </w:r>
      <w:r>
        <w:t xml:space="preserve">. Táto štruktúra obsahuje takmer všetky možné dátové </w:t>
      </w:r>
      <w:r>
        <w:lastRenderedPageBreak/>
        <w:t>elementy, ktoré je možné použiť v systéme SAP aby sme pri testovaní pokryli čo najväčšie spektrum hodnôt v rámci testovania. Skladá sa zo stĺpcov zobrazených na obrázku X.</w:t>
      </w:r>
      <w:r w:rsidRPr="006778AF">
        <w:t xml:space="preserve"> </w:t>
      </w:r>
    </w:p>
    <w:p w14:paraId="43D08CBB" w14:textId="29CD9C71" w:rsidR="00DB5264" w:rsidRDefault="00DB5264" w:rsidP="00DB5264">
      <w:r>
        <w:t xml:space="preserve">Každý jeden typ testovacieho scenáru, ktorý bude zaznamenaný v tabuľke </w:t>
      </w:r>
      <w:r>
        <w:rPr>
          <w:lang w:val="en-US"/>
        </w:rPr>
        <w:t>/DVD/BTEST_SCEN,</w:t>
      </w:r>
      <w:r>
        <w:t xml:space="preserve"> bude mať svoj balík, ktorý bude obsahovať:</w:t>
      </w:r>
    </w:p>
    <w:p w14:paraId="32B3C152" w14:textId="77777777" w:rsidR="00DB5264" w:rsidRDefault="00DB5264" w:rsidP="00DB5264">
      <w:pPr>
        <w:pStyle w:val="Odsekzoznamu"/>
        <w:numPr>
          <w:ilvl w:val="0"/>
          <w:numId w:val="27"/>
        </w:numPr>
      </w:pPr>
      <w:r>
        <w:t>triedu pre spúšťanie konkrétnych testovacích scenárov, ktoré sú popísané v časti Analýza externých úložísk a identifikácia scenárov</w:t>
      </w:r>
    </w:p>
    <w:p w14:paraId="350C2308" w14:textId="77777777" w:rsidR="00DB5264" w:rsidRDefault="00DB5264" w:rsidP="00DB5264">
      <w:pPr>
        <w:pStyle w:val="Odsekzoznamu"/>
        <w:numPr>
          <w:ilvl w:val="0"/>
          <w:numId w:val="27"/>
        </w:numPr>
      </w:pPr>
      <w:r>
        <w:t>abstraktnú triedu pre konkrétne testovacie scenáre</w:t>
      </w:r>
    </w:p>
    <w:p w14:paraId="2DA8C53F" w14:textId="77777777" w:rsidR="00DB5264" w:rsidRDefault="00DB5264" w:rsidP="00DB5264">
      <w:pPr>
        <w:pStyle w:val="Odsekzoznamu"/>
        <w:numPr>
          <w:ilvl w:val="0"/>
          <w:numId w:val="27"/>
        </w:numPr>
      </w:pPr>
      <w:r>
        <w:t>konkrétne implementácie scenárov oddedené od abstraktnej triedy</w:t>
      </w:r>
    </w:p>
    <w:p w14:paraId="3E184309" w14:textId="564EFA25" w:rsidR="00DB5264" w:rsidRPr="006778AF" w:rsidRDefault="00DB5264" w:rsidP="0070491D">
      <w:r>
        <w:t xml:space="preserve">Abstraktná trieda a trieda pre spúšťanie 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Default="005D3500" w:rsidP="005D3500">
      <w:pPr>
        <w:ind w:firstLine="0"/>
        <w:rPr>
          <w:b/>
          <w:bCs/>
          <w:lang w:val="en-US"/>
        </w:rPr>
      </w:pPr>
      <w:r>
        <w:rPr>
          <w:b/>
          <w:bCs/>
          <w:lang w:val="en-US"/>
        </w:rPr>
        <w:t xml:space="preserve">Program </w:t>
      </w:r>
      <w:r w:rsidR="00655D0D">
        <w:rPr>
          <w:b/>
          <w:bCs/>
          <w:lang w:val="en-US"/>
        </w:rPr>
        <w:t xml:space="preserve">pre </w:t>
      </w:r>
      <w:r w:rsidR="00655D0D" w:rsidRPr="00655D0D">
        <w:rPr>
          <w:b/>
          <w:bCs/>
        </w:rPr>
        <w:t>ľahšiu manipuláciu s testovacími scenármi</w:t>
      </w:r>
    </w:p>
    <w:p w14:paraId="55C3F643" w14:textId="07D89FC9"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36"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36"/>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t xml:space="preserve"> a slúži na rozdelenie typov testovacích scenárov podľa produktov ako aj na </w:t>
      </w:r>
      <w:r w:rsidR="001B130C">
        <w:t>pridávanie</w:t>
      </w:r>
      <w:r>
        <w:t xml:space="preserve"> individuálnych testovacích scenárov.</w:t>
      </w:r>
    </w:p>
    <w:p w14:paraId="7C453019" w14:textId="39B728FC" w:rsidR="001B130C" w:rsidRDefault="001B130C" w:rsidP="00523309">
      <w:r>
        <w:t xml:space="preserve">Pre pridanie testovacieho scenáru bude v programe </w:t>
      </w:r>
      <w:r w:rsidR="00655D0D">
        <w:rPr>
          <w:lang w:val="en-US"/>
        </w:rPr>
        <w:t>wrapper</w:t>
      </w:r>
      <w:r>
        <w:rPr>
          <w:lang w:val="en-US"/>
        </w:rPr>
        <w:t xml:space="preserve"> </w:t>
      </w:r>
      <w:r w:rsidRPr="001B130C">
        <w:t>tlačidlo 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/DVD/QA_SM_TST_C</w:t>
      </w:r>
      <w:r w:rsidR="00142C7D">
        <w:t>.</w:t>
      </w:r>
    </w:p>
    <w:p w14:paraId="4F04AA10" w14:textId="00FD1297" w:rsidR="000B717C" w:rsidRDefault="000B717C" w:rsidP="00523309"/>
    <w:p w14:paraId="07BED81E" w14:textId="46A4368B" w:rsidR="000B717C" w:rsidRDefault="000B717C" w:rsidP="00523309"/>
    <w:p w14:paraId="24CD3FC0" w14:textId="3AA0474A" w:rsidR="000B717C" w:rsidRDefault="000B717C" w:rsidP="00523309"/>
    <w:p w14:paraId="31DBC4CA" w14:textId="77777777" w:rsidR="000B717C" w:rsidRDefault="000B717C" w:rsidP="00523309"/>
    <w:p w14:paraId="4AF10BB2" w14:textId="4373BCAB" w:rsidR="005634EC" w:rsidRDefault="005634EC" w:rsidP="005634EC">
      <w:pPr>
        <w:pStyle w:val="Nadpis2"/>
      </w:pPr>
      <w:bookmarkStart w:id="37" w:name="_Toc37673498"/>
      <w:r>
        <w:lastRenderedPageBreak/>
        <w:t xml:space="preserve">Implementácia </w:t>
      </w:r>
      <w:r w:rsidR="005D3500">
        <w:t xml:space="preserve">automatizovaného </w:t>
      </w:r>
      <w:r>
        <w:t>testovacieho systému</w:t>
      </w:r>
      <w:bookmarkEnd w:id="37"/>
    </w:p>
    <w:p w14:paraId="6695136D" w14:textId="4695ADE4" w:rsidR="00017750" w:rsidRDefault="00496DF4" w:rsidP="00017750">
      <w:pPr>
        <w:ind w:firstLine="0"/>
        <w:rPr>
          <w:b/>
          <w:bCs/>
        </w:rPr>
      </w:pPr>
      <w:r w:rsidRPr="00496DF4">
        <w:rPr>
          <w:b/>
          <w:bCs/>
        </w:rPr>
        <w:t>Implementácia interface pre</w:t>
      </w:r>
      <w:r w:rsidR="009D2885">
        <w:rPr>
          <w:b/>
          <w:bCs/>
        </w:rPr>
        <w:t xml:space="preserve"> triedy pracujúce s testovacími scenármi</w:t>
      </w:r>
    </w:p>
    <w:p w14:paraId="630EC1B1" w14:textId="27E85BA2" w:rsidR="0001651D" w:rsidRDefault="00496DF4" w:rsidP="00017750">
      <w:pPr>
        <w:ind w:firstLine="0"/>
      </w:pPr>
      <w:r>
        <w:rPr>
          <w:b/>
          <w:bCs/>
        </w:rPr>
        <w:tab/>
      </w:r>
      <w:r>
        <w:t>Interface pre testovacie scenáre sme nazvali /DVD/BTEST_IF_SCENARIO (ďalej len IF_SCENARIO). Má tri metódy a to: INIT, TEST a CLEANUP. Každá z týchto metód používa ako parameter objekt</w:t>
      </w:r>
      <w:r w:rsidR="0001651D">
        <w:t xml:space="preserve"> s názvom IREF_LOG</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01651D">
      <w:pPr>
        <w:pStyle w:val="Odsekzoznamu"/>
        <w:numPr>
          <w:ilvl w:val="0"/>
          <w:numId w:val="37"/>
        </w:numPr>
      </w:pPr>
      <w:r>
        <w:t>SCENARIO – typ testovacieho scenáru</w:t>
      </w:r>
    </w:p>
    <w:p w14:paraId="18A63994" w14:textId="1C8082AD" w:rsidR="007C6F09" w:rsidRDefault="0001651D" w:rsidP="007C6F09">
      <w:pPr>
        <w:pStyle w:val="Odsekzoznamu"/>
        <w:numPr>
          <w:ilvl w:val="0"/>
          <w:numId w:val="37"/>
        </w:numPr>
      </w:pPr>
      <w:r>
        <w:t>T_LOG – je štruktúra, obsahujúca dôležité informácie o stave testu, ako indikátor či bol test úspešný alebo neúspešný, dátum a čas testu ako aj detailný popis chyby v prípade zlyhania testovacieho scenára</w:t>
      </w:r>
    </w:p>
    <w:p w14:paraId="38193566" w14:textId="77777777" w:rsidR="007C6F09" w:rsidRPr="007C6F09" w:rsidRDefault="007C6F09" w:rsidP="007C6F09">
      <w:pPr>
        <w:ind w:firstLine="0"/>
        <w:rPr>
          <w:b/>
          <w:bCs/>
        </w:rPr>
      </w:pPr>
      <w:r w:rsidRPr="007C6F09">
        <w:rPr>
          <w:b/>
          <w:bCs/>
        </w:rPr>
        <w:t>Implementácia abstraktnej triedy pre testovacie scenáre</w:t>
      </w:r>
    </w:p>
    <w:p w14:paraId="4858BF68" w14:textId="2B3689C0"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/DVD/QA_SM_CL_TAB_TEST_ABS (ďalej len ABS). Trieda implementuje interface IF_SCENARIO, ale tieto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350E6CB2" w14:textId="3524AA9F" w:rsidR="00134804"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968B1">
        <w:t>. Naviac vytvára vždy unikátn</w:t>
      </w:r>
      <w:r w:rsidR="00134804">
        <w:t>y</w:t>
      </w:r>
      <w:r w:rsidR="007968B1">
        <w:t xml:space="preserve"> </w:t>
      </w:r>
      <w:r w:rsidR="00134804">
        <w:t>názov</w:t>
      </w:r>
      <w:r w:rsidR="007968B1">
        <w:t xml:space="preserve"> tabuľky na testovanie a to pomocou metódy GET_UNIQUE_TABNAME</w:t>
      </w:r>
      <w:r w:rsidR="00134804">
        <w:t xml:space="preserve">, ktorá vráti unikátny názov tabuľky podľa aktuálneho dátumu a času.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548EBA14" w14:textId="4B2D4DED" w:rsidR="00134804"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241350A5" w14:textId="140991BA" w:rsidR="009D2885" w:rsidRDefault="009D2885" w:rsidP="00134804">
      <w:pPr>
        <w:ind w:firstLine="0"/>
      </w:pPr>
    </w:p>
    <w:p w14:paraId="4E28407F" w14:textId="77777777" w:rsidR="009D2885" w:rsidRDefault="009D2885" w:rsidP="00134804">
      <w:pPr>
        <w:ind w:firstLine="0"/>
      </w:pPr>
    </w:p>
    <w:p w14:paraId="36C49CBD" w14:textId="0C6E1B6E" w:rsidR="00F768CE" w:rsidRDefault="00F768CE" w:rsidP="00134804">
      <w:pPr>
        <w:ind w:firstLine="0"/>
        <w:rPr>
          <w:b/>
          <w:bCs/>
        </w:rPr>
      </w:pPr>
      <w:r w:rsidRPr="00F768CE">
        <w:rPr>
          <w:b/>
          <w:bCs/>
        </w:rPr>
        <w:lastRenderedPageBreak/>
        <w:t xml:space="preserve">Metóda pre získanie </w:t>
      </w:r>
      <w:r w:rsidR="009D2885">
        <w:rPr>
          <w:b/>
          <w:bCs/>
        </w:rPr>
        <w:t>stĺpcov</w:t>
      </w:r>
      <w:r w:rsidRPr="00F768CE">
        <w:rPr>
          <w:b/>
          <w:bCs/>
        </w:rPr>
        <w:t xml:space="preserve"> tabuľky</w:t>
      </w:r>
    </w:p>
    <w:p w14:paraId="4CD85704" w14:textId="1E45B3CC" w:rsidR="002678AA" w:rsidRDefault="009D2885" w:rsidP="00134804">
      <w:pPr>
        <w:ind w:firstLine="0"/>
      </w:pPr>
      <w:r>
        <w:rPr>
          <w:b/>
          <w:bCs/>
        </w:rPr>
        <w:tab/>
      </w:r>
      <w:r>
        <w:t xml:space="preserve">Metódu pre získanie stĺpcov tabuľky sme nazvali GET_TABLE_FIELDS. Vstupným parametrom je názov tabuľky a výstupným parametrom je požadovaná tabuľka. Využíva štandardný funkčný modul systému SAP pre získanie stĺpcov tabuľky a hodnoty uloží do výstupného parametra. </w:t>
      </w:r>
    </w:p>
    <w:p w14:paraId="549B7725" w14:textId="68133D89" w:rsidR="007C6F09" w:rsidRPr="007C6F09" w:rsidRDefault="007C6F09" w:rsidP="007C6F09">
      <w:pPr>
        <w:ind w:firstLine="0"/>
        <w:rPr>
          <w:b/>
          <w:bCs/>
        </w:rPr>
      </w:pPr>
      <w:r w:rsidRPr="007C6F09">
        <w:rPr>
          <w:b/>
          <w:bCs/>
        </w:rPr>
        <w:t>Implementácia triedy pre vytvorenie tabuľky</w:t>
      </w:r>
      <w:r w:rsidR="00123F3A">
        <w:rPr>
          <w:b/>
          <w:bCs/>
        </w:rPr>
        <w:t xml:space="preserve"> na externom úložisku</w:t>
      </w:r>
    </w:p>
    <w:p w14:paraId="68607F8B" w14:textId="51452E0F" w:rsidR="007C6F09" w:rsidRDefault="00123F3A" w:rsidP="007C6F09">
      <w:pPr>
        <w:ind w:firstLine="0"/>
      </w:pPr>
      <w:r>
        <w:tab/>
      </w:r>
      <w:r w:rsidR="00F768CE">
        <w:t>Triedu pre vytvorenie tabuľky</w:t>
      </w:r>
      <w:r>
        <w:t xml:space="preserve"> sme nazvali /DVD/QA_SM_T_CRT_TAB</w:t>
      </w:r>
      <w:r w:rsidR="00F768CE">
        <w:t xml:space="preserve">. Je </w:t>
      </w:r>
      <w:proofErr w:type="spellStart"/>
      <w:r w:rsidR="00F768CE">
        <w:t>oddedená</w:t>
      </w:r>
      <w:proofErr w:type="spellEnd"/>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7E61D372" w14:textId="0B9C214E" w:rsidR="00F768CE" w:rsidRDefault="00F768CE" w:rsidP="007C6F09">
      <w:pPr>
        <w:ind w:firstLine="0"/>
      </w:pPr>
      <w:r>
        <w:tab/>
      </w:r>
    </w:p>
    <w:p w14:paraId="4E7AB77D" w14:textId="54DE0A2E" w:rsidR="00F768CE" w:rsidRDefault="00F768CE" w:rsidP="007C6F09">
      <w:pPr>
        <w:ind w:firstLine="0"/>
      </w:pPr>
    </w:p>
    <w:p w14:paraId="65396365" w14:textId="77777777" w:rsidR="00F768CE" w:rsidRDefault="00F768CE" w:rsidP="007C6F09">
      <w:pPr>
        <w:ind w:firstLine="0"/>
      </w:pPr>
    </w:p>
    <w:p w14:paraId="05F376AC" w14:textId="77777777" w:rsidR="00017750" w:rsidRPr="00017750" w:rsidRDefault="00017750" w:rsidP="007968B1">
      <w:pPr>
        <w:ind w:firstLine="0"/>
        <w:rPr>
          <w:b/>
          <w:bCs/>
        </w:rPr>
      </w:pPr>
      <w:r>
        <w:rPr>
          <w:b/>
          <w:bCs/>
        </w:rPr>
        <w:t>Implementácia triedy pre spúšťanie testovacích scenárov SM</w:t>
      </w:r>
    </w:p>
    <w:p w14:paraId="05C15D5F" w14:textId="4F8D0A62" w:rsidR="0026085E" w:rsidRDefault="00017750" w:rsidP="00017750">
      <w:pPr>
        <w:ind w:firstLine="0"/>
      </w:pPr>
      <w:r>
        <w:tab/>
        <w:t xml:space="preserve">Triedu pre spúšťanie testovacích scenárov produktu SM sme nazvali </w:t>
      </w:r>
      <w:r>
        <w:rPr>
          <w:lang w:val="en-US"/>
        </w:rPr>
        <w:t>/DVD/QA_SM_CL_TAB_STORAGE (</w:t>
      </w:r>
      <w:r>
        <w:t>ďalej len STORAGE</w:t>
      </w:r>
      <w:r>
        <w:rPr>
          <w:lang w:val="en-US"/>
        </w:rPr>
        <w:t>)</w:t>
      </w:r>
      <w:r w:rsidR="00496DF4">
        <w:rPr>
          <w:lang w:val="en-US"/>
        </w:rPr>
        <w:t xml:space="preserve">, </w:t>
      </w:r>
      <w:proofErr w:type="spellStart"/>
      <w:r w:rsidR="00496DF4">
        <w:rPr>
          <w:lang w:val="en-US"/>
        </w:rPr>
        <w:t>ktorá</w:t>
      </w:r>
      <w:proofErr w:type="spellEnd"/>
      <w:r>
        <w:rPr>
          <w:lang w:val="en-US"/>
        </w:rPr>
        <w:t xml:space="preserve"> </w:t>
      </w:r>
      <w:proofErr w:type="spellStart"/>
      <w:r w:rsidR="00496DF4">
        <w:rPr>
          <w:lang w:val="en-US"/>
        </w:rPr>
        <w:t>i</w:t>
      </w:r>
      <w:r>
        <w:rPr>
          <w:lang w:val="en-US"/>
        </w:rPr>
        <w:t>mplementuje</w:t>
      </w:r>
      <w:proofErr w:type="spellEnd"/>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prípade je to SM,  v zázname tabuľky </w:t>
      </w:r>
      <w:r w:rsidR="000D3A6B" w:rsidRPr="00AB2B26">
        <w:t>/DVD/BTEST_SCE</w:t>
      </w:r>
      <w:r w:rsidR="000D3A6B">
        <w:t xml:space="preserve">N v stĺpci CLASSNAME, ktorej inštanciu vytvára program BTEST. </w:t>
      </w:r>
      <w:r w:rsidR="0026085E">
        <w:t>STORAGE má dva atribúty:</w:t>
      </w:r>
    </w:p>
    <w:p w14:paraId="70D432C8" w14:textId="597CE4EA" w:rsidR="0026085E" w:rsidRDefault="0026085E" w:rsidP="0026085E">
      <w:pPr>
        <w:pStyle w:val="Odsekzoznamu"/>
        <w:numPr>
          <w:ilvl w:val="0"/>
          <w:numId w:val="38"/>
        </w:numPr>
      </w:pPr>
      <w:proofErr w:type="spellStart"/>
      <w:r>
        <w:t>mt_test_config</w:t>
      </w:r>
      <w:proofErr w:type="spellEnd"/>
      <w:r>
        <w:t xml:space="preserve"> – štandardná tabuľka typu tabuľky TST</w:t>
      </w:r>
    </w:p>
    <w:p w14:paraId="13373FA1" w14:textId="31AEB24B" w:rsidR="0026085E" w:rsidRDefault="0026085E" w:rsidP="0026085E">
      <w:pPr>
        <w:pStyle w:val="Odsekzoznamu"/>
        <w:numPr>
          <w:ilvl w:val="0"/>
          <w:numId w:val="38"/>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502C0112" w14:textId="3A5CB32B" w:rsidR="00526F06" w:rsidRPr="00526F06" w:rsidRDefault="0026085E" w:rsidP="00D87F64">
      <w:pPr>
        <w:ind w:firstLine="0"/>
        <w:rPr>
          <w:b/>
          <w:bCs/>
        </w:rPr>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lastRenderedPageBreak/>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ktorý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Metóda CLEANUP neobsahuje žiadnu implementáciu, pretože o čistenie dát a záznamov sa starajú konkrétne implementácie testovacích scenárov.</w:t>
      </w:r>
    </w:p>
    <w:p w14:paraId="73AF8642" w14:textId="62346A9E" w:rsidR="00655D0D" w:rsidRDefault="00D87F64" w:rsidP="008A4F78">
      <w:pPr>
        <w:ind w:firstLine="0"/>
        <w:rPr>
          <w:b/>
          <w:bCs/>
          <w:lang w:val="en-US"/>
        </w:rPr>
      </w:pPr>
      <w:r w:rsidRPr="00D87F64">
        <w:rPr>
          <w:b/>
          <w:bCs/>
        </w:rPr>
        <w:t xml:space="preserve">Implementácia programu </w:t>
      </w:r>
      <w:r w:rsidR="00655D0D">
        <w:rPr>
          <w:b/>
          <w:bCs/>
          <w:lang w:val="en-US"/>
        </w:rPr>
        <w:t xml:space="preserve">pre </w:t>
      </w:r>
      <w:r w:rsidR="00655D0D" w:rsidRPr="00655D0D">
        <w:rPr>
          <w:b/>
          <w:bCs/>
        </w:rPr>
        <w:t>ľahšiu manipuláciu s testovacími scenármi</w:t>
      </w:r>
      <w:r>
        <w:rPr>
          <w:b/>
          <w:bCs/>
          <w:lang w:val="en-US"/>
        </w:rPr>
        <w:tab/>
      </w:r>
    </w:p>
    <w:p w14:paraId="769E0B5B" w14:textId="39061FA0" w:rsidR="00362B15" w:rsidRDefault="008A4F78" w:rsidP="00655D0D">
      <w:r w:rsidRPr="008A4F78">
        <w:rPr>
          <w:lang w:val="en-US"/>
        </w:rPr>
        <w:t xml:space="preserve">Po </w:t>
      </w:r>
      <w:r>
        <w:t>s</w:t>
      </w:r>
      <w:r w:rsidRPr="008A4F78">
        <w:t xml:space="preserve">pustení programu </w:t>
      </w:r>
      <w:r w:rsidR="00655D0D">
        <w:rPr>
          <w:lang w:val="en-US"/>
        </w:rPr>
        <w:t>WRAPPER</w:t>
      </w:r>
      <w:r w:rsidR="00655D0D">
        <w:t xml:space="preserve"> </w:t>
      </w:r>
      <w:r>
        <w:t>si môžeme vybrať</w:t>
      </w:r>
      <w:r w:rsidRPr="008A4F78">
        <w:t xml:space="preserve"> z podporovaných produktov</w:t>
      </w:r>
      <w:r>
        <w:t xml:space="preserve"> na testovanie prostredníctvom prepínacích tlačidiel (</w:t>
      </w:r>
      <w:proofErr w:type="spellStart"/>
      <w:r>
        <w:t>radio</w:t>
      </w:r>
      <w:proofErr w:type="spellEnd"/>
      <w:r>
        <w:t xml:space="preserve"> </w:t>
      </w:r>
      <w:proofErr w:type="spellStart"/>
      <w:r>
        <w:t>button</w:t>
      </w:r>
      <w:r w:rsidR="007714AC">
        <w:t>s</w:t>
      </w:r>
      <w:proofErr w:type="spellEnd"/>
      <w:r>
        <w:t xml:space="preserve">). </w:t>
      </w:r>
      <w:r w:rsidR="007714AC">
        <w:t xml:space="preserve">Ako môžeme vidieť na obrázku č. X, </w:t>
      </w:r>
      <w:r w:rsidR="00655D0D">
        <w:t xml:space="preserve">program </w:t>
      </w:r>
      <w:r w:rsidR="007714AC">
        <w:t xml:space="preserve">aktuálne podporuje </w:t>
      </w:r>
      <w:r w:rsidR="00655D0D">
        <w:t xml:space="preserve">automatizované </w:t>
      </w:r>
      <w:r w:rsidR="007714AC">
        <w:t xml:space="preserve">testovanie pre produkt </w:t>
      </w:r>
      <w:r w:rsidR="00655D0D">
        <w:t>SM</w:t>
      </w:r>
      <w:r w:rsidR="007714AC">
        <w:t>, ktorého testovacie scenáre sú náplňou tejto bakalárskej práce</w:t>
      </w:r>
      <w:r w:rsidR="00362B15">
        <w:t xml:space="preserve"> a</w:t>
      </w:r>
      <w:r w:rsidR="00DB5264">
        <w:t> produkt</w:t>
      </w:r>
      <w:r w:rsidR="00362B15">
        <w:t> </w:t>
      </w:r>
      <w:proofErr w:type="spellStart"/>
      <w:r w:rsidR="00362B15">
        <w:t>Glue</w:t>
      </w:r>
      <w:proofErr w:type="spellEnd"/>
      <w:r w:rsidR="007714AC">
        <w:t xml:space="preserve">. </w:t>
      </w:r>
    </w:p>
    <w:p w14:paraId="5D64147B" w14:textId="1E393CB5" w:rsidR="007714AC" w:rsidRDefault="00A9489F" w:rsidP="008A4F78">
      <w:pPr>
        <w:ind w:firstLine="0"/>
      </w:pPr>
      <w:r>
        <w:rPr>
          <w:noProof/>
        </w:rPr>
        <w:drawing>
          <wp:inline distT="0" distB="0" distL="0" distR="0" wp14:anchorId="54A1E659" wp14:editId="13DA4E23">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14DAB111" w14:textId="084556E1" w:rsidR="00A9489F" w:rsidRDefault="00A9489F" w:rsidP="008A4F78">
      <w:pPr>
        <w:ind w:firstLine="0"/>
      </w:pPr>
    </w:p>
    <w:p w14:paraId="2BE7E179" w14:textId="0D0ADFF1" w:rsidR="00A9489F" w:rsidRDefault="007714AC" w:rsidP="00A9489F">
      <w:r>
        <w:t xml:space="preserve">Stlačením tlačidla </w:t>
      </w:r>
      <w:proofErr w:type="spellStart"/>
      <w:r>
        <w:t>execute</w:t>
      </w:r>
      <w:proofErr w:type="spellEnd"/>
      <w:r>
        <w:t xml:space="preserve"> sa dostaneme k zoznamu konkrétnych testovacích scenárov uložených pre daný produkt, v tomto prípade sú to scenáre pre </w:t>
      </w:r>
      <w:proofErr w:type="spellStart"/>
      <w:r>
        <w:t>Storage</w:t>
      </w:r>
      <w:proofErr w:type="spellEnd"/>
      <w:r>
        <w:t xml:space="preserve"> management</w:t>
      </w:r>
      <w:r w:rsidR="002C4C3A">
        <w:t>, čo môžeme vidieť na obrázku číslo X</w:t>
      </w:r>
      <w:r>
        <w:t xml:space="preserve">. </w:t>
      </w:r>
      <w:r w:rsidR="00A9489F">
        <w:t>Zoznam obsahuje záznamy z</w:t>
      </w:r>
      <w:r w:rsidR="002C4C3A">
        <w:t> </w:t>
      </w:r>
      <w:r w:rsidR="00A9489F">
        <w:t>tabu</w:t>
      </w:r>
      <w:r w:rsidR="002C4C3A">
        <w:t xml:space="preserve">ľky </w:t>
      </w:r>
      <w:r w:rsidR="00A9489F">
        <w:rPr>
          <w:lang w:val="en-US"/>
        </w:rPr>
        <w:t>/DVD/QA_SM_TST_</w:t>
      </w:r>
      <w:r w:rsidR="002C4C3A">
        <w:rPr>
          <w:lang w:val="en-US"/>
        </w:rPr>
        <w:t>C</w:t>
      </w:r>
      <w:r w:rsidR="00A9489F">
        <w:t>, ktor</w:t>
      </w:r>
      <w:r w:rsidR="002C4C3A">
        <w:t>á</w:t>
      </w:r>
      <w:r w:rsidR="00A9489F">
        <w:t xml:space="preserve"> </w:t>
      </w:r>
      <w:r w:rsidR="002C4C3A">
        <w:t>je</w:t>
      </w:r>
      <w:r w:rsidR="00A9489F">
        <w:t xml:space="preserve"> naplnen</w:t>
      </w:r>
      <w:r w:rsidR="002C4C3A">
        <w:t>á</w:t>
      </w:r>
      <w:r w:rsidR="00A9489F">
        <w:t xml:space="preserve"> testovacími scenármi. </w:t>
      </w:r>
    </w:p>
    <w:p w14:paraId="753DCAE2" w14:textId="77777777" w:rsidR="002C4C3A" w:rsidRDefault="002C4C3A" w:rsidP="00A9489F"/>
    <w:p w14:paraId="367CBE4B" w14:textId="216A5924" w:rsidR="008A4F78" w:rsidRDefault="00A9489F" w:rsidP="007714AC">
      <w:r>
        <w:rPr>
          <w:noProof/>
          <w:lang w:val="en-US"/>
        </w:rPr>
        <w:lastRenderedPageBreak/>
        <w:drawing>
          <wp:anchor distT="0" distB="0" distL="114300" distR="114300" simplePos="0" relativeHeight="251661312" behindDoc="1" locked="0" layoutInCell="1" allowOverlap="1" wp14:anchorId="598233EF" wp14:editId="04FA1F5E">
            <wp:simplePos x="0" y="0"/>
            <wp:positionH relativeFrom="margin">
              <wp:align>right</wp:align>
            </wp:positionH>
            <wp:positionV relativeFrom="paragraph">
              <wp:posOffset>0</wp:posOffset>
            </wp:positionV>
            <wp:extent cx="5579745" cy="2567328"/>
            <wp:effectExtent l="0" t="0" r="1905" b="4445"/>
            <wp:wrapTight wrapText="bothSides">
              <wp:wrapPolygon edited="0">
                <wp:start x="0" y="0"/>
                <wp:lineTo x="0" y="21477"/>
                <wp:lineTo x="21534" y="21477"/>
                <wp:lineTo x="21534"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579745" cy="2567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EF2737" w14:textId="04773EB5" w:rsidR="00655D0D" w:rsidRDefault="006E591A" w:rsidP="00B35391">
      <w:r>
        <w:t xml:space="preserve">Stlačením tlačidla </w:t>
      </w:r>
      <w:proofErr w:type="spellStart"/>
      <w:r>
        <w:t>Execute</w:t>
      </w:r>
      <w:proofErr w:type="spellEnd"/>
      <w:r>
        <w:t xml:space="preserve"> </w:t>
      </w:r>
      <w:proofErr w:type="spellStart"/>
      <w:r>
        <w:t>tests</w:t>
      </w:r>
      <w:proofErr w:type="spellEnd"/>
      <w:r>
        <w:t xml:space="preserve"> sa zmeny vykonané na zozname testovacích scenárov, uložia do databázovej tabuľky </w:t>
      </w:r>
      <w:r>
        <w:rPr>
          <w:lang w:val="en-US"/>
        </w:rPr>
        <w:t xml:space="preserve">/DVD/QA_SM_TST_C. </w:t>
      </w:r>
      <w:r w:rsidRPr="00EE745F">
        <w:t>Pri opakovanom</w:t>
      </w:r>
      <w:r>
        <w:rPr>
          <w:lang w:val="en-US"/>
        </w:rPr>
        <w:t xml:space="preserve"> </w:t>
      </w:r>
      <w:r>
        <w:t xml:space="preserve">štarte tohto programu sa načítajú už zmenené záznamy. </w:t>
      </w:r>
      <w:r w:rsidR="00655D0D">
        <w:t xml:space="preserve">Výberom produktu pri spustení programu /DVD/QA_BTEST_WRAPPER () sa vyplní parameter </w:t>
      </w:r>
      <w:proofErr w:type="spellStart"/>
      <w:r w:rsidR="00655D0D">
        <w:t>so_scen</w:t>
      </w:r>
      <w:proofErr w:type="spellEnd"/>
      <w:r w:rsidR="00655D0D">
        <w:t xml:space="preserve"> =  SCENARIO.</w:t>
      </w:r>
    </w:p>
    <w:p w14:paraId="28A5A86F" w14:textId="77777777" w:rsidR="00655D0D" w:rsidRDefault="00655D0D" w:rsidP="00B35391"/>
    <w:p w14:paraId="37867ECD" w14:textId="06BD7A3D" w:rsidR="00D87F64" w:rsidRPr="008A4F78" w:rsidRDefault="00655D0D" w:rsidP="00B35391">
      <w:r>
        <w:t xml:space="preserve"> </w:t>
      </w:r>
      <w:r w:rsidR="00B35391">
        <w:t xml:space="preserve">Následne sa spustí program </w:t>
      </w:r>
      <w:r>
        <w:t>BTEST</w:t>
      </w:r>
      <w:r w:rsidR="00B35391">
        <w:t xml:space="preserve">, ktorý </w:t>
      </w:r>
      <w:r w:rsidR="005B2032">
        <w:t>obdrží</w:t>
      </w:r>
      <w:r w:rsidR="00B35391">
        <w:t xml:space="preserve"> od programu </w:t>
      </w:r>
      <w:r w:rsidR="005B2032">
        <w:t>parameter</w:t>
      </w:r>
      <w:r w:rsidR="00B771DC">
        <w:t xml:space="preserve"> s názvom, ktorý je vyplnený </w:t>
      </w:r>
      <w:r w:rsidR="00B35391">
        <w:t xml:space="preserve">na základe výberu produktu. </w:t>
      </w:r>
    </w:p>
    <w:p w14:paraId="5A146E91" w14:textId="60EE3A19" w:rsidR="00212E35" w:rsidRDefault="00212E35" w:rsidP="00212E35">
      <w:pPr>
        <w:ind w:firstLine="0"/>
        <w:rPr>
          <w:b/>
          <w:bCs/>
          <w:lang w:val="en-US"/>
        </w:rPr>
      </w:pPr>
      <w:r w:rsidRPr="00212E35">
        <w:rPr>
          <w:b/>
          <w:bCs/>
        </w:rPr>
        <w:t xml:space="preserve">Implementácia programu </w:t>
      </w:r>
      <w:r w:rsidRPr="00212E35">
        <w:rPr>
          <w:b/>
          <w:bCs/>
          <w:lang w:val="en-US"/>
        </w:rPr>
        <w:t>/DVD/BTEST</w:t>
      </w:r>
    </w:p>
    <w:p w14:paraId="3E5D8BD9" w14:textId="426A88C5" w:rsidR="00B771DC" w:rsidRDefault="00D87F64" w:rsidP="00526F06">
      <w:pPr>
        <w:rPr>
          <w:b/>
          <w:bCs/>
        </w:rPr>
      </w:pPr>
      <w:r>
        <w:rPr>
          <w:lang w:val="en-US"/>
        </w:rPr>
        <w:t xml:space="preserve">Program /DVD/BTEST </w:t>
      </w:r>
      <w:r w:rsidR="005B2032">
        <w:t>je spustený programom /DVD/QA_BTEST_WRAPPER, ktorý mu odovzdá parameter</w:t>
      </w:r>
      <w:r w:rsidR="00B771DC">
        <w:t xml:space="preserve"> s názvom </w:t>
      </w:r>
      <w:proofErr w:type="spellStart"/>
      <w:r w:rsidR="00B771DC">
        <w:t>so_scen</w:t>
      </w:r>
      <w:proofErr w:type="spellEnd"/>
      <w:r w:rsidR="00B771DC">
        <w:t xml:space="preserve"> =</w:t>
      </w:r>
      <w:r w:rsidR="005B2032">
        <w:t xml:space="preserve"> SCENARIO. BTEST </w:t>
      </w:r>
      <w:r w:rsidR="00B771DC">
        <w:t>vyberie záznam s tabuľky /DVD/BTEST</w:t>
      </w:r>
      <w:r w:rsidR="00B771DC">
        <w:rPr>
          <w:lang w:val="en-US"/>
        </w:rPr>
        <w:t xml:space="preserve">_SCEN </w:t>
      </w:r>
      <w:proofErr w:type="spellStart"/>
      <w:r w:rsidR="00B771DC">
        <w:rPr>
          <w:lang w:val="en-US"/>
        </w:rPr>
        <w:t>príkazom</w:t>
      </w:r>
      <w:proofErr w:type="spellEnd"/>
      <w:r w:rsidR="00B771DC">
        <w:rPr>
          <w:lang w:val="en-US"/>
        </w:rPr>
        <w:t xml:space="preserve"> </w:t>
      </w:r>
      <w:r w:rsidR="00B771DC">
        <w:t xml:space="preserve">SELECT </w:t>
      </w:r>
      <w:r w:rsidR="00B771DC">
        <w:rPr>
          <w:lang w:val="en-US"/>
        </w:rPr>
        <w:t xml:space="preserve">s WHERE </w:t>
      </w:r>
      <w:r w:rsidR="00B771DC" w:rsidRPr="00B771DC">
        <w:t>podmienkou</w:t>
      </w:r>
      <w:r w:rsidR="00B771DC">
        <w:t xml:space="preserve"> </w:t>
      </w:r>
      <w:proofErr w:type="spellStart"/>
      <w:r w:rsidR="00B771DC">
        <w:t>scenario</w:t>
      </w:r>
      <w:proofErr w:type="spellEnd"/>
      <w:r w:rsidR="00B771DC">
        <w:t xml:space="preserve"> = </w:t>
      </w:r>
      <w:proofErr w:type="spellStart"/>
      <w:r w:rsidR="00B771DC">
        <w:t>so_scen</w:t>
      </w:r>
      <w:proofErr w:type="spellEnd"/>
      <w:r w:rsidR="00B771DC">
        <w:t xml:space="preserve">. </w:t>
      </w:r>
    </w:p>
    <w:p w14:paraId="4397672A" w14:textId="225D7D84" w:rsidR="00B771DC" w:rsidRPr="00B771DC" w:rsidRDefault="00B771DC" w:rsidP="00B771DC">
      <w:pPr>
        <w:ind w:firstLine="0"/>
        <w:rPr>
          <w:lang w:val="en-US"/>
        </w:rPr>
      </w:pPr>
      <w:r>
        <w:rPr>
          <w:b/>
          <w:bCs/>
        </w:rPr>
        <w:tab/>
      </w:r>
    </w:p>
    <w:p w14:paraId="1C5A8BE0" w14:textId="357BBCB2" w:rsidR="005634EC" w:rsidRPr="003E647D" w:rsidRDefault="0050602D" w:rsidP="005634EC">
      <w:pPr>
        <w:pStyle w:val="Nadpis2"/>
      </w:pPr>
      <w:bookmarkStart w:id="38" w:name="_Toc37673499"/>
      <w:r>
        <w:t>Vyhodnotenie dosiahnutých výsledkov</w:t>
      </w:r>
      <w:bookmarkEnd w:id="38"/>
    </w:p>
    <w:p w14:paraId="5F47A9BC" w14:textId="58B4CC8B" w:rsidR="00180BD3" w:rsidRPr="00180BD3" w:rsidRDefault="00180BD3" w:rsidP="005634EC">
      <w:pPr>
        <w:tabs>
          <w:tab w:val="left" w:pos="3132"/>
        </w:tabs>
      </w:pPr>
    </w:p>
    <w:p w14:paraId="5B4777B9" w14:textId="3D0386E2" w:rsidR="00BE45E9" w:rsidRDefault="003F0FB0">
      <w:pPr>
        <w:pStyle w:val="Nadpis1"/>
      </w:pPr>
      <w:hyperlink r:id="rId55" w:anchor="Metodika_práce" w:history="1">
        <w:bookmarkStart w:id="39" w:name="_Toc434923884"/>
        <w:bookmarkStart w:id="40" w:name="_Toc37673500"/>
        <w:r w:rsidR="00BE45E9" w:rsidRPr="000D424E">
          <w:t>Metodika práce a metódy skúmania</w:t>
        </w:r>
        <w:bookmarkEnd w:id="39"/>
        <w:bookmarkEnd w:id="40"/>
      </w:hyperlink>
    </w:p>
    <w:p w14:paraId="5FC8D9A9" w14:textId="77777777" w:rsidR="00936208" w:rsidRPr="00936208" w:rsidRDefault="00936208" w:rsidP="000D424E">
      <w:pPr>
        <w:ind w:firstLine="0"/>
        <w:rPr>
          <w:b/>
          <w:i/>
        </w:rPr>
      </w:pPr>
    </w:p>
    <w:bookmarkStart w:id="41"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2" w:name="_Toc37673501"/>
      <w:r w:rsidR="000E6C56" w:rsidRPr="00E63972">
        <w:rPr>
          <w:szCs w:val="24"/>
        </w:rPr>
        <w:t xml:space="preserve">Výsledky </w:t>
      </w:r>
      <w:r w:rsidR="00412A4E" w:rsidRPr="00E63972">
        <w:t>p</w:t>
      </w:r>
      <w:r w:rsidR="000E6C56" w:rsidRPr="00E63972">
        <w:t>ráce</w:t>
      </w:r>
      <w:bookmarkEnd w:id="41"/>
      <w:r w:rsidR="00612F3F" w:rsidRPr="00E63972">
        <w:t xml:space="preserve"> </w:t>
      </w:r>
      <w:r w:rsidR="00412A4E" w:rsidRPr="00E63972">
        <w:t>a diskusia</w:t>
      </w:r>
      <w:bookmarkEnd w:id="42"/>
      <w:r>
        <w:rPr>
          <w:szCs w:val="24"/>
        </w:rPr>
        <w:fldChar w:fldCharType="end"/>
      </w:r>
    </w:p>
    <w:p w14:paraId="06334D5A" w14:textId="77777777" w:rsidR="000E6C56" w:rsidRDefault="00412A4E" w:rsidP="000E6C56">
      <w:pPr>
        <w:pStyle w:val="Nadpis2"/>
      </w:pPr>
      <w:bookmarkStart w:id="43" w:name="_Toc37673502"/>
      <w:r>
        <w:t>Výsledky práce</w:t>
      </w:r>
      <w:bookmarkEnd w:id="43"/>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44" w:name="_Toc37673503"/>
      <w:r>
        <w:t>Diskusia</w:t>
      </w:r>
      <w:bookmarkEnd w:id="44"/>
    </w:p>
    <w:p w14:paraId="6FA608C2" w14:textId="77777777" w:rsidR="00936208" w:rsidRDefault="00936208" w:rsidP="00542016">
      <w:r>
        <w:t>Výsledky, ktoré boli dosiahnuté riešením.</w:t>
      </w:r>
    </w:p>
    <w:p w14:paraId="4FAAFF19" w14:textId="06BE79D2" w:rsidR="00BE45E9" w:rsidRDefault="003F0FB0" w:rsidP="00BE45E9">
      <w:pPr>
        <w:pStyle w:val="Nadpis1"/>
        <w:numPr>
          <w:ilvl w:val="0"/>
          <w:numId w:val="0"/>
        </w:numPr>
      </w:pPr>
      <w:hyperlink r:id="rId56" w:anchor="Záver" w:history="1">
        <w:bookmarkStart w:id="45" w:name="_Toc434923888"/>
        <w:bookmarkStart w:id="46" w:name="_Toc37673504"/>
        <w:r w:rsidR="00BE45E9" w:rsidRPr="00FF2F86">
          <w:t>Záver</w:t>
        </w:r>
        <w:bookmarkEnd w:id="45"/>
        <w:bookmarkEnd w:id="46"/>
      </w:hyperlink>
    </w:p>
    <w:p w14:paraId="6E094F66" w14:textId="22507158" w:rsidR="00492D1B" w:rsidRDefault="003F0FB0" w:rsidP="00492D1B">
      <w:pPr>
        <w:pStyle w:val="Nadpis1"/>
        <w:numPr>
          <w:ilvl w:val="0"/>
          <w:numId w:val="0"/>
        </w:numPr>
      </w:pPr>
      <w:hyperlink r:id="rId57" w:anchor="Zoznam_použitej_literatúry" w:history="1">
        <w:bookmarkStart w:id="47" w:name="_Toc37673505"/>
        <w:r w:rsidR="00492D1B" w:rsidRPr="00492D1B">
          <w:t>Zoznam použitej literatúry</w:t>
        </w:r>
        <w:bookmarkEnd w:id="47"/>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8"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49" w:name="_Toc37673506"/>
      <w:r w:rsidR="00C13921" w:rsidRPr="00083AC3">
        <w:t>Zoznam p</w:t>
      </w:r>
      <w:r w:rsidR="00B816AA" w:rsidRPr="00083AC3">
        <w:t>rí</w:t>
      </w:r>
      <w:r w:rsidR="00685294" w:rsidRPr="00083AC3">
        <w:t>loh</w:t>
      </w:r>
      <w:bookmarkEnd w:id="48"/>
      <w:bookmarkEnd w:id="49"/>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0" w:name="_Ref413949038"/>
      <w:r>
        <w:br w:type="page"/>
      </w:r>
    </w:p>
    <w:p w14:paraId="072D2582" w14:textId="77777777" w:rsidR="00E63972" w:rsidRDefault="00E63972" w:rsidP="00E63972">
      <w:pPr>
        <w:pStyle w:val="Nadpis1"/>
        <w:pageBreakBefore w:val="0"/>
        <w:numPr>
          <w:ilvl w:val="0"/>
          <w:numId w:val="0"/>
        </w:numPr>
      </w:pPr>
      <w:bookmarkStart w:id="51"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52" w:name="_Toc37673507"/>
      <w:r>
        <w:t>Prílohy</w:t>
      </w:r>
      <w:bookmarkEnd w:id="52"/>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53" w:name="_Toc37673508"/>
      <w:r>
        <w:lastRenderedPageBreak/>
        <w:t>Príloha A:</w:t>
      </w:r>
      <w:bookmarkEnd w:id="51"/>
      <w:r>
        <w:t xml:space="preserve"> </w:t>
      </w:r>
      <w:r w:rsidR="00C13921" w:rsidRPr="00C13921">
        <w:rPr>
          <w:b w:val="0"/>
        </w:rPr>
        <w:t>Názov prílohy</w:t>
      </w:r>
      <w:bookmarkEnd w:id="53"/>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54" w:name="_Ref416505837"/>
      <w:bookmarkStart w:id="55" w:name="_Toc434923892"/>
      <w:bookmarkStart w:id="56" w:name="_Toc37673509"/>
      <w:r>
        <w:lastRenderedPageBreak/>
        <w:t xml:space="preserve">Príloha B: </w:t>
      </w:r>
      <w:r w:rsidR="00152A92">
        <w:t xml:space="preserve">Obsah </w:t>
      </w:r>
      <w:r w:rsidR="00685294">
        <w:t>DVD</w:t>
      </w:r>
      <w:bookmarkEnd w:id="50"/>
      <w:bookmarkEnd w:id="54"/>
      <w:bookmarkEnd w:id="55"/>
      <w:bookmarkEnd w:id="56"/>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D7FF4" w14:textId="77777777" w:rsidR="003F0FB0" w:rsidRDefault="003F0FB0" w:rsidP="00010988">
      <w:pPr>
        <w:spacing w:after="0" w:line="240" w:lineRule="auto"/>
      </w:pPr>
      <w:r>
        <w:separator/>
      </w:r>
    </w:p>
    <w:p w14:paraId="4C129D24" w14:textId="77777777" w:rsidR="003F0FB0" w:rsidRDefault="003F0FB0"/>
    <w:p w14:paraId="01233E55" w14:textId="77777777" w:rsidR="003F0FB0" w:rsidRDefault="003F0FB0"/>
  </w:endnote>
  <w:endnote w:type="continuationSeparator" w:id="0">
    <w:p w14:paraId="62C09161" w14:textId="77777777" w:rsidR="003F0FB0" w:rsidRDefault="003F0FB0" w:rsidP="00010988">
      <w:pPr>
        <w:spacing w:after="0" w:line="240" w:lineRule="auto"/>
      </w:pPr>
      <w:r>
        <w:continuationSeparator/>
      </w:r>
    </w:p>
    <w:p w14:paraId="10962CB4" w14:textId="77777777" w:rsidR="003F0FB0" w:rsidRDefault="003F0FB0"/>
    <w:p w14:paraId="6C3DAF88" w14:textId="77777777" w:rsidR="003F0FB0" w:rsidRDefault="003F0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CD0025" w:rsidRDefault="00CD0025">
    <w:pPr>
      <w:pStyle w:val="Pta"/>
      <w:jc w:val="right"/>
    </w:pPr>
    <w:r>
      <w:fldChar w:fldCharType="begin"/>
    </w:r>
    <w:r>
      <w:instrText>PAGE   \* MERGEFORMAT</w:instrText>
    </w:r>
    <w:r>
      <w:fldChar w:fldCharType="separate"/>
    </w:r>
    <w:r>
      <w:rPr>
        <w:noProof/>
      </w:rPr>
      <w:t>12</w:t>
    </w:r>
    <w:r>
      <w:fldChar w:fldCharType="end"/>
    </w:r>
  </w:p>
  <w:p w14:paraId="6C84C100" w14:textId="77777777" w:rsidR="00CD0025" w:rsidRDefault="00CD0025"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A644E" w14:textId="77777777" w:rsidR="003F0FB0" w:rsidRDefault="003F0FB0" w:rsidP="00010988">
      <w:pPr>
        <w:spacing w:after="0" w:line="240" w:lineRule="auto"/>
      </w:pPr>
      <w:r>
        <w:separator/>
      </w:r>
    </w:p>
    <w:p w14:paraId="0486FAE0" w14:textId="77777777" w:rsidR="003F0FB0" w:rsidRDefault="003F0FB0"/>
    <w:p w14:paraId="495324A3" w14:textId="77777777" w:rsidR="003F0FB0" w:rsidRDefault="003F0FB0"/>
  </w:footnote>
  <w:footnote w:type="continuationSeparator" w:id="0">
    <w:p w14:paraId="51328BEB" w14:textId="77777777" w:rsidR="003F0FB0" w:rsidRDefault="003F0FB0" w:rsidP="00010988">
      <w:pPr>
        <w:spacing w:after="0" w:line="240" w:lineRule="auto"/>
      </w:pPr>
      <w:r>
        <w:continuationSeparator/>
      </w:r>
    </w:p>
    <w:p w14:paraId="1B2EA32B" w14:textId="77777777" w:rsidR="003F0FB0" w:rsidRDefault="003F0FB0"/>
    <w:p w14:paraId="67367891" w14:textId="77777777" w:rsidR="003F0FB0" w:rsidRDefault="003F0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CD0025" w:rsidRPr="00B267A6" w:rsidRDefault="00CD0025"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1DD8269F"/>
    <w:multiLevelType w:val="hybridMultilevel"/>
    <w:tmpl w:val="D96C9EC2"/>
    <w:lvl w:ilvl="0" w:tplc="041B0001">
      <w:start w:val="1"/>
      <w:numFmt w:val="bullet"/>
      <w:lvlText w:val=""/>
      <w:lvlJc w:val="left"/>
      <w:pPr>
        <w:ind w:left="1434" w:hanging="360"/>
      </w:pPr>
      <w:rPr>
        <w:rFonts w:ascii="Symbol" w:hAnsi="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hint="default"/>
      </w:rPr>
    </w:lvl>
    <w:lvl w:ilvl="3" w:tplc="041B0001" w:tentative="1">
      <w:start w:val="1"/>
      <w:numFmt w:val="bullet"/>
      <w:lvlText w:val=""/>
      <w:lvlJc w:val="left"/>
      <w:pPr>
        <w:ind w:left="3594" w:hanging="360"/>
      </w:pPr>
      <w:rPr>
        <w:rFonts w:ascii="Symbol" w:hAnsi="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hint="default"/>
      </w:rPr>
    </w:lvl>
    <w:lvl w:ilvl="6" w:tplc="041B0001" w:tentative="1">
      <w:start w:val="1"/>
      <w:numFmt w:val="bullet"/>
      <w:lvlText w:val=""/>
      <w:lvlJc w:val="left"/>
      <w:pPr>
        <w:ind w:left="5754" w:hanging="360"/>
      </w:pPr>
      <w:rPr>
        <w:rFonts w:ascii="Symbol" w:hAnsi="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hint="default"/>
      </w:rPr>
    </w:lvl>
  </w:abstractNum>
  <w:abstractNum w:abstractNumId="9"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12"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21D0375"/>
    <w:multiLevelType w:val="hybridMultilevel"/>
    <w:tmpl w:val="A4B2BF3A"/>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16"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5033687D"/>
    <w:multiLevelType w:val="hybridMultilevel"/>
    <w:tmpl w:val="0A526C1E"/>
    <w:lvl w:ilvl="0" w:tplc="2F202CE0">
      <w:numFmt w:val="bullet"/>
      <w:lvlText w:val="-"/>
      <w:lvlJc w:val="left"/>
      <w:pPr>
        <w:ind w:left="1069" w:hanging="360"/>
      </w:pPr>
      <w:rPr>
        <w:rFonts w:ascii="Times New Roman" w:eastAsia="Calibri" w:hAnsi="Times New Roman" w:cs="Times New Roman"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cs="Wingdings" w:hint="default"/>
      </w:rPr>
    </w:lvl>
    <w:lvl w:ilvl="3" w:tplc="041B0001" w:tentative="1">
      <w:start w:val="1"/>
      <w:numFmt w:val="bullet"/>
      <w:lvlText w:val=""/>
      <w:lvlJc w:val="left"/>
      <w:pPr>
        <w:ind w:left="3229" w:hanging="360"/>
      </w:pPr>
      <w:rPr>
        <w:rFonts w:ascii="Symbol" w:hAnsi="Symbol" w:cs="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cs="Wingdings" w:hint="default"/>
      </w:rPr>
    </w:lvl>
    <w:lvl w:ilvl="6" w:tplc="041B0001" w:tentative="1">
      <w:start w:val="1"/>
      <w:numFmt w:val="bullet"/>
      <w:lvlText w:val=""/>
      <w:lvlJc w:val="left"/>
      <w:pPr>
        <w:ind w:left="5389" w:hanging="360"/>
      </w:pPr>
      <w:rPr>
        <w:rFonts w:ascii="Symbol" w:hAnsi="Symbol" w:cs="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cs="Wingdings" w:hint="default"/>
      </w:rPr>
    </w:lvl>
  </w:abstractNum>
  <w:abstractNum w:abstractNumId="19"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1"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427"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2"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3" w15:restartNumberingAfterBreak="0">
    <w:nsid w:val="5E6054DF"/>
    <w:multiLevelType w:val="hybridMultilevel"/>
    <w:tmpl w:val="74D442E0"/>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24"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65C22202"/>
    <w:multiLevelType w:val="multilevel"/>
    <w:tmpl w:val="D564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7"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8"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0"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1"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21"/>
  </w:num>
  <w:num w:numId="2">
    <w:abstractNumId w:val="29"/>
  </w:num>
  <w:num w:numId="3">
    <w:abstractNumId w:val="17"/>
  </w:num>
  <w:num w:numId="4">
    <w:abstractNumId w:val="14"/>
  </w:num>
  <w:num w:numId="5">
    <w:abstractNumId w:val="12"/>
  </w:num>
  <w:num w:numId="6">
    <w:abstractNumId w:val="22"/>
  </w:num>
  <w:num w:numId="7">
    <w:abstractNumId w:val="19"/>
  </w:num>
  <w:num w:numId="8">
    <w:abstractNumId w:val="5"/>
  </w:num>
  <w:num w:numId="9">
    <w:abstractNumId w:val="9"/>
  </w:num>
  <w:num w:numId="10">
    <w:abstractNumId w:val="27"/>
  </w:num>
  <w:num w:numId="11">
    <w:abstractNumId w:val="26"/>
  </w:num>
  <w:num w:numId="12">
    <w:abstractNumId w:val="20"/>
  </w:num>
  <w:num w:numId="13">
    <w:abstractNumId w:val="3"/>
  </w:num>
  <w:num w:numId="14">
    <w:abstractNumId w:val="21"/>
  </w:num>
  <w:num w:numId="15">
    <w:abstractNumId w:val="0"/>
  </w:num>
  <w:num w:numId="16">
    <w:abstractNumId w:val="30"/>
  </w:num>
  <w:num w:numId="17">
    <w:abstractNumId w:val="21"/>
  </w:num>
  <w:num w:numId="18">
    <w:abstractNumId w:val="21"/>
  </w:num>
  <w:num w:numId="19">
    <w:abstractNumId w:val="7"/>
  </w:num>
  <w:num w:numId="20">
    <w:abstractNumId w:val="31"/>
  </w:num>
  <w:num w:numId="21">
    <w:abstractNumId w:val="24"/>
  </w:num>
  <w:num w:numId="22">
    <w:abstractNumId w:val="4"/>
  </w:num>
  <w:num w:numId="23">
    <w:abstractNumId w:val="13"/>
  </w:num>
  <w:num w:numId="24">
    <w:abstractNumId w:val="21"/>
  </w:num>
  <w:num w:numId="25">
    <w:abstractNumId w:val="21"/>
  </w:num>
  <w:num w:numId="26">
    <w:abstractNumId w:val="16"/>
  </w:num>
  <w:num w:numId="27">
    <w:abstractNumId w:val="2"/>
  </w:num>
  <w:num w:numId="28">
    <w:abstractNumId w:val="28"/>
  </w:num>
  <w:num w:numId="29">
    <w:abstractNumId w:val="23"/>
  </w:num>
  <w:num w:numId="30">
    <w:abstractNumId w:val="8"/>
  </w:num>
  <w:num w:numId="31">
    <w:abstractNumId w:val="1"/>
  </w:num>
  <w:num w:numId="32">
    <w:abstractNumId w:val="25"/>
  </w:num>
  <w:num w:numId="33">
    <w:abstractNumId w:val="21"/>
  </w:num>
  <w:num w:numId="34">
    <w:abstractNumId w:val="18"/>
  </w:num>
  <w:num w:numId="35">
    <w:abstractNumId w:val="10"/>
  </w:num>
  <w:num w:numId="36">
    <w:abstractNumId w:val="15"/>
  </w:num>
  <w:num w:numId="37">
    <w:abstractNumId w:val="11"/>
  </w:num>
  <w:num w:numId="3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750"/>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DA4"/>
    <w:rsid w:val="0014253F"/>
    <w:rsid w:val="00142C7D"/>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6FDE"/>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25A"/>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9F0"/>
    <w:rsid w:val="006F7E9E"/>
    <w:rsid w:val="0070306D"/>
    <w:rsid w:val="0070387A"/>
    <w:rsid w:val="0070491D"/>
    <w:rsid w:val="00704CAB"/>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0E9"/>
    <w:rsid w:val="00970298"/>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aws.amazon.com/big-data/what-is-hive/" TargetMode="External"/><Relationship Id="rId50" Type="http://schemas.openxmlformats.org/officeDocument/2006/relationships/hyperlink" Target="https://www.oracle.com/storage/" TargetMode="External"/><Relationship Id="rId55"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image" Target="media/image5.jpe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file:///C:\Users\DonChamele&#243;n\Desktop\Pokyny_pre_vypracovanie_ZP.docx" TargetMode="External"/><Relationship Id="rId53" Type="http://schemas.openxmlformats.org/officeDocument/2006/relationships/image" Target="media/image7.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amazon-redshift" TargetMode="External"/><Relationship Id="rId57"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https://help.sap.com/doc/saphelp_nw73ehp1/7.31.19/en-US/fc/eb3138358411d1829f0000e829fbfe/content.htm?no_cache=true"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cwiki.apache.org/confluence/display/Hive/LanguageManual+DDL" TargetMode="External"/><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hyperlink" Target="https://searchsqlserver.techtarget.com/definition/SQL-Server"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7FE14E-AFBB-40C3-A7D7-F5110FF2F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0</TotalTime>
  <Pages>51</Pages>
  <Words>8605</Words>
  <Characters>49055</Characters>
  <Application>Microsoft Office Word</Application>
  <DocSecurity>0</DocSecurity>
  <Lines>408</Lines>
  <Paragraphs>115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2</cp:revision>
  <cp:lastPrinted>2015-04-21T20:14:00Z</cp:lastPrinted>
  <dcterms:created xsi:type="dcterms:W3CDTF">2020-04-28T12:11:00Z</dcterms:created>
  <dcterms:modified xsi:type="dcterms:W3CDTF">2020-04-28T12:11:00Z</dcterms:modified>
</cp:coreProperties>
</file>