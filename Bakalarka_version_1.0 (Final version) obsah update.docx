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1DCBF84" w:rsidR="00805B23" w:rsidRPr="00805B23" w:rsidRDefault="00805B23" w:rsidP="00646129">
      <w:pPr>
        <w:pStyle w:val="NormalnyBezOdseku"/>
        <w:spacing w:before="240"/>
        <w:jc w:val="center"/>
        <w:rPr>
          <w:b/>
          <w:sz w:val="32"/>
          <w:szCs w:val="22"/>
        </w:rPr>
      </w:pPr>
      <w:r w:rsidRPr="00805B23">
        <w:rPr>
          <w:b/>
          <w:sz w:val="32"/>
          <w:szCs w:val="22"/>
        </w:rPr>
        <w:t xml:space="preserve">Vývoj automatizovaného testovacieho systému pre kontrolu </w:t>
      </w:r>
      <w:r w:rsidR="00172D29">
        <w:rPr>
          <w:b/>
          <w:sz w:val="32"/>
          <w:szCs w:val="22"/>
        </w:rPr>
        <w:t xml:space="preserve">  </w:t>
      </w:r>
      <w:r w:rsidRPr="00805B23">
        <w:rPr>
          <w:b/>
          <w:sz w:val="32"/>
          <w:szCs w:val="22"/>
        </w:rPr>
        <w:t>komunikácie medzi SAP a externými úložiskami</w:t>
      </w:r>
    </w:p>
    <w:p w14:paraId="1D64A5FA" w14:textId="5C4210D4" w:rsidR="00593F0E" w:rsidRDefault="00593F0E" w:rsidP="00BB4DB4">
      <w:pPr>
        <w:pStyle w:val="NormalnyBezOdseku"/>
        <w:spacing w:line="240" w:lineRule="auto"/>
        <w:jc w:val="center"/>
      </w:pPr>
      <w:r>
        <w:t xml:space="preserve">Vedúci práce: </w:t>
      </w:r>
      <w:bookmarkStart w:id="1" w:name="_Hlk39658305"/>
      <w:bookmarkStart w:id="2" w:name="_Hlk39659991"/>
      <w:r w:rsidR="00FD1242">
        <w:t>doc. Ing. Marek Kvet, PhD.</w:t>
      </w:r>
      <w:bookmarkEnd w:id="1"/>
    </w:p>
    <w:bookmarkEnd w:id="2"/>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footerReference w:type="first" r:id="rId10"/>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2D9EB4D4" w:rsidR="00BB4DB4" w:rsidRPr="00BB4DB4" w:rsidRDefault="004E3F2F" w:rsidP="00BB4DB4">
      <w:pPr>
        <w:pStyle w:val="NormalnyBezOdseku"/>
        <w:jc w:val="center"/>
        <w:rPr>
          <w:sz w:val="32"/>
        </w:rPr>
      </w:pPr>
      <w:r>
        <w:rPr>
          <w:sz w:val="32"/>
        </w:rPr>
        <w:t>FAKULTA RIADENIA A INFORMATIKY</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64CE5410" w14:textId="469B1B10" w:rsidR="00BB4DB4" w:rsidRPr="00BB4DB4" w:rsidRDefault="00BB4DB4" w:rsidP="00814158">
      <w:pPr>
        <w:pStyle w:val="Typprce"/>
      </w:pPr>
      <w:r w:rsidRPr="00BB4DB4">
        <w:t>BAKALÁRSKA PRÁCA</w:t>
      </w:r>
    </w:p>
    <w:p w14:paraId="5A7BE1FF" w14:textId="601DED1F" w:rsidR="00BB4DB4" w:rsidRDefault="004E3F2F" w:rsidP="00BB4DB4">
      <w:pPr>
        <w:pStyle w:val="NormalnyBezOdseku"/>
        <w:jc w:val="center"/>
      </w:pPr>
      <w:r>
        <w:rPr>
          <w:sz w:val="36"/>
        </w:rPr>
        <w:t>INFORMATIKA</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476A049C" w:rsidR="00BB4DB4" w:rsidRDefault="00BB4DB4" w:rsidP="00BB4DB4">
      <w:pPr>
        <w:pStyle w:val="NormalnyBezOdseku"/>
        <w:jc w:val="center"/>
      </w:pPr>
    </w:p>
    <w:p w14:paraId="493FBFAB" w14:textId="77777777" w:rsidR="00091088" w:rsidRPr="00BB4DB4" w:rsidRDefault="00091088" w:rsidP="00BB4DB4">
      <w:pPr>
        <w:pStyle w:val="NormalnyBezOdseku"/>
        <w:jc w:val="center"/>
      </w:pPr>
    </w:p>
    <w:p w14:paraId="37EBF38F" w14:textId="121D1D7C" w:rsidR="00BB4DB4" w:rsidRPr="00091088" w:rsidRDefault="00091088" w:rsidP="00BB4DB4">
      <w:pPr>
        <w:pStyle w:val="NormalnyBezOdseku"/>
        <w:jc w:val="center"/>
        <w:rPr>
          <w:sz w:val="36"/>
        </w:rPr>
      </w:pPr>
      <w:r>
        <w:rPr>
          <w:sz w:val="36"/>
        </w:rPr>
        <w:t>FRANTIŠEK CABADAJ</w:t>
      </w:r>
    </w:p>
    <w:p w14:paraId="71EB7396" w14:textId="31741457" w:rsidR="00BB4DB4" w:rsidRPr="00091088" w:rsidRDefault="00091088" w:rsidP="00BB4DB4">
      <w:pPr>
        <w:pStyle w:val="NormalnyBezOdseku"/>
        <w:jc w:val="center"/>
        <w:rPr>
          <w:b/>
          <w:sz w:val="32"/>
          <w:szCs w:val="22"/>
        </w:rPr>
      </w:pPr>
      <w:r w:rsidRPr="00091088">
        <w:rPr>
          <w:b/>
          <w:sz w:val="32"/>
          <w:szCs w:val="22"/>
        </w:rPr>
        <w:t>Vývoj automatizovaného testovacieho systému pre kontrolu komunikácie medzi SAP a externými úložiskami</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42BC8C91" w:rsidR="00BB4DB4" w:rsidRPr="00BB4DB4" w:rsidRDefault="00BB4DB4" w:rsidP="00BB4DB4">
      <w:pPr>
        <w:pStyle w:val="NormalnyBezOdseku"/>
        <w:spacing w:line="240" w:lineRule="auto"/>
        <w:jc w:val="center"/>
      </w:pPr>
      <w:r w:rsidRPr="00BB4DB4">
        <w:t xml:space="preserve">Fakulta </w:t>
      </w:r>
      <w:r w:rsidR="004E3F2F">
        <w:t>Riadenia a Informatiky</w:t>
      </w:r>
    </w:p>
    <w:p w14:paraId="129FFBE4" w14:textId="19E75F64" w:rsidR="00BB4DB4" w:rsidRPr="00BB4DB4" w:rsidRDefault="00C00B8E" w:rsidP="00BB4DB4">
      <w:pPr>
        <w:pStyle w:val="NormalnyBezOdseku"/>
        <w:spacing w:line="240" w:lineRule="auto"/>
        <w:jc w:val="center"/>
      </w:pPr>
      <w:r>
        <w:t>Školiace pracovisko</w:t>
      </w:r>
      <w:r w:rsidR="00091088">
        <w:t>: Katedra Informatiky</w:t>
      </w:r>
      <w:r w:rsidR="00BB4DB4" w:rsidRPr="00BB4DB4">
        <w:t xml:space="preserve"> </w:t>
      </w:r>
    </w:p>
    <w:p w14:paraId="18DFBBF5" w14:textId="77777777" w:rsidR="004E3F2F" w:rsidRDefault="004E3F2F" w:rsidP="00BB4DB4">
      <w:pPr>
        <w:pStyle w:val="NormalnyBezOdseku"/>
        <w:spacing w:line="240" w:lineRule="auto"/>
        <w:jc w:val="center"/>
      </w:pPr>
      <w:r>
        <w:t xml:space="preserve"> Žilina, 2020</w:t>
      </w:r>
    </w:p>
    <w:p w14:paraId="19638A2E" w14:textId="3ABB4F30" w:rsidR="00081566" w:rsidRPr="00FC6FC4" w:rsidRDefault="00D5736F"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157469CB" w:rsidR="00FC6FC4" w:rsidRPr="0050008E" w:rsidRDefault="00091088" w:rsidP="00FC6FC4">
      <w:r>
        <w:t>Chcem poďakovať vedúcemu práce doc. Ing. Marek</w:t>
      </w:r>
      <w:r w:rsidR="00DE3825">
        <w:t>ovi</w:t>
      </w:r>
      <w:r>
        <w:t xml:space="preserve"> Kvet</w:t>
      </w:r>
      <w:r w:rsidR="00DE3825">
        <w:t>ovi</w:t>
      </w:r>
      <w:r>
        <w:t xml:space="preserve">, PhD., svojim kolegom zo spoločnosti </w:t>
      </w:r>
      <w:proofErr w:type="spellStart"/>
      <w:r>
        <w:t>Datavard</w:t>
      </w:r>
      <w:proofErr w:type="spellEnd"/>
      <w:r>
        <w:t xml:space="preserve"> a</w:t>
      </w:r>
      <w:r w:rsidR="00DE3825">
        <w:t> najmä svojmu</w:t>
      </w:r>
      <w:r>
        <w:t xml:space="preserve"> manažérovi zo spoločnosti </w:t>
      </w:r>
      <w:proofErr w:type="spellStart"/>
      <w:r>
        <w:t>Datavard</w:t>
      </w:r>
      <w:proofErr w:type="spellEnd"/>
      <w:r>
        <w:t xml:space="preserve">, Ing. Róbertovi </w:t>
      </w:r>
      <w:proofErr w:type="spellStart"/>
      <w:r>
        <w:t>Adamcovi</w:t>
      </w:r>
      <w:proofErr w:type="spellEnd"/>
      <w:r>
        <w:t xml:space="preserve"> za odbornú pomoc, usmernenie a cenné rady, vďaka ktorým som úspešne napísal túto prácu. </w:t>
      </w:r>
    </w:p>
    <w:p w14:paraId="176E67D7" w14:textId="77777777" w:rsidR="00AA0A2B" w:rsidRDefault="00AA0A2B" w:rsidP="00AA0A2B"/>
    <w:p w14:paraId="01926785" w14:textId="1DDB14B6" w:rsidR="00AA0A2B" w:rsidRDefault="00AA0A2B">
      <w:pPr>
        <w:spacing w:after="160" w:line="259" w:lineRule="auto"/>
        <w:ind w:firstLine="0"/>
        <w:jc w:val="left"/>
      </w:pPr>
    </w:p>
    <w:p w14:paraId="650B5225" w14:textId="7E5B44C8" w:rsidR="00DE3825" w:rsidRDefault="00DE3825">
      <w:pPr>
        <w:spacing w:after="160" w:line="259" w:lineRule="auto"/>
        <w:ind w:firstLine="0"/>
        <w:jc w:val="left"/>
      </w:pPr>
    </w:p>
    <w:p w14:paraId="0E6AA9B7" w14:textId="2CFD8B1A" w:rsidR="00DE3825" w:rsidRDefault="00DE3825">
      <w:pPr>
        <w:spacing w:after="160" w:line="259" w:lineRule="auto"/>
        <w:ind w:firstLine="0"/>
        <w:jc w:val="left"/>
      </w:pPr>
    </w:p>
    <w:p w14:paraId="15CE3213" w14:textId="2263BD46" w:rsidR="00DE3825" w:rsidRDefault="00DE3825">
      <w:pPr>
        <w:spacing w:after="160" w:line="259" w:lineRule="auto"/>
        <w:ind w:firstLine="0"/>
        <w:jc w:val="left"/>
      </w:pPr>
    </w:p>
    <w:p w14:paraId="6760ED03" w14:textId="0C7169FA" w:rsidR="00DE3825" w:rsidRDefault="00DE3825">
      <w:pPr>
        <w:spacing w:after="160" w:line="259" w:lineRule="auto"/>
        <w:ind w:firstLine="0"/>
        <w:jc w:val="left"/>
      </w:pPr>
    </w:p>
    <w:p w14:paraId="75FB6625" w14:textId="488AA0D6" w:rsidR="00DE3825" w:rsidRDefault="00DE3825">
      <w:pPr>
        <w:spacing w:after="160" w:line="259" w:lineRule="auto"/>
        <w:ind w:firstLine="0"/>
        <w:jc w:val="left"/>
      </w:pPr>
    </w:p>
    <w:p w14:paraId="09491447" w14:textId="539B95CC" w:rsidR="00DE3825" w:rsidRDefault="00DE3825">
      <w:pPr>
        <w:spacing w:after="160" w:line="259" w:lineRule="auto"/>
        <w:ind w:firstLine="0"/>
        <w:jc w:val="left"/>
      </w:pPr>
    </w:p>
    <w:p w14:paraId="12CEA12F" w14:textId="1C0A3509" w:rsidR="00DE3825" w:rsidRDefault="00DE3825">
      <w:pPr>
        <w:spacing w:after="160" w:line="259" w:lineRule="auto"/>
        <w:ind w:firstLine="0"/>
        <w:jc w:val="left"/>
      </w:pPr>
    </w:p>
    <w:p w14:paraId="4EA14D25" w14:textId="1E6830D9" w:rsidR="00DE3825" w:rsidRDefault="00CA7C18">
      <w:pPr>
        <w:spacing w:after="160" w:line="259" w:lineRule="auto"/>
        <w:ind w:firstLine="0"/>
        <w:jc w:val="left"/>
      </w:pPr>
      <w:r>
        <w:t xml:space="preserve"> </w:t>
      </w:r>
    </w:p>
    <w:p w14:paraId="732E4BB6" w14:textId="10222C92" w:rsidR="00DE3825" w:rsidRDefault="00DE3825">
      <w:pPr>
        <w:spacing w:after="160" w:line="259" w:lineRule="auto"/>
        <w:ind w:firstLine="0"/>
        <w:jc w:val="left"/>
      </w:pPr>
      <w:r>
        <w:rPr>
          <w:noProof/>
        </w:rPr>
        <w:lastRenderedPageBreak/>
        <w:drawing>
          <wp:inline distT="0" distB="0" distL="0" distR="0" wp14:anchorId="0A14873A" wp14:editId="509479A9">
            <wp:extent cx="4943475" cy="8753475"/>
            <wp:effectExtent l="0" t="0" r="9525"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8753475"/>
                    </a:xfrm>
                    <a:prstGeom prst="rect">
                      <a:avLst/>
                    </a:prstGeom>
                  </pic:spPr>
                </pic:pic>
              </a:graphicData>
            </a:graphic>
          </wp:inline>
        </w:drawing>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Pr="00704A78" w:rsidRDefault="006229D1" w:rsidP="00704A78">
      <w:pPr>
        <w:pStyle w:val="Default"/>
      </w:pPr>
      <w:r>
        <w:rPr>
          <w:b/>
        </w:rPr>
        <w:fldChar w:fldCharType="end"/>
      </w:r>
      <w:r w:rsidR="00415D0C">
        <w:rPr>
          <w:i/>
          <w:iCs/>
          <w:sz w:val="23"/>
          <w:szCs w:val="23"/>
        </w:rPr>
        <w:t xml:space="preserve"> </w:t>
      </w:r>
    </w:p>
    <w:p w14:paraId="569245A7" w14:textId="793648B8" w:rsidR="00704A78" w:rsidRDefault="006B53E7" w:rsidP="00704A78">
      <w:pPr>
        <w:pStyle w:val="NormalnyBezOdseku"/>
        <w:spacing w:line="240" w:lineRule="auto"/>
      </w:pPr>
      <w:r w:rsidRPr="00704A78">
        <w:t xml:space="preserve">CABADAJ, František: </w:t>
      </w:r>
      <w:r w:rsidRPr="00704A78">
        <w:rPr>
          <w:i/>
          <w:iCs/>
        </w:rPr>
        <w:t>Vývoj automatizovaného testovacieho systému pre kontrolu komunikácie medzi SAP a externými úložiskami.</w:t>
      </w:r>
      <w:r w:rsidRPr="00704A78">
        <w:t xml:space="preserve"> </w:t>
      </w:r>
      <w:r w:rsidRPr="00704A78">
        <w:rPr>
          <w:lang w:val="en-US"/>
        </w:rPr>
        <w:t>[B</w:t>
      </w:r>
      <w:proofErr w:type="spellStart"/>
      <w:r w:rsidRPr="00704A78">
        <w:t>akalárska</w:t>
      </w:r>
      <w:proofErr w:type="spellEnd"/>
      <w:r w:rsidRPr="00704A78">
        <w:t xml:space="preserve"> práca</w:t>
      </w:r>
      <w:r w:rsidRPr="00704A78">
        <w:rPr>
          <w:lang w:val="en-US"/>
        </w:rPr>
        <w:t xml:space="preserve">] – </w:t>
      </w:r>
      <w:proofErr w:type="spellStart"/>
      <w:r w:rsidRPr="00704A78">
        <w:rPr>
          <w:lang w:val="en-US"/>
        </w:rPr>
        <w:t>Žilinská</w:t>
      </w:r>
      <w:proofErr w:type="spellEnd"/>
      <w:r w:rsidRPr="00704A78">
        <w:rPr>
          <w:lang w:val="en-US"/>
        </w:rPr>
        <w:t xml:space="preserve"> </w:t>
      </w:r>
      <w:proofErr w:type="spellStart"/>
      <w:r w:rsidRPr="00704A78">
        <w:rPr>
          <w:lang w:val="en-US"/>
        </w:rPr>
        <w:t>u</w:t>
      </w:r>
      <w:r w:rsidR="00456FF0" w:rsidRPr="00704A78">
        <w:rPr>
          <w:lang w:val="en-US"/>
        </w:rPr>
        <w:t>niverzita</w:t>
      </w:r>
      <w:proofErr w:type="spellEnd"/>
      <w:r w:rsidR="00456FF0" w:rsidRPr="00704A78">
        <w:rPr>
          <w:lang w:val="en-US"/>
        </w:rPr>
        <w:t xml:space="preserve"> v </w:t>
      </w:r>
      <w:proofErr w:type="spellStart"/>
      <w:r w:rsidR="00456FF0" w:rsidRPr="00704A78">
        <w:rPr>
          <w:lang w:val="en-US"/>
        </w:rPr>
        <w:t>Žiline</w:t>
      </w:r>
      <w:proofErr w:type="spellEnd"/>
      <w:r w:rsidR="00456FF0" w:rsidRPr="00704A78">
        <w:rPr>
          <w:lang w:val="en-US"/>
        </w:rPr>
        <w:t xml:space="preserve">. </w:t>
      </w:r>
      <w:proofErr w:type="spellStart"/>
      <w:r w:rsidR="00456FF0" w:rsidRPr="00704A78">
        <w:rPr>
          <w:lang w:val="en-US"/>
        </w:rPr>
        <w:t>Fakulta</w:t>
      </w:r>
      <w:proofErr w:type="spellEnd"/>
      <w:r w:rsidR="00456FF0" w:rsidRPr="00704A78">
        <w:rPr>
          <w:lang w:val="en-US"/>
        </w:rPr>
        <w:t xml:space="preserve"> </w:t>
      </w:r>
      <w:proofErr w:type="spellStart"/>
      <w:r w:rsidR="00456FF0" w:rsidRPr="00704A78">
        <w:rPr>
          <w:lang w:val="en-US"/>
        </w:rPr>
        <w:t>riadenia</w:t>
      </w:r>
      <w:proofErr w:type="spellEnd"/>
      <w:r w:rsidR="00456FF0" w:rsidRPr="00704A78">
        <w:rPr>
          <w:lang w:val="en-US"/>
        </w:rPr>
        <w:t xml:space="preserve"> </w:t>
      </w:r>
      <w:proofErr w:type="gramStart"/>
      <w:r w:rsidR="00456FF0" w:rsidRPr="00704A78">
        <w:rPr>
          <w:lang w:val="en-US"/>
        </w:rPr>
        <w:t>a</w:t>
      </w:r>
      <w:proofErr w:type="gramEnd"/>
      <w:r w:rsidR="00456FF0" w:rsidRPr="00704A78">
        <w:rPr>
          <w:lang w:val="en-US"/>
        </w:rPr>
        <w:t xml:space="preserve"> </w:t>
      </w:r>
      <w:proofErr w:type="spellStart"/>
      <w:r w:rsidR="00456FF0" w:rsidRPr="00704A78">
        <w:rPr>
          <w:lang w:val="en-US"/>
        </w:rPr>
        <w:t>informatiky</w:t>
      </w:r>
      <w:proofErr w:type="spellEnd"/>
      <w:r w:rsidR="00456FF0" w:rsidRPr="00704A78">
        <w:rPr>
          <w:lang w:val="en-US"/>
        </w:rPr>
        <w:t>;</w:t>
      </w:r>
      <w:r w:rsidR="00704A78" w:rsidRPr="00704A78">
        <w:rPr>
          <w:lang w:val="en-US"/>
        </w:rPr>
        <w:t xml:space="preserve"> </w:t>
      </w:r>
      <w:r w:rsidR="00704A78" w:rsidRPr="00704A78">
        <w:t>Katedra Informatiky</w:t>
      </w:r>
      <w:r w:rsidR="00704A78">
        <w:t>.  – Vedúci:  doc. Ing. Marek Kvet, PhD. – Stupeň odbornej kvalifikácie</w:t>
      </w:r>
      <w:r w:rsidR="00235F6E">
        <w:t xml:space="preserve">: Bakalár. – Žilina: FRI ŽU v Žiline, 2020. Počet strán: </w:t>
      </w:r>
      <w:r w:rsidR="00D149E5">
        <w:t>48</w:t>
      </w:r>
    </w:p>
    <w:p w14:paraId="338A06DB" w14:textId="04B8CF61" w:rsidR="00704A78" w:rsidRPr="00704A78" w:rsidRDefault="00235F6E" w:rsidP="00704A78">
      <w:pPr>
        <w:pStyle w:val="NormalnyBezOdseku"/>
        <w:spacing w:line="240" w:lineRule="auto"/>
      </w:pPr>
      <w:r>
        <w:tab/>
        <w:t xml:space="preserve">Bakalárska práca </w:t>
      </w:r>
      <w:r w:rsidR="00D43514">
        <w:t xml:space="preserve">sa venuje vývoju automatizovaného testovacieho systému v jazyku ABAP, ktorý kontroluje komunikáciu medzi systémom SAP a externými úložiskami. V teoretickej časti sa práca </w:t>
      </w:r>
      <w:r w:rsidR="00F86395">
        <w:t>zaoberá</w:t>
      </w:r>
      <w:r w:rsidR="00D43514">
        <w:t xml:space="preserve"> </w:t>
      </w:r>
      <w:r w:rsidR="00F86395">
        <w:t xml:space="preserve">životným cyklom </w:t>
      </w:r>
      <w:r w:rsidR="00D43514">
        <w:t>informačného systému so zameraním na testovanie. Porovnáva funkčné a nefunkčné testovanie a informuje o typoch testovania</w:t>
      </w:r>
      <w:r w:rsidR="00F86395">
        <w:t xml:space="preserve">. Krátko rozoberá objekty v jazyku ABAP. </w:t>
      </w:r>
      <w:r w:rsidR="00D43514">
        <w:t>V</w:t>
      </w:r>
      <w:r w:rsidR="00F86395">
        <w:t> </w:t>
      </w:r>
      <w:r w:rsidR="00D43514">
        <w:t>praktick</w:t>
      </w:r>
      <w:r w:rsidR="00F86395">
        <w:t xml:space="preserve">á časť </w:t>
      </w:r>
      <w:r w:rsidR="00D43514">
        <w:t xml:space="preserve">sa </w:t>
      </w:r>
      <w:r w:rsidR="00F86395">
        <w:t xml:space="preserve">zaoberá </w:t>
      </w:r>
      <w:r w:rsidR="00D43514">
        <w:t>identifikáci</w:t>
      </w:r>
      <w:r w:rsidR="00F86395">
        <w:t>ou</w:t>
      </w:r>
      <w:r w:rsidR="00D43514">
        <w:t xml:space="preserve"> testovacích scenárov</w:t>
      </w:r>
      <w:r w:rsidR="00F86395">
        <w:t>,</w:t>
      </w:r>
      <w:r w:rsidR="00D43514">
        <w:t xml:space="preserve"> na základe zákazníckych scenárov a analýz</w:t>
      </w:r>
      <w:r w:rsidR="00F86395">
        <w:t>ou</w:t>
      </w:r>
      <w:r w:rsidR="00D43514">
        <w:t xml:space="preserve"> SQL operácií nad databázou</w:t>
      </w:r>
      <w:r w:rsidR="00F86395">
        <w:t xml:space="preserve"> externého úložiska</w:t>
      </w:r>
      <w:r w:rsidR="00F86395" w:rsidRPr="00F86395">
        <w:t xml:space="preserve"> </w:t>
      </w:r>
      <w:r w:rsidR="00F86395">
        <w:t xml:space="preserve">Apache </w:t>
      </w:r>
      <w:proofErr w:type="spellStart"/>
      <w:r w:rsidR="00F86395">
        <w:t>Hive</w:t>
      </w:r>
      <w:proofErr w:type="spellEnd"/>
      <w:r w:rsidR="00D43514">
        <w:t xml:space="preserve">. </w:t>
      </w:r>
      <w:r w:rsidR="00F86395">
        <w:t>Venuje sa</w:t>
      </w:r>
      <w:r w:rsidR="00D43514">
        <w:t xml:space="preserve"> návrhu automatizovaného testovacieho systému ako aj jeho implementácií, ktoré sú obohatené o UML a iné diagramy pre lepšie pochopenie fungovania systému. </w:t>
      </w:r>
      <w:r w:rsidR="00F86395">
        <w:t xml:space="preserve">Ďalej spusteniu individuálnych testovacích scenárov ako aj nastaveniu automatického spúšťania testovacích scenárov a vyhodnoteniu výsledkov testovacích scenárov pomocou e-mailu, čo bolo cieľom práce. </w:t>
      </w:r>
    </w:p>
    <w:p w14:paraId="4A10C305" w14:textId="77777777" w:rsidR="00194A15" w:rsidRDefault="00194A15" w:rsidP="00194A15"/>
    <w:p w14:paraId="0016687E" w14:textId="356D888C" w:rsidR="00194A15" w:rsidRDefault="00D5736F" w:rsidP="00AF590F">
      <w:pPr>
        <w:ind w:firstLine="0"/>
      </w:pPr>
      <w:hyperlink r:id="rId13" w:anchor="Kľúčové_slová" w:history="1">
        <w:r w:rsidR="00194A15" w:rsidRPr="003210F0">
          <w:rPr>
            <w:b/>
          </w:rPr>
          <w:t>Kľúčové slová</w:t>
        </w:r>
      </w:hyperlink>
      <w:r w:rsidR="00927969">
        <w:rPr>
          <w:b/>
        </w:rPr>
        <w:t xml:space="preserve">: </w:t>
      </w:r>
      <w:r w:rsidR="00194A15">
        <w:t xml:space="preserve"> </w:t>
      </w:r>
      <w:r w:rsidR="00091088">
        <w:t xml:space="preserve">SAP, </w:t>
      </w:r>
      <w:r w:rsidR="00704A78">
        <w:t>testovanie, automatizácia, externé úložiská, ABAP</w:t>
      </w:r>
      <w:r w:rsidR="00D43514">
        <w:t>, SQL</w:t>
      </w:r>
      <w:r w:rsidR="00F86395">
        <w:t xml:space="preserve">, Apache </w:t>
      </w:r>
      <w:proofErr w:type="spellStart"/>
      <w:r w:rsidR="00F86395">
        <w:t>Hive</w:t>
      </w:r>
      <w:proofErr w:type="spellEnd"/>
    </w:p>
    <w:p w14:paraId="65DCB561" w14:textId="5F2728A5" w:rsidR="00091088" w:rsidRDefault="00091088" w:rsidP="00AF590F">
      <w:pPr>
        <w:ind w:firstLine="0"/>
      </w:pPr>
    </w:p>
    <w:p w14:paraId="7C4F3D0C" w14:textId="06E5DFE9" w:rsidR="00091088" w:rsidRDefault="00091088" w:rsidP="00AF590F">
      <w:pPr>
        <w:ind w:firstLine="0"/>
      </w:pPr>
    </w:p>
    <w:p w14:paraId="3BCBAC83" w14:textId="0FA5E048" w:rsidR="00091088" w:rsidRDefault="00091088" w:rsidP="00AF590F">
      <w:pPr>
        <w:ind w:firstLine="0"/>
      </w:pPr>
    </w:p>
    <w:p w14:paraId="6999D098" w14:textId="4CE43807" w:rsidR="00091088" w:rsidRDefault="00091088" w:rsidP="00AF590F">
      <w:pPr>
        <w:ind w:firstLine="0"/>
      </w:pPr>
    </w:p>
    <w:p w14:paraId="6A463217" w14:textId="21FC9C7C" w:rsidR="00091088" w:rsidRDefault="00091088" w:rsidP="00AF590F">
      <w:pPr>
        <w:ind w:firstLine="0"/>
      </w:pPr>
    </w:p>
    <w:p w14:paraId="730C0BBF" w14:textId="302BA243" w:rsidR="00091088" w:rsidRDefault="00091088" w:rsidP="00AF590F">
      <w:pPr>
        <w:ind w:firstLine="0"/>
      </w:pPr>
    </w:p>
    <w:p w14:paraId="14FCB231" w14:textId="3D4CD113" w:rsidR="00091088" w:rsidRDefault="00091088" w:rsidP="00AF590F">
      <w:pPr>
        <w:ind w:firstLine="0"/>
      </w:pPr>
    </w:p>
    <w:p w14:paraId="46FDA67C" w14:textId="0BE8C20F" w:rsidR="00091088" w:rsidRDefault="00091088" w:rsidP="00AF590F">
      <w:pPr>
        <w:ind w:firstLine="0"/>
      </w:pPr>
    </w:p>
    <w:p w14:paraId="7B697936" w14:textId="185BFC90" w:rsidR="00091088" w:rsidRDefault="00091088" w:rsidP="00AF590F">
      <w:pPr>
        <w:ind w:firstLine="0"/>
      </w:pPr>
    </w:p>
    <w:p w14:paraId="1BF4E22D" w14:textId="1C95A53A" w:rsidR="00091088" w:rsidRDefault="00091088" w:rsidP="00AF590F">
      <w:pPr>
        <w:ind w:firstLine="0"/>
      </w:pPr>
    </w:p>
    <w:p w14:paraId="33F0637C" w14:textId="5672FA26" w:rsidR="00091088" w:rsidRDefault="00091088" w:rsidP="00AF590F">
      <w:pPr>
        <w:ind w:firstLine="0"/>
      </w:pPr>
    </w:p>
    <w:p w14:paraId="13F36CB5" w14:textId="77777777" w:rsidR="00AA1FB4" w:rsidRDefault="00AA1FB4" w:rsidP="00AF590F">
      <w:pPr>
        <w:ind w:firstLine="0"/>
      </w:pPr>
    </w:p>
    <w:p w14:paraId="3B4D0376" w14:textId="148A8D0D" w:rsidR="00091088" w:rsidRDefault="00091088" w:rsidP="00AF590F">
      <w:pPr>
        <w:ind w:firstLine="0"/>
      </w:pPr>
    </w:p>
    <w:p w14:paraId="59FBF2B3" w14:textId="411FFFBB" w:rsidR="00FC6FC4" w:rsidRPr="00492D1B" w:rsidRDefault="006229D1" w:rsidP="00194A15">
      <w:pPr>
        <w:pStyle w:val="Abstrakt"/>
      </w:pPr>
      <w:r>
        <w:lastRenderedPageBreak/>
        <w:fldChar w:fldCharType="begin"/>
      </w:r>
      <w:r w:rsidR="006B5821">
        <w:instrText>HYPERLINK "C:\\Users\\DonChameleón\\Desktop\\Pokyny_pre_vypracovanie_ZP.docx" \l "Abstrakt_CJ"</w:instrText>
      </w:r>
      <w:r>
        <w:fldChar w:fldCharType="separate"/>
      </w:r>
      <w:r w:rsidR="00FC6FC4" w:rsidRPr="00492D1B">
        <w:t>ABSTRAKT V CUDZOM JAZYKU</w:t>
      </w:r>
    </w:p>
    <w:p w14:paraId="72325B0B" w14:textId="6B83FCD3" w:rsidR="00235F6E" w:rsidRPr="00AA1FB4" w:rsidRDefault="006229D1" w:rsidP="00235F6E">
      <w:pPr>
        <w:pStyle w:val="NormalnyBezOdseku"/>
        <w:spacing w:line="240" w:lineRule="auto"/>
        <w:rPr>
          <w:szCs w:val="22"/>
        </w:rPr>
      </w:pPr>
      <w:r>
        <w:rPr>
          <w:b/>
        </w:rPr>
        <w:fldChar w:fldCharType="end"/>
      </w:r>
      <w:r w:rsidR="00235F6E" w:rsidRPr="00AA1FB4">
        <w:rPr>
          <w:szCs w:val="22"/>
        </w:rPr>
        <w:t xml:space="preserve">CABADAJ, František: </w:t>
      </w:r>
      <w:proofErr w:type="spellStart"/>
      <w:r w:rsidR="00235F6E" w:rsidRPr="00AA1FB4">
        <w:rPr>
          <w:szCs w:val="22"/>
        </w:rPr>
        <w:t>Development</w:t>
      </w:r>
      <w:proofErr w:type="spellEnd"/>
      <w:r w:rsidR="00235F6E" w:rsidRPr="00AA1FB4">
        <w:rPr>
          <w:szCs w:val="22"/>
        </w:rPr>
        <w:t xml:space="preserve"> of </w:t>
      </w:r>
      <w:proofErr w:type="spellStart"/>
      <w:r w:rsidR="00235F6E" w:rsidRPr="00AA1FB4">
        <w:rPr>
          <w:szCs w:val="22"/>
        </w:rPr>
        <w:t>automized</w:t>
      </w:r>
      <w:proofErr w:type="spellEnd"/>
      <w:r w:rsidR="00235F6E" w:rsidRPr="00AA1FB4">
        <w:rPr>
          <w:szCs w:val="22"/>
        </w:rPr>
        <w:t xml:space="preserve"> </w:t>
      </w:r>
      <w:proofErr w:type="spellStart"/>
      <w:r w:rsidR="00235F6E" w:rsidRPr="00AA1FB4">
        <w:rPr>
          <w:szCs w:val="22"/>
        </w:rPr>
        <w:t>testing</w:t>
      </w:r>
      <w:proofErr w:type="spellEnd"/>
      <w:r w:rsidR="00235F6E" w:rsidRPr="00AA1FB4">
        <w:rPr>
          <w:szCs w:val="22"/>
        </w:rPr>
        <w:t xml:space="preserve"> </w:t>
      </w:r>
      <w:proofErr w:type="spellStart"/>
      <w:r w:rsidR="00235F6E" w:rsidRPr="00AA1FB4">
        <w:rPr>
          <w:szCs w:val="22"/>
        </w:rPr>
        <w:t>system</w:t>
      </w:r>
      <w:proofErr w:type="spellEnd"/>
      <w:r w:rsidR="00235F6E" w:rsidRPr="00AA1FB4">
        <w:rPr>
          <w:szCs w:val="22"/>
        </w:rPr>
        <w:t xml:space="preserve"> </w:t>
      </w:r>
      <w:proofErr w:type="spellStart"/>
      <w:r w:rsidR="00235F6E" w:rsidRPr="00AA1FB4">
        <w:rPr>
          <w:szCs w:val="22"/>
        </w:rPr>
        <w:t>for</w:t>
      </w:r>
      <w:proofErr w:type="spellEnd"/>
      <w:r w:rsidR="00235F6E" w:rsidRPr="00AA1FB4">
        <w:rPr>
          <w:szCs w:val="22"/>
        </w:rPr>
        <w:t xml:space="preserve"> </w:t>
      </w:r>
      <w:proofErr w:type="spellStart"/>
      <w:r w:rsidR="00235F6E" w:rsidRPr="00AA1FB4">
        <w:rPr>
          <w:szCs w:val="22"/>
        </w:rPr>
        <w:t>checking</w:t>
      </w:r>
      <w:proofErr w:type="spellEnd"/>
      <w:r w:rsidR="00235F6E" w:rsidRPr="00AA1FB4">
        <w:rPr>
          <w:szCs w:val="22"/>
        </w:rPr>
        <w:t xml:space="preserve"> </w:t>
      </w:r>
      <w:proofErr w:type="spellStart"/>
      <w:r w:rsidR="00235F6E" w:rsidRPr="00AA1FB4">
        <w:rPr>
          <w:szCs w:val="22"/>
        </w:rPr>
        <w:t>the</w:t>
      </w:r>
      <w:proofErr w:type="spellEnd"/>
      <w:r w:rsidR="00235F6E" w:rsidRPr="00AA1FB4">
        <w:rPr>
          <w:szCs w:val="22"/>
        </w:rPr>
        <w:t xml:space="preserve"> </w:t>
      </w:r>
      <w:proofErr w:type="spellStart"/>
      <w:r w:rsidR="00235F6E" w:rsidRPr="00AA1FB4">
        <w:rPr>
          <w:szCs w:val="22"/>
        </w:rPr>
        <w:t>comunication</w:t>
      </w:r>
      <w:proofErr w:type="spellEnd"/>
      <w:r w:rsidR="00235F6E" w:rsidRPr="00AA1FB4">
        <w:rPr>
          <w:szCs w:val="22"/>
        </w:rPr>
        <w:t xml:space="preserve"> </w:t>
      </w:r>
      <w:proofErr w:type="spellStart"/>
      <w:r w:rsidR="00235F6E" w:rsidRPr="00AA1FB4">
        <w:rPr>
          <w:szCs w:val="22"/>
        </w:rPr>
        <w:t>between</w:t>
      </w:r>
      <w:proofErr w:type="spellEnd"/>
      <w:r w:rsidR="00235F6E" w:rsidRPr="00AA1FB4">
        <w:rPr>
          <w:szCs w:val="22"/>
        </w:rPr>
        <w:t xml:space="preserve"> SAP and </w:t>
      </w:r>
      <w:proofErr w:type="spellStart"/>
      <w:r w:rsidR="00235F6E" w:rsidRPr="00AA1FB4">
        <w:rPr>
          <w:szCs w:val="22"/>
        </w:rPr>
        <w:t>external</w:t>
      </w:r>
      <w:proofErr w:type="spellEnd"/>
      <w:r w:rsidR="00235F6E" w:rsidRPr="00AA1FB4">
        <w:rPr>
          <w:szCs w:val="22"/>
        </w:rPr>
        <w:t xml:space="preserve"> </w:t>
      </w:r>
      <w:proofErr w:type="spellStart"/>
      <w:r w:rsidR="00235F6E" w:rsidRPr="00AA1FB4">
        <w:rPr>
          <w:szCs w:val="22"/>
        </w:rPr>
        <w:t>storages</w:t>
      </w:r>
      <w:proofErr w:type="spellEnd"/>
      <w:r w:rsidR="00235F6E" w:rsidRPr="00AA1FB4">
        <w:rPr>
          <w:szCs w:val="22"/>
        </w:rPr>
        <w:t xml:space="preserve"> [</w:t>
      </w:r>
      <w:proofErr w:type="spellStart"/>
      <w:r w:rsidR="00235F6E" w:rsidRPr="00AA1FB4">
        <w:rPr>
          <w:szCs w:val="22"/>
        </w:rPr>
        <w:t>Bachelor</w:t>
      </w:r>
      <w:proofErr w:type="spellEnd"/>
      <w:r w:rsidR="00235F6E" w:rsidRPr="00AA1FB4">
        <w:rPr>
          <w:szCs w:val="22"/>
        </w:rPr>
        <w:t xml:space="preserve"> </w:t>
      </w:r>
      <w:proofErr w:type="spellStart"/>
      <w:r w:rsidR="00235F6E" w:rsidRPr="00AA1FB4">
        <w:rPr>
          <w:szCs w:val="22"/>
        </w:rPr>
        <w:t>thesis</w:t>
      </w:r>
      <w:proofErr w:type="spellEnd"/>
      <w:r w:rsidR="00235F6E" w:rsidRPr="00AA1FB4">
        <w:rPr>
          <w:szCs w:val="22"/>
        </w:rPr>
        <w:t xml:space="preserve">] – </w:t>
      </w:r>
      <w:proofErr w:type="spellStart"/>
      <w:r w:rsidR="00235F6E" w:rsidRPr="00AA1FB4">
        <w:rPr>
          <w:szCs w:val="22"/>
        </w:rPr>
        <w:t>University</w:t>
      </w:r>
      <w:proofErr w:type="spellEnd"/>
      <w:r w:rsidR="00235F6E" w:rsidRPr="00AA1FB4">
        <w:rPr>
          <w:szCs w:val="22"/>
        </w:rPr>
        <w:t xml:space="preserve"> of Žilina. </w:t>
      </w:r>
      <w:proofErr w:type="spellStart"/>
      <w:r w:rsidR="00235F6E" w:rsidRPr="00AA1FB4">
        <w:rPr>
          <w:szCs w:val="22"/>
        </w:rPr>
        <w:t>Faculty</w:t>
      </w:r>
      <w:proofErr w:type="spellEnd"/>
      <w:r w:rsidR="00235F6E" w:rsidRPr="00AA1FB4">
        <w:rPr>
          <w:szCs w:val="22"/>
        </w:rPr>
        <w:t xml:space="preserve"> </w:t>
      </w:r>
      <w:proofErr w:type="spellStart"/>
      <w:r w:rsidR="00235F6E" w:rsidRPr="00AA1FB4">
        <w:rPr>
          <w:szCs w:val="22"/>
        </w:rPr>
        <w:t>iof</w:t>
      </w:r>
      <w:proofErr w:type="spellEnd"/>
      <w:r w:rsidR="00235F6E" w:rsidRPr="00AA1FB4">
        <w:rPr>
          <w:szCs w:val="22"/>
        </w:rPr>
        <w:t xml:space="preserve"> management </w:t>
      </w:r>
      <w:proofErr w:type="spellStart"/>
      <w:r w:rsidR="00235F6E" w:rsidRPr="00AA1FB4">
        <w:rPr>
          <w:szCs w:val="22"/>
        </w:rPr>
        <w:t>science</w:t>
      </w:r>
      <w:proofErr w:type="spellEnd"/>
      <w:r w:rsidR="00235F6E" w:rsidRPr="00AA1FB4">
        <w:rPr>
          <w:szCs w:val="22"/>
        </w:rPr>
        <w:t xml:space="preserve"> and </w:t>
      </w:r>
      <w:proofErr w:type="spellStart"/>
      <w:r w:rsidR="00235F6E" w:rsidRPr="00AA1FB4">
        <w:rPr>
          <w:szCs w:val="22"/>
        </w:rPr>
        <w:t>informatics</w:t>
      </w:r>
      <w:proofErr w:type="spellEnd"/>
      <w:r w:rsidR="00235F6E" w:rsidRPr="00AA1FB4">
        <w:rPr>
          <w:szCs w:val="22"/>
        </w:rPr>
        <w:t xml:space="preserve">; Department of </w:t>
      </w:r>
      <w:proofErr w:type="spellStart"/>
      <w:r w:rsidR="00235F6E" w:rsidRPr="00AA1FB4">
        <w:rPr>
          <w:szCs w:val="22"/>
        </w:rPr>
        <w:t>Informatics</w:t>
      </w:r>
      <w:proofErr w:type="spellEnd"/>
      <w:r w:rsidR="00235F6E" w:rsidRPr="00AA1FB4">
        <w:rPr>
          <w:szCs w:val="22"/>
        </w:rPr>
        <w:t xml:space="preserve">.  – </w:t>
      </w:r>
      <w:proofErr w:type="spellStart"/>
      <w:r w:rsidR="00235F6E" w:rsidRPr="00AA1FB4">
        <w:rPr>
          <w:szCs w:val="22"/>
        </w:rPr>
        <w:t>Supervisor</w:t>
      </w:r>
      <w:proofErr w:type="spellEnd"/>
      <w:r w:rsidR="00235F6E" w:rsidRPr="00AA1FB4">
        <w:rPr>
          <w:szCs w:val="22"/>
        </w:rPr>
        <w:t xml:space="preserve">:  doc. Ing. Marek Kvet, PhD. – </w:t>
      </w:r>
      <w:proofErr w:type="spellStart"/>
      <w:r w:rsidR="00235F6E" w:rsidRPr="00AA1FB4">
        <w:rPr>
          <w:szCs w:val="22"/>
        </w:rPr>
        <w:t>Qualification</w:t>
      </w:r>
      <w:proofErr w:type="spellEnd"/>
      <w:r w:rsidR="00235F6E" w:rsidRPr="00AA1FB4">
        <w:rPr>
          <w:szCs w:val="22"/>
        </w:rPr>
        <w:t xml:space="preserve"> level: </w:t>
      </w:r>
      <w:proofErr w:type="spellStart"/>
      <w:r w:rsidR="00235F6E" w:rsidRPr="00AA1FB4">
        <w:rPr>
          <w:szCs w:val="22"/>
        </w:rPr>
        <w:t>Bachelor</w:t>
      </w:r>
      <w:proofErr w:type="spellEnd"/>
      <w:r w:rsidR="00235F6E" w:rsidRPr="00AA1FB4">
        <w:rPr>
          <w:szCs w:val="22"/>
        </w:rPr>
        <w:t xml:space="preserve">. – Žilina: FRI ŽU in Žilina, 2020. </w:t>
      </w:r>
      <w:proofErr w:type="spellStart"/>
      <w:r w:rsidR="00235F6E" w:rsidRPr="00AA1FB4">
        <w:rPr>
          <w:szCs w:val="22"/>
        </w:rPr>
        <w:t>Total</w:t>
      </w:r>
      <w:proofErr w:type="spellEnd"/>
      <w:r w:rsidR="00235F6E" w:rsidRPr="00AA1FB4">
        <w:rPr>
          <w:szCs w:val="22"/>
        </w:rPr>
        <w:t xml:space="preserve"> </w:t>
      </w:r>
      <w:proofErr w:type="spellStart"/>
      <w:r w:rsidR="00235F6E" w:rsidRPr="00AA1FB4">
        <w:rPr>
          <w:szCs w:val="22"/>
        </w:rPr>
        <w:t>number</w:t>
      </w:r>
      <w:proofErr w:type="spellEnd"/>
      <w:r w:rsidR="00235F6E" w:rsidRPr="00AA1FB4">
        <w:rPr>
          <w:szCs w:val="22"/>
        </w:rPr>
        <w:t xml:space="preserve"> of </w:t>
      </w:r>
      <w:proofErr w:type="spellStart"/>
      <w:r w:rsidR="00235F6E" w:rsidRPr="00AA1FB4">
        <w:rPr>
          <w:szCs w:val="22"/>
        </w:rPr>
        <w:t>pages</w:t>
      </w:r>
      <w:proofErr w:type="spellEnd"/>
      <w:r w:rsidR="00235F6E" w:rsidRPr="00AA1FB4">
        <w:rPr>
          <w:szCs w:val="22"/>
        </w:rPr>
        <w:t xml:space="preserve">: </w:t>
      </w:r>
      <w:r w:rsidR="00D149E5">
        <w:rPr>
          <w:szCs w:val="22"/>
        </w:rPr>
        <w:t>48</w:t>
      </w:r>
    </w:p>
    <w:p w14:paraId="319A9691" w14:textId="7BC5FB80" w:rsidR="00ED391E" w:rsidRPr="001E16B1" w:rsidRDefault="00E1750C" w:rsidP="00AA1FB4">
      <w:pPr>
        <w:pStyle w:val="NormalnyBezOdseku"/>
        <w:spacing w:line="240" w:lineRule="auto"/>
        <w:rPr>
          <w:szCs w:val="22"/>
          <w:lang w:val="en-US"/>
        </w:rPr>
      </w:pPr>
      <w:r w:rsidRPr="00AA1FB4">
        <w:rPr>
          <w:szCs w:val="22"/>
        </w:rPr>
        <w:tab/>
      </w:r>
      <w:r w:rsidRPr="001E16B1">
        <w:rPr>
          <w:szCs w:val="22"/>
          <w:lang w:val="en-US"/>
        </w:rPr>
        <w:t>The bachelor thesis focuses on the development of automized testing system in ABAP language, which checks the co</w:t>
      </w:r>
      <w:r w:rsidR="001E16B1">
        <w:rPr>
          <w:szCs w:val="22"/>
          <w:lang w:val="en-US"/>
        </w:rPr>
        <w:t>m</w:t>
      </w:r>
      <w:r w:rsidRPr="001E16B1">
        <w:rPr>
          <w:szCs w:val="22"/>
          <w:lang w:val="en-US"/>
        </w:rPr>
        <w:t>munication between SAP and external storages. In the theoretical part of the thesis deals with the software development life cycle with focus on testing. It compares functional and non-functional testing and informs abou</w:t>
      </w:r>
      <w:r w:rsidR="001E16B1">
        <w:rPr>
          <w:szCs w:val="22"/>
          <w:lang w:val="en-US"/>
        </w:rPr>
        <w:t>t</w:t>
      </w:r>
      <w:r w:rsidRPr="001E16B1">
        <w:rPr>
          <w:szCs w:val="22"/>
          <w:lang w:val="en-US"/>
        </w:rPr>
        <w:t xml:space="preserve"> the types of testing. Short part is dedicated to ABAP objects. The practical part focuses on identifying testing scenarios, based on scenarios which customers use. It analyzes SQL operations on Apache Hive storage database. It focuses on design of the automated testing system as well as </w:t>
      </w:r>
      <w:proofErr w:type="spellStart"/>
      <w:r w:rsidRPr="001E16B1">
        <w:rPr>
          <w:szCs w:val="22"/>
          <w:lang w:val="en-US"/>
        </w:rPr>
        <w:t>it’s</w:t>
      </w:r>
      <w:proofErr w:type="spellEnd"/>
      <w:r w:rsidRPr="001E16B1">
        <w:rPr>
          <w:szCs w:val="22"/>
          <w:lang w:val="en-US"/>
        </w:rPr>
        <w:t xml:space="preserve"> implementation </w:t>
      </w:r>
      <w:r w:rsidR="00AA1FB4" w:rsidRPr="001E16B1">
        <w:rPr>
          <w:szCs w:val="22"/>
          <w:lang w:val="en-US"/>
        </w:rPr>
        <w:t xml:space="preserve">which are enriched with UML and other diagrams for better understanding how the system works. Furthermore, it deals with launching individual testing scenarios as well as setting up automated launch of testing scenarios and evaluating the results from testing scenarios using e-mail, which was the goal of this thesis.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r w:rsidR="00235F6E">
        <w:rPr>
          <w:b/>
        </w:rPr>
        <w:t xml:space="preserve"> </w:t>
      </w:r>
      <w:r w:rsidR="00235F6E" w:rsidRPr="00235F6E">
        <w:rPr>
          <w:bCs/>
        </w:rPr>
        <w:t>SAP,</w:t>
      </w:r>
      <w:r w:rsidR="00235F6E">
        <w:rPr>
          <w:bCs/>
        </w:rPr>
        <w:t xml:space="preserve"> </w:t>
      </w:r>
      <w:proofErr w:type="spellStart"/>
      <w:r w:rsidR="00235F6E">
        <w:rPr>
          <w:bCs/>
        </w:rPr>
        <w:t>testing</w:t>
      </w:r>
      <w:proofErr w:type="spellEnd"/>
      <w:r w:rsidR="00235F6E">
        <w:rPr>
          <w:bCs/>
        </w:rPr>
        <w:t xml:space="preserve">, </w:t>
      </w:r>
      <w:proofErr w:type="spellStart"/>
      <w:r w:rsidR="00235F6E">
        <w:rPr>
          <w:bCs/>
        </w:rPr>
        <w:t>automation</w:t>
      </w:r>
      <w:proofErr w:type="spellEnd"/>
      <w:r w:rsidR="00235F6E">
        <w:rPr>
          <w:bCs/>
        </w:rPr>
        <w:t xml:space="preserve">, </w:t>
      </w:r>
      <w:proofErr w:type="spellStart"/>
      <w:r w:rsidR="00235F6E">
        <w:rPr>
          <w:bCs/>
        </w:rPr>
        <w:t>external</w:t>
      </w:r>
      <w:proofErr w:type="spellEnd"/>
      <w:r w:rsidR="00235F6E">
        <w:rPr>
          <w:bCs/>
        </w:rPr>
        <w:t xml:space="preserve"> </w:t>
      </w:r>
      <w:proofErr w:type="spellStart"/>
      <w:r w:rsidR="00235F6E">
        <w:rPr>
          <w:bCs/>
        </w:rPr>
        <w:t>storages</w:t>
      </w:r>
      <w:proofErr w:type="spellEnd"/>
      <w:r w:rsidR="00235F6E">
        <w:rPr>
          <w:bCs/>
        </w:rPr>
        <w:t>, ABAP</w:t>
      </w:r>
      <w:r w:rsidR="00F86395">
        <w:rPr>
          <w:bCs/>
        </w:rPr>
        <w:t xml:space="preserve">, SQL, </w:t>
      </w:r>
      <w:r w:rsidR="00F86395">
        <w:t xml:space="preserve">Apache </w:t>
      </w:r>
      <w:proofErr w:type="spellStart"/>
      <w:r w:rsidR="00F86395">
        <w:t>Hive</w:t>
      </w:r>
      <w:proofErr w:type="spellEnd"/>
    </w:p>
    <w:p w14:paraId="47D85D20" w14:textId="6DE43DF2" w:rsidR="00BD07E7" w:rsidRDefault="00D5736F" w:rsidP="00DF773E">
      <w:pPr>
        <w:pStyle w:val="Hlavikaobsahu"/>
      </w:pPr>
      <w:hyperlink r:id="rId14" w:anchor="Obsah" w:history="1">
        <w:r w:rsidR="00DF773E" w:rsidRPr="003210F0">
          <w:t>Obsah</w:t>
        </w:r>
      </w:hyperlink>
    </w:p>
    <w:p w14:paraId="14E558A8" w14:textId="2FC23E39" w:rsidR="009C5409"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9C5409">
        <w:t>Zoznam obrázkov</w:t>
      </w:r>
      <w:r w:rsidR="009C5409">
        <w:tab/>
      </w:r>
      <w:r w:rsidR="009C5409">
        <w:fldChar w:fldCharType="begin"/>
      </w:r>
      <w:r w:rsidR="009C5409">
        <w:instrText xml:space="preserve"> PAGEREF _Toc39758201 \h </w:instrText>
      </w:r>
      <w:r w:rsidR="009C5409">
        <w:fldChar w:fldCharType="separate"/>
      </w:r>
      <w:r w:rsidR="00D5736F">
        <w:t>1</w:t>
      </w:r>
      <w:r w:rsidR="009C5409">
        <w:fldChar w:fldCharType="end"/>
      </w:r>
    </w:p>
    <w:p w14:paraId="3D86EF10" w14:textId="47611608" w:rsidR="009C5409" w:rsidRDefault="009C5409">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_Toc39758202 \h </w:instrText>
      </w:r>
      <w:r>
        <w:fldChar w:fldCharType="separate"/>
      </w:r>
      <w:r w:rsidR="00D5736F">
        <w:t>2</w:t>
      </w:r>
      <w:r>
        <w:fldChar w:fldCharType="end"/>
      </w:r>
    </w:p>
    <w:p w14:paraId="7C8DFDF8" w14:textId="28C60493" w:rsidR="009C5409" w:rsidRDefault="009C5409">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_Toc39758203 \h </w:instrText>
      </w:r>
      <w:r>
        <w:fldChar w:fldCharType="separate"/>
      </w:r>
      <w:r w:rsidR="00D5736F">
        <w:t>3</w:t>
      </w:r>
      <w:r>
        <w:fldChar w:fldCharType="end"/>
      </w:r>
    </w:p>
    <w:p w14:paraId="6E550608" w14:textId="545B7FC8" w:rsidR="009C5409" w:rsidRDefault="009C5409">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_Toc39758204 \h </w:instrText>
      </w:r>
      <w:r>
        <w:fldChar w:fldCharType="separate"/>
      </w:r>
      <w:r w:rsidR="00D5736F">
        <w:t>4</w:t>
      </w:r>
      <w:r>
        <w:fldChar w:fldCharType="end"/>
      </w:r>
    </w:p>
    <w:p w14:paraId="4ED55352" w14:textId="5F3D11C1" w:rsidR="009C5409" w:rsidRDefault="009C5409">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_Toc39758205 \h </w:instrText>
      </w:r>
      <w:r>
        <w:fldChar w:fldCharType="separate"/>
      </w:r>
      <w:r w:rsidR="00D5736F">
        <w:t>5</w:t>
      </w:r>
      <w:r>
        <w:fldChar w:fldCharType="end"/>
      </w:r>
    </w:p>
    <w:p w14:paraId="68EA58B6" w14:textId="3ACD2D46" w:rsidR="009C5409" w:rsidRDefault="009C5409">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Životný cyklus informačného systému</w:t>
      </w:r>
      <w:r>
        <w:tab/>
      </w:r>
      <w:r>
        <w:fldChar w:fldCharType="begin"/>
      </w:r>
      <w:r>
        <w:instrText xml:space="preserve"> PAGEREF _Toc39758206 \h </w:instrText>
      </w:r>
      <w:r>
        <w:fldChar w:fldCharType="separate"/>
      </w:r>
      <w:r w:rsidR="00D5736F">
        <w:t>5</w:t>
      </w:r>
      <w:r>
        <w:fldChar w:fldCharType="end"/>
      </w:r>
    </w:p>
    <w:p w14:paraId="015A3BDA" w14:textId="22FDCB08" w:rsidR="009C5409" w:rsidRDefault="009C5409">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Testovanie</w:t>
      </w:r>
      <w:r>
        <w:tab/>
      </w:r>
      <w:r>
        <w:fldChar w:fldCharType="begin"/>
      </w:r>
      <w:r>
        <w:instrText xml:space="preserve"> PAGEREF _Toc39758207 \h </w:instrText>
      </w:r>
      <w:r>
        <w:fldChar w:fldCharType="separate"/>
      </w:r>
      <w:r w:rsidR="00D5736F">
        <w:t>9</w:t>
      </w:r>
      <w:r>
        <w:fldChar w:fldCharType="end"/>
      </w:r>
    </w:p>
    <w:p w14:paraId="7DB6C5BA" w14:textId="4FE4CA71" w:rsidR="009C5409" w:rsidRDefault="009C5409">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_Toc39758208 \h </w:instrText>
      </w:r>
      <w:r>
        <w:fldChar w:fldCharType="separate"/>
      </w:r>
      <w:r w:rsidR="00D5736F">
        <w:t>9</w:t>
      </w:r>
      <w:r>
        <w:fldChar w:fldCharType="end"/>
      </w:r>
    </w:p>
    <w:p w14:paraId="67CC5EDD" w14:textId="39EB44B5" w:rsidR="009C5409" w:rsidRDefault="009C5409">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_Toc39758209 \h </w:instrText>
      </w:r>
      <w:r>
        <w:fldChar w:fldCharType="separate"/>
      </w:r>
      <w:r w:rsidR="00D5736F">
        <w:t>11</w:t>
      </w:r>
      <w:r>
        <w:fldChar w:fldCharType="end"/>
      </w:r>
    </w:p>
    <w:p w14:paraId="2660380D" w14:textId="4F602852" w:rsidR="009C5409" w:rsidRDefault="009C5409">
      <w:pPr>
        <w:pStyle w:val="Obsah3"/>
        <w:rPr>
          <w:rFonts w:asciiTheme="minorHAnsi" w:eastAsiaTheme="minorEastAsia" w:hAnsiTheme="minorHAnsi" w:cstheme="minorBidi"/>
          <w:sz w:val="22"/>
          <w:lang w:eastAsia="sk-SK"/>
        </w:rPr>
      </w:pPr>
      <w:r>
        <w:t>1.2.3</w:t>
      </w:r>
      <w:r>
        <w:rPr>
          <w:rFonts w:asciiTheme="minorHAnsi" w:eastAsiaTheme="minorEastAsia" w:hAnsiTheme="minorHAnsi" w:cstheme="minorBidi"/>
          <w:sz w:val="22"/>
          <w:lang w:eastAsia="sk-SK"/>
        </w:rPr>
        <w:tab/>
      </w:r>
      <w:r>
        <w:t>Automatizované testovanie</w:t>
      </w:r>
      <w:r>
        <w:tab/>
      </w:r>
      <w:r>
        <w:fldChar w:fldCharType="begin"/>
      </w:r>
      <w:r>
        <w:instrText xml:space="preserve"> PAGEREF _Toc39758210 \h </w:instrText>
      </w:r>
      <w:r>
        <w:fldChar w:fldCharType="separate"/>
      </w:r>
      <w:r w:rsidR="00D5736F">
        <w:t>12</w:t>
      </w:r>
      <w:r>
        <w:fldChar w:fldCharType="end"/>
      </w:r>
    </w:p>
    <w:p w14:paraId="5453168D" w14:textId="56B98E93" w:rsidR="009C5409" w:rsidRDefault="009C5409">
      <w:pPr>
        <w:pStyle w:val="Obsah3"/>
        <w:rPr>
          <w:rFonts w:asciiTheme="minorHAnsi" w:eastAsiaTheme="minorEastAsia" w:hAnsiTheme="minorHAnsi" w:cstheme="minorBidi"/>
          <w:sz w:val="22"/>
          <w:lang w:eastAsia="sk-SK"/>
        </w:rPr>
      </w:pPr>
      <w:r>
        <w:t>1.2.4</w:t>
      </w:r>
      <w:r>
        <w:rPr>
          <w:rFonts w:asciiTheme="minorHAnsi" w:eastAsiaTheme="minorEastAsia" w:hAnsiTheme="minorHAnsi" w:cstheme="minorBidi"/>
          <w:sz w:val="22"/>
          <w:lang w:eastAsia="sk-SK"/>
        </w:rPr>
        <w:tab/>
      </w:r>
      <w:r>
        <w:t>Manuálne testovanie</w:t>
      </w:r>
      <w:r>
        <w:tab/>
      </w:r>
      <w:r>
        <w:fldChar w:fldCharType="begin"/>
      </w:r>
      <w:r>
        <w:instrText xml:space="preserve"> PAGEREF _Toc39758211 \h </w:instrText>
      </w:r>
      <w:r>
        <w:fldChar w:fldCharType="separate"/>
      </w:r>
      <w:r w:rsidR="00D5736F">
        <w:t>14</w:t>
      </w:r>
      <w:r>
        <w:fldChar w:fldCharType="end"/>
      </w:r>
    </w:p>
    <w:p w14:paraId="1294F22C" w14:textId="2AC2A1CD" w:rsidR="009C5409" w:rsidRDefault="009C5409">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SAP</w:t>
      </w:r>
      <w:r>
        <w:tab/>
      </w:r>
      <w:r>
        <w:fldChar w:fldCharType="begin"/>
      </w:r>
      <w:r>
        <w:instrText xml:space="preserve"> PAGEREF _Toc39758212 \h </w:instrText>
      </w:r>
      <w:r>
        <w:fldChar w:fldCharType="separate"/>
      </w:r>
      <w:r w:rsidR="00D5736F">
        <w:t>15</w:t>
      </w:r>
      <w:r>
        <w:fldChar w:fldCharType="end"/>
      </w:r>
    </w:p>
    <w:p w14:paraId="771B3861" w14:textId="531B4F2F" w:rsidR="009C5409" w:rsidRDefault="009C5409">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Enterprise resource planning (ERP)</w:t>
      </w:r>
      <w:r>
        <w:tab/>
      </w:r>
      <w:r>
        <w:fldChar w:fldCharType="begin"/>
      </w:r>
      <w:r>
        <w:instrText xml:space="preserve"> PAGEREF _Toc39758213 \h </w:instrText>
      </w:r>
      <w:r>
        <w:fldChar w:fldCharType="separate"/>
      </w:r>
      <w:r w:rsidR="00D5736F">
        <w:t>16</w:t>
      </w:r>
      <w:r>
        <w:fldChar w:fldCharType="end"/>
      </w:r>
    </w:p>
    <w:p w14:paraId="6A4EDC7E" w14:textId="40F17313" w:rsidR="009C5409" w:rsidRDefault="009C5409">
      <w:pPr>
        <w:pStyle w:val="Obsah3"/>
        <w:rPr>
          <w:rFonts w:asciiTheme="minorHAnsi" w:eastAsiaTheme="minorEastAsia" w:hAnsiTheme="minorHAnsi" w:cstheme="minorBidi"/>
          <w:sz w:val="22"/>
          <w:lang w:eastAsia="sk-SK"/>
        </w:rPr>
      </w:pPr>
      <w:r w:rsidRPr="00081050">
        <w:rPr>
          <w:bCs/>
        </w:rPr>
        <w:t>1.3.2</w:t>
      </w:r>
      <w:r>
        <w:rPr>
          <w:rFonts w:asciiTheme="minorHAnsi" w:eastAsiaTheme="minorEastAsia" w:hAnsiTheme="minorHAnsi" w:cstheme="minorBidi"/>
          <w:sz w:val="22"/>
          <w:lang w:eastAsia="sk-SK"/>
        </w:rPr>
        <w:tab/>
      </w:r>
      <w:r w:rsidRPr="00081050">
        <w:rPr>
          <w:bCs/>
        </w:rPr>
        <w:t>História spoločnosti SAP</w:t>
      </w:r>
      <w:r>
        <w:tab/>
      </w:r>
      <w:r>
        <w:fldChar w:fldCharType="begin"/>
      </w:r>
      <w:r>
        <w:instrText xml:space="preserve"> PAGEREF _Toc39758214 \h </w:instrText>
      </w:r>
      <w:r>
        <w:fldChar w:fldCharType="separate"/>
      </w:r>
      <w:r w:rsidR="00D5736F">
        <w:t>17</w:t>
      </w:r>
      <w:r>
        <w:fldChar w:fldCharType="end"/>
      </w:r>
    </w:p>
    <w:p w14:paraId="6E6DC655" w14:textId="51CBB3CC" w:rsidR="009C5409" w:rsidRDefault="009C5409">
      <w:pPr>
        <w:pStyle w:val="Obsah3"/>
        <w:rPr>
          <w:rFonts w:asciiTheme="minorHAnsi" w:eastAsiaTheme="minorEastAsia" w:hAnsiTheme="minorHAnsi" w:cstheme="minorBidi"/>
          <w:sz w:val="22"/>
          <w:lang w:eastAsia="sk-SK"/>
        </w:rPr>
      </w:pPr>
      <w:r>
        <w:t>1.3.3</w:t>
      </w:r>
      <w:r>
        <w:rPr>
          <w:rFonts w:asciiTheme="minorHAnsi" w:eastAsiaTheme="minorEastAsia" w:hAnsiTheme="minorHAnsi" w:cstheme="minorBidi"/>
          <w:sz w:val="22"/>
          <w:lang w:eastAsia="sk-SK"/>
        </w:rPr>
        <w:tab/>
      </w:r>
      <w:r>
        <w:t>Jazyk ABAP</w:t>
      </w:r>
      <w:r>
        <w:tab/>
      </w:r>
      <w:r>
        <w:fldChar w:fldCharType="begin"/>
      </w:r>
      <w:r>
        <w:instrText xml:space="preserve"> PAGEREF _Toc39758215 \h </w:instrText>
      </w:r>
      <w:r>
        <w:fldChar w:fldCharType="separate"/>
      </w:r>
      <w:r w:rsidR="00D5736F">
        <w:t>17</w:t>
      </w:r>
      <w:r>
        <w:fldChar w:fldCharType="end"/>
      </w:r>
    </w:p>
    <w:p w14:paraId="045E8EB0" w14:textId="158ADEF8" w:rsidR="009C5409" w:rsidRDefault="009C5409">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_Toc39758216 \h </w:instrText>
      </w:r>
      <w:r>
        <w:fldChar w:fldCharType="separate"/>
      </w:r>
      <w:r w:rsidR="00D5736F">
        <w:t>21</w:t>
      </w:r>
      <w:r>
        <w:fldChar w:fldCharType="end"/>
      </w:r>
    </w:p>
    <w:p w14:paraId="3A94A751" w14:textId="76103D4B" w:rsidR="009C5409" w:rsidRDefault="009C5409">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_Toc39758217 \h </w:instrText>
      </w:r>
      <w:r>
        <w:fldChar w:fldCharType="separate"/>
      </w:r>
      <w:r w:rsidR="00D5736F">
        <w:t>21</w:t>
      </w:r>
      <w:r>
        <w:fldChar w:fldCharType="end"/>
      </w:r>
    </w:p>
    <w:p w14:paraId="73E39CCC" w14:textId="3CE5F0FE" w:rsidR="009C5409" w:rsidRDefault="009C5409">
      <w:pPr>
        <w:pStyle w:val="Obsah3"/>
        <w:rPr>
          <w:rFonts w:asciiTheme="minorHAnsi" w:eastAsiaTheme="minorEastAsia" w:hAnsiTheme="minorHAnsi" w:cstheme="minorBidi"/>
          <w:sz w:val="22"/>
          <w:lang w:eastAsia="sk-SK"/>
        </w:rPr>
      </w:pPr>
      <w:r w:rsidRPr="00081050">
        <w:rPr>
          <w:bCs/>
        </w:rPr>
        <w:t>2.1.1</w:t>
      </w:r>
      <w:r>
        <w:rPr>
          <w:rFonts w:asciiTheme="minorHAnsi" w:eastAsiaTheme="minorEastAsia" w:hAnsiTheme="minorHAnsi" w:cstheme="minorBidi"/>
          <w:sz w:val="22"/>
          <w:lang w:eastAsia="sk-SK"/>
        </w:rPr>
        <w:tab/>
      </w:r>
      <w:r w:rsidRPr="00081050">
        <w:rPr>
          <w:color w:val="000000"/>
        </w:rPr>
        <w:t>Apache Hive</w:t>
      </w:r>
      <w:r>
        <w:tab/>
      </w:r>
      <w:r>
        <w:fldChar w:fldCharType="begin"/>
      </w:r>
      <w:r>
        <w:instrText xml:space="preserve"> PAGEREF _Toc39758218 \h </w:instrText>
      </w:r>
      <w:r>
        <w:fldChar w:fldCharType="separate"/>
      </w:r>
      <w:r w:rsidR="00D5736F">
        <w:t>22</w:t>
      </w:r>
      <w:r>
        <w:fldChar w:fldCharType="end"/>
      </w:r>
    </w:p>
    <w:p w14:paraId="7E033E29" w14:textId="2E087C14" w:rsidR="009C5409" w:rsidRDefault="009C5409">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_Toc39758219 \h </w:instrText>
      </w:r>
      <w:r>
        <w:fldChar w:fldCharType="separate"/>
      </w:r>
      <w:r w:rsidR="00D5736F">
        <w:t>25</w:t>
      </w:r>
      <w:r>
        <w:fldChar w:fldCharType="end"/>
      </w:r>
    </w:p>
    <w:p w14:paraId="5D749511" w14:textId="358EB65F" w:rsidR="009C5409" w:rsidRDefault="009C5409">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Konvencie pomenovaní spoločnosti Datavard v SAP systémoch</w:t>
      </w:r>
      <w:r>
        <w:tab/>
      </w:r>
      <w:r>
        <w:fldChar w:fldCharType="begin"/>
      </w:r>
      <w:r>
        <w:instrText xml:space="preserve"> PAGEREF _Toc39758220 \h </w:instrText>
      </w:r>
      <w:r>
        <w:fldChar w:fldCharType="separate"/>
      </w:r>
      <w:r w:rsidR="00D5736F">
        <w:t>25</w:t>
      </w:r>
      <w:r>
        <w:fldChar w:fldCharType="end"/>
      </w:r>
    </w:p>
    <w:p w14:paraId="5C8795D9" w14:textId="29FCB0C3" w:rsidR="009C5409" w:rsidRDefault="009C5409">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Program pre všeobecné spúšťanie testovacích scenárov</w:t>
      </w:r>
      <w:r>
        <w:tab/>
      </w:r>
      <w:r>
        <w:fldChar w:fldCharType="begin"/>
      </w:r>
      <w:r>
        <w:instrText xml:space="preserve"> PAGEREF _Toc39758221 \h </w:instrText>
      </w:r>
      <w:r>
        <w:fldChar w:fldCharType="separate"/>
      </w:r>
      <w:r w:rsidR="00D5736F">
        <w:t>26</w:t>
      </w:r>
      <w:r>
        <w:fldChar w:fldCharType="end"/>
      </w:r>
    </w:p>
    <w:p w14:paraId="588C9C84" w14:textId="0907F1B6" w:rsidR="009C5409" w:rsidRDefault="009C5409">
      <w:pPr>
        <w:pStyle w:val="Obsah3"/>
        <w:rPr>
          <w:rFonts w:asciiTheme="minorHAnsi" w:eastAsiaTheme="minorEastAsia" w:hAnsiTheme="minorHAnsi" w:cstheme="minorBidi"/>
          <w:sz w:val="22"/>
          <w:lang w:eastAsia="sk-SK"/>
        </w:rPr>
      </w:pPr>
      <w:r w:rsidRPr="00081050">
        <w:rPr>
          <w:bCs/>
        </w:rPr>
        <w:t>2.2.3</w:t>
      </w:r>
      <w:r>
        <w:rPr>
          <w:rFonts w:asciiTheme="minorHAnsi" w:eastAsiaTheme="minorEastAsia" w:hAnsiTheme="minorHAnsi" w:cstheme="minorBidi"/>
          <w:sz w:val="22"/>
          <w:lang w:eastAsia="sk-SK"/>
        </w:rPr>
        <w:tab/>
      </w:r>
      <w:r w:rsidRPr="00081050">
        <w:rPr>
          <w:bCs/>
        </w:rPr>
        <w:t>Rozhranie pre triedy pracujúce s testovacími scenármi</w:t>
      </w:r>
      <w:r>
        <w:tab/>
      </w:r>
      <w:r>
        <w:fldChar w:fldCharType="begin"/>
      </w:r>
      <w:r>
        <w:instrText xml:space="preserve"> PAGEREF _Toc39758222 \h </w:instrText>
      </w:r>
      <w:r>
        <w:fldChar w:fldCharType="separate"/>
      </w:r>
      <w:r w:rsidR="00D5736F">
        <w:t>28</w:t>
      </w:r>
      <w:r>
        <w:fldChar w:fldCharType="end"/>
      </w:r>
    </w:p>
    <w:p w14:paraId="255D695E" w14:textId="2BF61950" w:rsidR="009C5409" w:rsidRDefault="009C5409">
      <w:pPr>
        <w:pStyle w:val="Obsah3"/>
        <w:rPr>
          <w:rFonts w:asciiTheme="minorHAnsi" w:eastAsiaTheme="minorEastAsia" w:hAnsiTheme="minorHAnsi" w:cstheme="minorBidi"/>
          <w:sz w:val="22"/>
          <w:lang w:eastAsia="sk-SK"/>
        </w:rPr>
      </w:pPr>
      <w:r w:rsidRPr="00081050">
        <w:rPr>
          <w:lang w:val="en-US"/>
        </w:rPr>
        <w:t>2.2.4</w:t>
      </w:r>
      <w:r>
        <w:rPr>
          <w:rFonts w:asciiTheme="minorHAnsi" w:eastAsiaTheme="minorEastAsia" w:hAnsiTheme="minorHAnsi" w:cstheme="minorBidi"/>
          <w:sz w:val="22"/>
          <w:lang w:eastAsia="sk-SK"/>
        </w:rPr>
        <w:tab/>
      </w:r>
      <w:r w:rsidRPr="00081050">
        <w:rPr>
          <w:lang w:val="en-US"/>
        </w:rPr>
        <w:t xml:space="preserve">Program pre </w:t>
      </w:r>
      <w:r>
        <w:t>ľahšiu manipuláciu s testovacími scenármi</w:t>
      </w:r>
      <w:r>
        <w:tab/>
      </w:r>
      <w:r>
        <w:fldChar w:fldCharType="begin"/>
      </w:r>
      <w:r>
        <w:instrText xml:space="preserve"> PAGEREF _Toc39758223 \h </w:instrText>
      </w:r>
      <w:r>
        <w:fldChar w:fldCharType="separate"/>
      </w:r>
      <w:r w:rsidR="00D5736F">
        <w:t>29</w:t>
      </w:r>
      <w:r>
        <w:fldChar w:fldCharType="end"/>
      </w:r>
    </w:p>
    <w:p w14:paraId="0BA006D4" w14:textId="7CFB81DB" w:rsidR="009C5409" w:rsidRDefault="009C5409">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rsidRPr="00081050">
        <w:rPr>
          <w:lang w:val="en-US"/>
        </w:rPr>
        <w:t>Zhrnutie</w:t>
      </w:r>
      <w:r>
        <w:t xml:space="preserve"> návrhu</w:t>
      </w:r>
      <w:r>
        <w:tab/>
      </w:r>
      <w:r>
        <w:fldChar w:fldCharType="begin"/>
      </w:r>
      <w:r>
        <w:instrText xml:space="preserve"> PAGEREF _Toc39758224 \h </w:instrText>
      </w:r>
      <w:r>
        <w:fldChar w:fldCharType="separate"/>
      </w:r>
      <w:r w:rsidR="00D5736F">
        <w:t>29</w:t>
      </w:r>
      <w:r>
        <w:fldChar w:fldCharType="end"/>
      </w:r>
    </w:p>
    <w:p w14:paraId="1532B807" w14:textId="5681A0E6" w:rsidR="009C5409" w:rsidRDefault="009C5409">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_Toc39758225 \h </w:instrText>
      </w:r>
      <w:r>
        <w:fldChar w:fldCharType="separate"/>
      </w:r>
      <w:r w:rsidR="00D5736F">
        <w:t>30</w:t>
      </w:r>
      <w:r>
        <w:fldChar w:fldCharType="end"/>
      </w:r>
    </w:p>
    <w:p w14:paraId="55CAA32F" w14:textId="02020CCE" w:rsidR="009C5409" w:rsidRDefault="009C5409">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Implementácia rozhrania pre triedy pracujúce s testovacími scenármi</w:t>
      </w:r>
      <w:r>
        <w:tab/>
      </w:r>
      <w:r>
        <w:fldChar w:fldCharType="begin"/>
      </w:r>
      <w:r>
        <w:instrText xml:space="preserve"> PAGEREF _Toc39758226 \h </w:instrText>
      </w:r>
      <w:r>
        <w:fldChar w:fldCharType="separate"/>
      </w:r>
      <w:r w:rsidR="00D5736F">
        <w:t>30</w:t>
      </w:r>
      <w:r>
        <w:fldChar w:fldCharType="end"/>
      </w:r>
    </w:p>
    <w:p w14:paraId="59E31638" w14:textId="7B892AD0" w:rsidR="009C5409" w:rsidRDefault="009C5409">
      <w:pPr>
        <w:pStyle w:val="Obsah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_Toc39758227 \h </w:instrText>
      </w:r>
      <w:r>
        <w:fldChar w:fldCharType="separate"/>
      </w:r>
      <w:r w:rsidR="00D5736F">
        <w:t>31</w:t>
      </w:r>
      <w:r>
        <w:fldChar w:fldCharType="end"/>
      </w:r>
    </w:p>
    <w:p w14:paraId="77D83B81" w14:textId="1F352202" w:rsidR="009C5409" w:rsidRDefault="009C5409">
      <w:pPr>
        <w:pStyle w:val="Obsah3"/>
        <w:rPr>
          <w:rFonts w:asciiTheme="minorHAnsi" w:eastAsiaTheme="minorEastAsia" w:hAnsiTheme="minorHAnsi" w:cstheme="minorBidi"/>
          <w:sz w:val="22"/>
          <w:lang w:eastAsia="sk-SK"/>
        </w:rPr>
      </w:pPr>
      <w:r>
        <w:t>2.3.3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_Toc39758228 \h </w:instrText>
      </w:r>
      <w:r>
        <w:fldChar w:fldCharType="separate"/>
      </w:r>
      <w:r w:rsidR="00D5736F">
        <w:t>33</w:t>
      </w:r>
      <w:r>
        <w:fldChar w:fldCharType="end"/>
      </w:r>
    </w:p>
    <w:p w14:paraId="3D6FC9E9" w14:textId="767CA49A" w:rsidR="009C5409" w:rsidRDefault="009C5409">
      <w:pPr>
        <w:pStyle w:val="Obsah3"/>
        <w:rPr>
          <w:rFonts w:asciiTheme="minorHAnsi" w:eastAsiaTheme="minorEastAsia" w:hAnsiTheme="minorHAnsi" w:cstheme="minorBidi"/>
          <w:sz w:val="22"/>
          <w:lang w:eastAsia="sk-SK"/>
        </w:rPr>
      </w:pPr>
      <w:r>
        <w:t>2.3.4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_Toc39758229 \h </w:instrText>
      </w:r>
      <w:r>
        <w:fldChar w:fldCharType="separate"/>
      </w:r>
      <w:r w:rsidR="00D5736F">
        <w:t>34</w:t>
      </w:r>
      <w:r>
        <w:fldChar w:fldCharType="end"/>
      </w:r>
    </w:p>
    <w:p w14:paraId="04A1C7D7" w14:textId="3975BE61" w:rsidR="009C5409" w:rsidRDefault="009C5409">
      <w:pPr>
        <w:pStyle w:val="Obsah3"/>
        <w:rPr>
          <w:rFonts w:asciiTheme="minorHAnsi" w:eastAsiaTheme="minorEastAsia" w:hAnsiTheme="minorHAnsi" w:cstheme="minorBidi"/>
          <w:sz w:val="22"/>
          <w:lang w:eastAsia="sk-SK"/>
        </w:rPr>
      </w:pPr>
      <w:r>
        <w:t>2.3.5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_Toc39758230 \h </w:instrText>
      </w:r>
      <w:r>
        <w:fldChar w:fldCharType="separate"/>
      </w:r>
      <w:r w:rsidR="00D5736F">
        <w:t>34</w:t>
      </w:r>
      <w:r>
        <w:fldChar w:fldCharType="end"/>
      </w:r>
    </w:p>
    <w:p w14:paraId="4D7C2E90" w14:textId="51029AB9" w:rsidR="009C5409" w:rsidRDefault="009C5409">
      <w:pPr>
        <w:pStyle w:val="Obsah3"/>
        <w:rPr>
          <w:rFonts w:asciiTheme="minorHAnsi" w:eastAsiaTheme="minorEastAsia" w:hAnsiTheme="minorHAnsi" w:cstheme="minorBidi"/>
          <w:sz w:val="22"/>
          <w:lang w:eastAsia="sk-SK"/>
        </w:rPr>
      </w:pPr>
      <w:r>
        <w:t>2.3.6</w:t>
      </w:r>
      <w:r>
        <w:rPr>
          <w:rFonts w:asciiTheme="minorHAnsi" w:eastAsiaTheme="minorEastAsia" w:hAnsiTheme="minorHAnsi" w:cstheme="minorBidi"/>
          <w:sz w:val="22"/>
          <w:lang w:eastAsia="sk-SK"/>
        </w:rPr>
        <w:tab/>
      </w:r>
      <w:r>
        <w:t>Implementácia triedy pre volanie testovacích scenárov SM</w:t>
      </w:r>
      <w:r>
        <w:tab/>
      </w:r>
      <w:r>
        <w:fldChar w:fldCharType="begin"/>
      </w:r>
      <w:r>
        <w:instrText xml:space="preserve"> PAGEREF _Toc39758231 \h </w:instrText>
      </w:r>
      <w:r>
        <w:fldChar w:fldCharType="separate"/>
      </w:r>
      <w:r w:rsidR="00D5736F">
        <w:t>35</w:t>
      </w:r>
      <w:r>
        <w:fldChar w:fldCharType="end"/>
      </w:r>
    </w:p>
    <w:p w14:paraId="301331A4" w14:textId="6B27315B" w:rsidR="009C5409" w:rsidRDefault="009C5409">
      <w:pPr>
        <w:pStyle w:val="Obsah3"/>
        <w:rPr>
          <w:rFonts w:asciiTheme="minorHAnsi" w:eastAsiaTheme="minorEastAsia" w:hAnsiTheme="minorHAnsi" w:cstheme="minorBidi"/>
          <w:sz w:val="22"/>
          <w:lang w:eastAsia="sk-SK"/>
        </w:rPr>
      </w:pPr>
      <w:r w:rsidRPr="00081050">
        <w:rPr>
          <w:lang w:val="en-US"/>
        </w:rPr>
        <w:t>2.3.7</w:t>
      </w:r>
      <w:r>
        <w:rPr>
          <w:rFonts w:asciiTheme="minorHAnsi" w:eastAsiaTheme="minorEastAsia" w:hAnsiTheme="minorHAnsi" w:cstheme="minorBidi"/>
          <w:sz w:val="22"/>
          <w:lang w:eastAsia="sk-SK"/>
        </w:rPr>
        <w:tab/>
      </w:r>
      <w:r>
        <w:t xml:space="preserve">Implementácia programu </w:t>
      </w:r>
      <w:r w:rsidRPr="00081050">
        <w:rPr>
          <w:lang w:val="en-US"/>
        </w:rPr>
        <w:t xml:space="preserve">pre </w:t>
      </w:r>
      <w:r>
        <w:t>spúšťanie testovacích scenárov</w:t>
      </w:r>
      <w:r>
        <w:tab/>
      </w:r>
      <w:r>
        <w:fldChar w:fldCharType="begin"/>
      </w:r>
      <w:r>
        <w:instrText xml:space="preserve"> PAGEREF _Toc39758232 \h </w:instrText>
      </w:r>
      <w:r>
        <w:fldChar w:fldCharType="separate"/>
      </w:r>
      <w:r w:rsidR="00D5736F">
        <w:t>36</w:t>
      </w:r>
      <w:r>
        <w:fldChar w:fldCharType="end"/>
      </w:r>
    </w:p>
    <w:p w14:paraId="6B64268F" w14:textId="07759143" w:rsidR="009C5409" w:rsidRDefault="009C5409">
      <w:pPr>
        <w:pStyle w:val="Obsah3"/>
        <w:rPr>
          <w:rFonts w:asciiTheme="minorHAnsi" w:eastAsiaTheme="minorEastAsia" w:hAnsiTheme="minorHAnsi" w:cstheme="minorBidi"/>
          <w:sz w:val="22"/>
          <w:lang w:eastAsia="sk-SK"/>
        </w:rPr>
      </w:pPr>
      <w:r>
        <w:t>2.3.8</w:t>
      </w:r>
      <w:r>
        <w:rPr>
          <w:rFonts w:asciiTheme="minorHAnsi" w:eastAsiaTheme="minorEastAsia" w:hAnsiTheme="minorHAnsi" w:cstheme="minorBidi"/>
          <w:sz w:val="22"/>
          <w:lang w:eastAsia="sk-SK"/>
        </w:rPr>
        <w:tab/>
      </w:r>
      <w:r>
        <w:t>Implementácia programu pre ľahšiu manipuláciu s testovacími scenármi</w:t>
      </w:r>
      <w:r>
        <w:tab/>
      </w:r>
      <w:r>
        <w:fldChar w:fldCharType="begin"/>
      </w:r>
      <w:r>
        <w:instrText xml:space="preserve"> PAGEREF _Toc39758233 \h </w:instrText>
      </w:r>
      <w:r>
        <w:fldChar w:fldCharType="separate"/>
      </w:r>
      <w:r w:rsidR="00D5736F">
        <w:t>37</w:t>
      </w:r>
      <w:r>
        <w:fldChar w:fldCharType="end"/>
      </w:r>
    </w:p>
    <w:p w14:paraId="7C282ED0" w14:textId="2B87A6B1" w:rsidR="009C5409" w:rsidRDefault="009C5409">
      <w:pPr>
        <w:pStyle w:val="Obsah2"/>
        <w:rPr>
          <w:rFonts w:asciiTheme="minorHAnsi" w:eastAsiaTheme="minorEastAsia" w:hAnsiTheme="minorHAnsi" w:cstheme="minorBidi"/>
          <w:sz w:val="22"/>
          <w:lang w:eastAsia="sk-SK"/>
        </w:rPr>
      </w:pPr>
      <w:r>
        <w:t>2.4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_Toc39758234 \h </w:instrText>
      </w:r>
      <w:r>
        <w:fldChar w:fldCharType="separate"/>
      </w:r>
      <w:r w:rsidR="00D5736F">
        <w:t>37</w:t>
      </w:r>
      <w:r>
        <w:fldChar w:fldCharType="end"/>
      </w:r>
    </w:p>
    <w:p w14:paraId="2C98CCF0" w14:textId="79BE7A24" w:rsidR="009C5409" w:rsidRDefault="009C5409">
      <w:pPr>
        <w:pStyle w:val="Obsah3"/>
        <w:rPr>
          <w:rFonts w:asciiTheme="minorHAnsi" w:eastAsiaTheme="minorEastAsia" w:hAnsiTheme="minorHAnsi" w:cstheme="minorBidi"/>
          <w:sz w:val="22"/>
          <w:lang w:eastAsia="sk-SK"/>
        </w:rPr>
      </w:pPr>
      <w:r>
        <w:t>2.4.1</w:t>
      </w:r>
      <w:r>
        <w:rPr>
          <w:rFonts w:asciiTheme="minorHAnsi" w:eastAsiaTheme="minorEastAsia" w:hAnsiTheme="minorHAnsi" w:cstheme="minorBidi"/>
          <w:sz w:val="22"/>
          <w:lang w:eastAsia="sk-SK"/>
        </w:rPr>
        <w:tab/>
      </w:r>
      <w:r>
        <w:t>Jednorazové spustenie</w:t>
      </w:r>
      <w:r>
        <w:tab/>
      </w:r>
      <w:r>
        <w:fldChar w:fldCharType="begin"/>
      </w:r>
      <w:r>
        <w:instrText xml:space="preserve"> PAGEREF _Toc39758235 \h </w:instrText>
      </w:r>
      <w:r>
        <w:fldChar w:fldCharType="separate"/>
      </w:r>
      <w:r w:rsidR="00D5736F">
        <w:t>37</w:t>
      </w:r>
      <w:r>
        <w:fldChar w:fldCharType="end"/>
      </w:r>
    </w:p>
    <w:p w14:paraId="7CFAD1E6" w14:textId="66A0CB48" w:rsidR="009C5409" w:rsidRDefault="009C5409">
      <w:pPr>
        <w:pStyle w:val="Obsah3"/>
        <w:rPr>
          <w:rFonts w:asciiTheme="minorHAnsi" w:eastAsiaTheme="minorEastAsia" w:hAnsiTheme="minorHAnsi" w:cstheme="minorBidi"/>
          <w:sz w:val="22"/>
          <w:lang w:eastAsia="sk-SK"/>
        </w:rPr>
      </w:pPr>
      <w:r w:rsidRPr="00081050">
        <w:rPr>
          <w:bCs/>
        </w:rPr>
        <w:lastRenderedPageBreak/>
        <w:t>2.4.2</w:t>
      </w:r>
      <w:r>
        <w:rPr>
          <w:rFonts w:asciiTheme="minorHAnsi" w:eastAsiaTheme="minorEastAsia" w:hAnsiTheme="minorHAnsi" w:cstheme="minorBidi"/>
          <w:sz w:val="22"/>
          <w:lang w:eastAsia="sk-SK"/>
        </w:rPr>
        <w:tab/>
      </w:r>
      <w:r w:rsidRPr="00081050">
        <w:rPr>
          <w:bCs/>
        </w:rPr>
        <w:t>Nastavenie pravidelného automatického spustenia testov</w:t>
      </w:r>
      <w:r>
        <w:tab/>
      </w:r>
      <w:r>
        <w:fldChar w:fldCharType="begin"/>
      </w:r>
      <w:r>
        <w:instrText xml:space="preserve"> PAGEREF _Toc39758236 \h </w:instrText>
      </w:r>
      <w:r>
        <w:fldChar w:fldCharType="separate"/>
      </w:r>
      <w:r w:rsidR="00D5736F">
        <w:t>40</w:t>
      </w:r>
      <w:r>
        <w:fldChar w:fldCharType="end"/>
      </w:r>
    </w:p>
    <w:p w14:paraId="3D536608" w14:textId="3558B3F4" w:rsidR="009C5409" w:rsidRDefault="009C5409">
      <w:pPr>
        <w:pStyle w:val="Obsah3"/>
        <w:rPr>
          <w:rFonts w:asciiTheme="minorHAnsi" w:eastAsiaTheme="minorEastAsia" w:hAnsiTheme="minorHAnsi" w:cstheme="minorBidi"/>
          <w:sz w:val="22"/>
          <w:lang w:eastAsia="sk-SK"/>
        </w:rPr>
      </w:pPr>
      <w:r w:rsidRPr="00081050">
        <w:rPr>
          <w:bCs/>
        </w:rPr>
        <w:t>2.4.3</w:t>
      </w:r>
      <w:r>
        <w:rPr>
          <w:rFonts w:asciiTheme="minorHAnsi" w:eastAsiaTheme="minorEastAsia" w:hAnsiTheme="minorHAnsi" w:cstheme="minorBidi"/>
          <w:sz w:val="22"/>
          <w:lang w:eastAsia="sk-SK"/>
        </w:rPr>
        <w:tab/>
      </w:r>
      <w:r w:rsidRPr="00081050">
        <w:rPr>
          <w:bCs/>
        </w:rPr>
        <w:t>Ďalšie možnosti vývoja</w:t>
      </w:r>
      <w:r>
        <w:tab/>
      </w:r>
      <w:r>
        <w:fldChar w:fldCharType="begin"/>
      </w:r>
      <w:r>
        <w:instrText xml:space="preserve"> PAGEREF _Toc39758237 \h </w:instrText>
      </w:r>
      <w:r>
        <w:fldChar w:fldCharType="separate"/>
      </w:r>
      <w:r w:rsidR="00D5736F">
        <w:t>42</w:t>
      </w:r>
      <w:r>
        <w:fldChar w:fldCharType="end"/>
      </w:r>
    </w:p>
    <w:p w14:paraId="437E15F3" w14:textId="3DF92917" w:rsidR="009C5409" w:rsidRDefault="009C5409">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_Toc39758238 \h </w:instrText>
      </w:r>
      <w:r>
        <w:fldChar w:fldCharType="separate"/>
      </w:r>
      <w:r w:rsidR="00D5736F">
        <w:t>43</w:t>
      </w:r>
      <w:r>
        <w:fldChar w:fldCharType="end"/>
      </w:r>
    </w:p>
    <w:p w14:paraId="571CEB56" w14:textId="0AFAE1B3" w:rsidR="009C5409" w:rsidRDefault="009C5409">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_Toc39758239 \h </w:instrText>
      </w:r>
      <w:r>
        <w:fldChar w:fldCharType="separate"/>
      </w:r>
      <w:r w:rsidR="00D5736F">
        <w:t>44</w:t>
      </w:r>
      <w:r>
        <w:fldChar w:fldCharType="end"/>
      </w:r>
    </w:p>
    <w:p w14:paraId="0B7D16D7" w14:textId="0A2FF7CB" w:rsidR="009C5409" w:rsidRDefault="009C5409">
      <w:pPr>
        <w:pStyle w:val="Obsah1"/>
        <w:rPr>
          <w:rFonts w:asciiTheme="minorHAnsi" w:eastAsiaTheme="minorEastAsia" w:hAnsiTheme="minorHAnsi" w:cstheme="minorBidi"/>
          <w:b w:val="0"/>
          <w:sz w:val="22"/>
          <w:lang w:eastAsia="sk-SK"/>
        </w:rPr>
      </w:pPr>
      <w:r>
        <w:t>Bibliografia</w:t>
      </w:r>
      <w:r>
        <w:tab/>
      </w:r>
      <w:r>
        <w:fldChar w:fldCharType="begin"/>
      </w:r>
      <w:r>
        <w:instrText xml:space="preserve"> PAGEREF _Toc39758240 \h </w:instrText>
      </w:r>
      <w:r>
        <w:fldChar w:fldCharType="separate"/>
      </w:r>
      <w:r w:rsidR="00D5736F">
        <w:t>45</w:t>
      </w:r>
      <w:r>
        <w:fldChar w:fldCharType="end"/>
      </w:r>
    </w:p>
    <w:p w14:paraId="58E1EC5A" w14:textId="112FBBF6" w:rsidR="009C5409" w:rsidRDefault="009C5409">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_Toc39758241 \h </w:instrText>
      </w:r>
      <w:r>
        <w:fldChar w:fldCharType="separate"/>
      </w:r>
      <w:r w:rsidR="00D5736F">
        <w:t>47</w:t>
      </w:r>
      <w:r>
        <w:fldChar w:fldCharType="end"/>
      </w:r>
    </w:p>
    <w:p w14:paraId="6E352603" w14:textId="19A4014C" w:rsidR="009C5409" w:rsidRDefault="009C5409">
      <w:pPr>
        <w:pStyle w:val="Obsah2"/>
        <w:rPr>
          <w:rFonts w:asciiTheme="minorHAnsi" w:eastAsiaTheme="minorEastAsia" w:hAnsiTheme="minorHAnsi" w:cstheme="minorBidi"/>
          <w:sz w:val="22"/>
          <w:lang w:eastAsia="sk-SK"/>
        </w:rPr>
      </w:pPr>
      <w:r>
        <w:t xml:space="preserve">Príloha A: </w:t>
      </w:r>
      <w:r w:rsidRPr="00081050">
        <w:t>USB Flash disk</w:t>
      </w:r>
      <w:r>
        <w:tab/>
      </w:r>
      <w:r>
        <w:fldChar w:fldCharType="begin"/>
      </w:r>
      <w:r>
        <w:instrText xml:space="preserve"> PAGEREF _Toc39758242 \h </w:instrText>
      </w:r>
      <w:r>
        <w:fldChar w:fldCharType="separate"/>
      </w:r>
      <w:r w:rsidR="00D5736F">
        <w:t>48</w:t>
      </w:r>
      <w:r>
        <w:fldChar w:fldCharType="end"/>
      </w:r>
    </w:p>
    <w:p w14:paraId="5071DE10" w14:textId="080041D2" w:rsidR="00CA7C18" w:rsidRDefault="006229D1" w:rsidP="00DF773E">
      <w:pPr>
        <w:rPr>
          <w:lang w:eastAsia="sk-SK"/>
        </w:rPr>
        <w:sectPr w:rsidR="00CA7C18" w:rsidSect="00DF773E">
          <w:footerReference w:type="default" r:id="rId15"/>
          <w:pgSz w:w="11906" w:h="16838" w:code="9"/>
          <w:pgMar w:top="1418" w:right="1134" w:bottom="1418" w:left="1985" w:header="709" w:footer="709" w:gutter="0"/>
          <w:cols w:space="708"/>
          <w:titlePg/>
          <w:docGrid w:linePitch="360"/>
        </w:sectPr>
      </w:pPr>
      <w:r>
        <w:rPr>
          <w:lang w:eastAsia="sk-SK"/>
        </w:rPr>
        <w:fldChar w:fldCharType="end"/>
      </w:r>
    </w:p>
    <w:bookmarkStart w:id="3"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4" w:name="_Toc39758201"/>
      <w:bookmarkStart w:id="5" w:name="_Toc32677574"/>
      <w:bookmarkStart w:id="6" w:name="_Toc32676825"/>
      <w:bookmarkStart w:id="7" w:name="_Toc442695624"/>
      <w:r w:rsidR="00DF773E" w:rsidRPr="00492D1B">
        <w:t>Zoznam obrázkov</w:t>
      </w:r>
      <w:bookmarkEnd w:id="3"/>
      <w:bookmarkEnd w:id="4"/>
      <w:bookmarkEnd w:id="5"/>
      <w:bookmarkEnd w:id="6"/>
      <w:bookmarkEnd w:id="7"/>
      <w:r>
        <w:fldChar w:fldCharType="end"/>
      </w:r>
    </w:p>
    <w:p w14:paraId="3F0FDB3E" w14:textId="14CEF1FE" w:rsidR="00D149E5" w:rsidRPr="00D149E5" w:rsidRDefault="009028AC">
      <w:pPr>
        <w:pStyle w:val="Zoznamobrzkov"/>
        <w:tabs>
          <w:tab w:val="right" w:leader="dot" w:pos="8777"/>
        </w:tabs>
        <w:rPr>
          <w:rFonts w:eastAsiaTheme="minorEastAsia" w:cstheme="minorBidi"/>
          <w:b w:val="0"/>
          <w:bCs w:val="0"/>
          <w:noProof/>
          <w:sz w:val="22"/>
          <w:szCs w:val="22"/>
          <w:lang w:eastAsia="sk-SK"/>
        </w:rPr>
      </w:pPr>
      <w:r w:rsidRPr="00D149E5">
        <w:rPr>
          <w:b w:val="0"/>
          <w:bCs w:val="0"/>
        </w:rPr>
        <w:fldChar w:fldCharType="begin"/>
      </w:r>
      <w:r w:rsidRPr="00D149E5">
        <w:rPr>
          <w:b w:val="0"/>
          <w:bCs w:val="0"/>
        </w:rPr>
        <w:instrText xml:space="preserve"> TOC \h \z \t "Obrázok;1" \c "Obrázok" </w:instrText>
      </w:r>
      <w:r w:rsidRPr="00D149E5">
        <w:rPr>
          <w:b w:val="0"/>
          <w:bCs w:val="0"/>
        </w:rPr>
        <w:fldChar w:fldCharType="separate"/>
      </w:r>
      <w:hyperlink r:id="rId16" w:anchor="_Toc39757868" w:history="1">
        <w:r w:rsidR="00D149E5" w:rsidRPr="00D149E5">
          <w:rPr>
            <w:rStyle w:val="Hypertextovprepojenie"/>
            <w:b w:val="0"/>
            <w:bCs w:val="0"/>
            <w:noProof/>
          </w:rPr>
          <w:t>Obrázok 1 - Životný cyklus informačného systému</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_Toc39757868 \h </w:instrText>
        </w:r>
        <w:r w:rsidR="00D149E5" w:rsidRPr="00D149E5">
          <w:rPr>
            <w:b w:val="0"/>
            <w:bCs w:val="0"/>
            <w:noProof/>
            <w:webHidden/>
          </w:rPr>
        </w:r>
        <w:r w:rsidR="00D149E5" w:rsidRPr="00D149E5">
          <w:rPr>
            <w:b w:val="0"/>
            <w:bCs w:val="0"/>
            <w:noProof/>
            <w:webHidden/>
          </w:rPr>
          <w:fldChar w:fldCharType="separate"/>
        </w:r>
        <w:r w:rsidR="00D5736F">
          <w:rPr>
            <w:b w:val="0"/>
            <w:bCs w:val="0"/>
            <w:noProof/>
            <w:webHidden/>
          </w:rPr>
          <w:t>6</w:t>
        </w:r>
        <w:r w:rsidR="00D149E5" w:rsidRPr="00D149E5">
          <w:rPr>
            <w:b w:val="0"/>
            <w:bCs w:val="0"/>
            <w:noProof/>
            <w:webHidden/>
          </w:rPr>
          <w:fldChar w:fldCharType="end"/>
        </w:r>
      </w:hyperlink>
    </w:p>
    <w:p w14:paraId="5E5AA294" w14:textId="76C03BB5"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17" w:anchor="_Toc39757869" w:history="1">
        <w:r w:rsidR="00D149E5" w:rsidRPr="00D149E5">
          <w:rPr>
            <w:rStyle w:val="Hypertextovprepojenie"/>
            <w:b w:val="0"/>
            <w:bCs w:val="0"/>
            <w:noProof/>
          </w:rPr>
          <w:t xml:space="preserve">Obrázok 2 - Typy softvérového testovania </w:t>
        </w:r>
        <w:r w:rsidR="00D149E5" w:rsidRPr="00D149E5">
          <w:rPr>
            <w:rStyle w:val="Hypertextovprepojenie"/>
            <w:b w:val="0"/>
            <w:bCs w:val="0"/>
            <w:noProof/>
            <w:lang w:val="en-US"/>
          </w:rPr>
          <w:t>[2]</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_Toc39757869 \h </w:instrText>
        </w:r>
        <w:r w:rsidR="00D149E5" w:rsidRPr="00D149E5">
          <w:rPr>
            <w:b w:val="0"/>
            <w:bCs w:val="0"/>
            <w:noProof/>
            <w:webHidden/>
          </w:rPr>
        </w:r>
        <w:r w:rsidR="00D149E5" w:rsidRPr="00D149E5">
          <w:rPr>
            <w:b w:val="0"/>
            <w:bCs w:val="0"/>
            <w:noProof/>
            <w:webHidden/>
          </w:rPr>
          <w:fldChar w:fldCharType="separate"/>
        </w:r>
        <w:r>
          <w:rPr>
            <w:b w:val="0"/>
            <w:bCs w:val="0"/>
            <w:noProof/>
            <w:webHidden/>
          </w:rPr>
          <w:t>9</w:t>
        </w:r>
        <w:r w:rsidR="00D149E5" w:rsidRPr="00D149E5">
          <w:rPr>
            <w:b w:val="0"/>
            <w:bCs w:val="0"/>
            <w:noProof/>
            <w:webHidden/>
          </w:rPr>
          <w:fldChar w:fldCharType="end"/>
        </w:r>
      </w:hyperlink>
    </w:p>
    <w:p w14:paraId="561BE56D" w14:textId="1904B3F6"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18" w:anchor="_Toc39757870" w:history="1">
        <w:r w:rsidR="00D149E5" w:rsidRPr="00D149E5">
          <w:rPr>
            <w:rStyle w:val="Hypertextovprepojenie"/>
            <w:b w:val="0"/>
            <w:bCs w:val="0"/>
            <w:noProof/>
          </w:rPr>
          <w:t>Obrázok 3 - Proces automatizovaného testovania [3]</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_Toc39757870 \h </w:instrText>
        </w:r>
        <w:r w:rsidR="00D149E5" w:rsidRPr="00D149E5">
          <w:rPr>
            <w:b w:val="0"/>
            <w:bCs w:val="0"/>
            <w:noProof/>
            <w:webHidden/>
          </w:rPr>
        </w:r>
        <w:r w:rsidR="00D149E5" w:rsidRPr="00D149E5">
          <w:rPr>
            <w:b w:val="0"/>
            <w:bCs w:val="0"/>
            <w:noProof/>
            <w:webHidden/>
          </w:rPr>
          <w:fldChar w:fldCharType="separate"/>
        </w:r>
        <w:r>
          <w:rPr>
            <w:b w:val="0"/>
            <w:bCs w:val="0"/>
            <w:noProof/>
            <w:webHidden/>
          </w:rPr>
          <w:t>13</w:t>
        </w:r>
        <w:r w:rsidR="00D149E5" w:rsidRPr="00D149E5">
          <w:rPr>
            <w:b w:val="0"/>
            <w:bCs w:val="0"/>
            <w:noProof/>
            <w:webHidden/>
          </w:rPr>
          <w:fldChar w:fldCharType="end"/>
        </w:r>
      </w:hyperlink>
    </w:p>
    <w:p w14:paraId="073D6263" w14:textId="05EC7707"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19" w:anchor="_Toc39757871" w:history="1">
        <w:r w:rsidR="00D149E5" w:rsidRPr="00D149E5">
          <w:rPr>
            <w:rStyle w:val="Hypertextovprepojenie"/>
            <w:b w:val="0"/>
            <w:bCs w:val="0"/>
            <w:noProof/>
          </w:rPr>
          <w:t>Obrázok 4 - 3 vrstvová architektúra</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_Toc39757871 \h </w:instrText>
        </w:r>
        <w:r w:rsidR="00D149E5" w:rsidRPr="00D149E5">
          <w:rPr>
            <w:b w:val="0"/>
            <w:bCs w:val="0"/>
            <w:noProof/>
            <w:webHidden/>
          </w:rPr>
        </w:r>
        <w:r w:rsidR="00D149E5" w:rsidRPr="00D149E5">
          <w:rPr>
            <w:b w:val="0"/>
            <w:bCs w:val="0"/>
            <w:noProof/>
            <w:webHidden/>
          </w:rPr>
          <w:fldChar w:fldCharType="separate"/>
        </w:r>
        <w:r>
          <w:rPr>
            <w:b w:val="0"/>
            <w:bCs w:val="0"/>
            <w:noProof/>
            <w:webHidden/>
          </w:rPr>
          <w:t>17</w:t>
        </w:r>
        <w:r w:rsidR="00D149E5" w:rsidRPr="00D149E5">
          <w:rPr>
            <w:b w:val="0"/>
            <w:bCs w:val="0"/>
            <w:noProof/>
            <w:webHidden/>
          </w:rPr>
          <w:fldChar w:fldCharType="end"/>
        </w:r>
      </w:hyperlink>
    </w:p>
    <w:p w14:paraId="58F436FF" w14:textId="7B533488"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0" w:anchor="_Toc39757872" w:history="1">
        <w:r w:rsidR="00D149E5" w:rsidRPr="00D149E5">
          <w:rPr>
            <w:rStyle w:val="Hypertextovprepojenie"/>
            <w:b w:val="0"/>
            <w:bCs w:val="0"/>
            <w:noProof/>
          </w:rPr>
          <w:t>Obrázok 5 - Komunikácia produktov s externými úložiskami</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_Toc39757872 \h </w:instrText>
        </w:r>
        <w:r w:rsidR="00D149E5" w:rsidRPr="00D149E5">
          <w:rPr>
            <w:b w:val="0"/>
            <w:bCs w:val="0"/>
            <w:noProof/>
            <w:webHidden/>
          </w:rPr>
        </w:r>
        <w:r w:rsidR="00D149E5" w:rsidRPr="00D149E5">
          <w:rPr>
            <w:b w:val="0"/>
            <w:bCs w:val="0"/>
            <w:noProof/>
            <w:webHidden/>
          </w:rPr>
          <w:fldChar w:fldCharType="separate"/>
        </w:r>
        <w:r>
          <w:rPr>
            <w:b w:val="0"/>
            <w:bCs w:val="0"/>
            <w:noProof/>
            <w:webHidden/>
          </w:rPr>
          <w:t>22</w:t>
        </w:r>
        <w:r w:rsidR="00D149E5" w:rsidRPr="00D149E5">
          <w:rPr>
            <w:b w:val="0"/>
            <w:bCs w:val="0"/>
            <w:noProof/>
            <w:webHidden/>
          </w:rPr>
          <w:fldChar w:fldCharType="end"/>
        </w:r>
      </w:hyperlink>
    </w:p>
    <w:p w14:paraId="2BEEB5F8" w14:textId="764E7B6A"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1" w:anchor="_Toc39757873" w:history="1">
        <w:r w:rsidR="00D149E5" w:rsidRPr="00D149E5">
          <w:rPr>
            <w:rStyle w:val="Hypertextovprepojenie"/>
            <w:b w:val="0"/>
            <w:bCs w:val="0"/>
            <w:noProof/>
          </w:rPr>
          <w:t>Obrázok 6 - Vzťah medzi tabuľkami SCEN a TST</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_Toc39757873 \h </w:instrText>
        </w:r>
        <w:r w:rsidR="00D149E5" w:rsidRPr="00D149E5">
          <w:rPr>
            <w:b w:val="0"/>
            <w:bCs w:val="0"/>
            <w:noProof/>
            <w:webHidden/>
          </w:rPr>
        </w:r>
        <w:r w:rsidR="00D149E5" w:rsidRPr="00D149E5">
          <w:rPr>
            <w:b w:val="0"/>
            <w:bCs w:val="0"/>
            <w:noProof/>
            <w:webHidden/>
          </w:rPr>
          <w:fldChar w:fldCharType="separate"/>
        </w:r>
        <w:r>
          <w:rPr>
            <w:b w:val="0"/>
            <w:bCs w:val="0"/>
            <w:noProof/>
            <w:webHidden/>
          </w:rPr>
          <w:t>28</w:t>
        </w:r>
        <w:r w:rsidR="00D149E5" w:rsidRPr="00D149E5">
          <w:rPr>
            <w:b w:val="0"/>
            <w:bCs w:val="0"/>
            <w:noProof/>
            <w:webHidden/>
          </w:rPr>
          <w:fldChar w:fldCharType="end"/>
        </w:r>
      </w:hyperlink>
    </w:p>
    <w:p w14:paraId="7FC7C30E" w14:textId="58EA5611"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2" w:anchor="_Toc39757874" w:history="1">
        <w:r w:rsidR="00D149E5" w:rsidRPr="00D149E5">
          <w:rPr>
            <w:rStyle w:val="Hypertextovprepojenie"/>
            <w:b w:val="0"/>
            <w:bCs w:val="0"/>
            <w:noProof/>
          </w:rPr>
          <w:t>Obrázok 7 - Návrh automatizovaného testovacieho systému</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_Toc39757874 \h </w:instrText>
        </w:r>
        <w:r w:rsidR="00D149E5" w:rsidRPr="00D149E5">
          <w:rPr>
            <w:b w:val="0"/>
            <w:bCs w:val="0"/>
            <w:noProof/>
            <w:webHidden/>
          </w:rPr>
        </w:r>
        <w:r w:rsidR="00D149E5" w:rsidRPr="00D149E5">
          <w:rPr>
            <w:b w:val="0"/>
            <w:bCs w:val="0"/>
            <w:noProof/>
            <w:webHidden/>
          </w:rPr>
          <w:fldChar w:fldCharType="separate"/>
        </w:r>
        <w:r>
          <w:rPr>
            <w:b w:val="0"/>
            <w:bCs w:val="0"/>
            <w:noProof/>
            <w:webHidden/>
          </w:rPr>
          <w:t>30</w:t>
        </w:r>
        <w:r w:rsidR="00D149E5" w:rsidRPr="00D149E5">
          <w:rPr>
            <w:b w:val="0"/>
            <w:bCs w:val="0"/>
            <w:noProof/>
            <w:webHidden/>
          </w:rPr>
          <w:fldChar w:fldCharType="end"/>
        </w:r>
      </w:hyperlink>
    </w:p>
    <w:p w14:paraId="2D92F9BB" w14:textId="34421F41"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3" w:anchor="_Toc39757875" w:history="1">
        <w:r w:rsidR="00D149E5" w:rsidRPr="00D149E5">
          <w:rPr>
            <w:rStyle w:val="Hypertextovprepojenie"/>
            <w:b w:val="0"/>
            <w:bCs w:val="0"/>
            <w:noProof/>
          </w:rPr>
          <w:t>Obrázok 8 - Program WRAPPER, výber produktu</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_Toc39757875 \h </w:instrText>
        </w:r>
        <w:r w:rsidR="00D149E5" w:rsidRPr="00D149E5">
          <w:rPr>
            <w:b w:val="0"/>
            <w:bCs w:val="0"/>
            <w:noProof/>
            <w:webHidden/>
          </w:rPr>
        </w:r>
        <w:r w:rsidR="00D149E5" w:rsidRPr="00D149E5">
          <w:rPr>
            <w:b w:val="0"/>
            <w:bCs w:val="0"/>
            <w:noProof/>
            <w:webHidden/>
          </w:rPr>
          <w:fldChar w:fldCharType="separate"/>
        </w:r>
        <w:r>
          <w:rPr>
            <w:b w:val="0"/>
            <w:bCs w:val="0"/>
            <w:noProof/>
            <w:webHidden/>
          </w:rPr>
          <w:t>38</w:t>
        </w:r>
        <w:r w:rsidR="00D149E5" w:rsidRPr="00D149E5">
          <w:rPr>
            <w:b w:val="0"/>
            <w:bCs w:val="0"/>
            <w:noProof/>
            <w:webHidden/>
          </w:rPr>
          <w:fldChar w:fldCharType="end"/>
        </w:r>
      </w:hyperlink>
    </w:p>
    <w:p w14:paraId="7A834855" w14:textId="47173F7A"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4" w:anchor="_Toc39757876" w:history="1">
        <w:r w:rsidR="00D149E5" w:rsidRPr="00D149E5">
          <w:rPr>
            <w:rStyle w:val="Hypertextovprepojenie"/>
            <w:b w:val="0"/>
            <w:bCs w:val="0"/>
            <w:noProof/>
          </w:rPr>
          <w:t>Obrázok 9 - Program WRAPPER, zoznam testovacích scenárov</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_Toc39757876 \h </w:instrText>
        </w:r>
        <w:r w:rsidR="00D149E5" w:rsidRPr="00D149E5">
          <w:rPr>
            <w:b w:val="0"/>
            <w:bCs w:val="0"/>
            <w:noProof/>
            <w:webHidden/>
          </w:rPr>
        </w:r>
        <w:r w:rsidR="00D149E5" w:rsidRPr="00D149E5">
          <w:rPr>
            <w:b w:val="0"/>
            <w:bCs w:val="0"/>
            <w:noProof/>
            <w:webHidden/>
          </w:rPr>
          <w:fldChar w:fldCharType="separate"/>
        </w:r>
        <w:r>
          <w:rPr>
            <w:b w:val="0"/>
            <w:bCs w:val="0"/>
            <w:noProof/>
            <w:webHidden/>
          </w:rPr>
          <w:t>38</w:t>
        </w:r>
        <w:r w:rsidR="00D149E5" w:rsidRPr="00D149E5">
          <w:rPr>
            <w:b w:val="0"/>
            <w:bCs w:val="0"/>
            <w:noProof/>
            <w:webHidden/>
          </w:rPr>
          <w:fldChar w:fldCharType="end"/>
        </w:r>
      </w:hyperlink>
    </w:p>
    <w:p w14:paraId="197AD713" w14:textId="0E9C79CE"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5" w:anchor="_Toc39757877" w:history="1">
        <w:r w:rsidR="00D149E5" w:rsidRPr="00D149E5">
          <w:rPr>
            <w:rStyle w:val="Hypertextovprepojenie"/>
            <w:b w:val="0"/>
            <w:bCs w:val="0"/>
            <w:noProof/>
          </w:rPr>
          <w:t>Obrázok 10 - pridávanie testov</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_Toc39757877 \h </w:instrText>
        </w:r>
        <w:r w:rsidR="00D149E5" w:rsidRPr="00D149E5">
          <w:rPr>
            <w:b w:val="0"/>
            <w:bCs w:val="0"/>
            <w:noProof/>
            <w:webHidden/>
          </w:rPr>
        </w:r>
        <w:r w:rsidR="00D149E5" w:rsidRPr="00D149E5">
          <w:rPr>
            <w:b w:val="0"/>
            <w:bCs w:val="0"/>
            <w:noProof/>
            <w:webHidden/>
          </w:rPr>
          <w:fldChar w:fldCharType="separate"/>
        </w:r>
        <w:r>
          <w:rPr>
            <w:b w:val="0"/>
            <w:bCs w:val="0"/>
            <w:noProof/>
            <w:webHidden/>
          </w:rPr>
          <w:t>39</w:t>
        </w:r>
        <w:r w:rsidR="00D149E5" w:rsidRPr="00D149E5">
          <w:rPr>
            <w:b w:val="0"/>
            <w:bCs w:val="0"/>
            <w:noProof/>
            <w:webHidden/>
          </w:rPr>
          <w:fldChar w:fldCharType="end"/>
        </w:r>
      </w:hyperlink>
    </w:p>
    <w:p w14:paraId="1899A07D" w14:textId="378F30D0"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6" w:anchor="_Toc39757878" w:history="1">
        <w:r w:rsidR="00D149E5" w:rsidRPr="00D149E5">
          <w:rPr>
            <w:rStyle w:val="Hypertextovprepojenie"/>
            <w:b w:val="0"/>
            <w:bCs w:val="0"/>
            <w:noProof/>
          </w:rPr>
          <w:t>Obrázok 11- Program BTEST, grafické rozhranie</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_Toc39757878 \h </w:instrText>
        </w:r>
        <w:r w:rsidR="00D149E5" w:rsidRPr="00D149E5">
          <w:rPr>
            <w:b w:val="0"/>
            <w:bCs w:val="0"/>
            <w:noProof/>
            <w:webHidden/>
          </w:rPr>
        </w:r>
        <w:r w:rsidR="00D149E5" w:rsidRPr="00D149E5">
          <w:rPr>
            <w:b w:val="0"/>
            <w:bCs w:val="0"/>
            <w:noProof/>
            <w:webHidden/>
          </w:rPr>
          <w:fldChar w:fldCharType="separate"/>
        </w:r>
        <w:r>
          <w:rPr>
            <w:b w:val="0"/>
            <w:bCs w:val="0"/>
            <w:noProof/>
            <w:webHidden/>
          </w:rPr>
          <w:t>39</w:t>
        </w:r>
        <w:r w:rsidR="00D149E5" w:rsidRPr="00D149E5">
          <w:rPr>
            <w:b w:val="0"/>
            <w:bCs w:val="0"/>
            <w:noProof/>
            <w:webHidden/>
          </w:rPr>
          <w:fldChar w:fldCharType="end"/>
        </w:r>
      </w:hyperlink>
    </w:p>
    <w:p w14:paraId="58AE91CF" w14:textId="2644FE28"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7" w:anchor="_Toc39757879" w:history="1">
        <w:r w:rsidR="00D149E5" w:rsidRPr="00D149E5">
          <w:rPr>
            <w:rStyle w:val="Hypertextovprepojenie"/>
            <w:b w:val="0"/>
            <w:bCs w:val="0"/>
            <w:noProof/>
          </w:rPr>
          <w:t>Obrázok 12 - Úspešné výsledky testovacích scenárov</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_Toc39757879 \h </w:instrText>
        </w:r>
        <w:r w:rsidR="00D149E5" w:rsidRPr="00D149E5">
          <w:rPr>
            <w:b w:val="0"/>
            <w:bCs w:val="0"/>
            <w:noProof/>
            <w:webHidden/>
          </w:rPr>
        </w:r>
        <w:r w:rsidR="00D149E5" w:rsidRPr="00D149E5">
          <w:rPr>
            <w:b w:val="0"/>
            <w:bCs w:val="0"/>
            <w:noProof/>
            <w:webHidden/>
          </w:rPr>
          <w:fldChar w:fldCharType="separate"/>
        </w:r>
        <w:r>
          <w:rPr>
            <w:b w:val="0"/>
            <w:bCs w:val="0"/>
            <w:noProof/>
            <w:webHidden/>
          </w:rPr>
          <w:t>40</w:t>
        </w:r>
        <w:r w:rsidR="00D149E5" w:rsidRPr="00D149E5">
          <w:rPr>
            <w:b w:val="0"/>
            <w:bCs w:val="0"/>
            <w:noProof/>
            <w:webHidden/>
          </w:rPr>
          <w:fldChar w:fldCharType="end"/>
        </w:r>
      </w:hyperlink>
    </w:p>
    <w:p w14:paraId="3C1C8718" w14:textId="36AD029D"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8" w:anchor="_Toc39757880" w:history="1">
        <w:r w:rsidR="00D149E5" w:rsidRPr="00D149E5">
          <w:rPr>
            <w:rStyle w:val="Hypertextovprepojenie"/>
            <w:b w:val="0"/>
            <w:bCs w:val="0"/>
            <w:noProof/>
          </w:rPr>
          <w:t>Obrázok 13 - Neúspešné výsledky testovacích scenárov</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_Toc39757880 \h </w:instrText>
        </w:r>
        <w:r w:rsidR="00D149E5" w:rsidRPr="00D149E5">
          <w:rPr>
            <w:b w:val="0"/>
            <w:bCs w:val="0"/>
            <w:noProof/>
            <w:webHidden/>
          </w:rPr>
        </w:r>
        <w:r w:rsidR="00D149E5" w:rsidRPr="00D149E5">
          <w:rPr>
            <w:b w:val="0"/>
            <w:bCs w:val="0"/>
            <w:noProof/>
            <w:webHidden/>
          </w:rPr>
          <w:fldChar w:fldCharType="separate"/>
        </w:r>
        <w:r>
          <w:rPr>
            <w:b w:val="0"/>
            <w:bCs w:val="0"/>
            <w:noProof/>
            <w:webHidden/>
          </w:rPr>
          <w:t>40</w:t>
        </w:r>
        <w:r w:rsidR="00D149E5" w:rsidRPr="00D149E5">
          <w:rPr>
            <w:b w:val="0"/>
            <w:bCs w:val="0"/>
            <w:noProof/>
            <w:webHidden/>
          </w:rPr>
          <w:fldChar w:fldCharType="end"/>
        </w:r>
      </w:hyperlink>
    </w:p>
    <w:p w14:paraId="2D7775D7" w14:textId="016392AB" w:rsidR="00D149E5" w:rsidRPr="00D149E5" w:rsidRDefault="00D5736F">
      <w:pPr>
        <w:pStyle w:val="Zoznamobrzkov"/>
        <w:tabs>
          <w:tab w:val="right" w:leader="dot" w:pos="8777"/>
        </w:tabs>
        <w:rPr>
          <w:rFonts w:eastAsiaTheme="minorEastAsia" w:cstheme="minorBidi"/>
          <w:b w:val="0"/>
          <w:bCs w:val="0"/>
          <w:noProof/>
          <w:sz w:val="22"/>
          <w:szCs w:val="22"/>
          <w:lang w:eastAsia="sk-SK"/>
        </w:rPr>
      </w:pPr>
      <w:hyperlink r:id="rId29" w:anchor="_Toc39757881" w:history="1">
        <w:r w:rsidR="00D149E5" w:rsidRPr="00D149E5">
          <w:rPr>
            <w:rStyle w:val="Hypertextovprepojenie"/>
            <w:b w:val="0"/>
            <w:bCs w:val="0"/>
            <w:noProof/>
          </w:rPr>
          <w:t>Obrázok 14 - Nastavenia automatického spustenia testov</w:t>
        </w:r>
        <w:r w:rsidR="00D149E5" w:rsidRPr="00D149E5">
          <w:rPr>
            <w:b w:val="0"/>
            <w:bCs w:val="0"/>
            <w:noProof/>
            <w:webHidden/>
          </w:rPr>
          <w:tab/>
        </w:r>
        <w:r w:rsidR="00D149E5" w:rsidRPr="00D149E5">
          <w:rPr>
            <w:b w:val="0"/>
            <w:bCs w:val="0"/>
            <w:noProof/>
            <w:webHidden/>
          </w:rPr>
          <w:fldChar w:fldCharType="begin"/>
        </w:r>
        <w:r w:rsidR="00D149E5" w:rsidRPr="00D149E5">
          <w:rPr>
            <w:b w:val="0"/>
            <w:bCs w:val="0"/>
            <w:noProof/>
            <w:webHidden/>
          </w:rPr>
          <w:instrText xml:space="preserve"> PAGEREF _Toc39757881 \h </w:instrText>
        </w:r>
        <w:r w:rsidR="00D149E5" w:rsidRPr="00D149E5">
          <w:rPr>
            <w:b w:val="0"/>
            <w:bCs w:val="0"/>
            <w:noProof/>
            <w:webHidden/>
          </w:rPr>
        </w:r>
        <w:r w:rsidR="00D149E5" w:rsidRPr="00D149E5">
          <w:rPr>
            <w:b w:val="0"/>
            <w:bCs w:val="0"/>
            <w:noProof/>
            <w:webHidden/>
          </w:rPr>
          <w:fldChar w:fldCharType="separate"/>
        </w:r>
        <w:r>
          <w:rPr>
            <w:b w:val="0"/>
            <w:bCs w:val="0"/>
            <w:noProof/>
            <w:webHidden/>
          </w:rPr>
          <w:t>41</w:t>
        </w:r>
        <w:r w:rsidR="00D149E5" w:rsidRPr="00D149E5">
          <w:rPr>
            <w:b w:val="0"/>
            <w:bCs w:val="0"/>
            <w:noProof/>
            <w:webHidden/>
          </w:rPr>
          <w:fldChar w:fldCharType="end"/>
        </w:r>
      </w:hyperlink>
    </w:p>
    <w:p w14:paraId="5F31DC7D" w14:textId="5AF095F1" w:rsidR="000D26FE" w:rsidRPr="001E16B1" w:rsidRDefault="009028AC" w:rsidP="002675E2">
      <w:pPr>
        <w:spacing w:line="240" w:lineRule="auto"/>
        <w:ind w:firstLine="0"/>
      </w:pPr>
      <w:r w:rsidRPr="00D149E5">
        <w:rPr>
          <w:rFonts w:asciiTheme="minorHAnsi" w:hAnsiTheme="minorHAnsi" w:cstheme="minorHAnsi"/>
          <w:sz w:val="20"/>
          <w:szCs w:val="20"/>
        </w:rPr>
        <w:fldChar w:fldCharType="end"/>
      </w:r>
    </w:p>
    <w:bookmarkStart w:id="8" w:name="_Toc434923880"/>
    <w:p w14:paraId="16E4952F" w14:textId="613D017C"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9" w:name="_Toc39758202"/>
      <w:bookmarkStart w:id="10" w:name="_Toc32677575"/>
      <w:bookmarkStart w:id="11" w:name="_Toc32676826"/>
      <w:bookmarkStart w:id="12" w:name="_Toc442695625"/>
      <w:r w:rsidR="00DF773E" w:rsidRPr="00492D1B">
        <w:t>Zoznam tabuliek</w:t>
      </w:r>
      <w:bookmarkEnd w:id="8"/>
      <w:bookmarkEnd w:id="9"/>
      <w:bookmarkEnd w:id="10"/>
      <w:bookmarkEnd w:id="11"/>
      <w:bookmarkEnd w:id="12"/>
      <w:r>
        <w:fldChar w:fldCharType="end"/>
      </w:r>
    </w:p>
    <w:p w14:paraId="0857D8D1" w14:textId="2DFB038B" w:rsidR="001B745D" w:rsidRPr="001B745D" w:rsidRDefault="001B745D">
      <w:pPr>
        <w:pStyle w:val="Zoznamobrzkov"/>
        <w:tabs>
          <w:tab w:val="right" w:leader="dot" w:pos="8777"/>
        </w:tabs>
        <w:rPr>
          <w:rFonts w:eastAsiaTheme="minorEastAsia" w:cstheme="minorBidi"/>
          <w:b w:val="0"/>
          <w:bCs w:val="0"/>
          <w:noProof/>
          <w:sz w:val="22"/>
          <w:szCs w:val="22"/>
          <w:lang w:eastAsia="sk-SK"/>
        </w:rPr>
      </w:pPr>
      <w:r w:rsidRPr="001B745D">
        <w:rPr>
          <w:b w:val="0"/>
          <w:bCs w:val="0"/>
        </w:rPr>
        <w:fldChar w:fldCharType="begin"/>
      </w:r>
      <w:r w:rsidRPr="001B745D">
        <w:rPr>
          <w:b w:val="0"/>
          <w:bCs w:val="0"/>
        </w:rPr>
        <w:instrText xml:space="preserve"> TOC \h \z \c "Tabuľka" </w:instrText>
      </w:r>
      <w:r w:rsidRPr="001B745D">
        <w:rPr>
          <w:b w:val="0"/>
          <w:bCs w:val="0"/>
        </w:rPr>
        <w:fldChar w:fldCharType="separate"/>
      </w:r>
      <w:hyperlink w:anchor="_Toc39584875" w:history="1">
        <w:r w:rsidRPr="001B745D">
          <w:rPr>
            <w:rStyle w:val="Hypertextovprepojenie"/>
            <w:b w:val="0"/>
            <w:bCs w:val="0"/>
            <w:noProof/>
          </w:rPr>
          <w:t>Tabuľka 1-  Dátové typy jazyka ABAP [15]</w:t>
        </w:r>
        <w:r w:rsidRPr="001B745D">
          <w:rPr>
            <w:b w:val="0"/>
            <w:bCs w:val="0"/>
            <w:noProof/>
            <w:webHidden/>
          </w:rPr>
          <w:tab/>
        </w:r>
        <w:r w:rsidRPr="001B745D">
          <w:rPr>
            <w:b w:val="0"/>
            <w:bCs w:val="0"/>
            <w:noProof/>
            <w:webHidden/>
          </w:rPr>
          <w:fldChar w:fldCharType="begin"/>
        </w:r>
        <w:r w:rsidRPr="001B745D">
          <w:rPr>
            <w:b w:val="0"/>
            <w:bCs w:val="0"/>
            <w:noProof/>
            <w:webHidden/>
          </w:rPr>
          <w:instrText xml:space="preserve"> PAGEREF _Toc39584875 \h </w:instrText>
        </w:r>
        <w:r w:rsidRPr="001B745D">
          <w:rPr>
            <w:b w:val="0"/>
            <w:bCs w:val="0"/>
            <w:noProof/>
            <w:webHidden/>
          </w:rPr>
        </w:r>
        <w:r w:rsidRPr="001B745D">
          <w:rPr>
            <w:b w:val="0"/>
            <w:bCs w:val="0"/>
            <w:noProof/>
            <w:webHidden/>
          </w:rPr>
          <w:fldChar w:fldCharType="separate"/>
        </w:r>
        <w:r w:rsidR="00D5736F">
          <w:rPr>
            <w:b w:val="0"/>
            <w:bCs w:val="0"/>
            <w:noProof/>
            <w:webHidden/>
          </w:rPr>
          <w:t>19</w:t>
        </w:r>
        <w:r w:rsidRPr="001B745D">
          <w:rPr>
            <w:b w:val="0"/>
            <w:bCs w:val="0"/>
            <w:noProof/>
            <w:webHidden/>
          </w:rPr>
          <w:fldChar w:fldCharType="end"/>
        </w:r>
      </w:hyperlink>
    </w:p>
    <w:p w14:paraId="2D25772F" w14:textId="1E314905" w:rsidR="001B745D" w:rsidRPr="001B745D" w:rsidRDefault="00D5736F">
      <w:pPr>
        <w:pStyle w:val="Zoznamobrzkov"/>
        <w:tabs>
          <w:tab w:val="right" w:leader="dot" w:pos="8777"/>
        </w:tabs>
        <w:rPr>
          <w:rFonts w:eastAsiaTheme="minorEastAsia" w:cstheme="minorBidi"/>
          <w:b w:val="0"/>
          <w:bCs w:val="0"/>
          <w:noProof/>
          <w:sz w:val="22"/>
          <w:szCs w:val="22"/>
          <w:lang w:eastAsia="sk-SK"/>
        </w:rPr>
      </w:pPr>
      <w:hyperlink w:anchor="_Toc39584876" w:history="1">
        <w:r w:rsidR="001B745D" w:rsidRPr="001B745D">
          <w:rPr>
            <w:rStyle w:val="Hypertextovprepojenie"/>
            <w:b w:val="0"/>
            <w:bCs w:val="0"/>
            <w:noProof/>
          </w:rPr>
          <w:t>Tabuľka 2 - SQL Operácie nad Apache Hive [14]</w:t>
        </w:r>
        <w:r w:rsidR="001B745D" w:rsidRPr="001B745D">
          <w:rPr>
            <w:b w:val="0"/>
            <w:bCs w:val="0"/>
            <w:noProof/>
            <w:webHidden/>
          </w:rPr>
          <w:tab/>
        </w:r>
        <w:r w:rsidR="001B745D" w:rsidRPr="001B745D">
          <w:rPr>
            <w:b w:val="0"/>
            <w:bCs w:val="0"/>
            <w:noProof/>
            <w:webHidden/>
          </w:rPr>
          <w:fldChar w:fldCharType="begin"/>
        </w:r>
        <w:r w:rsidR="001B745D" w:rsidRPr="001B745D">
          <w:rPr>
            <w:b w:val="0"/>
            <w:bCs w:val="0"/>
            <w:noProof/>
            <w:webHidden/>
          </w:rPr>
          <w:instrText xml:space="preserve"> PAGEREF _Toc39584876 \h </w:instrText>
        </w:r>
        <w:r w:rsidR="001B745D" w:rsidRPr="001B745D">
          <w:rPr>
            <w:b w:val="0"/>
            <w:bCs w:val="0"/>
            <w:noProof/>
            <w:webHidden/>
          </w:rPr>
        </w:r>
        <w:r w:rsidR="001B745D" w:rsidRPr="001B745D">
          <w:rPr>
            <w:b w:val="0"/>
            <w:bCs w:val="0"/>
            <w:noProof/>
            <w:webHidden/>
          </w:rPr>
          <w:fldChar w:fldCharType="separate"/>
        </w:r>
        <w:r>
          <w:rPr>
            <w:b w:val="0"/>
            <w:bCs w:val="0"/>
            <w:noProof/>
            <w:webHidden/>
          </w:rPr>
          <w:t>23</w:t>
        </w:r>
        <w:r w:rsidR="001B745D" w:rsidRPr="001B745D">
          <w:rPr>
            <w:b w:val="0"/>
            <w:bCs w:val="0"/>
            <w:noProof/>
            <w:webHidden/>
          </w:rPr>
          <w:fldChar w:fldCharType="end"/>
        </w:r>
      </w:hyperlink>
    </w:p>
    <w:p w14:paraId="7C6ECE0E" w14:textId="115A14D4" w:rsidR="009028AC" w:rsidRPr="009028AC" w:rsidRDefault="001B745D" w:rsidP="009028AC">
      <w:r w:rsidRPr="001B745D">
        <w:fldChar w:fldCharType="end"/>
      </w:r>
    </w:p>
    <w:bookmarkStart w:id="13" w:name="_Toc434923881"/>
    <w:p w14:paraId="46944F0A" w14:textId="6DBFF2D5"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4" w:name="_Toc39758203"/>
      <w:bookmarkStart w:id="15" w:name="_Toc32677576"/>
      <w:bookmarkStart w:id="16" w:name="_Toc32676827"/>
      <w:bookmarkStart w:id="17" w:name="_Toc442695626"/>
      <w:r w:rsidR="00B267A6" w:rsidRPr="00492D1B">
        <w:t>Zoznam skratiek</w:t>
      </w:r>
      <w:bookmarkEnd w:id="13"/>
      <w:bookmarkEnd w:id="14"/>
      <w:bookmarkEnd w:id="15"/>
      <w:bookmarkEnd w:id="16"/>
      <w:bookmarkEnd w:id="17"/>
      <w:r>
        <w:fldChar w:fldCharType="end"/>
      </w:r>
    </w:p>
    <w:p w14:paraId="0D692860" w14:textId="24345A85" w:rsidR="00F749CE" w:rsidRPr="00F749CE" w:rsidRDefault="00F749CE" w:rsidP="00F749CE">
      <w:pPr>
        <w:ind w:firstLine="0"/>
        <w:jc w:val="left"/>
        <w:rPr>
          <w:color w:val="222222"/>
          <w:szCs w:val="24"/>
          <w:shd w:val="clear" w:color="auto" w:fill="FFFFFF"/>
        </w:rPr>
      </w:pPr>
      <w:r w:rsidRPr="00F749CE">
        <w:rPr>
          <w:color w:val="222222"/>
          <w:szCs w:val="24"/>
          <w:shd w:val="clear" w:color="auto" w:fill="FFFFFF"/>
        </w:rPr>
        <w:t xml:space="preserve">UML </w:t>
      </w:r>
      <w:r w:rsidR="00D6560E">
        <w:rPr>
          <w:color w:val="222222"/>
          <w:szCs w:val="24"/>
          <w:shd w:val="clear" w:color="auto" w:fill="FFFFFF"/>
        </w:rPr>
        <w:tab/>
      </w:r>
      <w:proofErr w:type="spellStart"/>
      <w:r w:rsidRPr="00F749CE">
        <w:rPr>
          <w:color w:val="222222"/>
          <w:szCs w:val="24"/>
          <w:shd w:val="clear" w:color="auto" w:fill="FFFFFF"/>
        </w:rPr>
        <w:t>Unified</w:t>
      </w:r>
      <w:proofErr w:type="spellEnd"/>
      <w:r w:rsidRPr="00F749CE">
        <w:rPr>
          <w:color w:val="222222"/>
          <w:szCs w:val="24"/>
          <w:shd w:val="clear" w:color="auto" w:fill="FFFFFF"/>
        </w:rPr>
        <w:t xml:space="preserve"> Modeling </w:t>
      </w:r>
      <w:proofErr w:type="spellStart"/>
      <w:r w:rsidRPr="00F749CE">
        <w:rPr>
          <w:color w:val="222222"/>
          <w:szCs w:val="24"/>
          <w:shd w:val="clear" w:color="auto" w:fill="FFFFFF"/>
        </w:rPr>
        <w:t>Languare</w:t>
      </w:r>
      <w:proofErr w:type="spellEnd"/>
      <w:r w:rsidRPr="00F749CE">
        <w:rPr>
          <w:color w:val="222222"/>
          <w:szCs w:val="24"/>
          <w:shd w:val="clear" w:color="auto" w:fill="FFFFFF"/>
        </w:rPr>
        <w:t xml:space="preserve"> </w:t>
      </w:r>
    </w:p>
    <w:p w14:paraId="564859E5" w14:textId="26DB986B" w:rsidR="00F749CE" w:rsidRPr="00F749CE" w:rsidRDefault="00F749CE" w:rsidP="00F749CE">
      <w:pPr>
        <w:ind w:firstLine="0"/>
        <w:jc w:val="left"/>
        <w:rPr>
          <w:szCs w:val="24"/>
        </w:rPr>
      </w:pPr>
      <w:r w:rsidRPr="00F749CE">
        <w:rPr>
          <w:szCs w:val="24"/>
        </w:rPr>
        <w:t xml:space="preserve">SDLC </w:t>
      </w:r>
      <w:r w:rsidR="00D6560E">
        <w:rPr>
          <w:szCs w:val="24"/>
        </w:rPr>
        <w:tab/>
      </w:r>
      <w:r w:rsidRPr="00F749CE">
        <w:rPr>
          <w:szCs w:val="24"/>
        </w:rPr>
        <w:t xml:space="preserve">Software </w:t>
      </w:r>
      <w:proofErr w:type="spellStart"/>
      <w:r w:rsidRPr="00F749CE">
        <w:rPr>
          <w:szCs w:val="24"/>
        </w:rPr>
        <w:t>Development</w:t>
      </w:r>
      <w:proofErr w:type="spellEnd"/>
      <w:r w:rsidRPr="00F749CE">
        <w:rPr>
          <w:szCs w:val="24"/>
        </w:rPr>
        <w:t xml:space="preserve"> </w:t>
      </w:r>
      <w:proofErr w:type="spellStart"/>
      <w:r w:rsidRPr="00F749CE">
        <w:rPr>
          <w:szCs w:val="24"/>
        </w:rPr>
        <w:t>Lifecycle</w:t>
      </w:r>
      <w:proofErr w:type="spellEnd"/>
    </w:p>
    <w:p w14:paraId="30AD9CCE" w14:textId="51730C66" w:rsidR="00F749CE" w:rsidRPr="00F749CE" w:rsidRDefault="00F749CE" w:rsidP="00F749CE">
      <w:pPr>
        <w:ind w:firstLine="0"/>
        <w:jc w:val="left"/>
        <w:rPr>
          <w:szCs w:val="24"/>
        </w:rPr>
      </w:pPr>
      <w:r w:rsidRPr="00F749CE">
        <w:rPr>
          <w:szCs w:val="24"/>
        </w:rPr>
        <w:t xml:space="preserve">SME </w:t>
      </w:r>
      <w:r w:rsidR="00D6560E">
        <w:rPr>
          <w:szCs w:val="24"/>
        </w:rPr>
        <w:tab/>
      </w:r>
      <w:proofErr w:type="spellStart"/>
      <w:r w:rsidRPr="00F749CE">
        <w:rPr>
          <w:szCs w:val="24"/>
        </w:rPr>
        <w:t>Subject</w:t>
      </w:r>
      <w:proofErr w:type="spellEnd"/>
      <w:r w:rsidRPr="00F749CE">
        <w:rPr>
          <w:szCs w:val="24"/>
        </w:rPr>
        <w:t xml:space="preserve"> </w:t>
      </w:r>
      <w:proofErr w:type="spellStart"/>
      <w:r w:rsidRPr="00F749CE">
        <w:rPr>
          <w:szCs w:val="24"/>
        </w:rPr>
        <w:t>Matter</w:t>
      </w:r>
      <w:proofErr w:type="spellEnd"/>
      <w:r w:rsidRPr="00F749CE">
        <w:rPr>
          <w:szCs w:val="24"/>
        </w:rPr>
        <w:t xml:space="preserve"> </w:t>
      </w:r>
      <w:proofErr w:type="spellStart"/>
      <w:r w:rsidRPr="00F749CE">
        <w:rPr>
          <w:szCs w:val="24"/>
        </w:rPr>
        <w:t>Experts</w:t>
      </w:r>
      <w:proofErr w:type="spellEnd"/>
    </w:p>
    <w:p w14:paraId="0F6552EC" w14:textId="4D9F3119" w:rsidR="00F749CE" w:rsidRPr="00F749CE" w:rsidRDefault="00F749CE" w:rsidP="00F749CE">
      <w:pPr>
        <w:ind w:firstLine="0"/>
        <w:jc w:val="left"/>
        <w:rPr>
          <w:szCs w:val="24"/>
        </w:rPr>
      </w:pPr>
      <w:r w:rsidRPr="00F749CE">
        <w:rPr>
          <w:szCs w:val="24"/>
        </w:rPr>
        <w:t xml:space="preserve">TOGAF </w:t>
      </w:r>
      <w:proofErr w:type="spellStart"/>
      <w:r w:rsidRPr="00F749CE">
        <w:rPr>
          <w:szCs w:val="24"/>
        </w:rPr>
        <w:t>The</w:t>
      </w:r>
      <w:proofErr w:type="spellEnd"/>
      <w:r w:rsidRPr="00F749CE">
        <w:rPr>
          <w:szCs w:val="24"/>
        </w:rPr>
        <w:t xml:space="preserve"> </w:t>
      </w:r>
      <w:proofErr w:type="spellStart"/>
      <w:r w:rsidRPr="00F749CE">
        <w:rPr>
          <w:szCs w:val="24"/>
        </w:rPr>
        <w:t>Open</w:t>
      </w:r>
      <w:proofErr w:type="spellEnd"/>
      <w:r w:rsidRPr="00F749CE">
        <w:rPr>
          <w:szCs w:val="24"/>
        </w:rPr>
        <w:t xml:space="preserve"> Group </w:t>
      </w:r>
      <w:proofErr w:type="spellStart"/>
      <w:r w:rsidRPr="00F749CE">
        <w:rPr>
          <w:szCs w:val="24"/>
        </w:rPr>
        <w:t>Architecture</w:t>
      </w:r>
      <w:proofErr w:type="spellEnd"/>
      <w:r w:rsidRPr="00F749CE">
        <w:rPr>
          <w:szCs w:val="24"/>
        </w:rPr>
        <w:t xml:space="preserve"> </w:t>
      </w:r>
      <w:proofErr w:type="spellStart"/>
      <w:r w:rsidRPr="00F749CE">
        <w:rPr>
          <w:szCs w:val="24"/>
        </w:rPr>
        <w:t>Framework</w:t>
      </w:r>
      <w:proofErr w:type="spellEnd"/>
      <w:r w:rsidRPr="00F749CE">
        <w:rPr>
          <w:szCs w:val="24"/>
        </w:rPr>
        <w:t xml:space="preserve"> </w:t>
      </w:r>
    </w:p>
    <w:p w14:paraId="3D2AD12C" w14:textId="153B5A1A" w:rsidR="00F749CE" w:rsidRPr="00F749CE" w:rsidRDefault="00F749CE" w:rsidP="00F749CE">
      <w:pPr>
        <w:ind w:firstLine="0"/>
        <w:jc w:val="left"/>
        <w:rPr>
          <w:szCs w:val="24"/>
        </w:rPr>
      </w:pPr>
      <w:r w:rsidRPr="00F749CE">
        <w:rPr>
          <w:szCs w:val="24"/>
        </w:rPr>
        <w:t xml:space="preserve">ARA </w:t>
      </w:r>
      <w:r w:rsidR="00D6560E">
        <w:rPr>
          <w:szCs w:val="24"/>
        </w:rPr>
        <w:tab/>
      </w:r>
      <w:proofErr w:type="spellStart"/>
      <w:r w:rsidRPr="00F749CE">
        <w:rPr>
          <w:szCs w:val="24"/>
        </w:rPr>
        <w:t>Aplication</w:t>
      </w:r>
      <w:proofErr w:type="spellEnd"/>
      <w:r w:rsidRPr="00F749CE">
        <w:rPr>
          <w:szCs w:val="24"/>
        </w:rPr>
        <w:t xml:space="preserve"> </w:t>
      </w:r>
      <w:proofErr w:type="spellStart"/>
      <w:r w:rsidRPr="00F749CE">
        <w:rPr>
          <w:szCs w:val="24"/>
        </w:rPr>
        <w:t>Release</w:t>
      </w:r>
      <w:proofErr w:type="spellEnd"/>
      <w:r w:rsidRPr="00F749CE">
        <w:rPr>
          <w:szCs w:val="24"/>
        </w:rPr>
        <w:t xml:space="preserve"> </w:t>
      </w:r>
      <w:proofErr w:type="spellStart"/>
      <w:r w:rsidRPr="00F749CE">
        <w:rPr>
          <w:szCs w:val="24"/>
        </w:rPr>
        <w:t>Automation</w:t>
      </w:r>
      <w:proofErr w:type="spellEnd"/>
      <w:r w:rsidRPr="00F749CE">
        <w:rPr>
          <w:szCs w:val="24"/>
        </w:rPr>
        <w:t xml:space="preserve"> </w:t>
      </w:r>
    </w:p>
    <w:p w14:paraId="2EA7499F" w14:textId="20FC4E38" w:rsidR="00F749CE" w:rsidRPr="00F749CE" w:rsidRDefault="00F749CE" w:rsidP="00F749CE">
      <w:pPr>
        <w:ind w:firstLine="0"/>
        <w:jc w:val="left"/>
        <w:rPr>
          <w:szCs w:val="24"/>
        </w:rPr>
      </w:pPr>
      <w:r w:rsidRPr="00F749CE">
        <w:rPr>
          <w:szCs w:val="24"/>
        </w:rPr>
        <w:t xml:space="preserve">GUI </w:t>
      </w:r>
      <w:r w:rsidR="00D6560E">
        <w:rPr>
          <w:szCs w:val="24"/>
        </w:rPr>
        <w:tab/>
      </w:r>
      <w:proofErr w:type="spellStart"/>
      <w:r w:rsidRPr="00F749CE">
        <w:rPr>
          <w:szCs w:val="24"/>
        </w:rPr>
        <w:t>Graphical</w:t>
      </w:r>
      <w:proofErr w:type="spellEnd"/>
      <w:r w:rsidRPr="00F749CE">
        <w:rPr>
          <w:szCs w:val="24"/>
        </w:rPr>
        <w:t xml:space="preserve"> user interface </w:t>
      </w:r>
    </w:p>
    <w:p w14:paraId="62C01AEC" w14:textId="0A518BB8" w:rsidR="00F749CE" w:rsidRPr="00F749CE" w:rsidRDefault="00F749CE" w:rsidP="00F749CE">
      <w:pPr>
        <w:ind w:firstLine="0"/>
        <w:jc w:val="left"/>
        <w:rPr>
          <w:szCs w:val="24"/>
        </w:rPr>
      </w:pPr>
      <w:r w:rsidRPr="00F749CE">
        <w:rPr>
          <w:szCs w:val="24"/>
        </w:rPr>
        <w:t xml:space="preserve">SAP </w:t>
      </w:r>
      <w:r w:rsidR="00D6560E">
        <w:rPr>
          <w:szCs w:val="24"/>
        </w:rPr>
        <w:tab/>
      </w:r>
      <w:proofErr w:type="spellStart"/>
      <w:r w:rsidRPr="00F749CE">
        <w:rPr>
          <w:szCs w:val="24"/>
        </w:rPr>
        <w:t>System</w:t>
      </w:r>
      <w:proofErr w:type="spellEnd"/>
      <w:r w:rsidRPr="00F749CE">
        <w:rPr>
          <w:szCs w:val="24"/>
        </w:rPr>
        <w:t xml:space="preserve"> </w:t>
      </w:r>
      <w:proofErr w:type="spellStart"/>
      <w:r w:rsidRPr="00F749CE">
        <w:rPr>
          <w:szCs w:val="24"/>
        </w:rPr>
        <w:t>aplications</w:t>
      </w:r>
      <w:proofErr w:type="spellEnd"/>
      <w:r w:rsidRPr="00F749CE">
        <w:rPr>
          <w:szCs w:val="24"/>
        </w:rPr>
        <w:t xml:space="preserve"> and </w:t>
      </w:r>
      <w:proofErr w:type="spellStart"/>
      <w:r w:rsidRPr="00F749CE">
        <w:rPr>
          <w:szCs w:val="24"/>
        </w:rPr>
        <w:t>Products</w:t>
      </w:r>
      <w:proofErr w:type="spellEnd"/>
      <w:r w:rsidRPr="00F749CE">
        <w:rPr>
          <w:szCs w:val="24"/>
        </w:rPr>
        <w:t xml:space="preserve"> </w:t>
      </w:r>
    </w:p>
    <w:p w14:paraId="7ED5B87B" w14:textId="7569CF5B" w:rsidR="00F749CE" w:rsidRPr="00F749CE" w:rsidRDefault="00F749CE" w:rsidP="00F749CE">
      <w:pPr>
        <w:ind w:firstLine="0"/>
        <w:jc w:val="left"/>
        <w:rPr>
          <w:szCs w:val="24"/>
        </w:rPr>
      </w:pPr>
      <w:r w:rsidRPr="00F749CE">
        <w:rPr>
          <w:szCs w:val="24"/>
        </w:rPr>
        <w:t xml:space="preserve">CRM </w:t>
      </w:r>
      <w:r w:rsidR="00D6560E">
        <w:rPr>
          <w:szCs w:val="24"/>
        </w:rPr>
        <w:tab/>
      </w:r>
      <w:proofErr w:type="spellStart"/>
      <w:r w:rsidRPr="00F749CE">
        <w:rPr>
          <w:szCs w:val="24"/>
        </w:rPr>
        <w:t>Customer</w:t>
      </w:r>
      <w:proofErr w:type="spellEnd"/>
      <w:r w:rsidRPr="00F749CE">
        <w:rPr>
          <w:szCs w:val="24"/>
        </w:rPr>
        <w:t xml:space="preserve"> </w:t>
      </w:r>
      <w:proofErr w:type="spellStart"/>
      <w:r w:rsidRPr="00F749CE">
        <w:rPr>
          <w:szCs w:val="24"/>
        </w:rPr>
        <w:t>Relationship</w:t>
      </w:r>
      <w:proofErr w:type="spellEnd"/>
      <w:r w:rsidRPr="00F749CE">
        <w:rPr>
          <w:szCs w:val="24"/>
        </w:rPr>
        <w:t xml:space="preserve"> Management </w:t>
      </w:r>
    </w:p>
    <w:p w14:paraId="68134456" w14:textId="7744DB21" w:rsidR="00F749CE" w:rsidRPr="00F749CE" w:rsidRDefault="00F749CE" w:rsidP="00F749CE">
      <w:pPr>
        <w:ind w:firstLine="0"/>
        <w:jc w:val="left"/>
        <w:rPr>
          <w:szCs w:val="24"/>
        </w:rPr>
      </w:pPr>
      <w:r w:rsidRPr="00F749CE">
        <w:rPr>
          <w:szCs w:val="24"/>
        </w:rPr>
        <w:t xml:space="preserve">PI </w:t>
      </w:r>
      <w:r w:rsidR="00D6560E">
        <w:rPr>
          <w:szCs w:val="24"/>
        </w:rPr>
        <w:tab/>
      </w:r>
      <w:proofErr w:type="spellStart"/>
      <w:r w:rsidRPr="00F749CE">
        <w:rPr>
          <w:szCs w:val="24"/>
        </w:rPr>
        <w:t>Process</w:t>
      </w:r>
      <w:proofErr w:type="spellEnd"/>
      <w:r w:rsidRPr="00F749CE">
        <w:rPr>
          <w:szCs w:val="24"/>
        </w:rPr>
        <w:t xml:space="preserve"> </w:t>
      </w:r>
      <w:proofErr w:type="spellStart"/>
      <w:r w:rsidRPr="00F749CE">
        <w:rPr>
          <w:szCs w:val="24"/>
        </w:rPr>
        <w:t>Integration</w:t>
      </w:r>
      <w:proofErr w:type="spellEnd"/>
      <w:r w:rsidRPr="00F749CE">
        <w:rPr>
          <w:szCs w:val="24"/>
        </w:rPr>
        <w:t xml:space="preserve"> skratkou</w:t>
      </w:r>
    </w:p>
    <w:p w14:paraId="4631889C" w14:textId="2797719B" w:rsidR="00F749CE" w:rsidRPr="00F749CE" w:rsidRDefault="00F749CE" w:rsidP="00F749CE">
      <w:pPr>
        <w:ind w:firstLine="0"/>
        <w:jc w:val="left"/>
        <w:rPr>
          <w:szCs w:val="24"/>
        </w:rPr>
      </w:pPr>
      <w:r w:rsidRPr="00F749CE">
        <w:rPr>
          <w:szCs w:val="24"/>
        </w:rPr>
        <w:t xml:space="preserve">ERP </w:t>
      </w:r>
      <w:r w:rsidR="00D6560E">
        <w:rPr>
          <w:szCs w:val="24"/>
        </w:rPr>
        <w:tab/>
      </w:r>
      <w:r w:rsidRPr="00F749CE">
        <w:rPr>
          <w:szCs w:val="24"/>
        </w:rPr>
        <w:t xml:space="preserve">Enterprise </w:t>
      </w:r>
      <w:proofErr w:type="spellStart"/>
      <w:r w:rsidRPr="00F749CE">
        <w:rPr>
          <w:szCs w:val="24"/>
        </w:rPr>
        <w:t>resource</w:t>
      </w:r>
      <w:proofErr w:type="spellEnd"/>
      <w:r w:rsidRPr="00F749CE">
        <w:rPr>
          <w:szCs w:val="24"/>
        </w:rPr>
        <w:t xml:space="preserve"> </w:t>
      </w:r>
      <w:proofErr w:type="spellStart"/>
      <w:r w:rsidRPr="00F749CE">
        <w:rPr>
          <w:szCs w:val="24"/>
        </w:rPr>
        <w:t>planning</w:t>
      </w:r>
      <w:proofErr w:type="spellEnd"/>
      <w:r w:rsidRPr="00F749CE">
        <w:rPr>
          <w:szCs w:val="24"/>
        </w:rPr>
        <w:t xml:space="preserve"> </w:t>
      </w:r>
    </w:p>
    <w:p w14:paraId="75529BB1" w14:textId="77EE2172" w:rsidR="00F749CE" w:rsidRPr="00F749CE" w:rsidRDefault="00F749CE" w:rsidP="00F749CE">
      <w:pPr>
        <w:ind w:firstLine="0"/>
        <w:jc w:val="left"/>
        <w:rPr>
          <w:szCs w:val="24"/>
        </w:rPr>
      </w:pPr>
      <w:r w:rsidRPr="00F749CE">
        <w:rPr>
          <w:szCs w:val="24"/>
        </w:rPr>
        <w:t xml:space="preserve">ECC </w:t>
      </w:r>
      <w:r w:rsidR="00D6560E">
        <w:rPr>
          <w:szCs w:val="24"/>
        </w:rPr>
        <w:tab/>
      </w:r>
      <w:r w:rsidRPr="00F749CE">
        <w:rPr>
          <w:szCs w:val="24"/>
        </w:rPr>
        <w:t xml:space="preserve">ERP </w:t>
      </w:r>
      <w:proofErr w:type="spellStart"/>
      <w:r w:rsidRPr="00F749CE">
        <w:rPr>
          <w:szCs w:val="24"/>
        </w:rPr>
        <w:t>Central</w:t>
      </w:r>
      <w:proofErr w:type="spellEnd"/>
      <w:r w:rsidRPr="00F749CE">
        <w:rPr>
          <w:szCs w:val="24"/>
        </w:rPr>
        <w:t xml:space="preserve"> </w:t>
      </w:r>
      <w:proofErr w:type="spellStart"/>
      <w:r w:rsidRPr="00F749CE">
        <w:rPr>
          <w:szCs w:val="24"/>
        </w:rPr>
        <w:t>Component</w:t>
      </w:r>
      <w:proofErr w:type="spellEnd"/>
      <w:r w:rsidRPr="00F749CE">
        <w:rPr>
          <w:szCs w:val="24"/>
        </w:rPr>
        <w:t xml:space="preserve"> </w:t>
      </w:r>
    </w:p>
    <w:p w14:paraId="7D2BB907" w14:textId="0585FFF7" w:rsidR="00F749CE" w:rsidRPr="00F749CE" w:rsidRDefault="00D5736F" w:rsidP="00F749CE">
      <w:pPr>
        <w:ind w:firstLine="0"/>
        <w:jc w:val="left"/>
        <w:rPr>
          <w:szCs w:val="24"/>
        </w:rPr>
      </w:pPr>
      <w:hyperlink r:id="rId30" w:history="1">
        <w:r w:rsidR="00F749CE" w:rsidRPr="00F749CE">
          <w:rPr>
            <w:szCs w:val="24"/>
          </w:rPr>
          <w:t>HCM</w:t>
        </w:r>
      </w:hyperlink>
      <w:r w:rsidR="00F749CE" w:rsidRPr="00F749CE">
        <w:rPr>
          <w:szCs w:val="24"/>
        </w:rPr>
        <w:t xml:space="preserve"> </w:t>
      </w:r>
      <w:r w:rsidR="00D6560E">
        <w:rPr>
          <w:szCs w:val="24"/>
        </w:rPr>
        <w:tab/>
      </w:r>
      <w:proofErr w:type="spellStart"/>
      <w:r w:rsidR="00F749CE" w:rsidRPr="00F749CE">
        <w:rPr>
          <w:szCs w:val="24"/>
        </w:rPr>
        <w:t>Human</w:t>
      </w:r>
      <w:proofErr w:type="spellEnd"/>
      <w:r w:rsidR="00F749CE" w:rsidRPr="00F749CE">
        <w:rPr>
          <w:szCs w:val="24"/>
        </w:rPr>
        <w:t xml:space="preserve"> </w:t>
      </w:r>
      <w:proofErr w:type="spellStart"/>
      <w:r w:rsidR="00F749CE" w:rsidRPr="00F749CE">
        <w:rPr>
          <w:szCs w:val="24"/>
        </w:rPr>
        <w:t>Capital</w:t>
      </w:r>
      <w:proofErr w:type="spellEnd"/>
      <w:r w:rsidR="00F749CE" w:rsidRPr="00F749CE">
        <w:rPr>
          <w:szCs w:val="24"/>
        </w:rPr>
        <w:t xml:space="preserve"> Management </w:t>
      </w:r>
    </w:p>
    <w:p w14:paraId="116638C2" w14:textId="00B9496D" w:rsidR="00F749CE" w:rsidRPr="00F749CE" w:rsidRDefault="00F749CE" w:rsidP="00F749CE">
      <w:pPr>
        <w:ind w:firstLine="0"/>
        <w:jc w:val="left"/>
        <w:rPr>
          <w:szCs w:val="24"/>
        </w:rPr>
      </w:pPr>
      <w:r w:rsidRPr="00F749CE">
        <w:rPr>
          <w:szCs w:val="24"/>
        </w:rPr>
        <w:t xml:space="preserve">PP </w:t>
      </w:r>
      <w:r w:rsidR="00D6560E">
        <w:rPr>
          <w:szCs w:val="24"/>
        </w:rPr>
        <w:tab/>
      </w:r>
      <w:proofErr w:type="spellStart"/>
      <w:r w:rsidRPr="00F749CE">
        <w:rPr>
          <w:szCs w:val="24"/>
        </w:rPr>
        <w:t>Production</w:t>
      </w:r>
      <w:proofErr w:type="spellEnd"/>
      <w:r w:rsidRPr="00F749CE">
        <w:rPr>
          <w:szCs w:val="24"/>
        </w:rPr>
        <w:t xml:space="preserve"> </w:t>
      </w:r>
      <w:proofErr w:type="spellStart"/>
      <w:r w:rsidRPr="00F749CE">
        <w:rPr>
          <w:szCs w:val="24"/>
        </w:rPr>
        <w:t>Planning</w:t>
      </w:r>
      <w:proofErr w:type="spellEnd"/>
      <w:r w:rsidRPr="00F749CE">
        <w:rPr>
          <w:szCs w:val="24"/>
        </w:rPr>
        <w:t xml:space="preserve"> </w:t>
      </w:r>
    </w:p>
    <w:p w14:paraId="199C1DA8" w14:textId="5F4291E5" w:rsidR="00F749CE" w:rsidRPr="00F749CE" w:rsidRDefault="00F749CE" w:rsidP="00F749CE">
      <w:pPr>
        <w:ind w:firstLine="0"/>
        <w:jc w:val="left"/>
        <w:rPr>
          <w:szCs w:val="24"/>
        </w:rPr>
      </w:pPr>
      <w:r w:rsidRPr="00F749CE">
        <w:rPr>
          <w:szCs w:val="24"/>
        </w:rPr>
        <w:t xml:space="preserve">MM </w:t>
      </w:r>
      <w:r w:rsidR="00D6560E">
        <w:rPr>
          <w:szCs w:val="24"/>
        </w:rPr>
        <w:tab/>
      </w:r>
      <w:proofErr w:type="spellStart"/>
      <w:r w:rsidRPr="00F749CE">
        <w:rPr>
          <w:szCs w:val="24"/>
        </w:rPr>
        <w:t>Materials</w:t>
      </w:r>
      <w:proofErr w:type="spellEnd"/>
      <w:r w:rsidRPr="00F749CE">
        <w:rPr>
          <w:szCs w:val="24"/>
        </w:rPr>
        <w:t xml:space="preserve"> Management </w:t>
      </w:r>
    </w:p>
    <w:p w14:paraId="152A6BD5" w14:textId="17E3D9FC" w:rsidR="00F749CE" w:rsidRPr="00F749CE" w:rsidRDefault="00F749CE" w:rsidP="00F749CE">
      <w:pPr>
        <w:ind w:firstLine="0"/>
        <w:jc w:val="left"/>
        <w:rPr>
          <w:szCs w:val="24"/>
        </w:rPr>
      </w:pPr>
      <w:r w:rsidRPr="00F749CE">
        <w:rPr>
          <w:szCs w:val="24"/>
        </w:rPr>
        <w:t xml:space="preserve">PS </w:t>
      </w:r>
      <w:r w:rsidR="00D6560E">
        <w:rPr>
          <w:szCs w:val="24"/>
        </w:rPr>
        <w:tab/>
      </w:r>
      <w:r w:rsidRPr="00F749CE">
        <w:rPr>
          <w:szCs w:val="24"/>
        </w:rPr>
        <w:t xml:space="preserve">Project </w:t>
      </w:r>
      <w:proofErr w:type="spellStart"/>
      <w:r w:rsidRPr="00F749CE">
        <w:rPr>
          <w:szCs w:val="24"/>
        </w:rPr>
        <w:t>System</w:t>
      </w:r>
      <w:proofErr w:type="spellEnd"/>
      <w:r w:rsidRPr="00F749CE">
        <w:rPr>
          <w:szCs w:val="24"/>
        </w:rPr>
        <w:t xml:space="preserve"> </w:t>
      </w:r>
    </w:p>
    <w:p w14:paraId="17778DE4" w14:textId="1B2E44AF" w:rsidR="00F749CE" w:rsidRPr="00F749CE" w:rsidRDefault="00F749CE" w:rsidP="00F749CE">
      <w:pPr>
        <w:ind w:firstLine="0"/>
        <w:jc w:val="left"/>
        <w:rPr>
          <w:szCs w:val="24"/>
        </w:rPr>
      </w:pPr>
      <w:r w:rsidRPr="00F749CE">
        <w:rPr>
          <w:szCs w:val="24"/>
        </w:rPr>
        <w:t xml:space="preserve">SD </w:t>
      </w:r>
      <w:r w:rsidR="00D6560E">
        <w:rPr>
          <w:szCs w:val="24"/>
        </w:rPr>
        <w:tab/>
      </w:r>
      <w:proofErr w:type="spellStart"/>
      <w:r w:rsidRPr="00F749CE">
        <w:rPr>
          <w:szCs w:val="24"/>
        </w:rPr>
        <w:t>Sales</w:t>
      </w:r>
      <w:proofErr w:type="spellEnd"/>
      <w:r w:rsidRPr="00F749CE">
        <w:rPr>
          <w:szCs w:val="24"/>
        </w:rPr>
        <w:t xml:space="preserve"> and </w:t>
      </w:r>
      <w:proofErr w:type="spellStart"/>
      <w:r w:rsidRPr="00F749CE">
        <w:rPr>
          <w:szCs w:val="24"/>
        </w:rPr>
        <w:t>Distribution</w:t>
      </w:r>
      <w:proofErr w:type="spellEnd"/>
    </w:p>
    <w:p w14:paraId="608B308E" w14:textId="590DA086" w:rsidR="00F749CE" w:rsidRPr="00F749CE" w:rsidRDefault="00F749CE" w:rsidP="00F749CE">
      <w:pPr>
        <w:ind w:firstLine="0"/>
        <w:jc w:val="left"/>
        <w:rPr>
          <w:szCs w:val="24"/>
        </w:rPr>
      </w:pPr>
      <w:r w:rsidRPr="00F749CE">
        <w:rPr>
          <w:szCs w:val="24"/>
        </w:rPr>
        <w:t xml:space="preserve">PM </w:t>
      </w:r>
      <w:r w:rsidR="00D6560E">
        <w:rPr>
          <w:szCs w:val="24"/>
        </w:rPr>
        <w:tab/>
      </w:r>
      <w:proofErr w:type="spellStart"/>
      <w:r w:rsidRPr="00F749CE">
        <w:rPr>
          <w:szCs w:val="24"/>
        </w:rPr>
        <w:t>Plant</w:t>
      </w:r>
      <w:proofErr w:type="spellEnd"/>
      <w:r w:rsidRPr="00F749CE">
        <w:rPr>
          <w:szCs w:val="24"/>
        </w:rPr>
        <w:t xml:space="preserve"> </w:t>
      </w:r>
      <w:proofErr w:type="spellStart"/>
      <w:r w:rsidRPr="00F749CE">
        <w:rPr>
          <w:szCs w:val="24"/>
        </w:rPr>
        <w:t>Maintenance</w:t>
      </w:r>
      <w:proofErr w:type="spellEnd"/>
      <w:r w:rsidRPr="00F749CE">
        <w:rPr>
          <w:szCs w:val="24"/>
        </w:rPr>
        <w:t xml:space="preserve"> </w:t>
      </w:r>
    </w:p>
    <w:p w14:paraId="56D2916D" w14:textId="7AD4224C" w:rsidR="00F749CE" w:rsidRPr="00F749CE" w:rsidRDefault="00F749CE" w:rsidP="00F749CE">
      <w:pPr>
        <w:ind w:firstLine="0"/>
        <w:jc w:val="left"/>
        <w:rPr>
          <w:szCs w:val="24"/>
        </w:rPr>
      </w:pPr>
      <w:r w:rsidRPr="00F749CE">
        <w:rPr>
          <w:szCs w:val="24"/>
        </w:rPr>
        <w:t xml:space="preserve">FICO </w:t>
      </w:r>
      <w:r w:rsidR="00D6560E">
        <w:rPr>
          <w:szCs w:val="24"/>
        </w:rPr>
        <w:tab/>
      </w:r>
      <w:proofErr w:type="spellStart"/>
      <w:r w:rsidRPr="00F749CE">
        <w:rPr>
          <w:szCs w:val="24"/>
        </w:rPr>
        <w:t>Finance</w:t>
      </w:r>
      <w:proofErr w:type="spellEnd"/>
      <w:r w:rsidRPr="00F749CE">
        <w:rPr>
          <w:szCs w:val="24"/>
        </w:rPr>
        <w:t xml:space="preserve"> and </w:t>
      </w:r>
      <w:proofErr w:type="spellStart"/>
      <w:r w:rsidRPr="00F749CE">
        <w:rPr>
          <w:szCs w:val="24"/>
        </w:rPr>
        <w:t>controlling</w:t>
      </w:r>
      <w:proofErr w:type="spellEnd"/>
      <w:r w:rsidRPr="00F749CE">
        <w:rPr>
          <w:szCs w:val="24"/>
        </w:rPr>
        <w:t xml:space="preserve"> </w:t>
      </w:r>
    </w:p>
    <w:p w14:paraId="6721D444" w14:textId="3734B3D9" w:rsidR="00F749CE" w:rsidRPr="00F749CE" w:rsidRDefault="00F749CE" w:rsidP="00F749CE">
      <w:pPr>
        <w:ind w:firstLine="0"/>
        <w:rPr>
          <w:szCs w:val="24"/>
          <w:lang w:val="en-US"/>
        </w:rPr>
      </w:pPr>
      <w:r w:rsidRPr="00F749CE">
        <w:rPr>
          <w:szCs w:val="24"/>
        </w:rPr>
        <w:t xml:space="preserve">QM </w:t>
      </w:r>
      <w:r w:rsidR="00D6560E">
        <w:rPr>
          <w:szCs w:val="24"/>
        </w:rPr>
        <w:tab/>
      </w:r>
      <w:proofErr w:type="spellStart"/>
      <w:r w:rsidRPr="00F749CE">
        <w:rPr>
          <w:szCs w:val="24"/>
        </w:rPr>
        <w:t>Quality</w:t>
      </w:r>
      <w:proofErr w:type="spellEnd"/>
      <w:r w:rsidRPr="00F749CE">
        <w:rPr>
          <w:szCs w:val="24"/>
        </w:rPr>
        <w:t xml:space="preserve"> Management</w:t>
      </w:r>
    </w:p>
    <w:p w14:paraId="17D93475" w14:textId="7BE45795" w:rsidR="00F749CE" w:rsidRPr="00F749CE" w:rsidRDefault="00F749CE" w:rsidP="00F749CE">
      <w:pPr>
        <w:ind w:firstLine="0"/>
        <w:rPr>
          <w:szCs w:val="24"/>
        </w:rPr>
      </w:pPr>
      <w:r w:rsidRPr="00F749CE">
        <w:rPr>
          <w:szCs w:val="24"/>
        </w:rPr>
        <w:t xml:space="preserve">DDIC </w:t>
      </w:r>
      <w:r w:rsidR="00D6560E">
        <w:rPr>
          <w:szCs w:val="24"/>
        </w:rPr>
        <w:tab/>
      </w:r>
      <w:proofErr w:type="spellStart"/>
      <w:r w:rsidRPr="00F749CE">
        <w:rPr>
          <w:szCs w:val="24"/>
        </w:rPr>
        <w:t>Data</w:t>
      </w:r>
      <w:proofErr w:type="spellEnd"/>
      <w:r w:rsidRPr="00F749CE">
        <w:rPr>
          <w:szCs w:val="24"/>
        </w:rPr>
        <w:t xml:space="preserve"> </w:t>
      </w:r>
      <w:proofErr w:type="spellStart"/>
      <w:r w:rsidRPr="00F749CE">
        <w:rPr>
          <w:szCs w:val="24"/>
        </w:rPr>
        <w:t>Dictionary</w:t>
      </w:r>
      <w:proofErr w:type="spellEnd"/>
      <w:r w:rsidRPr="00F749CE">
        <w:rPr>
          <w:szCs w:val="24"/>
        </w:rPr>
        <w:t xml:space="preserve"> </w:t>
      </w:r>
    </w:p>
    <w:p w14:paraId="02BE3ABC" w14:textId="0200E179" w:rsidR="00F749CE" w:rsidRPr="00F749CE" w:rsidRDefault="00F749CE" w:rsidP="00F749CE">
      <w:pPr>
        <w:ind w:firstLine="0"/>
        <w:rPr>
          <w:color w:val="222222"/>
          <w:szCs w:val="24"/>
          <w:shd w:val="clear" w:color="auto" w:fill="FFFFFF"/>
        </w:rPr>
      </w:pPr>
      <w:r w:rsidRPr="00F749CE">
        <w:rPr>
          <w:color w:val="222222"/>
          <w:szCs w:val="24"/>
          <w:shd w:val="clear" w:color="auto" w:fill="FFFFFF"/>
        </w:rPr>
        <w:t xml:space="preserve">SQL </w:t>
      </w:r>
      <w:r w:rsidR="00D6560E">
        <w:rPr>
          <w:color w:val="222222"/>
          <w:szCs w:val="24"/>
          <w:shd w:val="clear" w:color="auto" w:fill="FFFFFF"/>
        </w:rPr>
        <w:tab/>
      </w:r>
      <w:proofErr w:type="spellStart"/>
      <w:r w:rsidRPr="00F749CE">
        <w:rPr>
          <w:color w:val="222222"/>
          <w:szCs w:val="24"/>
          <w:shd w:val="clear" w:color="auto" w:fill="FFFFFF"/>
        </w:rPr>
        <w:t>Structured</w:t>
      </w:r>
      <w:proofErr w:type="spellEnd"/>
      <w:r w:rsidRPr="00F749CE">
        <w:rPr>
          <w:color w:val="222222"/>
          <w:szCs w:val="24"/>
          <w:shd w:val="clear" w:color="auto" w:fill="FFFFFF"/>
        </w:rPr>
        <w:t xml:space="preserve"> </w:t>
      </w:r>
      <w:proofErr w:type="spellStart"/>
      <w:r w:rsidRPr="00F749CE">
        <w:rPr>
          <w:color w:val="222222"/>
          <w:szCs w:val="24"/>
          <w:shd w:val="clear" w:color="auto" w:fill="FFFFFF"/>
        </w:rPr>
        <w:t>Query</w:t>
      </w:r>
      <w:proofErr w:type="spellEnd"/>
      <w:r w:rsidRPr="00F749CE">
        <w:rPr>
          <w:color w:val="222222"/>
          <w:szCs w:val="24"/>
          <w:shd w:val="clear" w:color="auto" w:fill="FFFFFF"/>
        </w:rPr>
        <w:t xml:space="preserve"> </w:t>
      </w:r>
      <w:proofErr w:type="spellStart"/>
      <w:r w:rsidRPr="00F749CE">
        <w:rPr>
          <w:color w:val="222222"/>
          <w:szCs w:val="24"/>
          <w:shd w:val="clear" w:color="auto" w:fill="FFFFFF"/>
        </w:rPr>
        <w:t>Language</w:t>
      </w:r>
      <w:proofErr w:type="spellEnd"/>
      <w:r w:rsidRPr="00F749CE">
        <w:rPr>
          <w:color w:val="222222"/>
          <w:szCs w:val="24"/>
          <w:shd w:val="clear" w:color="auto" w:fill="FFFFFF"/>
        </w:rPr>
        <w:t> </w:t>
      </w:r>
    </w:p>
    <w:p w14:paraId="262CE2E5" w14:textId="2B3F30BC" w:rsidR="00F749CE" w:rsidRPr="00F749CE" w:rsidRDefault="00F749CE" w:rsidP="0029627E">
      <w:pPr>
        <w:ind w:firstLine="0"/>
        <w:rPr>
          <w:szCs w:val="24"/>
        </w:rPr>
      </w:pPr>
      <w:r w:rsidRPr="00F749CE">
        <w:rPr>
          <w:szCs w:val="24"/>
        </w:rPr>
        <w:t xml:space="preserve">SM </w:t>
      </w:r>
      <w:r w:rsidR="00D6560E">
        <w:rPr>
          <w:szCs w:val="24"/>
        </w:rPr>
        <w:tab/>
      </w:r>
      <w:proofErr w:type="spellStart"/>
      <w:r w:rsidRPr="00F749CE">
        <w:rPr>
          <w:szCs w:val="24"/>
        </w:rPr>
        <w:t>Storage</w:t>
      </w:r>
      <w:proofErr w:type="spellEnd"/>
      <w:r w:rsidRPr="00F749CE">
        <w:rPr>
          <w:szCs w:val="24"/>
        </w:rPr>
        <w:t xml:space="preserve"> management </w:t>
      </w:r>
    </w:p>
    <w:p w14:paraId="77D3D979" w14:textId="77777777" w:rsidR="00F749CE" w:rsidRPr="00F749CE" w:rsidRDefault="00F749CE" w:rsidP="00F749CE"/>
    <w:p w14:paraId="1AF75095" w14:textId="5873F184" w:rsidR="007A1810" w:rsidRDefault="00D5736F" w:rsidP="00A44516">
      <w:pPr>
        <w:pStyle w:val="Nadpis1"/>
        <w:numPr>
          <w:ilvl w:val="0"/>
          <w:numId w:val="0"/>
        </w:numPr>
      </w:pPr>
      <w:hyperlink r:id="rId31" w:anchor="Úvod" w:history="1">
        <w:bookmarkStart w:id="18" w:name="_Toc434923882"/>
        <w:bookmarkStart w:id="19" w:name="_Toc39758204"/>
        <w:r w:rsidR="00A44516" w:rsidRPr="000D424E">
          <w:t>Úvod</w:t>
        </w:r>
        <w:bookmarkEnd w:id="18"/>
        <w:bookmarkEnd w:id="19"/>
      </w:hyperlink>
    </w:p>
    <w:p w14:paraId="0265DB30" w14:textId="4FD05EB2" w:rsidR="00091088" w:rsidRDefault="00AA1FB4" w:rsidP="00AA1FB4">
      <w:pPr>
        <w:ind w:firstLine="0"/>
      </w:pPr>
      <w:r>
        <w:tab/>
        <w:t xml:space="preserve">Cieľom tejto </w:t>
      </w:r>
      <w:r w:rsidR="00D8482D">
        <w:t xml:space="preserve">bakalárskej </w:t>
      </w:r>
      <w:r>
        <w:t xml:space="preserve">práce je </w:t>
      </w:r>
      <w:r w:rsidR="00D8482D">
        <w:t>identifikovať testovacie scenáre zápisu, čítania a modifikácie dát pomocou zákazníckych scenárov, navrhnúť automatizovaný testovací systém v jazyku ABAP pre kontrolu komunikácie medzi systémom SAP a externými úložiskami a následne tento systém implementovať.</w:t>
      </w:r>
      <w:r w:rsidR="00D8482D">
        <w:tab/>
      </w:r>
    </w:p>
    <w:p w14:paraId="52966FE0" w14:textId="7C9C0D56" w:rsidR="00D8482D" w:rsidRDefault="00D8482D" w:rsidP="00AA1FB4">
      <w:pPr>
        <w:ind w:firstLine="0"/>
      </w:pPr>
      <w:r>
        <w:tab/>
        <w:t xml:space="preserve">Testovací systém sa bude spúšťať každý deň aby mal tím spoločnosti </w:t>
      </w:r>
      <w:proofErr w:type="spellStart"/>
      <w:r>
        <w:t>Datavard</w:t>
      </w:r>
      <w:proofErr w:type="spellEnd"/>
      <w:r>
        <w:t xml:space="preserve">, ktorý spravuje komunikáciu medzi systémom SAP a externými úložiskami každodenný prehľad o fungovaní tejto komunikácie. </w:t>
      </w:r>
    </w:p>
    <w:p w14:paraId="611190DA" w14:textId="77777777" w:rsidR="00091088" w:rsidRDefault="00091088" w:rsidP="000C18CB"/>
    <w:p w14:paraId="5A38EE66" w14:textId="77777777" w:rsidR="00091088" w:rsidRDefault="00091088" w:rsidP="000C18CB"/>
    <w:p w14:paraId="120A58CC" w14:textId="77777777" w:rsidR="00091088" w:rsidRDefault="00091088" w:rsidP="000C18CB"/>
    <w:p w14:paraId="5CBD2351" w14:textId="77777777" w:rsidR="00091088" w:rsidRDefault="00091088" w:rsidP="000C18CB"/>
    <w:p w14:paraId="3A01DB83" w14:textId="77777777" w:rsidR="00091088" w:rsidRDefault="00091088" w:rsidP="000C18CB"/>
    <w:p w14:paraId="171C31F7" w14:textId="77777777" w:rsidR="00091088" w:rsidRDefault="00091088" w:rsidP="000C18CB"/>
    <w:p w14:paraId="612ABC19" w14:textId="77777777" w:rsidR="00091088" w:rsidRDefault="00091088" w:rsidP="000C18CB"/>
    <w:p w14:paraId="03C4B087" w14:textId="77777777" w:rsidR="00091088" w:rsidRDefault="00091088" w:rsidP="000C18CB"/>
    <w:p w14:paraId="5689D1D0" w14:textId="77777777" w:rsidR="00091088" w:rsidRDefault="00091088" w:rsidP="000C18CB"/>
    <w:p w14:paraId="24AD5BD5" w14:textId="77777777" w:rsidR="00091088" w:rsidRDefault="00091088" w:rsidP="000C18CB"/>
    <w:p w14:paraId="48EE75ED" w14:textId="77777777" w:rsidR="00091088" w:rsidRDefault="00091088" w:rsidP="000C18CB"/>
    <w:p w14:paraId="424E4454" w14:textId="77777777" w:rsidR="00091088" w:rsidRDefault="00091088" w:rsidP="000C18CB"/>
    <w:p w14:paraId="4C9714A1" w14:textId="77777777" w:rsidR="00091088" w:rsidRDefault="00091088" w:rsidP="000C18CB"/>
    <w:p w14:paraId="0C4936BA" w14:textId="77777777" w:rsidR="00091088" w:rsidRDefault="00091088" w:rsidP="000C18CB"/>
    <w:p w14:paraId="142ED8C4" w14:textId="77777777" w:rsidR="00091088" w:rsidRDefault="00091088" w:rsidP="000C18CB"/>
    <w:p w14:paraId="4DF0ABAB" w14:textId="77777777" w:rsidR="00091088" w:rsidRDefault="00091088" w:rsidP="000C18CB"/>
    <w:p w14:paraId="23204980" w14:textId="77777777" w:rsidR="00091088" w:rsidRDefault="00091088" w:rsidP="000C18CB"/>
    <w:p w14:paraId="1296748E" w14:textId="77777777" w:rsidR="00091088" w:rsidRDefault="00091088" w:rsidP="000C18CB"/>
    <w:p w14:paraId="0F1EDEB4" w14:textId="77777777" w:rsidR="00091088" w:rsidRDefault="00091088" w:rsidP="000C18CB"/>
    <w:p w14:paraId="5B177995" w14:textId="25D87C16" w:rsidR="008B6EFA" w:rsidRDefault="008D08EC" w:rsidP="008D08EC">
      <w:pPr>
        <w:pStyle w:val="Nadpis1"/>
        <w:ind w:left="0" w:firstLine="0"/>
      </w:pPr>
      <w:bookmarkStart w:id="20" w:name="_Toc39758205"/>
      <w:r>
        <w:lastRenderedPageBreak/>
        <w:t>Teoretické východiská</w:t>
      </w:r>
      <w:bookmarkEnd w:id="20"/>
    </w:p>
    <w:p w14:paraId="6316552C" w14:textId="1E240169" w:rsidR="00215A92" w:rsidRDefault="00215A92" w:rsidP="00215A92">
      <w:pPr>
        <w:pStyle w:val="Nadpis2"/>
        <w:rPr>
          <w:sz w:val="20"/>
          <w:szCs w:val="20"/>
        </w:rPr>
      </w:pPr>
      <w:bookmarkStart w:id="21" w:name="_Toc39758206"/>
      <w:r>
        <w:t>Životný cyklus informačného systému</w:t>
      </w:r>
      <w:bookmarkEnd w:id="21"/>
      <w:r>
        <w:t xml:space="preserve"> </w:t>
      </w:r>
    </w:p>
    <w:p w14:paraId="674E5702" w14:textId="711BAC1F"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r w:rsidR="00613D4C">
        <w:t>[1]</w:t>
      </w:r>
    </w:p>
    <w:p w14:paraId="6732E7C0" w14:textId="22A34D1B" w:rsidR="00CC488D" w:rsidRDefault="00215A92" w:rsidP="00CC488D">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w:t>
      </w:r>
      <w:bookmarkStart w:id="22" w:name="_Hlk39584977"/>
      <w:r>
        <w:rPr>
          <w:szCs w:val="24"/>
        </w:rPr>
        <w:t xml:space="preserve">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bookmarkEnd w:id="22"/>
      <w:r w:rsidR="00613D4C" w:rsidRPr="00613D4C">
        <w:t xml:space="preserve"> </w:t>
      </w:r>
      <w:r w:rsidR="00613D4C">
        <w:t>[1]</w:t>
      </w:r>
    </w:p>
    <w:p w14:paraId="1C223408" w14:textId="4D8012C6" w:rsidR="00CC488D" w:rsidRPr="00EB3783" w:rsidRDefault="00393567" w:rsidP="00215A92">
      <w:pPr>
        <w:rPr>
          <w:szCs w:val="24"/>
        </w:rPr>
      </w:pPr>
      <w:r>
        <w:rPr>
          <w:color w:val="222222"/>
          <w:szCs w:val="24"/>
          <w:shd w:val="clear" w:color="auto" w:fill="FFFFFF"/>
        </w:rPr>
        <w:t>a</w:t>
      </w:r>
      <w:r w:rsidR="00CC488D">
        <w:rPr>
          <w:color w:val="222222"/>
          <w:szCs w:val="24"/>
          <w:shd w:val="clear" w:color="auto" w:fill="FFFFFF"/>
        </w:rPr>
        <w:t>rtefakt</w:t>
      </w:r>
      <w:r w:rsidR="00CC488D" w:rsidRPr="00B719DE">
        <w:rPr>
          <w:color w:val="222222"/>
          <w:szCs w:val="24"/>
          <w:shd w:val="clear" w:color="auto" w:fill="FFFFFF"/>
          <w:vertAlign w:val="superscript"/>
          <w:lang w:val="en-US"/>
        </w:rPr>
        <w:t>[1]</w:t>
      </w:r>
      <w:r w:rsidR="00CC488D">
        <w:rPr>
          <w:color w:val="222222"/>
          <w:szCs w:val="24"/>
          <w:shd w:val="clear" w:color="auto" w:fill="FFFFFF"/>
        </w:rPr>
        <w:t xml:space="preserve"> – je jedným z mnohých druhov vedľajších produktov vyrobených počas vývoja softvéru ako napr. </w:t>
      </w:r>
      <w:bookmarkStart w:id="23" w:name="_Hlk39584954"/>
      <w:proofErr w:type="spellStart"/>
      <w:r w:rsidR="00CC488D">
        <w:rPr>
          <w:color w:val="222222"/>
          <w:szCs w:val="24"/>
          <w:shd w:val="clear" w:color="auto" w:fill="FFFFFF"/>
        </w:rPr>
        <w:t>Unified</w:t>
      </w:r>
      <w:proofErr w:type="spellEnd"/>
      <w:r w:rsidR="00CC488D">
        <w:rPr>
          <w:color w:val="222222"/>
          <w:szCs w:val="24"/>
          <w:shd w:val="clear" w:color="auto" w:fill="FFFFFF"/>
        </w:rPr>
        <w:t xml:space="preserve"> Modeling </w:t>
      </w:r>
      <w:proofErr w:type="spellStart"/>
      <w:r w:rsidR="00CC488D">
        <w:rPr>
          <w:color w:val="222222"/>
          <w:szCs w:val="24"/>
          <w:shd w:val="clear" w:color="auto" w:fill="FFFFFF"/>
        </w:rPr>
        <w:t>Languare</w:t>
      </w:r>
      <w:proofErr w:type="spellEnd"/>
      <w:r w:rsidR="00CC488D">
        <w:rPr>
          <w:color w:val="222222"/>
          <w:szCs w:val="24"/>
          <w:shd w:val="clear" w:color="auto" w:fill="FFFFFF"/>
        </w:rPr>
        <w:t xml:space="preserve"> (UML) </w:t>
      </w:r>
      <w:bookmarkEnd w:id="23"/>
      <w:r w:rsidR="00CC488D">
        <w:rPr>
          <w:color w:val="222222"/>
          <w:szCs w:val="24"/>
          <w:shd w:val="clear" w:color="auto" w:fill="FFFFFF"/>
        </w:rPr>
        <w:t>diagram</w:t>
      </w:r>
    </w:p>
    <w:p w14:paraId="394BD83E" w14:textId="6DD1BCA1"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r w:rsidR="00613D4C">
        <w:t>[1]</w:t>
      </w:r>
    </w:p>
    <w:p w14:paraId="21895484" w14:textId="4BF720D9"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r w:rsidR="00613D4C" w:rsidRPr="00613D4C">
        <w:t xml:space="preserve"> </w:t>
      </w:r>
      <w:r w:rsidR="00613D4C">
        <w:t>[1]</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2FC1ECB3"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r w:rsidR="00613D4C" w:rsidRPr="00613D4C">
        <w:t xml:space="preserve"> </w:t>
      </w:r>
      <w:r w:rsidR="00613D4C">
        <w:t>[1]</w:t>
      </w:r>
    </w:p>
    <w:p w14:paraId="6210E78C" w14:textId="3DA25529" w:rsidR="00B719DE" w:rsidRDefault="001C00DB" w:rsidP="00CC488D">
      <w:pPr>
        <w:rPr>
          <w:color w:val="222222"/>
          <w:szCs w:val="24"/>
          <w:shd w:val="clear" w:color="auto" w:fill="FFFFFF"/>
        </w:rPr>
      </w:pPr>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r w:rsidR="00613D4C">
        <w:t>[1]</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063C377A" w:rsidR="00971526" w:rsidRDefault="00971526" w:rsidP="00146299">
      <w:pPr>
        <w:pStyle w:val="Odsekzoznamu"/>
        <w:numPr>
          <w:ilvl w:val="0"/>
          <w:numId w:val="9"/>
        </w:numPr>
      </w:pPr>
      <w:r>
        <w:t xml:space="preserve">Deterministická definícia toho čo sa vykonalo, ktorá sa môže použiť na potvrdenie, či je krok skutočne dokončený </w:t>
      </w:r>
      <w:r w:rsidR="00613D4C">
        <w:t>[1]</w:t>
      </w:r>
    </w:p>
    <w:p w14:paraId="0E9B6D44" w14:textId="4F28FCDD" w:rsidR="00215A92" w:rsidRDefault="00971526" w:rsidP="00215A92">
      <w:r>
        <w:t xml:space="preserve">Tieto kroky sú zhruba rovnaké medzi jednotlivými metódami. Majú tendenciu vyskytovať sa v tomto poradí aj keď sa môžu navzájom spájať tak, že sa niekoľko krokov vykonáva paralelne. </w:t>
      </w:r>
      <w:r w:rsidR="00613D4C">
        <w:t>[1]</w:t>
      </w:r>
    </w:p>
    <w:p w14:paraId="6DC14164" w14:textId="7C8E67F8" w:rsidR="005E147E" w:rsidRDefault="00962A75" w:rsidP="005E147E">
      <w:r>
        <w:rPr>
          <w:noProof/>
        </w:rPr>
        <mc:AlternateContent>
          <mc:Choice Requires="wps">
            <w:drawing>
              <wp:anchor distT="0" distB="0" distL="114300" distR="114300" simplePos="0" relativeHeight="251675648" behindDoc="0" locked="0" layoutInCell="1" allowOverlap="1" wp14:anchorId="7E3797EA" wp14:editId="5523421B">
                <wp:simplePos x="0" y="0"/>
                <wp:positionH relativeFrom="column">
                  <wp:posOffset>577215</wp:posOffset>
                </wp:positionH>
                <wp:positionV relativeFrom="paragraph">
                  <wp:posOffset>4305300</wp:posOffset>
                </wp:positionV>
                <wp:extent cx="4015105" cy="635"/>
                <wp:effectExtent l="0" t="0" r="0" b="0"/>
                <wp:wrapTopAndBottom/>
                <wp:docPr id="12" name="Textové pole 12"/>
                <wp:cNvGraphicFramePr/>
                <a:graphic xmlns:a="http://schemas.openxmlformats.org/drawingml/2006/main">
                  <a:graphicData uri="http://schemas.microsoft.com/office/word/2010/wordprocessingShape">
                    <wps:wsp>
                      <wps:cNvSpPr txBox="1"/>
                      <wps:spPr>
                        <a:xfrm>
                          <a:off x="0" y="0"/>
                          <a:ext cx="4015105" cy="635"/>
                        </a:xfrm>
                        <a:prstGeom prst="rect">
                          <a:avLst/>
                        </a:prstGeom>
                        <a:solidFill>
                          <a:prstClr val="white"/>
                        </a:solidFill>
                        <a:ln>
                          <a:noFill/>
                        </a:ln>
                      </wps:spPr>
                      <wps:txbx>
                        <w:txbxContent>
                          <w:p w14:paraId="032905F2" w14:textId="3A6800C1" w:rsidR="00D5736F" w:rsidRPr="00014A03" w:rsidRDefault="00D5736F" w:rsidP="00962A75">
                            <w:pPr>
                              <w:pStyle w:val="Popis"/>
                              <w:rPr>
                                <w:noProof/>
                                <w:sz w:val="24"/>
                              </w:rPr>
                            </w:pPr>
                            <w:bookmarkStart w:id="24" w:name="_Toc39583372"/>
                            <w:bookmarkStart w:id="25" w:name="_Toc39757868"/>
                            <w:r>
                              <w:t xml:space="preserve">Obrázok </w:t>
                            </w:r>
                            <w:fldSimple w:instr=" SEQ Obrázok \* ARABIC ">
                              <w:r>
                                <w:rPr>
                                  <w:noProof/>
                                </w:rPr>
                                <w:t>1</w:t>
                              </w:r>
                            </w:fldSimple>
                            <w:r>
                              <w:rPr>
                                <w:noProof/>
                              </w:rPr>
                              <w:t xml:space="preserve"> -</w:t>
                            </w:r>
                            <w:r w:rsidRPr="00BF47E1">
                              <w:rPr>
                                <w:noProof/>
                              </w:rPr>
                              <w:t xml:space="preserve"> Životný cyklus informačného systému</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3797EA" id="_x0000_t202" coordsize="21600,21600" o:spt="202" path="m,l,21600r21600,l21600,xe">
                <v:stroke joinstyle="miter"/>
                <v:path gradientshapeok="t" o:connecttype="rect"/>
              </v:shapetype>
              <v:shape id="Textové pole 12" o:spid="_x0000_s1026" type="#_x0000_t202" style="position:absolute;left:0;text-align:left;margin-left:45.45pt;margin-top:339pt;width:316.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" stroked="f">
                <v:textbox style="mso-fit-shape-to-text:t" inset="0,0,0,0">
                  <w:txbxContent>
                    <w:p w14:paraId="032905F2" w14:textId="3A6800C1" w:rsidR="00D5736F" w:rsidRPr="00014A03" w:rsidRDefault="00D5736F" w:rsidP="00962A75">
                      <w:pPr>
                        <w:pStyle w:val="Popis"/>
                        <w:rPr>
                          <w:noProof/>
                          <w:sz w:val="24"/>
                        </w:rPr>
                      </w:pPr>
                      <w:bookmarkStart w:id="26" w:name="_Toc39583372"/>
                      <w:bookmarkStart w:id="27" w:name="_Toc39757868"/>
                      <w:r>
                        <w:t xml:space="preserve">Obrázok </w:t>
                      </w:r>
                      <w:fldSimple w:instr=" SEQ Obrázok \* ARABIC ">
                        <w:r>
                          <w:rPr>
                            <w:noProof/>
                          </w:rPr>
                          <w:t>1</w:t>
                        </w:r>
                      </w:fldSimple>
                      <w:r>
                        <w:rPr>
                          <w:noProof/>
                        </w:rPr>
                        <w:t xml:space="preserve"> -</w:t>
                      </w:r>
                      <w:r w:rsidRPr="00BF47E1">
                        <w:rPr>
                          <w:noProof/>
                        </w:rPr>
                        <w:t xml:space="preserve"> Životný cyklus informačného systému</w:t>
                      </w:r>
                      <w:bookmarkEnd w:id="26"/>
                      <w:bookmarkEnd w:id="27"/>
                    </w:p>
                  </w:txbxContent>
                </v:textbox>
                <w10:wrap type="topAndBottom"/>
              </v:shape>
            </w:pict>
          </mc:Fallback>
        </mc:AlternateContent>
      </w:r>
      <w:r w:rsidR="005E147E">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r w:rsidR="00613D4C">
        <w:t>[1]</w:t>
      </w:r>
    </w:p>
    <w:p w14:paraId="2810E103" w14:textId="724D8D0F" w:rsidR="002E7D45" w:rsidRPr="0056462E" w:rsidRDefault="002E7D45" w:rsidP="00146299">
      <w:pPr>
        <w:pStyle w:val="Odsekzoznamu"/>
        <w:numPr>
          <w:ilvl w:val="0"/>
          <w:numId w:val="10"/>
        </w:numPr>
        <w:rPr>
          <w:b/>
          <w:bCs/>
        </w:rPr>
      </w:pPr>
      <w:r w:rsidRPr="0056462E">
        <w:rPr>
          <w:b/>
          <w:bCs/>
        </w:rPr>
        <w:lastRenderedPageBreak/>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1E3E8C69"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r w:rsidR="00613D4C">
        <w:t>[1]</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102B24C1"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bookmarkStart w:id="28" w:name="_Hlk39585000"/>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bookmarkEnd w:id="28"/>
      <w:r w:rsidR="003856F3">
        <w:t>.</w:t>
      </w:r>
      <w:r w:rsidR="00613D4C" w:rsidRPr="00613D4C">
        <w:t xml:space="preserve"> </w:t>
      </w:r>
      <w:r w:rsidR="00613D4C">
        <w:t>[1]</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72F4A618"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bookmarkStart w:id="29" w:name="_Hlk39585010"/>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w:t>
      </w:r>
      <w:bookmarkEnd w:id="29"/>
      <w:r>
        <w:t xml:space="preserve"> na zostavenie aplikácie z existujúcich komponentov, podporu opätovného použitia a štandardizácie. </w:t>
      </w:r>
      <w:r w:rsidR="00613D4C">
        <w:t>[1]</w:t>
      </w:r>
    </w:p>
    <w:p w14:paraId="2E03817B" w14:textId="1FE7AEDE"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r w:rsidR="00613D4C" w:rsidRPr="00613D4C">
        <w:t xml:space="preserve"> </w:t>
      </w:r>
      <w:r w:rsidR="00613D4C">
        <w:t>[1]</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lastRenderedPageBreak/>
        <w:t>Vývoj softvéru</w:t>
      </w:r>
    </w:p>
    <w:p w14:paraId="288892D3" w14:textId="37FDA6AE"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Bez ohľadu na metodiku by vývojové tímy mali čo najrýchlejšie vyprodukovať funkčný softvér.  Zákazník by sa mal pravidelne zapájať do vývoju, aby sa splnili stanovené požiadavky. Výstupom z tejto fázy je funkčný testovateľný softvér.</w:t>
      </w:r>
      <w:r w:rsidR="00613D4C" w:rsidRPr="00613D4C">
        <w:t xml:space="preserve"> </w:t>
      </w:r>
      <w:r w:rsidR="00613D4C">
        <w:t>[1]</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6F84A116"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r w:rsidR="00613D4C" w:rsidRPr="00613D4C">
        <w:t xml:space="preserve"> </w:t>
      </w:r>
      <w:r w:rsidR="00613D4C">
        <w:t>[1]</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54B38F38"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r w:rsidR="00613D4C">
        <w:t>[1]</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20D7D25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bookmarkStart w:id="30" w:name="_Hlk39585047"/>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w:t>
      </w:r>
      <w:bookmarkEnd w:id="30"/>
      <w:r>
        <w:t xml:space="preserve">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r w:rsidR="00613D4C">
        <w:t>[1]</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lastRenderedPageBreak/>
        <w:t>Údržba</w:t>
      </w:r>
    </w:p>
    <w:p w14:paraId="6AE1630D" w14:textId="4678BFA2"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r w:rsidR="00613D4C">
        <w:t>[1]</w:t>
      </w:r>
    </w:p>
    <w:p w14:paraId="0C2DB75D" w14:textId="77777777" w:rsidR="00215A92" w:rsidRPr="008B7CDE" w:rsidRDefault="00215A92" w:rsidP="00215A92">
      <w:pPr>
        <w:pStyle w:val="Nadpis2"/>
      </w:pPr>
      <w:bookmarkStart w:id="31" w:name="_Toc39758207"/>
      <w:r>
        <w:t>Testovanie</w:t>
      </w:r>
      <w:bookmarkEnd w:id="31"/>
    </w:p>
    <w:p w14:paraId="7D1D2B62" w14:textId="53951DBD"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r w:rsidR="00613D4C">
        <w:t>[2]</w:t>
      </w:r>
    </w:p>
    <w:p w14:paraId="0F345FC4" w14:textId="338025B3" w:rsidR="008E7E17" w:rsidRPr="000427E5" w:rsidRDefault="00962A75" w:rsidP="00CC488D">
      <w:pPr>
        <w:ind w:firstLine="0"/>
        <w:rPr>
          <w:b/>
          <w:bCs/>
        </w:rPr>
      </w:pPr>
      <w:r>
        <w:rPr>
          <w:noProof/>
        </w:rPr>
        <mc:AlternateContent>
          <mc:Choice Requires="wps">
            <w:drawing>
              <wp:anchor distT="0" distB="0" distL="114300" distR="114300" simplePos="0" relativeHeight="251677696" behindDoc="1" locked="0" layoutInCell="1" allowOverlap="1" wp14:anchorId="56330EBB" wp14:editId="50ECF246">
                <wp:simplePos x="0" y="0"/>
                <wp:positionH relativeFrom="column">
                  <wp:posOffset>273050</wp:posOffset>
                </wp:positionH>
                <wp:positionV relativeFrom="paragraph">
                  <wp:posOffset>2929255</wp:posOffset>
                </wp:positionV>
                <wp:extent cx="5029200" cy="635"/>
                <wp:effectExtent l="0" t="0" r="0" b="0"/>
                <wp:wrapTight wrapText="bothSides">
                  <wp:wrapPolygon edited="0">
                    <wp:start x="0" y="0"/>
                    <wp:lineTo x="0" y="21600"/>
                    <wp:lineTo x="21600" y="21600"/>
                    <wp:lineTo x="21600" y="0"/>
                  </wp:wrapPolygon>
                </wp:wrapTight>
                <wp:docPr id="15" name="Textové pole 15"/>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29577ED4" w14:textId="419A84A1" w:rsidR="00D5736F" w:rsidRPr="00D149E5" w:rsidRDefault="00D5736F" w:rsidP="00D149E5">
                            <w:pPr>
                              <w:pStyle w:val="Popis"/>
                            </w:pPr>
                            <w:bookmarkStart w:id="32" w:name="_Toc39583374"/>
                            <w:bookmarkStart w:id="33" w:name="_Toc39757869"/>
                            <w:r>
                              <w:t xml:space="preserve">Obrázok </w:t>
                            </w:r>
                            <w:fldSimple w:instr=" SEQ Obrázok \* ARABIC ">
                              <w:r>
                                <w:rPr>
                                  <w:noProof/>
                                </w:rPr>
                                <w:t>2</w:t>
                              </w:r>
                            </w:fldSimple>
                            <w:r>
                              <w:t xml:space="preserve"> - </w:t>
                            </w:r>
                            <w:r w:rsidRPr="0051607B">
                              <w:t>Typy softvérového testovania</w:t>
                            </w:r>
                            <w:bookmarkEnd w:id="32"/>
                            <w:r>
                              <w:t xml:space="preserve"> </w:t>
                            </w:r>
                            <w:r>
                              <w:rPr>
                                <w:lang w:val="en-US"/>
                              </w:rPr>
                              <w:t>[2]</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30EBB" id="Textové pole 15" o:spid="_x0000_s1027" type="#_x0000_t202" style="position:absolute;left:0;text-align:left;margin-left:21.5pt;margin-top:230.65pt;width:39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" stroked="f">
                <v:textbox style="mso-fit-shape-to-text:t" inset="0,0,0,0">
                  <w:txbxContent>
                    <w:p w14:paraId="29577ED4" w14:textId="419A84A1" w:rsidR="00D5736F" w:rsidRPr="00D149E5" w:rsidRDefault="00D5736F" w:rsidP="00D149E5">
                      <w:pPr>
                        <w:pStyle w:val="Popis"/>
                      </w:pPr>
                      <w:bookmarkStart w:id="34" w:name="_Toc39583374"/>
                      <w:bookmarkStart w:id="35" w:name="_Toc39757869"/>
                      <w:r>
                        <w:t xml:space="preserve">Obrázok </w:t>
                      </w:r>
                      <w:fldSimple w:instr=" SEQ Obrázok \* ARABIC ">
                        <w:r>
                          <w:rPr>
                            <w:noProof/>
                          </w:rPr>
                          <w:t>2</w:t>
                        </w:r>
                      </w:fldSimple>
                      <w:r>
                        <w:t xml:space="preserve"> - </w:t>
                      </w:r>
                      <w:r w:rsidRPr="0051607B">
                        <w:t>Typy softvérového testovania</w:t>
                      </w:r>
                      <w:bookmarkEnd w:id="34"/>
                      <w:r>
                        <w:t xml:space="preserve"> </w:t>
                      </w:r>
                      <w:r>
                        <w:rPr>
                          <w:lang w:val="en-US"/>
                        </w:rPr>
                        <w:t>[2]</w:t>
                      </w:r>
                      <w:bookmarkEnd w:id="35"/>
                    </w:p>
                  </w:txbxContent>
                </v:textbox>
                <w10:wrap type="tight"/>
              </v:shape>
            </w:pict>
          </mc:Fallback>
        </mc:AlternateContent>
      </w:r>
      <w:r w:rsidR="008E7E17"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CC488D">
        <w:rPr>
          <w:b/>
          <w:bCs/>
        </w:rPr>
        <w:t xml:space="preserve">                                   </w:t>
      </w:r>
    </w:p>
    <w:p w14:paraId="693C910A" w14:textId="5B4AE2C9"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r w:rsidR="00613D4C" w:rsidRPr="00613D4C">
        <w:t xml:space="preserve"> </w:t>
      </w:r>
      <w:r w:rsidR="00613D4C">
        <w:t>[2]</w:t>
      </w:r>
    </w:p>
    <w:p w14:paraId="20DF5EBD" w14:textId="3C7AE8A7" w:rsidR="00661C32" w:rsidRPr="00661C32" w:rsidRDefault="00D85E7C" w:rsidP="00861A63">
      <w:pPr>
        <w:pStyle w:val="Nadpis3"/>
      </w:pPr>
      <w:bookmarkStart w:id="36" w:name="_Toc39758208"/>
      <w:r>
        <w:t>Funkčné (</w:t>
      </w:r>
      <w:proofErr w:type="spellStart"/>
      <w:r>
        <w:t>f</w:t>
      </w:r>
      <w:r w:rsidR="00F775F1">
        <w:t>unctional</w:t>
      </w:r>
      <w:proofErr w:type="spellEnd"/>
      <w:r w:rsidR="00F775F1">
        <w:t>)</w:t>
      </w:r>
      <w:r w:rsidR="00A42299">
        <w:t xml:space="preserve"> testovanie</w:t>
      </w:r>
      <w:bookmarkEnd w:id="36"/>
    </w:p>
    <w:p w14:paraId="06C82D92" w14:textId="62EB32A0"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w:t>
      </w:r>
      <w:r w:rsidR="00E66A50">
        <w:lastRenderedPageBreak/>
        <w:t xml:space="preserve">sa týka iba testovania funkcie (metódy) nejakého modulu alebo triedy, čo ale nie je celkom pravda. Testuje sa, či správne funguje určitá časť celkového systému. </w:t>
      </w:r>
      <w:r w:rsidR="00613D4C">
        <w:t>[2]</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CC488D">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74021CC2"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r w:rsidR="00613D4C">
        <w:t>[2]</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4287ACBD"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r w:rsidR="00613D4C">
        <w:t>[2]</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69FAB77C"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r w:rsidR="00613D4C">
        <w:t>[2]</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525DEE4E" w:rsidR="00FE7465" w:rsidRDefault="00FE7465" w:rsidP="008E7E17">
      <w:r>
        <w:t xml:space="preserve">Je to úroveň softvérového testovania, ktorá overuje komunikáciu jedného softvéru s druhým. </w:t>
      </w:r>
      <w:r w:rsidR="00613D4C">
        <w:t>[2]</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788C1381" w:rsidR="00227D1F" w:rsidRDefault="00227D1F" w:rsidP="00393567">
      <w:r>
        <w:t>Overuje či zmeny v kóde nemajú dopad na existujúcu funkcionalit</w:t>
      </w:r>
      <w:r w:rsidR="00097DC3">
        <w:t>u</w:t>
      </w:r>
      <w:r>
        <w:t xml:space="preserve"> produktu. </w:t>
      </w:r>
      <w:r w:rsidR="00613D4C">
        <w:t>[2]</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7D6BA0FE"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r w:rsidR="00613D4C" w:rsidRPr="00613D4C">
        <w:t xml:space="preserve"> </w:t>
      </w:r>
      <w:r w:rsidR="00613D4C">
        <w:t>[2]</w:t>
      </w:r>
    </w:p>
    <w:p w14:paraId="21DAF48B" w14:textId="77777777" w:rsidR="00682EAA" w:rsidRPr="00B064CD" w:rsidRDefault="00682EAA" w:rsidP="008E7E17"/>
    <w:p w14:paraId="40F9FCBE" w14:textId="102CE7E2" w:rsidR="007D343E" w:rsidRPr="007D343E" w:rsidRDefault="00231AED" w:rsidP="00CD0025">
      <w:pPr>
        <w:pStyle w:val="Nadpis3"/>
      </w:pPr>
      <w:bookmarkStart w:id="37" w:name="_Toc39758209"/>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37"/>
    </w:p>
    <w:p w14:paraId="75210E68" w14:textId="60EB9BC9"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r w:rsidR="00613D4C" w:rsidRPr="00613D4C">
        <w:t xml:space="preserve"> </w:t>
      </w:r>
      <w:r w:rsidR="00613D4C">
        <w:t>[2]</w:t>
      </w:r>
    </w:p>
    <w:p w14:paraId="60FBB779" w14:textId="489A9BD4"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w:t>
      </w:r>
      <w:r w:rsidR="00393567">
        <w:t>u</w:t>
      </w:r>
      <w:r w:rsidR="00F7458C">
        <w:t>.</w:t>
      </w:r>
      <w:r w:rsidR="00613D4C" w:rsidRPr="00613D4C">
        <w:t xml:space="preserve"> </w:t>
      </w:r>
      <w:r w:rsidR="00613D4C">
        <w:t>[2]</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D052E49"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r w:rsidR="00613D4C">
        <w:t>[2]</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3ACD6F20" w:rsidR="009700E9" w:rsidRDefault="00786D0E" w:rsidP="00345671">
      <w:r>
        <w:t xml:space="preserve">Je typ práce </w:t>
      </w:r>
      <w:r w:rsidR="002421AC">
        <w:t xml:space="preserve">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w:t>
      </w:r>
      <w:r w:rsidR="00613D4C">
        <w:t>[2]</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762CF8D6"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r w:rsidR="00613D4C">
        <w:t>[2]</w:t>
      </w:r>
    </w:p>
    <w:p w14:paraId="4E5F5000" w14:textId="335B22A7" w:rsidR="002421AC" w:rsidRDefault="00732381" w:rsidP="000A3C79">
      <w:pPr>
        <w:pStyle w:val="Odsekzoznamu"/>
        <w:numPr>
          <w:ilvl w:val="0"/>
          <w:numId w:val="17"/>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0A3C79">
      <w:pPr>
        <w:pStyle w:val="Odsekzoznamu"/>
        <w:numPr>
          <w:ilvl w:val="0"/>
          <w:numId w:val="17"/>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741104A1" w14:textId="77777777" w:rsidR="00CC488D" w:rsidRDefault="00EB63B6" w:rsidP="000A3C79">
      <w:pPr>
        <w:pStyle w:val="Odsekzoznamu"/>
        <w:numPr>
          <w:ilvl w:val="0"/>
          <w:numId w:val="17"/>
        </w:numPr>
      </w:pPr>
      <w:proofErr w:type="spellStart"/>
      <w:r>
        <w:t>Endurance</w:t>
      </w:r>
      <w:proofErr w:type="spellEnd"/>
      <w:r>
        <w:t xml:space="preserve"> (vytrvalostné) testovanie -  vyhodnocuje správanie systému pri veľkej dlho trvajúcej pracovnej záťaži.</w:t>
      </w:r>
    </w:p>
    <w:p w14:paraId="56999E66" w14:textId="36531E42" w:rsidR="009700E9" w:rsidRPr="00F775F1" w:rsidRDefault="00EB63B6" w:rsidP="000A3C79">
      <w:pPr>
        <w:pStyle w:val="Odsekzoznamu"/>
        <w:numPr>
          <w:ilvl w:val="0"/>
          <w:numId w:val="17"/>
        </w:numPr>
      </w:pPr>
      <w:proofErr w:type="spellStart"/>
      <w:r>
        <w:t>Spike</w:t>
      </w:r>
      <w:proofErr w:type="spellEnd"/>
      <w:r>
        <w:t xml:space="preserve"> testovanie – vyhodnocuje správanie systému pri náhlom zvýšení pracovnej záťaže. </w:t>
      </w:r>
      <w:r w:rsidR="00613D4C">
        <w:t>[2]</w:t>
      </w:r>
    </w:p>
    <w:p w14:paraId="56D5CFBE" w14:textId="67ADC792" w:rsidR="00345671" w:rsidRDefault="005E147E" w:rsidP="00345671">
      <w:pPr>
        <w:ind w:firstLine="0"/>
      </w:pPr>
      <w:r>
        <w:rPr>
          <w:b/>
          <w:bCs/>
        </w:rPr>
        <w:lastRenderedPageBreak/>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6DDBEB08" w14:textId="02FAA29E" w:rsidR="005E147E" w:rsidRDefault="00345671" w:rsidP="00345671">
      <w:r>
        <w:t>Z</w:t>
      </w:r>
      <w:r w:rsidR="00EB63B6">
        <w:t>aručuje, že produkt bude bezchybný a spoľahlivý pre v tom na čo bol navrhnutý. Ide o</w:t>
      </w:r>
      <w:r w:rsidR="00732381">
        <w:t> testovanie aplikácie tak, aby sa chyby objavili pred zavedením systému</w:t>
      </w:r>
      <w:r w:rsidR="00393567">
        <w:t>.</w:t>
      </w:r>
      <w:r w:rsidR="00613D4C" w:rsidRPr="00613D4C">
        <w:t xml:space="preserve"> </w:t>
      </w:r>
      <w:r w:rsidR="00613D4C">
        <w:t>[2]</w:t>
      </w:r>
    </w:p>
    <w:p w14:paraId="3B66DB8C" w14:textId="77777777" w:rsidR="00CC488D" w:rsidRPr="00215A92" w:rsidRDefault="00CC488D" w:rsidP="00345671"/>
    <w:p w14:paraId="759F6D15" w14:textId="017F0FD9" w:rsidR="00CC488D" w:rsidRPr="00CC488D" w:rsidRDefault="008D08EC" w:rsidP="00EF2073">
      <w:pPr>
        <w:pStyle w:val="Nadpis3"/>
      </w:pPr>
      <w:bookmarkStart w:id="38" w:name="_Toc39758210"/>
      <w:r>
        <w:t>Automatizované test</w:t>
      </w:r>
      <w:r w:rsidR="009D5E97">
        <w:t>ovanie</w:t>
      </w:r>
      <w:bookmarkEnd w:id="38"/>
      <w:r w:rsidR="005D58EF" w:rsidRPr="00CC488D">
        <w:rPr>
          <w:u w:val="single"/>
        </w:rPr>
        <w:t xml:space="preserve"> </w:t>
      </w:r>
    </w:p>
    <w:p w14:paraId="734051BE" w14:textId="1D48E35D"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r w:rsidR="00613D4C">
        <w:t>[3]</w:t>
      </w:r>
    </w:p>
    <w:p w14:paraId="20147306" w14:textId="282E298C"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r w:rsidR="00613D4C" w:rsidRPr="00613D4C">
        <w:t xml:space="preserve"> </w:t>
      </w:r>
      <w:r w:rsidR="00613D4C">
        <w:t>[3]</w:t>
      </w:r>
    </w:p>
    <w:p w14:paraId="6B650154" w14:textId="3033DED1"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r w:rsidR="00613D4C" w:rsidRPr="00613D4C">
        <w:t xml:space="preserve"> </w:t>
      </w:r>
      <w:r w:rsidR="00613D4C">
        <w:t>[3]</w:t>
      </w:r>
    </w:p>
    <w:p w14:paraId="75BE3231" w14:textId="4D2BC9E7"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r w:rsidR="00613D4C" w:rsidRPr="00613D4C">
        <w:t xml:space="preserve"> </w:t>
      </w:r>
      <w:r w:rsidR="00613D4C">
        <w:t>[3]</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t>Väčšie pokrytie testov</w:t>
      </w:r>
    </w:p>
    <w:p w14:paraId="23344419" w14:textId="1E4AE2FF" w:rsidR="007E361F" w:rsidRDefault="002D6620" w:rsidP="00D44ADE">
      <w:pPr>
        <w:pStyle w:val="Odsekzoznamu"/>
        <w:numPr>
          <w:ilvl w:val="0"/>
          <w:numId w:val="14"/>
        </w:numPr>
      </w:pPr>
      <w:r>
        <w:t>Znovu</w:t>
      </w:r>
      <w:r w:rsidR="00103D61">
        <w:t>-</w:t>
      </w:r>
      <w:r>
        <w:t xml:space="preserve">použiteľnosť </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t>Šetrí čas</w:t>
      </w:r>
    </w:p>
    <w:p w14:paraId="65A10119" w14:textId="2DA518C7" w:rsidR="00B53095" w:rsidRPr="00F8377F" w:rsidRDefault="00855BA3" w:rsidP="00D44ADE">
      <w:pPr>
        <w:pStyle w:val="Odsekzoznamu"/>
        <w:numPr>
          <w:ilvl w:val="0"/>
          <w:numId w:val="14"/>
        </w:numPr>
      </w:pPr>
      <w:r>
        <w:t>Dodáva rýchlu spätnú väzbu pre vývojárov ohľadom chýb v</w:t>
      </w:r>
      <w:r w:rsidR="00613D4C">
        <w:t> </w:t>
      </w:r>
      <w:r>
        <w:t>softvéri</w:t>
      </w:r>
      <w:r w:rsidR="00613D4C">
        <w:t xml:space="preserve"> [3]</w:t>
      </w:r>
    </w:p>
    <w:p w14:paraId="5F15579C" w14:textId="31B45659" w:rsidR="000469ED" w:rsidRDefault="00F9539D" w:rsidP="007D343E">
      <w:r>
        <w:lastRenderedPageBreak/>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r w:rsidR="00613D4C">
        <w:t>[3]</w:t>
      </w:r>
    </w:p>
    <w:p w14:paraId="7F7FEAC0" w14:textId="272629B0"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r w:rsidR="00613D4C" w:rsidRPr="00613D4C">
        <w:t xml:space="preserve"> </w:t>
      </w:r>
      <w:r w:rsidR="00613D4C">
        <w:t>[3]</w:t>
      </w:r>
    </w:p>
    <w:p w14:paraId="400D4524" w14:textId="4A8BD06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r w:rsidR="00613D4C" w:rsidRPr="00613D4C">
        <w:t xml:space="preserve"> </w:t>
      </w:r>
      <w:r w:rsidR="00613D4C">
        <w:t>[3]</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13B7C8A0" w:rsidR="009700E9" w:rsidRPr="005E147E" w:rsidRDefault="00962A75" w:rsidP="005E147E">
      <w:pPr>
        <w:ind w:firstLine="0"/>
      </w:pPr>
      <w:r>
        <w:rPr>
          <w:noProof/>
        </w:rPr>
        <mc:AlternateContent>
          <mc:Choice Requires="wps">
            <w:drawing>
              <wp:anchor distT="0" distB="0" distL="114300" distR="114300" simplePos="0" relativeHeight="251679744" behindDoc="0" locked="0" layoutInCell="1" allowOverlap="1" wp14:anchorId="0C986557" wp14:editId="1353D2EB">
                <wp:simplePos x="0" y="0"/>
                <wp:positionH relativeFrom="column">
                  <wp:posOffset>862330</wp:posOffset>
                </wp:positionH>
                <wp:positionV relativeFrom="paragraph">
                  <wp:posOffset>3209925</wp:posOffset>
                </wp:positionV>
                <wp:extent cx="3313430" cy="635"/>
                <wp:effectExtent l="0" t="0" r="0" b="0"/>
                <wp:wrapTopAndBottom/>
                <wp:docPr id="16" name="Textové pole 16"/>
                <wp:cNvGraphicFramePr/>
                <a:graphic xmlns:a="http://schemas.openxmlformats.org/drawingml/2006/main">
                  <a:graphicData uri="http://schemas.microsoft.com/office/word/2010/wordprocessingShape">
                    <wps:wsp>
                      <wps:cNvSpPr txBox="1"/>
                      <wps:spPr>
                        <a:xfrm>
                          <a:off x="0" y="0"/>
                          <a:ext cx="3313430" cy="635"/>
                        </a:xfrm>
                        <a:prstGeom prst="rect">
                          <a:avLst/>
                        </a:prstGeom>
                        <a:solidFill>
                          <a:prstClr val="white"/>
                        </a:solidFill>
                        <a:ln>
                          <a:noFill/>
                        </a:ln>
                      </wps:spPr>
                      <wps:txbx>
                        <w:txbxContent>
                          <w:p w14:paraId="5272D045" w14:textId="1C19B97E" w:rsidR="00D5736F" w:rsidRPr="006D2731" w:rsidRDefault="00D5736F" w:rsidP="00962A75">
                            <w:pPr>
                              <w:pStyle w:val="Popis"/>
                              <w:rPr>
                                <w:noProof/>
                                <w:sz w:val="24"/>
                              </w:rPr>
                            </w:pPr>
                            <w:bookmarkStart w:id="39" w:name="_Toc39583376"/>
                            <w:bookmarkStart w:id="40" w:name="_Toc39757870"/>
                            <w:r>
                              <w:t xml:space="preserve">Obrázok </w:t>
                            </w:r>
                            <w:fldSimple w:instr=" SEQ Obrázok \* ARABIC ">
                              <w:r>
                                <w:rPr>
                                  <w:noProof/>
                                </w:rPr>
                                <w:t>3</w:t>
                              </w:r>
                            </w:fldSimple>
                            <w:r>
                              <w:t xml:space="preserve"> - </w:t>
                            </w:r>
                            <w:r w:rsidRPr="00165123">
                              <w:t>Proces automatizovaného testovania [3]</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86557" id="Textové pole 16" o:spid="_x0000_s1028" type="#_x0000_t202" style="position:absolute;left:0;text-align:left;margin-left:67.9pt;margin-top:252.75pt;width:260.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" stroked="f">
                <v:textbox style="mso-fit-shape-to-text:t" inset="0,0,0,0">
                  <w:txbxContent>
                    <w:p w14:paraId="5272D045" w14:textId="1C19B97E" w:rsidR="00D5736F" w:rsidRPr="006D2731" w:rsidRDefault="00D5736F" w:rsidP="00962A75">
                      <w:pPr>
                        <w:pStyle w:val="Popis"/>
                        <w:rPr>
                          <w:noProof/>
                          <w:sz w:val="24"/>
                        </w:rPr>
                      </w:pPr>
                      <w:bookmarkStart w:id="41" w:name="_Toc39583376"/>
                      <w:bookmarkStart w:id="42" w:name="_Toc39757870"/>
                      <w:r>
                        <w:t xml:space="preserve">Obrázok </w:t>
                      </w:r>
                      <w:fldSimple w:instr=" SEQ Obrázok \* ARABIC ">
                        <w:r>
                          <w:rPr>
                            <w:noProof/>
                          </w:rPr>
                          <w:t>3</w:t>
                        </w:r>
                      </w:fldSimple>
                      <w:r>
                        <w:t xml:space="preserve"> - </w:t>
                      </w:r>
                      <w:r w:rsidRPr="00165123">
                        <w:t>Proces automatizovaného testovania [3]</w:t>
                      </w:r>
                      <w:bookmarkEnd w:id="41"/>
                      <w:bookmarkEnd w:id="42"/>
                    </w:p>
                  </w:txbxContent>
                </v:textbox>
                <w10:wrap type="topAndBottom"/>
              </v:shape>
            </w:pict>
          </mc:Fallback>
        </mc:AlternateContent>
      </w:r>
      <w:r w:rsidR="002B458A">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p>
    <w:p w14:paraId="556A1161" w14:textId="77777777" w:rsidR="00CB308E" w:rsidRDefault="00CB308E" w:rsidP="00345671">
      <w:pPr>
        <w:ind w:firstLine="0"/>
        <w:rPr>
          <w:b/>
          <w:bCs/>
        </w:rPr>
      </w:pPr>
    </w:p>
    <w:p w14:paraId="28B1724C" w14:textId="60FFEE69" w:rsidR="006B4081" w:rsidRPr="007E361F" w:rsidRDefault="006B4081" w:rsidP="00345671">
      <w:pPr>
        <w:ind w:firstLine="0"/>
        <w:rPr>
          <w:b/>
          <w:bCs/>
        </w:rPr>
      </w:pPr>
      <w:r w:rsidRPr="007E361F">
        <w:rPr>
          <w:b/>
          <w:bCs/>
        </w:rPr>
        <w:t>Príprava</w:t>
      </w:r>
    </w:p>
    <w:p w14:paraId="0CF29EED" w14:textId="275AD8FD" w:rsidR="006B4081" w:rsidRDefault="006B4081" w:rsidP="00227D1F">
      <w:r>
        <w:t>Najskôr je potrebné pripraviť sa a pochopiť ciele funkčného testovania, aké testovacie dáta sú potrebné a čo treba overiť.</w:t>
      </w:r>
      <w:r w:rsidR="00613D4C" w:rsidRPr="00613D4C">
        <w:t xml:space="preserve"> </w:t>
      </w:r>
      <w:r w:rsidR="00613D4C">
        <w:t>[3]</w:t>
      </w:r>
    </w:p>
    <w:p w14:paraId="146F7F95" w14:textId="77777777" w:rsidR="006B4081" w:rsidRPr="007E361F" w:rsidRDefault="006B4081" w:rsidP="00345671">
      <w:pPr>
        <w:ind w:firstLine="0"/>
        <w:rPr>
          <w:b/>
          <w:bCs/>
        </w:rPr>
      </w:pPr>
      <w:r w:rsidRPr="007E361F">
        <w:rPr>
          <w:b/>
          <w:bCs/>
        </w:rPr>
        <w:lastRenderedPageBreak/>
        <w:t>Písanie</w:t>
      </w:r>
    </w:p>
    <w:p w14:paraId="5B0ADC0C" w14:textId="2A2B6BD6"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r w:rsidR="00613D4C" w:rsidRPr="00613D4C">
        <w:t xml:space="preserve"> </w:t>
      </w:r>
      <w:r w:rsidR="00613D4C">
        <w:t>[3]</w:t>
      </w:r>
    </w:p>
    <w:p w14:paraId="6E325FC3" w14:textId="23C76B28" w:rsidR="00E54D7E" w:rsidRPr="007E361F" w:rsidRDefault="00E54D7E" w:rsidP="00345671">
      <w:pPr>
        <w:ind w:firstLine="0"/>
        <w:rPr>
          <w:b/>
          <w:bCs/>
        </w:rPr>
      </w:pPr>
      <w:r w:rsidRPr="007E361F">
        <w:rPr>
          <w:b/>
          <w:bCs/>
        </w:rPr>
        <w:t>Realizácia</w:t>
      </w:r>
    </w:p>
    <w:p w14:paraId="0F8C4F4F" w14:textId="2497A5DD" w:rsidR="00E54D7E" w:rsidRPr="00BE1E4F" w:rsidRDefault="00E54D7E" w:rsidP="00227D1F">
      <w:r>
        <w:t>Realizácia testov by mala byť spoľahlivá. Odporúča sa spustiť každý test aspoň tri krát za sebou predtým ako sa skontroluje kód.</w:t>
      </w:r>
      <w:r w:rsidR="00613D4C" w:rsidRPr="00613D4C">
        <w:t xml:space="preserve"> </w:t>
      </w:r>
      <w:r w:rsidR="00613D4C">
        <w:t>[3]</w:t>
      </w:r>
    </w:p>
    <w:p w14:paraId="60026A0F" w14:textId="130EC773" w:rsidR="00E54D7E" w:rsidRPr="007E361F" w:rsidRDefault="00E54D7E" w:rsidP="00345671">
      <w:pPr>
        <w:ind w:firstLine="0"/>
        <w:rPr>
          <w:b/>
          <w:bCs/>
        </w:rPr>
      </w:pPr>
      <w:r w:rsidRPr="007E361F">
        <w:rPr>
          <w:b/>
          <w:bCs/>
        </w:rPr>
        <w:t>Vyhodnotenie</w:t>
      </w:r>
    </w:p>
    <w:p w14:paraId="1FE7D6FA" w14:textId="68C2D138" w:rsidR="00E936D9" w:rsidRPr="00BE1E4F" w:rsidRDefault="00E54D7E" w:rsidP="00227D1F">
      <w:r>
        <w:t xml:space="preserve">Overenie, či automatizované testy robia to, čo sa od nich čaká. Pomocou manuálnych testov sa overí, či sa testy správajú podľa požiadaviek. </w:t>
      </w:r>
      <w:r w:rsidR="00613D4C">
        <w:t>[3]</w:t>
      </w:r>
    </w:p>
    <w:p w14:paraId="05880BA1" w14:textId="78BA2006" w:rsidR="00E54D7E" w:rsidRPr="007E361F" w:rsidRDefault="00E54D7E" w:rsidP="00345671">
      <w:pPr>
        <w:ind w:firstLine="0"/>
        <w:rPr>
          <w:b/>
          <w:bCs/>
        </w:rPr>
      </w:pPr>
      <w:r w:rsidRPr="007E361F">
        <w:rPr>
          <w:b/>
          <w:bCs/>
        </w:rPr>
        <w:t>Komunikácia</w:t>
      </w:r>
    </w:p>
    <w:p w14:paraId="176B90BA" w14:textId="221C43E1"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r w:rsidR="00613D4C" w:rsidRPr="00613D4C">
        <w:t xml:space="preserve"> </w:t>
      </w:r>
      <w:r w:rsidR="00613D4C">
        <w:t>[3]</w:t>
      </w:r>
    </w:p>
    <w:p w14:paraId="740FCD3C" w14:textId="5C919E7F" w:rsidR="00A4780F" w:rsidRPr="007E361F" w:rsidRDefault="00A4780F" w:rsidP="00345671">
      <w:pPr>
        <w:ind w:firstLine="0"/>
        <w:rPr>
          <w:b/>
          <w:bCs/>
        </w:rPr>
      </w:pPr>
      <w:r w:rsidRPr="007E361F">
        <w:rPr>
          <w:b/>
          <w:bCs/>
        </w:rPr>
        <w:t>Opakovanie/Spravovanie</w:t>
      </w:r>
    </w:p>
    <w:p w14:paraId="59F6FE9C" w14:textId="5519C143" w:rsidR="00D86055" w:rsidRDefault="00A4780F" w:rsidP="00227D1F">
      <w:r>
        <w:t>Ak sa ukáže pochybný test, je potrebné ho prerobiť aby sa stal viac spoľahlivým. Najdôležitejšie je však vymazať akékoľvek testy, ktoré nie sú spoľahlivé a neboli opravené v danom časovom rámci.</w:t>
      </w:r>
      <w:r w:rsidR="00613D4C" w:rsidRPr="00613D4C">
        <w:t xml:space="preserve"> </w:t>
      </w:r>
      <w:r w:rsidR="00613D4C">
        <w:t>[3]</w:t>
      </w:r>
    </w:p>
    <w:p w14:paraId="490B0977" w14:textId="5817F916"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r w:rsidR="00613D4C">
        <w:t>[3]</w:t>
      </w:r>
    </w:p>
    <w:p w14:paraId="6759919D" w14:textId="72341969" w:rsidR="00A841FF" w:rsidRPr="00A841FF" w:rsidRDefault="008D7812" w:rsidP="00061ED6">
      <w:pPr>
        <w:pStyle w:val="Nadpis3"/>
        <w:ind w:left="1571"/>
      </w:pPr>
      <w:bookmarkStart w:id="43" w:name="_Toc39234835"/>
      <w:bookmarkStart w:id="44" w:name="_Toc39497536"/>
      <w:bookmarkStart w:id="45" w:name="_Toc39758211"/>
      <w:r>
        <w:t>Manuálne testovanie</w:t>
      </w:r>
      <w:bookmarkEnd w:id="43"/>
      <w:bookmarkEnd w:id="44"/>
      <w:bookmarkEnd w:id="45"/>
    </w:p>
    <w:p w14:paraId="39652C76" w14:textId="59075A75"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bookmarkStart w:id="46" w:name="_Hlk39585090"/>
      <w:proofErr w:type="spellStart"/>
      <w:r w:rsidR="00C65453" w:rsidRPr="00227D1F">
        <w:t>Graphical</w:t>
      </w:r>
      <w:proofErr w:type="spellEnd"/>
      <w:r w:rsidR="00C65453" w:rsidRPr="00227D1F">
        <w:t xml:space="preserve"> user interface (GUI)</w:t>
      </w:r>
      <w:bookmarkEnd w:id="46"/>
      <w:r w:rsidR="00C65453" w:rsidRPr="00227D1F">
        <w:t>, kde by vývoj automatického scenáru takmer s istotou presiahol čas strávený vývojom GUI.</w:t>
      </w:r>
      <w:r w:rsidRPr="00227D1F">
        <w:t xml:space="preserve"> V takomto prípade testuje scenáre testovací tím alebo samotný vývojár, ktorý </w:t>
      </w:r>
      <w:r w:rsidR="00061ED6">
        <w:t>GUI vyvinul</w:t>
      </w:r>
      <w:r w:rsidR="00C65453" w:rsidRPr="00227D1F">
        <w:t xml:space="preserve">. </w:t>
      </w:r>
      <w:r w:rsidR="00613D4C">
        <w:t>[3]</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lastRenderedPageBreak/>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1B7E1580" w:rsidR="007E361F" w:rsidRDefault="00097DC3" w:rsidP="00D44ADE">
      <w:pPr>
        <w:pStyle w:val="Odsekzoznamu"/>
        <w:numPr>
          <w:ilvl w:val="0"/>
          <w:numId w:val="15"/>
        </w:numPr>
      </w:pPr>
      <w:r>
        <w:t>Tester n</w:t>
      </w:r>
      <w:r w:rsidR="008D7812" w:rsidRPr="00227D1F">
        <w:t>iekedy nemusí pok</w:t>
      </w:r>
      <w:r>
        <w:t>ry</w:t>
      </w:r>
      <w:r w:rsidR="008D7812" w:rsidRPr="00227D1F">
        <w:t xml:space="preserve">ť </w:t>
      </w:r>
      <w:r w:rsidR="00334B41">
        <w:t>+</w:t>
      </w:r>
      <w:proofErr w:type="spellStart"/>
      <w:r w:rsidR="00334B41">
        <w:t>ti</w:t>
      </w:r>
      <w:r w:rsidR="008D7812" w:rsidRPr="00227D1F">
        <w:t>celý</w:t>
      </w:r>
      <w:proofErr w:type="spellEnd"/>
      <w:r w:rsidR="008D7812" w:rsidRPr="00227D1F">
        <w:t xml:space="preserve"> testovaný scenár – určité scenáre vyžadujú schopnosti programátorov </w:t>
      </w:r>
    </w:p>
    <w:p w14:paraId="42B5DE47" w14:textId="6E125952" w:rsidR="00103D61" w:rsidRPr="00A4780F" w:rsidRDefault="008D7812" w:rsidP="00EF2073">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r w:rsidR="00613D4C">
        <w:t xml:space="preserve"> [3]</w:t>
      </w:r>
    </w:p>
    <w:p w14:paraId="1C2F2F50" w14:textId="43716F08" w:rsidR="008D08EC" w:rsidRDefault="008D08EC" w:rsidP="00A841FF">
      <w:pPr>
        <w:pStyle w:val="Nadpis2"/>
      </w:pPr>
      <w:bookmarkStart w:id="47" w:name="_Toc39758212"/>
      <w:r>
        <w:t>SAP</w:t>
      </w:r>
      <w:bookmarkEnd w:id="47"/>
    </w:p>
    <w:p w14:paraId="33BF55B2" w14:textId="0E89F63B"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r w:rsidR="00613D4C">
        <w:t xml:space="preserve"> [4]</w:t>
      </w:r>
    </w:p>
    <w:p w14:paraId="4F51B6A4" w14:textId="6F9D2FAF" w:rsidR="00387A22" w:rsidRPr="00227D1F" w:rsidRDefault="002E588E" w:rsidP="00227D1F">
      <w:r w:rsidRPr="00227D1F">
        <w:t xml:space="preserve">SAP je skratka pre </w:t>
      </w:r>
      <w:bookmarkStart w:id="48" w:name="_Hlk39585112"/>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w:t>
      </w:r>
      <w:bookmarkEnd w:id="48"/>
      <w:r w:rsidR="00387A22" w:rsidRPr="00227D1F">
        <w:t>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r w:rsidR="00613D4C">
        <w:t>[4]</w:t>
      </w:r>
    </w:p>
    <w:p w14:paraId="35653E06" w14:textId="06FC5F2A" w:rsidR="00387A22" w:rsidRDefault="00387A22" w:rsidP="00227D1F">
      <w:r w:rsidRPr="00227D1F">
        <w:t xml:space="preserve">Po veľkom úspechu R/3, vytvoril SAP AG viac a viac </w:t>
      </w:r>
      <w:proofErr w:type="spellStart"/>
      <w:r w:rsidRPr="00227D1F">
        <w:t>niche</w:t>
      </w:r>
      <w:proofErr w:type="spellEnd"/>
      <w:r w:rsidR="00613D4C" w:rsidRPr="00613D4C">
        <w:rPr>
          <w:vertAlign w:val="superscript"/>
        </w:rPr>
        <w:t>[2]</w:t>
      </w:r>
      <w:r w:rsidR="00F7436D" w:rsidRPr="00227D1F">
        <w:t xml:space="preserve"> (Ako sa postaviť k slovíčkam ktoré je vhodné nepreložiť resp. spraviť nejakú legendu)</w:t>
      </w:r>
      <w:r w:rsidRPr="00227D1F">
        <w:t xml:space="preserve"> softvér ako napríklad </w:t>
      </w:r>
      <w:bookmarkStart w:id="49" w:name="_Hlk39585134"/>
      <w:proofErr w:type="spellStart"/>
      <w:r w:rsidRPr="00227D1F">
        <w:t>Customer</w:t>
      </w:r>
      <w:proofErr w:type="spellEnd"/>
      <w:r w:rsidRPr="00227D1F">
        <w:t xml:space="preserve"> </w:t>
      </w:r>
      <w:proofErr w:type="spellStart"/>
      <w:r w:rsidRPr="00227D1F">
        <w:t>Relationship</w:t>
      </w:r>
      <w:proofErr w:type="spellEnd"/>
      <w:r w:rsidRPr="00227D1F">
        <w:t xml:space="preserve"> Management (CRM)</w:t>
      </w:r>
      <w:bookmarkEnd w:id="49"/>
      <w:r w:rsidRPr="00227D1F">
        <w:t xml:space="preserve">, SRM, XI (aktuálne nazývaný aj ako </w:t>
      </w:r>
      <w:bookmarkStart w:id="50" w:name="_Hlk39585147"/>
      <w:proofErr w:type="spellStart"/>
      <w:r w:rsidRPr="00227D1F">
        <w:t>Process</w:t>
      </w:r>
      <w:proofErr w:type="spellEnd"/>
      <w:r w:rsidRPr="00227D1F">
        <w:t xml:space="preserve"> </w:t>
      </w:r>
      <w:proofErr w:type="spellStart"/>
      <w:r w:rsidRPr="00227D1F">
        <w:t>Integration</w:t>
      </w:r>
      <w:proofErr w:type="spellEnd"/>
      <w:r w:rsidRPr="00227D1F">
        <w:t xml:space="preserve"> skratkou PI) </w:t>
      </w:r>
      <w:bookmarkEnd w:id="50"/>
      <w:r w:rsidRPr="00227D1F">
        <w:t>čím sa znova ukázala kvalita softvéru tejto spoločnosti.</w:t>
      </w:r>
      <w:r w:rsidR="00613D4C">
        <w:t xml:space="preserve"> [4]</w:t>
      </w:r>
    </w:p>
    <w:p w14:paraId="1ADB7380" w14:textId="7F00928B" w:rsidR="00613D4C" w:rsidRPr="00227D1F" w:rsidRDefault="00613D4C" w:rsidP="00227D1F">
      <w:proofErr w:type="spellStart"/>
      <w:r>
        <w:t>niche</w:t>
      </w:r>
      <w:proofErr w:type="spellEnd"/>
      <w:r w:rsidRPr="00613D4C">
        <w:rPr>
          <w:vertAlign w:val="superscript"/>
        </w:rPr>
        <w:t>[2]</w:t>
      </w:r>
      <w:r>
        <w:t xml:space="preserve"> – zameraný </w:t>
      </w:r>
      <w:r w:rsidR="00334B41">
        <w:t>konkrétn</w:t>
      </w:r>
      <w:r w:rsidR="00023812">
        <w:t xml:space="preserve">u oblasť </w:t>
      </w:r>
    </w:p>
    <w:p w14:paraId="2D7ED3B3" w14:textId="305C858F" w:rsidR="00387A22" w:rsidRPr="00227D1F" w:rsidRDefault="00387A22" w:rsidP="00227D1F">
      <w:r w:rsidRPr="00227D1F">
        <w:t>Všetky podnikové procesy sú vykonávané v jednom SAP systéme a zdieľajú spoločné informácie.</w:t>
      </w:r>
      <w:r w:rsidR="002E588E" w:rsidRPr="00227D1F">
        <w:t xml:space="preserve"> </w:t>
      </w:r>
      <w:r w:rsidR="00613D4C">
        <w:t>[4]</w:t>
      </w:r>
    </w:p>
    <w:p w14:paraId="0075FB15" w14:textId="5DED3519" w:rsidR="00070286" w:rsidRPr="00023812" w:rsidRDefault="00070286" w:rsidP="00227D1F">
      <w:pPr>
        <w:rPr>
          <w:lang w:val="en-US"/>
        </w:rPr>
      </w:pPr>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r w:rsidR="00023812">
        <w:t xml:space="preserve"> </w:t>
      </w:r>
      <w:r w:rsidR="00023812">
        <w:rPr>
          <w:lang w:val="en-US"/>
        </w:rPr>
        <w:t>[5]</w:t>
      </w:r>
    </w:p>
    <w:p w14:paraId="73FE60F2" w14:textId="4C9BD598" w:rsidR="00A00002" w:rsidRDefault="00070286" w:rsidP="00227D1F">
      <w:pPr>
        <w:rPr>
          <w:lang w:val="en-US"/>
        </w:rPr>
      </w:pPr>
      <w:r w:rsidRPr="00227D1F">
        <w:lastRenderedPageBreak/>
        <w:t>V roku 2011, spoločnosť uviedla na trh SAP HANA, in-</w:t>
      </w:r>
      <w:proofErr w:type="spellStart"/>
      <w:r w:rsidRPr="00227D1F">
        <w:t>memory</w:t>
      </w:r>
      <w:proofErr w:type="spellEnd"/>
      <w:r w:rsidRPr="00227D1F">
        <w:t xml:space="preserve">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r w:rsidR="00023812">
        <w:t xml:space="preserve"> </w:t>
      </w:r>
      <w:r w:rsidR="00023812">
        <w:rPr>
          <w:lang w:val="en-US"/>
        </w:rPr>
        <w:t>[5]</w:t>
      </w:r>
    </w:p>
    <w:p w14:paraId="115E12B2" w14:textId="77777777" w:rsidR="00CB308E" w:rsidRDefault="00CB308E" w:rsidP="00227D1F"/>
    <w:p w14:paraId="6DB886FF" w14:textId="6085FC51" w:rsidR="005A5899" w:rsidRPr="00091088" w:rsidRDefault="00A00002" w:rsidP="00091088">
      <w:pPr>
        <w:pStyle w:val="Nadpis3"/>
      </w:pPr>
      <w:bookmarkStart w:id="51" w:name="_Toc39758213"/>
      <w:bookmarkStart w:id="52" w:name="_Hlk39585165"/>
      <w:r w:rsidRPr="00091088">
        <w:t>E</w:t>
      </w:r>
      <w:r w:rsidR="005A5899" w:rsidRPr="00091088">
        <w:t xml:space="preserve">nterprise </w:t>
      </w:r>
      <w:proofErr w:type="spellStart"/>
      <w:r w:rsidR="005A5899" w:rsidRPr="00091088">
        <w:t>resource</w:t>
      </w:r>
      <w:proofErr w:type="spellEnd"/>
      <w:r w:rsidR="005A5899" w:rsidRPr="00091088">
        <w:t xml:space="preserve"> </w:t>
      </w:r>
      <w:proofErr w:type="spellStart"/>
      <w:r w:rsidR="005A5899" w:rsidRPr="00091088">
        <w:t>planning</w:t>
      </w:r>
      <w:proofErr w:type="spellEnd"/>
      <w:r w:rsidR="005A5899" w:rsidRPr="00091088">
        <w:t xml:space="preserve"> (ERP)</w:t>
      </w:r>
      <w:bookmarkEnd w:id="51"/>
    </w:p>
    <w:bookmarkEnd w:id="52"/>
    <w:p w14:paraId="3FD040C9" w14:textId="7D091AE8" w:rsidR="00070286" w:rsidRPr="00227D1F" w:rsidRDefault="00070286" w:rsidP="00227D1F">
      <w:r w:rsidRPr="00227D1F">
        <w:t>SAP SE je jedným z najväčších dodávateľov softvéru pre (ERP) a súvisiacich podnikových aplikácií. ERP s</w:t>
      </w:r>
      <w:r w:rsidR="00F7436D" w:rsidRPr="00227D1F">
        <w:t>y</w:t>
      </w:r>
      <w:r w:rsidRPr="00227D1F">
        <w:t>stém spoločnosti umožňuje zákazníkom viesť ich obchodné procesy vrátane účtovníctva, predaja, výroby, ľudských zdrojov a financií v integrovanom prostredí. Integrácia zabezpečuje tok informácií z jedného komponentu SAP</w:t>
      </w:r>
      <w:r w:rsidR="00023812">
        <w:t>-</w:t>
      </w:r>
      <w:r w:rsidRPr="00227D1F">
        <w:t xml:space="preserve">u do druhého bez potreby </w:t>
      </w:r>
      <w:r w:rsidR="00023812">
        <w:t>zbytočného</w:t>
      </w:r>
      <w:r w:rsidRPr="00227D1F">
        <w:t xml:space="preserve"> zadávania údajov a pomáha vymáhať finančné, procesné a právne kontroly. Umožňuje tiež efektívne využívanie zdrojov, vrátane pracovnej sily, strojov a výrobných kapacít.</w:t>
      </w:r>
      <w:r w:rsidR="00023812" w:rsidRPr="00023812">
        <w:rPr>
          <w:lang w:val="en-US"/>
        </w:rPr>
        <w:t xml:space="preserve"> </w:t>
      </w:r>
      <w:r w:rsidR="00023812">
        <w:rPr>
          <w:lang w:val="en-US"/>
        </w:rPr>
        <w:t>[5]</w:t>
      </w:r>
    </w:p>
    <w:p w14:paraId="63788792" w14:textId="1DD73C4A" w:rsidR="00070286" w:rsidRPr="005A5899" w:rsidRDefault="00070286" w:rsidP="00227D1F">
      <w:r>
        <w:t xml:space="preserve">SAP ERP systém, nazývaný SAP </w:t>
      </w:r>
      <w:bookmarkStart w:id="53" w:name="_Hlk39585193"/>
      <w:r>
        <w:t xml:space="preserve">ERP </w:t>
      </w:r>
      <w:proofErr w:type="spellStart"/>
      <w:r>
        <w:t>Central</w:t>
      </w:r>
      <w:proofErr w:type="spellEnd"/>
      <w:r>
        <w:t xml:space="preserve"> </w:t>
      </w:r>
      <w:proofErr w:type="spellStart"/>
      <w:r>
        <w:t>Component</w:t>
      </w:r>
      <w:proofErr w:type="spellEnd"/>
      <w:r>
        <w:t xml:space="preserve"> (SAP ECC)</w:t>
      </w:r>
      <w:bookmarkEnd w:id="53"/>
      <w:r>
        <w:t xml:space="preserve">,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r w:rsidR="00023812">
        <w:t xml:space="preserve"> </w:t>
      </w:r>
      <w:r w:rsidR="00023812">
        <w:rPr>
          <w:lang w:val="en-US"/>
        </w:rPr>
        <w:t>[5]</w:t>
      </w:r>
    </w:p>
    <w:p w14:paraId="6D6F7B6A" w14:textId="240AF456"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r w:rsidR="00023812" w:rsidRPr="00023812">
        <w:rPr>
          <w:lang w:val="en-US"/>
        </w:rPr>
        <w:t xml:space="preserve"> </w:t>
      </w:r>
      <w:r w:rsidR="00023812">
        <w:rPr>
          <w:lang w:val="en-US"/>
        </w:rPr>
        <w:t>[5]</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bookmarkStart w:id="54" w:name="_Hlk39585213"/>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5"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6"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37"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38"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9"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40"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41" w:history="1">
        <w:r w:rsidRPr="00227D1F">
          <w:t>SAP FICO</w:t>
        </w:r>
      </w:hyperlink>
      <w:r w:rsidRPr="00227D1F">
        <w:t>)</w:t>
      </w:r>
    </w:p>
    <w:p w14:paraId="6139AD89" w14:textId="319D322D"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42" w:history="1">
        <w:r w:rsidRPr="00227D1F">
          <w:t>SAP QM</w:t>
        </w:r>
      </w:hyperlink>
      <w:r w:rsidRPr="00227D1F">
        <w:t>)</w:t>
      </w:r>
      <w:r w:rsidR="00023812" w:rsidRPr="00023812">
        <w:rPr>
          <w:lang w:val="en-US"/>
        </w:rPr>
        <w:t xml:space="preserve"> </w:t>
      </w:r>
      <w:r w:rsidR="00023812">
        <w:rPr>
          <w:lang w:val="en-US"/>
        </w:rPr>
        <w:t>[5]</w:t>
      </w:r>
    </w:p>
    <w:p w14:paraId="5ABBB75C" w14:textId="0BE0BC22" w:rsidR="005A5899" w:rsidRPr="00091088" w:rsidRDefault="002A2865" w:rsidP="00091088">
      <w:pPr>
        <w:pStyle w:val="Nadpis3"/>
        <w:rPr>
          <w:bCs/>
        </w:rPr>
      </w:pPr>
      <w:bookmarkStart w:id="55" w:name="_Toc39758214"/>
      <w:bookmarkEnd w:id="54"/>
      <w:r w:rsidRPr="00091088">
        <w:rPr>
          <w:bCs/>
        </w:rPr>
        <w:lastRenderedPageBreak/>
        <w:t>História spoločnosti SAP</w:t>
      </w:r>
      <w:bookmarkEnd w:id="55"/>
    </w:p>
    <w:p w14:paraId="549E0F37" w14:textId="0C2BC83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Pr="00227D1F">
        <w:t xml:space="preserve"> databázu na komplexný rozsah aplikácií v reálnom čase.</w:t>
      </w:r>
      <w:r w:rsidR="00023812" w:rsidRPr="00023812">
        <w:rPr>
          <w:lang w:val="en-US"/>
        </w:rPr>
        <w:t xml:space="preserve"> </w:t>
      </w:r>
      <w:r w:rsidR="00023812">
        <w:rPr>
          <w:lang w:val="en-US"/>
        </w:rPr>
        <w:t>[5]</w:t>
      </w:r>
    </w:p>
    <w:p w14:paraId="5C22A5FB" w14:textId="5F93E56E" w:rsidR="005A5899" w:rsidRPr="00227D1F" w:rsidRDefault="008F3B72" w:rsidP="00227D1F">
      <w:r>
        <w:t>V roku 1973, SAP vydal R/1, systém finančného účtovníctva. R/1 bežal na IBM ser</w:t>
      </w:r>
      <w:r w:rsidRPr="00F749CE">
        <w:t>veroch a </w:t>
      </w:r>
      <w:r w:rsidR="00F749CE" w:rsidRPr="00F749CE">
        <w:rPr>
          <w:color w:val="222222"/>
          <w:shd w:val="clear" w:color="auto" w:fill="FFFFFF"/>
        </w:rPr>
        <w:t xml:space="preserve">Disk </w:t>
      </w:r>
      <w:proofErr w:type="spellStart"/>
      <w:r w:rsidR="00F749CE" w:rsidRPr="00F749CE">
        <w:rPr>
          <w:color w:val="222222"/>
          <w:shd w:val="clear" w:color="auto" w:fill="FFFFFF"/>
        </w:rPr>
        <w:t>Operating</w:t>
      </w:r>
      <w:proofErr w:type="spellEnd"/>
      <w:r w:rsidR="00F749CE" w:rsidRPr="00F749CE">
        <w:rPr>
          <w:color w:val="222222"/>
          <w:shd w:val="clear" w:color="auto" w:fill="FFFFFF"/>
        </w:rPr>
        <w:t xml:space="preserve"> </w:t>
      </w:r>
      <w:proofErr w:type="spellStart"/>
      <w:r w:rsidR="00F749CE" w:rsidRPr="00F749CE">
        <w:rPr>
          <w:color w:val="222222"/>
          <w:shd w:val="clear" w:color="auto" w:fill="FFFFFF"/>
        </w:rPr>
        <w:t>System</w:t>
      </w:r>
      <w:proofErr w:type="spellEnd"/>
      <w:r>
        <w:t xml:space="preserv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r w:rsidR="00023812">
        <w:rPr>
          <w:lang w:val="en-US"/>
        </w:rPr>
        <w:t>[5]</w:t>
      </w:r>
    </w:p>
    <w:p w14:paraId="4AF648DF" w14:textId="40E81F64"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r w:rsidR="00023812">
        <w:rPr>
          <w:lang w:val="en-US"/>
        </w:rPr>
        <w:t>[5]</w:t>
      </w:r>
    </w:p>
    <w:p w14:paraId="0D6D3BF1" w14:textId="2C0811B3" w:rsidR="0070491D" w:rsidRDefault="00962A75" w:rsidP="0070491D">
      <w:r>
        <w:rPr>
          <w:noProof/>
        </w:rPr>
        <mc:AlternateContent>
          <mc:Choice Requires="wps">
            <w:drawing>
              <wp:anchor distT="0" distB="0" distL="114300" distR="114300" simplePos="0" relativeHeight="251681792" behindDoc="0" locked="0" layoutInCell="1" allowOverlap="1" wp14:anchorId="0003945F" wp14:editId="316D6343">
                <wp:simplePos x="0" y="0"/>
                <wp:positionH relativeFrom="column">
                  <wp:posOffset>798195</wp:posOffset>
                </wp:positionH>
                <wp:positionV relativeFrom="paragraph">
                  <wp:posOffset>3041650</wp:posOffset>
                </wp:positionV>
                <wp:extent cx="3983355"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42DA647C" w14:textId="674B2D43" w:rsidR="00D5736F" w:rsidRPr="00962960" w:rsidRDefault="00D5736F" w:rsidP="00962A75">
                            <w:pPr>
                              <w:pStyle w:val="Popis"/>
                              <w:rPr>
                                <w:noProof/>
                                <w:sz w:val="24"/>
                              </w:rPr>
                            </w:pPr>
                            <w:bookmarkStart w:id="56" w:name="_Toc39583378"/>
                            <w:bookmarkStart w:id="57" w:name="_Toc39757871"/>
                            <w:r>
                              <w:t xml:space="preserve">Obrázok </w:t>
                            </w:r>
                            <w:fldSimple w:instr=" SEQ Obrázok \* ARABIC ">
                              <w:r>
                                <w:rPr>
                                  <w:noProof/>
                                </w:rPr>
                                <w:t>4</w:t>
                              </w:r>
                            </w:fldSimple>
                            <w:r>
                              <w:t xml:space="preserve"> </w:t>
                            </w:r>
                            <w:r w:rsidRPr="00962A75">
                              <w:rPr>
                                <w:b w:val="0"/>
                                <w:bCs/>
                              </w:rPr>
                              <w:t>-</w:t>
                            </w:r>
                            <w:r>
                              <w:t xml:space="preserve"> </w:t>
                            </w:r>
                            <w:r w:rsidRPr="00831185">
                              <w:t>3 vrstvová architektúra</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3945F" id="Textové pole 17" o:spid="_x0000_s1029" type="#_x0000_t202" style="position:absolute;left:0;text-align:left;margin-left:62.85pt;margin-top:239.5pt;width:313.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" stroked="f">
                <v:textbox style="mso-fit-shape-to-text:t" inset="0,0,0,0">
                  <w:txbxContent>
                    <w:p w14:paraId="42DA647C" w14:textId="674B2D43" w:rsidR="00D5736F" w:rsidRPr="00962960" w:rsidRDefault="00D5736F" w:rsidP="00962A75">
                      <w:pPr>
                        <w:pStyle w:val="Popis"/>
                        <w:rPr>
                          <w:noProof/>
                          <w:sz w:val="24"/>
                        </w:rPr>
                      </w:pPr>
                      <w:bookmarkStart w:id="58" w:name="_Toc39583378"/>
                      <w:bookmarkStart w:id="59" w:name="_Toc39757871"/>
                      <w:r>
                        <w:t xml:space="preserve">Obrázok </w:t>
                      </w:r>
                      <w:fldSimple w:instr=" SEQ Obrázok \* ARABIC ">
                        <w:r>
                          <w:rPr>
                            <w:noProof/>
                          </w:rPr>
                          <w:t>4</w:t>
                        </w:r>
                      </w:fldSimple>
                      <w:r>
                        <w:t xml:space="preserve"> </w:t>
                      </w:r>
                      <w:r w:rsidRPr="00962A75">
                        <w:rPr>
                          <w:b w:val="0"/>
                          <w:bCs/>
                        </w:rPr>
                        <w:t>-</w:t>
                      </w:r>
                      <w:r>
                        <w:t xml:space="preserve"> </w:t>
                      </w:r>
                      <w:r w:rsidRPr="00831185">
                        <w:t>3 vrstvová architektúra</w:t>
                      </w:r>
                      <w:bookmarkEnd w:id="58"/>
                      <w:bookmarkEnd w:id="59"/>
                    </w:p>
                  </w:txbxContent>
                </v:textbox>
                <w10:wrap type="topAndBottom"/>
              </v:shape>
            </w:pict>
          </mc:Fallback>
        </mc:AlternateContent>
      </w:r>
      <w:r w:rsidR="00682E6D">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proofErr w:type="spellStart"/>
      <w:r w:rsidR="008879AE" w:rsidRPr="00227D1F">
        <w:t>mainframe</w:t>
      </w:r>
      <w:proofErr w:type="spellEnd"/>
      <w:r w:rsidR="008879AE" w:rsidRPr="00227D1F">
        <w:t xml:space="preserv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w:t>
      </w:r>
      <w:r w:rsidR="00061ED6">
        <w:t>.</w:t>
      </w:r>
      <w:r w:rsidR="00C030ED">
        <w:t xml:space="preserve"> R/3 bol kritický produkt pre SAP, ktorý preniesol túto spoločnosť na svetovú scénu. </w:t>
      </w:r>
      <w:r w:rsidR="00023812">
        <w:rPr>
          <w:lang w:val="en-US"/>
        </w:rPr>
        <w:t>[5]</w:t>
      </w:r>
      <w:r w:rsidR="00682E6D">
        <w:rPr>
          <w:b/>
          <w:bCs/>
        </w:rPr>
        <w:t xml:space="preserve">                             </w:t>
      </w:r>
    </w:p>
    <w:p w14:paraId="76DB9FB8" w14:textId="2625D74B" w:rsidR="009B44DD" w:rsidRDefault="00A841FF" w:rsidP="00A841FF">
      <w:pPr>
        <w:pStyle w:val="Nadpis3"/>
      </w:pPr>
      <w:bookmarkStart w:id="60" w:name="_Toc39758215"/>
      <w:r>
        <w:t>Jazyk ABAP</w:t>
      </w:r>
      <w:bookmarkEnd w:id="60"/>
    </w:p>
    <w:p w14:paraId="0FE7540C" w14:textId="47690066" w:rsidR="00C82A49" w:rsidRPr="00023812" w:rsidRDefault="00F749CE" w:rsidP="00C82A49">
      <w:pPr>
        <w:rPr>
          <w:color w:val="000000"/>
          <w:szCs w:val="24"/>
          <w:lang w:val="en-US"/>
        </w:rPr>
      </w:pPr>
      <w:proofErr w:type="spellStart"/>
      <w:r w:rsidRPr="00F749CE">
        <w:rPr>
          <w:color w:val="222222"/>
          <w:shd w:val="clear" w:color="auto" w:fill="FFFFFF"/>
        </w:rPr>
        <w:t>Advanced</w:t>
      </w:r>
      <w:proofErr w:type="spellEnd"/>
      <w:r w:rsidRPr="00F749CE">
        <w:rPr>
          <w:color w:val="222222"/>
          <w:shd w:val="clear" w:color="auto" w:fill="FFFFFF"/>
        </w:rPr>
        <w:t xml:space="preserve"> Business </w:t>
      </w:r>
      <w:proofErr w:type="spellStart"/>
      <w:r w:rsidRPr="00F749CE">
        <w:rPr>
          <w:color w:val="222222"/>
          <w:shd w:val="clear" w:color="auto" w:fill="FFFFFF"/>
        </w:rPr>
        <w:t>Application</w:t>
      </w:r>
      <w:proofErr w:type="spellEnd"/>
      <w:r w:rsidRPr="00F749CE">
        <w:rPr>
          <w:color w:val="222222"/>
          <w:shd w:val="clear" w:color="auto" w:fill="FFFFFF"/>
        </w:rPr>
        <w:t xml:space="preserve"> </w:t>
      </w:r>
      <w:proofErr w:type="spellStart"/>
      <w:r w:rsidRPr="00F749CE">
        <w:rPr>
          <w:color w:val="222222"/>
          <w:shd w:val="clear" w:color="auto" w:fill="FFFFFF"/>
        </w:rPr>
        <w:t>Programming</w:t>
      </w:r>
      <w:proofErr w:type="spellEnd"/>
      <w:r w:rsidRPr="00F749CE">
        <w:rPr>
          <w:color w:val="222222"/>
          <w:shd w:val="clear" w:color="auto" w:fill="FFFFFF"/>
        </w:rPr>
        <w:t xml:space="preserve"> (</w:t>
      </w:r>
      <w:r w:rsidR="00771455" w:rsidRPr="00F749CE">
        <w:rPr>
          <w:color w:val="000000"/>
          <w:szCs w:val="24"/>
        </w:rPr>
        <w:t>ABAP</w:t>
      </w:r>
      <w:r w:rsidRPr="00F749CE">
        <w:rPr>
          <w:color w:val="000000"/>
          <w:szCs w:val="24"/>
        </w:rPr>
        <w:t>)</w:t>
      </w:r>
      <w:r w:rsidR="00771455" w:rsidRPr="006B3865">
        <w:rPr>
          <w:color w:val="000000"/>
          <w:szCs w:val="24"/>
        </w:rPr>
        <w:t xml:space="preserve"> je programovací jazyk vyvinutý spoločnosťou SAP pre vývoj obchodných aplikácií v prostredí SAP. ABAP podporuje </w:t>
      </w:r>
      <w:r w:rsidR="00855D5E">
        <w:rPr>
          <w:color w:val="000000"/>
          <w:szCs w:val="24"/>
        </w:rPr>
        <w:t>o</w:t>
      </w:r>
      <w:r w:rsidR="00771455" w:rsidRPr="006B3865">
        <w:rPr>
          <w:color w:val="000000"/>
          <w:szCs w:val="24"/>
        </w:rPr>
        <w:t xml:space="preserve">bjektovo orientovaný programovací model, založený na triedach a rozhraniach a </w:t>
      </w:r>
      <w:r w:rsidR="006B3865">
        <w:rPr>
          <w:color w:val="000000"/>
          <w:szCs w:val="24"/>
        </w:rPr>
        <w:t>p</w:t>
      </w:r>
      <w:r w:rsidR="006B3865" w:rsidRPr="006B3865">
        <w:rPr>
          <w:color w:val="000000"/>
          <w:szCs w:val="24"/>
        </w:rPr>
        <w:t>rocedurálny programovací model, založený na funkčných moduloch a</w:t>
      </w:r>
      <w:r w:rsidR="006B3865">
        <w:rPr>
          <w:color w:val="000000"/>
          <w:szCs w:val="24"/>
        </w:rPr>
        <w:t> </w:t>
      </w:r>
      <w:r w:rsidR="006B3865" w:rsidRPr="006B3865">
        <w:rPr>
          <w:color w:val="000000"/>
          <w:szCs w:val="24"/>
        </w:rPr>
        <w:t>podprogramoch</w:t>
      </w:r>
      <w:r w:rsidR="006B3865">
        <w:rPr>
          <w:color w:val="000000"/>
          <w:szCs w:val="24"/>
        </w:rPr>
        <w:t>.</w:t>
      </w:r>
      <w:r w:rsidR="00023812">
        <w:rPr>
          <w:color w:val="000000"/>
          <w:szCs w:val="24"/>
        </w:rPr>
        <w:t xml:space="preserve"> </w:t>
      </w:r>
      <w:r w:rsidR="00023812">
        <w:rPr>
          <w:color w:val="000000"/>
          <w:szCs w:val="24"/>
          <w:lang w:val="en-US"/>
        </w:rPr>
        <w:t>[6]</w:t>
      </w:r>
    </w:p>
    <w:p w14:paraId="7653CB83" w14:textId="1DBD6BFB" w:rsidR="002821C2" w:rsidRDefault="00F34879" w:rsidP="002821C2">
      <w:pPr>
        <w:ind w:firstLine="0"/>
        <w:rPr>
          <w:rStyle w:val="h1"/>
          <w:b/>
          <w:bCs/>
          <w:szCs w:val="24"/>
        </w:rPr>
      </w:pPr>
      <w:r w:rsidRPr="00103D61">
        <w:rPr>
          <w:rStyle w:val="h1"/>
          <w:b/>
          <w:bCs/>
          <w:szCs w:val="24"/>
        </w:rPr>
        <w:t xml:space="preserve">ABAP </w:t>
      </w:r>
      <w:proofErr w:type="spellStart"/>
      <w:r w:rsidR="00F749CE">
        <w:rPr>
          <w:rStyle w:val="h1"/>
          <w:b/>
          <w:bCs/>
          <w:szCs w:val="24"/>
        </w:rPr>
        <w:t>Data</w:t>
      </w:r>
      <w:proofErr w:type="spellEnd"/>
      <w:r w:rsidR="00F749CE">
        <w:rPr>
          <w:rStyle w:val="h1"/>
          <w:b/>
          <w:bCs/>
          <w:szCs w:val="24"/>
        </w:rPr>
        <w:t xml:space="preserve"> </w:t>
      </w:r>
      <w:proofErr w:type="spellStart"/>
      <w:r w:rsidRPr="00103D61">
        <w:rPr>
          <w:rStyle w:val="h1"/>
          <w:b/>
          <w:bCs/>
          <w:szCs w:val="24"/>
        </w:rPr>
        <w:t>Dictionary</w:t>
      </w:r>
      <w:proofErr w:type="spellEnd"/>
    </w:p>
    <w:p w14:paraId="38C9BE81" w14:textId="334461CE" w:rsidR="00B32EE2" w:rsidRPr="00103D61" w:rsidRDefault="00B32EE2" w:rsidP="002821C2">
      <w:pPr>
        <w:rPr>
          <w:szCs w:val="24"/>
        </w:rPr>
      </w:pPr>
      <w:r>
        <w:lastRenderedPageBreak/>
        <w:t xml:space="preserve">ABAP </w:t>
      </w:r>
      <w:bookmarkStart w:id="61" w:name="_Hlk39585346"/>
      <w:proofErr w:type="spellStart"/>
      <w:r w:rsidR="00F749CE">
        <w:t>Data</w:t>
      </w:r>
      <w:proofErr w:type="spellEnd"/>
      <w:r w:rsidR="00F749CE">
        <w:t xml:space="preserve"> </w:t>
      </w:r>
      <w:proofErr w:type="spellStart"/>
      <w:r>
        <w:t>Dictionary</w:t>
      </w:r>
      <w:proofErr w:type="spellEnd"/>
      <w:r>
        <w:t xml:space="preserve"> (ďalej len DDIC</w:t>
      </w:r>
      <w:bookmarkEnd w:id="61"/>
      <w:r>
        <w:t>)</w:t>
      </w:r>
      <w:r w:rsidR="00100EF0">
        <w:t xml:space="preserve"> je trvalé úložisko metadát dátových typov systému ABAP</w:t>
      </w:r>
      <w:r w:rsidR="00853729">
        <w:t>.</w:t>
      </w:r>
      <w:r w:rsidR="00100EF0">
        <w:t xml:space="preserve"> Rovnako ako v jazyku ABAP, definovateľné dátové typy v DDIC môžu byť elementárne, štruktúrované alebo tabuľkové. Referenčné dátové typy je tiež možné vytvoriť. Štruktúry v DDIC majú dôležitú úlohu pri popisovaní databázových tabuliek v databáze.</w:t>
      </w:r>
      <w:r w:rsidR="00023812" w:rsidRPr="00023812">
        <w:rPr>
          <w:color w:val="000000"/>
          <w:szCs w:val="24"/>
          <w:lang w:val="en-US"/>
        </w:rPr>
        <w:t xml:space="preserve"> </w:t>
      </w:r>
      <w:r w:rsidR="00023812">
        <w:rPr>
          <w:color w:val="000000"/>
          <w:szCs w:val="24"/>
          <w:lang w:val="en-US"/>
        </w:rPr>
        <w:t>[6]</w:t>
      </w:r>
    </w:p>
    <w:p w14:paraId="20F45143" w14:textId="18CEA4A8" w:rsidR="00853729" w:rsidRDefault="00853729" w:rsidP="0018710C">
      <w:pPr>
        <w:shd w:val="clear" w:color="auto" w:fill="FEFEFF"/>
        <w:tabs>
          <w:tab w:val="center" w:pos="4393"/>
        </w:tabs>
        <w:spacing w:after="0"/>
        <w:ind w:firstLine="0"/>
        <w:rPr>
          <w:b/>
          <w:bCs/>
          <w:szCs w:val="24"/>
        </w:rPr>
      </w:pPr>
      <w:r w:rsidRPr="00853729">
        <w:rPr>
          <w:b/>
          <w:bCs/>
          <w:szCs w:val="24"/>
        </w:rPr>
        <w:t>Klasické objekty v ABAP DDIC:</w:t>
      </w:r>
      <w:r w:rsidR="0018710C">
        <w:rPr>
          <w:b/>
          <w:bCs/>
          <w:szCs w:val="24"/>
        </w:rPr>
        <w:tab/>
      </w:r>
    </w:p>
    <w:p w14:paraId="4A8F6FA3" w14:textId="2EB92A77" w:rsidR="0018710C" w:rsidRPr="00853729" w:rsidRDefault="0018710C" w:rsidP="0018710C">
      <w:pPr>
        <w:shd w:val="clear" w:color="auto" w:fill="FEFEFF"/>
        <w:tabs>
          <w:tab w:val="center" w:pos="4393"/>
        </w:tabs>
        <w:spacing w:after="0"/>
        <w:ind w:firstLine="0"/>
        <w:rPr>
          <w:b/>
          <w:bCs/>
          <w:szCs w:val="24"/>
        </w:rPr>
      </w:pPr>
      <w:r>
        <w:rPr>
          <w:b/>
          <w:bCs/>
          <w:szCs w:val="24"/>
        </w:rPr>
        <w:t>Dátové typy</w:t>
      </w:r>
    </w:p>
    <w:p w14:paraId="479898C0" w14:textId="2ABC5C30" w:rsidR="0018710C" w:rsidRDefault="00C82A49" w:rsidP="0018710C">
      <w:pPr>
        <w:shd w:val="clear" w:color="auto" w:fill="FEFEFF"/>
        <w:spacing w:after="0"/>
        <w:rPr>
          <w:szCs w:val="24"/>
        </w:rPr>
      </w:pPr>
      <w:r>
        <w:rPr>
          <w:szCs w:val="24"/>
        </w:rPr>
        <w:t>Globálne d</w:t>
      </w:r>
      <w:r w:rsidR="00853729" w:rsidRPr="00C82A49">
        <w:rPr>
          <w:szCs w:val="24"/>
        </w:rPr>
        <w:t>átové typy</w:t>
      </w:r>
      <w:r>
        <w:rPr>
          <w:szCs w:val="24"/>
        </w:rPr>
        <w:t xml:space="preserve"> sú viditeľné pre všetky objekty aktuálneho SAP systému a môžu byť nimi použité. </w:t>
      </w:r>
      <w:r w:rsidR="0018710C">
        <w:rPr>
          <w:szCs w:val="24"/>
        </w:rPr>
        <w:t xml:space="preserve">Názov dátového typu môže mať maximálne 30 znakov, môže obsahovať písmená, čísla a znak „ _ “. </w:t>
      </w:r>
      <w:r w:rsidR="00023812">
        <w:rPr>
          <w:color w:val="000000"/>
          <w:szCs w:val="24"/>
          <w:lang w:val="en-US"/>
        </w:rPr>
        <w:t>[6]</w:t>
      </w:r>
    </w:p>
    <w:p w14:paraId="0DAA10A0" w14:textId="2BF73A4C" w:rsidR="0018710C" w:rsidRPr="0018710C" w:rsidRDefault="0018710C" w:rsidP="00D56FF9">
      <w:pPr>
        <w:shd w:val="clear" w:color="auto" w:fill="FEFEFF"/>
        <w:spacing w:after="0"/>
        <w:rPr>
          <w:szCs w:val="24"/>
          <w:shd w:val="clear" w:color="auto" w:fill="FEFEFF"/>
        </w:rPr>
      </w:pPr>
      <w:r>
        <w:rPr>
          <w:szCs w:val="24"/>
        </w:rPr>
        <w:t>Musí začínať písmenom alebo predponou (</w:t>
      </w:r>
      <w:proofErr w:type="spellStart"/>
      <w:r>
        <w:rPr>
          <w:szCs w:val="24"/>
        </w:rPr>
        <w:t>namespace</w:t>
      </w:r>
      <w:proofErr w:type="spellEnd"/>
      <w:r>
        <w:rPr>
          <w:szCs w:val="24"/>
        </w:rPr>
        <w:t xml:space="preserve"> prefix). Predpona môže mať 5-10 znakov, ktoré musia začínať a končiť lomkou (/.../). Predpon</w:t>
      </w:r>
      <w:r w:rsidR="00D56FF9">
        <w:rPr>
          <w:szCs w:val="24"/>
        </w:rPr>
        <w:t>u</w:t>
      </w:r>
      <w:r>
        <w:rPr>
          <w:szCs w:val="24"/>
        </w:rPr>
        <w:t xml:space="preserve"> pre objekty SAP systémov patriac</w:t>
      </w:r>
      <w:r w:rsidR="00D56FF9">
        <w:rPr>
          <w:szCs w:val="24"/>
        </w:rPr>
        <w:t>u</w:t>
      </w:r>
      <w:r>
        <w:rPr>
          <w:szCs w:val="24"/>
        </w:rPr>
        <w:t xml:space="preserve"> SAP oddeleniam, partnerom a zákazníkom </w:t>
      </w:r>
      <w:r w:rsidR="00D56FF9">
        <w:rPr>
          <w:szCs w:val="24"/>
        </w:rPr>
        <w:t>je možné vyžiadať od firmy SAP.</w:t>
      </w:r>
      <w:r w:rsidR="00023812" w:rsidRPr="00023812">
        <w:rPr>
          <w:color w:val="000000"/>
          <w:szCs w:val="24"/>
          <w:lang w:val="en-US"/>
        </w:rPr>
        <w:t xml:space="preserve"> </w:t>
      </w:r>
      <w:r w:rsidR="00023812">
        <w:rPr>
          <w:color w:val="000000"/>
          <w:szCs w:val="24"/>
          <w:lang w:val="en-US"/>
        </w:rPr>
        <w:t>[6]</w:t>
      </w:r>
    </w:p>
    <w:p w14:paraId="6A4B131E" w14:textId="526A21D0" w:rsidR="00C82A49" w:rsidRDefault="00D56FF9" w:rsidP="00853729">
      <w:pPr>
        <w:shd w:val="clear" w:color="auto" w:fill="FEFEFF"/>
        <w:spacing w:after="0"/>
        <w:ind w:firstLine="0"/>
        <w:rPr>
          <w:szCs w:val="24"/>
        </w:rPr>
      </w:pPr>
      <w:r>
        <w:rPr>
          <w:szCs w:val="24"/>
        </w:rPr>
        <w:tab/>
        <w:t xml:space="preserve">Dátové elementy sú elementárne dátové typy alebo referencie so sémantickými atribútmi. Atribúty dátového elementu sú definované buď priamo alebo pomocou domény. </w:t>
      </w:r>
      <w:r w:rsidR="00023812">
        <w:rPr>
          <w:color w:val="000000"/>
          <w:szCs w:val="24"/>
          <w:lang w:val="en-US"/>
        </w:rPr>
        <w:t>[6]</w:t>
      </w:r>
    </w:p>
    <w:p w14:paraId="4168C65D" w14:textId="334966EB" w:rsidR="00D56FF9" w:rsidRDefault="00D56FF9" w:rsidP="00853729">
      <w:pPr>
        <w:shd w:val="clear" w:color="auto" w:fill="FEFEFF"/>
        <w:spacing w:after="0"/>
        <w:ind w:firstLine="0"/>
        <w:rPr>
          <w:szCs w:val="24"/>
        </w:rPr>
      </w:pPr>
      <w:r>
        <w:rPr>
          <w:szCs w:val="24"/>
        </w:rPr>
        <w:tab/>
        <w:t>Doména popisuje atribúty dátových elementov, ako je napríklad dátový typ alebo rozsah hodnôt. Doménu môže používať ľubovoľný počet dátových elementov, ale samotný dátový element ju nemusí používať. V iných objektoch SAP systému, konkrétne v ABAP programoch nie je možné priamo použiť doménu, je potrebné využiť dátový element, ktorý ju využíva.</w:t>
      </w:r>
      <w:r w:rsidR="00023812" w:rsidRPr="00023812">
        <w:rPr>
          <w:color w:val="000000"/>
          <w:szCs w:val="24"/>
          <w:lang w:val="en-US"/>
        </w:rPr>
        <w:t xml:space="preserve"> </w:t>
      </w:r>
      <w:r w:rsidR="00023812">
        <w:rPr>
          <w:color w:val="000000"/>
          <w:szCs w:val="24"/>
          <w:lang w:val="en-US"/>
        </w:rPr>
        <w:t>[6]</w:t>
      </w:r>
    </w:p>
    <w:p w14:paraId="485DBCFB" w14:textId="28939F3F" w:rsidR="000C6188" w:rsidRDefault="000C6188" w:rsidP="000C6188">
      <w:pPr>
        <w:shd w:val="clear" w:color="auto" w:fill="FEFEFF"/>
        <w:spacing w:after="0"/>
        <w:rPr>
          <w:szCs w:val="24"/>
        </w:rPr>
      </w:pPr>
      <w:r w:rsidRPr="000C6188">
        <w:rPr>
          <w:szCs w:val="24"/>
        </w:rPr>
        <w:t>Štruktúr</w:t>
      </w:r>
      <w:r>
        <w:rPr>
          <w:szCs w:val="24"/>
        </w:rPr>
        <w:t>a v ABAP DDIC definuje štruktúrovaný dátový typ, ktorý obsahuje iné dátové typy ako komponenty. Tieto komponenty môžu byť elementárne dátové typy, referenčné dátové typy, štruktúrované typy alebo tabuľkové typy.</w:t>
      </w:r>
      <w:r w:rsidR="00023812" w:rsidRPr="00023812">
        <w:rPr>
          <w:color w:val="000000"/>
          <w:szCs w:val="24"/>
          <w:lang w:val="en-US"/>
        </w:rPr>
        <w:t xml:space="preserve"> </w:t>
      </w:r>
      <w:r w:rsidR="00023812">
        <w:rPr>
          <w:color w:val="000000"/>
          <w:szCs w:val="24"/>
          <w:lang w:val="en-US"/>
        </w:rPr>
        <w:t>[6]</w:t>
      </w:r>
    </w:p>
    <w:p w14:paraId="5C621FE6" w14:textId="61298AE8" w:rsidR="000C6188" w:rsidRDefault="000C6188" w:rsidP="000C6188">
      <w:pPr>
        <w:shd w:val="clear" w:color="auto" w:fill="FEFEFF"/>
        <w:spacing w:after="0"/>
        <w:rPr>
          <w:color w:val="000000"/>
          <w:szCs w:val="24"/>
          <w:lang w:val="en-US"/>
        </w:rPr>
      </w:pPr>
      <w:r>
        <w:rPr>
          <w:szCs w:val="24"/>
        </w:rPr>
        <w:t>Tabuľkové typy sú komplexné typy, ktoré popisujú interné tabuľky</w:t>
      </w:r>
      <w:r w:rsidR="00E9275A">
        <w:rPr>
          <w:szCs w:val="24"/>
        </w:rPr>
        <w:t xml:space="preserve"> v</w:t>
      </w:r>
      <w:r w:rsidR="00393567">
        <w:rPr>
          <w:szCs w:val="24"/>
        </w:rPr>
        <w:t> </w:t>
      </w:r>
      <w:r w:rsidR="00E9275A">
        <w:rPr>
          <w:szCs w:val="24"/>
        </w:rPr>
        <w:t>ABAP</w:t>
      </w:r>
      <w:r w:rsidR="00393567">
        <w:rPr>
          <w:szCs w:val="24"/>
        </w:rPr>
        <w:t>-</w:t>
      </w:r>
      <w:r w:rsidR="00E9275A">
        <w:rPr>
          <w:szCs w:val="24"/>
        </w:rPr>
        <w:t>e</w:t>
      </w:r>
      <w:r>
        <w:rPr>
          <w:szCs w:val="24"/>
        </w:rPr>
        <w:t>.</w:t>
      </w:r>
      <w:r w:rsidR="00E9275A">
        <w:rPr>
          <w:szCs w:val="24"/>
        </w:rPr>
        <w:t xml:space="preserve"> Tabuľkové typu by si nemali čitatelia pomýliť s databázovými tabuľkami, ktoré popisujú tabuľku v databáze. </w:t>
      </w:r>
      <w:r w:rsidR="00023812">
        <w:rPr>
          <w:color w:val="000000"/>
          <w:szCs w:val="24"/>
          <w:lang w:val="en-US"/>
        </w:rPr>
        <w:t>[6]</w:t>
      </w:r>
    </w:p>
    <w:p w14:paraId="11C2C9DD" w14:textId="4F60EEA4" w:rsidR="00CB308E" w:rsidRDefault="00CB308E" w:rsidP="000C6188">
      <w:pPr>
        <w:shd w:val="clear" w:color="auto" w:fill="FEFEFF"/>
        <w:spacing w:after="0"/>
        <w:rPr>
          <w:color w:val="000000"/>
          <w:szCs w:val="24"/>
          <w:lang w:val="en-US"/>
        </w:rPr>
      </w:pPr>
    </w:p>
    <w:p w14:paraId="54AFDED9" w14:textId="7A0504E5" w:rsidR="00CB308E" w:rsidRDefault="00CB308E" w:rsidP="000C6188">
      <w:pPr>
        <w:shd w:val="clear" w:color="auto" w:fill="FEFEFF"/>
        <w:spacing w:after="0"/>
        <w:rPr>
          <w:color w:val="000000"/>
          <w:szCs w:val="24"/>
          <w:lang w:val="en-US"/>
        </w:rPr>
      </w:pPr>
    </w:p>
    <w:p w14:paraId="2D99ABC5" w14:textId="7B5F71AA" w:rsidR="00CB308E" w:rsidRDefault="00CB308E" w:rsidP="000C6188">
      <w:pPr>
        <w:shd w:val="clear" w:color="auto" w:fill="FEFEFF"/>
        <w:spacing w:after="0"/>
        <w:rPr>
          <w:color w:val="000000"/>
          <w:szCs w:val="24"/>
          <w:lang w:val="en-US"/>
        </w:rPr>
      </w:pPr>
    </w:p>
    <w:p w14:paraId="2D28EE20" w14:textId="77777777" w:rsidR="001B745D" w:rsidRDefault="001B745D" w:rsidP="00086308">
      <w:pPr>
        <w:shd w:val="clear" w:color="auto" w:fill="FEFEFF"/>
        <w:spacing w:after="0"/>
        <w:ind w:left="709"/>
        <w:jc w:val="center"/>
        <w:rPr>
          <w:color w:val="000000"/>
          <w:szCs w:val="24"/>
          <w:lang w:val="en-US"/>
        </w:rPr>
      </w:pPr>
    </w:p>
    <w:p w14:paraId="44D50003" w14:textId="23EE0687" w:rsidR="00086308" w:rsidRDefault="00086308" w:rsidP="001B745D">
      <w:pPr>
        <w:shd w:val="clear" w:color="auto" w:fill="FEFEFF"/>
        <w:spacing w:after="0"/>
        <w:ind w:left="1418"/>
        <w:rPr>
          <w:color w:val="000000"/>
          <w:szCs w:val="24"/>
          <w:lang w:val="en-US"/>
        </w:rPr>
      </w:pPr>
    </w:p>
    <w:p w14:paraId="362509E4" w14:textId="7C0609CE" w:rsidR="001B745D" w:rsidRDefault="001B745D" w:rsidP="001B745D">
      <w:pPr>
        <w:pStyle w:val="Popis"/>
        <w:keepNext/>
      </w:pPr>
      <w:bookmarkStart w:id="62" w:name="_Toc39584875"/>
      <w:r>
        <w:lastRenderedPageBreak/>
        <w:t xml:space="preserve">Tabuľka </w:t>
      </w:r>
      <w:fldSimple w:instr=" SEQ Tabuľka \* ARABIC ">
        <w:r w:rsidR="00D5736F">
          <w:rPr>
            <w:noProof/>
          </w:rPr>
          <w:t>1</w:t>
        </w:r>
      </w:fldSimple>
      <w:r w:rsidRPr="007C4758">
        <w:rPr>
          <w:noProof/>
        </w:rPr>
        <w:t>-  Dátové typy jazyka ABAP [15]</w:t>
      </w:r>
      <w:bookmarkEnd w:id="62"/>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086308" w:rsidRPr="0070491D" w14:paraId="01D1F4B1" w14:textId="77777777" w:rsidTr="00CB308E">
        <w:trPr>
          <w:tblHeader/>
          <w:jc w:val="cent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C70A66F" w14:textId="77777777" w:rsidR="00086308" w:rsidRPr="0070491D" w:rsidRDefault="00086308" w:rsidP="00CB308E">
            <w:pPr>
              <w:spacing w:before="120" w:line="240" w:lineRule="auto"/>
              <w:ind w:firstLine="0"/>
              <w:jc w:val="center"/>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48ADC691"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4DA78523"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EAB6F1A"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086308" w:rsidRPr="0070491D" w14:paraId="3FD0A8DE"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A4DF4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166A6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4FBF60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19A4B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6021CCAB"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EB22D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A3816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A8C96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424A1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086308" w:rsidRPr="0070491D" w14:paraId="76D7346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B594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0792E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D9ACF6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1474F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086308" w:rsidRPr="0070491D" w14:paraId="52010B55"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02B1C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6C09D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C3884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4FE49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086308" w:rsidRPr="0070491D" w14:paraId="2E3B92E8"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1CA89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7CE4E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672EC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7ADB4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0B3DF767"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7F8CC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484E2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EA761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C2623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086308" w:rsidRPr="0070491D" w14:paraId="5DDE8D31"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48D8B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AF14C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BD4C3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21DB1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410D376D"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DB859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A1B8B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37444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4339C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2AB651E7"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14352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47E9D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E3B52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A5CC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086308" w:rsidRPr="0070491D" w14:paraId="36C0C55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70DE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0D834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1D09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5C51F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086308" w:rsidRPr="0070491D" w14:paraId="72B15DE2"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C5FBAB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8B51C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CD21D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97700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086308" w:rsidRPr="0070491D" w14:paraId="519F1646"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6BA0C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04184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2382A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572E7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5C2CD866"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26635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BE716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12347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4B41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369818BF"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76B44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EF890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68749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14E5ED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086308" w:rsidRPr="0070491D" w14:paraId="5C42A2AE"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FA20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DB5B86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71565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09FD2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086308" w:rsidRPr="0070491D" w14:paraId="06FBA1A0"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67C64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2F50B0"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374C2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7224D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086308" w:rsidRPr="0070491D" w14:paraId="39F9AB2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742AF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A186F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C3C3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528D17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086308" w:rsidRPr="0070491D" w14:paraId="7D3C148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281C6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D5C9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983F7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C70C9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086308" w:rsidRPr="0070491D" w14:paraId="4FFC18E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4ECD7B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1D2CD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4D793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2FEF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086308" w:rsidRPr="0070491D" w14:paraId="5C1C0BC4"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54AED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C41BC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6BCCC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9B125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086308" w:rsidRPr="0070491D" w14:paraId="30AD1CB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FC4ED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68A85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0F6B4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93298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086308" w:rsidRPr="0070491D" w14:paraId="0CE99EA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33C8A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A4F07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AA5B7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83308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0C169C62" w14:textId="77777777" w:rsidR="00086308" w:rsidRDefault="00086308" w:rsidP="000C6188">
      <w:pPr>
        <w:shd w:val="clear" w:color="auto" w:fill="FEFEFF"/>
        <w:spacing w:after="0"/>
        <w:rPr>
          <w:szCs w:val="24"/>
        </w:rPr>
      </w:pPr>
    </w:p>
    <w:p w14:paraId="3FC75F7C" w14:textId="6591206B" w:rsidR="00E9275A" w:rsidRDefault="00E9275A" w:rsidP="00E9275A">
      <w:pPr>
        <w:shd w:val="clear" w:color="auto" w:fill="FEFEFF"/>
        <w:spacing w:after="0"/>
        <w:ind w:firstLine="0"/>
        <w:rPr>
          <w:b/>
          <w:bCs/>
          <w:szCs w:val="24"/>
        </w:rPr>
      </w:pPr>
      <w:r w:rsidRPr="00E9275A">
        <w:rPr>
          <w:b/>
          <w:bCs/>
          <w:szCs w:val="24"/>
        </w:rPr>
        <w:t>Databázové tabuľky</w:t>
      </w:r>
    </w:p>
    <w:p w14:paraId="670E4DED" w14:textId="23536236" w:rsidR="00393567" w:rsidRDefault="00E9275A" w:rsidP="00EF2073">
      <w:pPr>
        <w:shd w:val="clear" w:color="auto" w:fill="FEFEFF"/>
        <w:spacing w:after="0"/>
        <w:ind w:firstLine="0"/>
        <w:rPr>
          <w:szCs w:val="24"/>
        </w:rPr>
      </w:pPr>
      <w:r w:rsidRPr="00E9275A">
        <w:rPr>
          <w:szCs w:val="24"/>
        </w:rPr>
        <w:tab/>
        <w:t>Tab</w:t>
      </w:r>
      <w:r>
        <w:rPr>
          <w:szCs w:val="24"/>
        </w:rPr>
        <w:t>uľka je objekt v ABAP DDIC, ktorý označuje databázovú tabuľku. Pokiaľ ide o jej dátový typ, databázová tabuľka je plochá štruktúra, pre ktorú je možné popri atrib</w:t>
      </w:r>
      <w:r w:rsidR="00031A04">
        <w:rPr>
          <w:szCs w:val="24"/>
        </w:rPr>
        <w:t>útoch dátového typu definovať ďalšie technické atribúty. Fyzická databázová tabuľka je vytvorená po jej aktivácií na databáze. ABAP program spracováva databázovú tabuľku ako štruktúru aj ako databázovú tabuľku. To znamená, že tabuľka môže byť použitá ako šablóna pre štruktúrované dátové objekty a tiež sprístupnená pomocou ABAP SQL.</w:t>
      </w:r>
      <w:r w:rsidR="00427A49">
        <w:rPr>
          <w:szCs w:val="24"/>
        </w:rPr>
        <w:t xml:space="preserve"> </w:t>
      </w:r>
      <w:r w:rsidR="00023812">
        <w:rPr>
          <w:color w:val="000000"/>
          <w:szCs w:val="24"/>
          <w:lang w:val="en-US"/>
        </w:rPr>
        <w:t>[6]</w:t>
      </w:r>
    </w:p>
    <w:p w14:paraId="14C12341" w14:textId="18CBC286" w:rsidR="0070491D" w:rsidRPr="0070491D" w:rsidRDefault="00427A49" w:rsidP="00393567">
      <w:pPr>
        <w:shd w:val="clear" w:color="auto" w:fill="FEFEFF"/>
        <w:spacing w:after="0"/>
      </w:pPr>
      <w:r>
        <w:rPr>
          <w:szCs w:val="24"/>
        </w:rPr>
        <w:lastRenderedPageBreak/>
        <w:t>Dátové typy pre jazyk ABAP sú zobrazené v nasledujúcej tabuľke.</w:t>
      </w:r>
    </w:p>
    <w:p w14:paraId="27965CD9" w14:textId="7EDC0704" w:rsidR="00955F5D" w:rsidRDefault="00955F5D" w:rsidP="00955F5D">
      <w:pPr>
        <w:ind w:firstLine="0"/>
        <w:rPr>
          <w:rStyle w:val="Hypertextovprepojenie"/>
          <w:b/>
          <w:bCs/>
          <w:color w:val="auto"/>
          <w:szCs w:val="24"/>
          <w:u w:val="none"/>
        </w:rPr>
      </w:pPr>
      <w:r w:rsidRPr="00E17369">
        <w:rPr>
          <w:rStyle w:val="Hypertextovprepojenie"/>
          <w:b/>
          <w:bCs/>
          <w:color w:val="auto"/>
          <w:szCs w:val="24"/>
          <w:u w:val="none"/>
        </w:rPr>
        <w:t xml:space="preserve">ABAP </w:t>
      </w:r>
      <w:r w:rsidR="00066461">
        <w:rPr>
          <w:rStyle w:val="Hypertextovprepojenie"/>
          <w:b/>
          <w:bCs/>
          <w:color w:val="auto"/>
          <w:szCs w:val="24"/>
          <w:u w:val="none"/>
        </w:rPr>
        <w:t>program</w:t>
      </w:r>
      <w:r w:rsidRPr="00E17369">
        <w:rPr>
          <w:rStyle w:val="Hypertextovprepojenie"/>
          <w:b/>
          <w:bCs/>
          <w:color w:val="auto"/>
          <w:szCs w:val="24"/>
          <w:u w:val="none"/>
        </w:rPr>
        <w:t xml:space="preserve"> (</w:t>
      </w:r>
      <w:r w:rsidR="00066461">
        <w:rPr>
          <w:rStyle w:val="Hypertextovprepojenie"/>
          <w:b/>
          <w:bCs/>
          <w:color w:val="auto"/>
          <w:szCs w:val="24"/>
          <w:u w:val="none"/>
        </w:rPr>
        <w:t>Report</w:t>
      </w:r>
      <w:r w:rsidRPr="00E17369">
        <w:rPr>
          <w:rStyle w:val="Hypertextovprepojenie"/>
          <w:b/>
          <w:bCs/>
          <w:color w:val="auto"/>
          <w:szCs w:val="24"/>
          <w:u w:val="none"/>
        </w:rPr>
        <w:t>)</w:t>
      </w:r>
    </w:p>
    <w:p w14:paraId="636FBA97" w14:textId="2FB8C753" w:rsidR="00E17369" w:rsidRPr="00E17369" w:rsidRDefault="00E17369" w:rsidP="00955F5D">
      <w:pPr>
        <w:ind w:firstLine="0"/>
        <w:rPr>
          <w:rStyle w:val="Hypertextovprepojenie"/>
          <w:color w:val="auto"/>
          <w:szCs w:val="24"/>
          <w:u w:val="none"/>
        </w:rPr>
      </w:pPr>
      <w:r w:rsidRPr="00E17369">
        <w:rPr>
          <w:rStyle w:val="Hypertextovprepojenie"/>
          <w:color w:val="auto"/>
          <w:szCs w:val="24"/>
          <w:u w:val="none"/>
        </w:rPr>
        <w:tab/>
        <w:t>Program v ABAP-e</w:t>
      </w:r>
      <w:r>
        <w:rPr>
          <w:rStyle w:val="Hypertextovprepojenie"/>
          <w:color w:val="auto"/>
          <w:szCs w:val="24"/>
          <w:u w:val="none"/>
        </w:rPr>
        <w:t xml:space="preserve"> je prezentácia údajov, vytvorená so špecifickým zámerom poskytovať informácie v organizovanej štruktúre. Program je vykonávaný na základe udalostí, nie riadok za riadkom. </w:t>
      </w:r>
      <w:r w:rsidR="003851D2">
        <w:rPr>
          <w:rStyle w:val="Hypertextovprepojenie"/>
          <w:color w:val="auto"/>
          <w:szCs w:val="24"/>
          <w:u w:val="none"/>
        </w:rPr>
        <w:t xml:space="preserve">Môže obsahovať grafické rozhranie. Podporuje takzvanú </w:t>
      </w:r>
      <w:proofErr w:type="spellStart"/>
      <w:r w:rsidR="003851D2">
        <w:rPr>
          <w:rStyle w:val="Hypertextovprepojenie"/>
          <w:color w:val="auto"/>
          <w:szCs w:val="24"/>
          <w:u w:val="none"/>
        </w:rPr>
        <w:t>select</w:t>
      </w:r>
      <w:proofErr w:type="spellEnd"/>
      <w:r w:rsidR="003851D2">
        <w:rPr>
          <w:rStyle w:val="Hypertextovprepojenie"/>
          <w:color w:val="auto"/>
          <w:szCs w:val="24"/>
          <w:u w:val="none"/>
        </w:rPr>
        <w:t xml:space="preserve"> </w:t>
      </w:r>
      <w:proofErr w:type="spellStart"/>
      <w:r w:rsidR="003851D2">
        <w:rPr>
          <w:rStyle w:val="Hypertextovprepojenie"/>
          <w:color w:val="auto"/>
          <w:szCs w:val="24"/>
          <w:u w:val="none"/>
        </w:rPr>
        <w:t>option</w:t>
      </w:r>
      <w:proofErr w:type="spellEnd"/>
      <w:r w:rsidR="003851D2">
        <w:rPr>
          <w:rStyle w:val="Hypertextovprepojenie"/>
          <w:color w:val="auto"/>
          <w:szCs w:val="24"/>
          <w:u w:val="none"/>
        </w:rPr>
        <w:t>, čo je príkaz, ktorý sa používa, aby užívatelia mohli zadávať rozsah hodnôt</w:t>
      </w:r>
      <w:r w:rsidR="009B32DD">
        <w:rPr>
          <w:rStyle w:val="Hypertextovprepojenie"/>
          <w:color w:val="auto"/>
          <w:szCs w:val="24"/>
          <w:u w:val="none"/>
        </w:rPr>
        <w:t xml:space="preserve"> alebo viacero jednotlivých hodnôt.</w:t>
      </w:r>
      <w:r w:rsidR="007F568C">
        <w:rPr>
          <w:rStyle w:val="Hypertextovprepojenie"/>
          <w:color w:val="auto"/>
          <w:szCs w:val="24"/>
          <w:u w:val="none"/>
        </w:rPr>
        <w:t xml:space="preserve"> </w:t>
      </w:r>
      <w:r w:rsidR="00023812">
        <w:rPr>
          <w:rStyle w:val="Hypertextovprepojenie"/>
          <w:color w:val="auto"/>
          <w:szCs w:val="24"/>
          <w:u w:val="none"/>
        </w:rPr>
        <w:t>[7] [8] [9]</w:t>
      </w:r>
    </w:p>
    <w:p w14:paraId="303D6470" w14:textId="0252C1E9" w:rsidR="00955F5D" w:rsidRPr="00955F5D" w:rsidRDefault="00E17369" w:rsidP="00427A49">
      <w:pPr>
        <w:ind w:firstLine="0"/>
        <w:rPr>
          <w:rFonts w:eastAsia="Times New Roman"/>
          <w:color w:val="222222"/>
          <w:szCs w:val="24"/>
          <w:lang w:eastAsia="sk-SK"/>
        </w:rPr>
      </w:pPr>
      <w:r w:rsidRPr="00E17369">
        <w:rPr>
          <w:rStyle w:val="Hypertextovprepojenie"/>
          <w:color w:val="auto"/>
          <w:szCs w:val="24"/>
          <w:u w:val="none"/>
        </w:rPr>
        <w:tab/>
        <w:t>Programy</w:t>
      </w:r>
      <w:r>
        <w:rPr>
          <w:rStyle w:val="Hypertextovprepojenie"/>
          <w:color w:val="auto"/>
          <w:szCs w:val="24"/>
          <w:u w:val="none"/>
        </w:rPr>
        <w:t xml:space="preserve"> v ABAP-e sú používané keď je potrebné </w:t>
      </w:r>
      <w:r w:rsidR="00427A49">
        <w:rPr>
          <w:rStyle w:val="Hypertextovprepojenie"/>
          <w:color w:val="auto"/>
          <w:szCs w:val="24"/>
          <w:u w:val="none"/>
        </w:rPr>
        <w:t xml:space="preserve">vybrať a </w:t>
      </w:r>
      <w:r>
        <w:rPr>
          <w:rStyle w:val="Hypertextovprepojenie"/>
          <w:color w:val="auto"/>
          <w:szCs w:val="24"/>
          <w:u w:val="none"/>
        </w:rPr>
        <w:t xml:space="preserve">spracovať dáta z viacerých tabuliek, </w:t>
      </w:r>
      <w:r w:rsidR="00427A49">
        <w:rPr>
          <w:rStyle w:val="Hypertextovprepojenie"/>
          <w:color w:val="auto"/>
          <w:szCs w:val="24"/>
          <w:u w:val="none"/>
        </w:rPr>
        <w:t xml:space="preserve">keď sa program musí stiahnuť zo SAP-u do Excelu a keď je potrebné odoslať dáta prostredníctvom emailu. </w:t>
      </w:r>
      <w:r w:rsidR="00023812">
        <w:rPr>
          <w:rStyle w:val="Hypertextovprepojenie"/>
          <w:color w:val="auto"/>
          <w:szCs w:val="24"/>
          <w:u w:val="none"/>
        </w:rPr>
        <w:t>[10]</w:t>
      </w:r>
    </w:p>
    <w:p w14:paraId="44B7A604" w14:textId="495889DD" w:rsidR="00955F5D" w:rsidRDefault="00427A49" w:rsidP="00955F5D">
      <w:pPr>
        <w:ind w:firstLine="0"/>
      </w:pPr>
      <w:r>
        <w:rPr>
          <w:rStyle w:val="Hypertextovprepojenie"/>
          <w:b/>
          <w:bCs/>
          <w:color w:val="auto"/>
          <w:u w:val="none"/>
        </w:rPr>
        <w:t>ABAP trieda</w:t>
      </w:r>
      <w:r w:rsidR="00066461">
        <w:rPr>
          <w:rStyle w:val="Hypertextovprepojenie"/>
          <w:b/>
          <w:bCs/>
          <w:color w:val="auto"/>
          <w:u w:val="none"/>
        </w:rPr>
        <w:t xml:space="preserve"> (</w:t>
      </w:r>
      <w:proofErr w:type="spellStart"/>
      <w:r w:rsidR="00066461">
        <w:rPr>
          <w:rStyle w:val="Hypertextovprepojenie"/>
          <w:b/>
          <w:bCs/>
          <w:color w:val="auto"/>
          <w:u w:val="none"/>
        </w:rPr>
        <w:t>Class</w:t>
      </w:r>
      <w:proofErr w:type="spellEnd"/>
      <w:r>
        <w:rPr>
          <w:rStyle w:val="Hypertextovprepojenie"/>
          <w:b/>
          <w:bCs/>
          <w:color w:val="auto"/>
          <w:u w:val="none"/>
        </w:rPr>
        <w:t>)</w:t>
      </w:r>
      <w:r w:rsidRPr="00427A49">
        <w:t xml:space="preserve"> </w:t>
      </w:r>
    </w:p>
    <w:p w14:paraId="2933509E" w14:textId="181E2F34" w:rsidR="00427A49" w:rsidRDefault="00427A49" w:rsidP="00955F5D">
      <w:pPr>
        <w:ind w:firstLine="0"/>
      </w:pPr>
      <w:r>
        <w:tab/>
        <w:t xml:space="preserve">Trieda sa používa na špecifikovanie formy objektu a kombinuje reprezentáciu údajov a metódy manipulácie s týmito údajmi do jedného elegantného balíka. </w:t>
      </w:r>
      <w:r w:rsidR="007F568C">
        <w:t>Atribútu d</w:t>
      </w:r>
      <w:r>
        <w:t>áta a funkcie v rámci triedy sa nazývajú členovia triedy (</w:t>
      </w:r>
      <w:proofErr w:type="spellStart"/>
      <w:r>
        <w:t>members</w:t>
      </w:r>
      <w:proofErr w:type="spellEnd"/>
      <w:r>
        <w:t>).</w:t>
      </w:r>
      <w:r w:rsidR="00023812">
        <w:t xml:space="preserve"> [11]</w:t>
      </w:r>
    </w:p>
    <w:p w14:paraId="2E49A8A7" w14:textId="70FD6B5D" w:rsidR="00427A49" w:rsidRDefault="00427A49" w:rsidP="00955F5D">
      <w:pPr>
        <w:ind w:firstLine="0"/>
        <w:rPr>
          <w:b/>
          <w:bCs/>
          <w:color w:val="000000"/>
          <w:szCs w:val="24"/>
          <w:shd w:val="clear" w:color="auto" w:fill="FFFFFF"/>
        </w:rPr>
      </w:pPr>
      <w:r>
        <w:rPr>
          <w:b/>
          <w:bCs/>
          <w:color w:val="000000"/>
          <w:szCs w:val="24"/>
          <w:shd w:val="clear" w:color="auto" w:fill="FFFFFF"/>
        </w:rPr>
        <w:t>ABAP funkčný modul</w:t>
      </w:r>
      <w:r w:rsidR="00066461" w:rsidRPr="00066461">
        <w:rPr>
          <w:b/>
          <w:bCs/>
          <w:color w:val="000000"/>
          <w:szCs w:val="24"/>
          <w:shd w:val="clear" w:color="auto" w:fill="FFFFFF"/>
        </w:rPr>
        <w:t xml:space="preserve"> </w:t>
      </w:r>
      <w:r w:rsidR="00066461">
        <w:rPr>
          <w:b/>
          <w:bCs/>
          <w:color w:val="000000"/>
          <w:szCs w:val="24"/>
          <w:shd w:val="clear" w:color="auto" w:fill="FFFFFF"/>
        </w:rPr>
        <w:t>(</w:t>
      </w:r>
      <w:proofErr w:type="spellStart"/>
      <w:r w:rsidR="00066461">
        <w:rPr>
          <w:b/>
          <w:bCs/>
          <w:color w:val="000000"/>
          <w:szCs w:val="24"/>
          <w:shd w:val="clear" w:color="auto" w:fill="FFFFFF"/>
        </w:rPr>
        <w:t>Function</w:t>
      </w:r>
      <w:proofErr w:type="spellEnd"/>
      <w:r w:rsidR="00066461">
        <w:rPr>
          <w:b/>
          <w:bCs/>
          <w:color w:val="000000"/>
          <w:szCs w:val="24"/>
          <w:shd w:val="clear" w:color="auto" w:fill="FFFFFF"/>
        </w:rPr>
        <w:t xml:space="preserve"> Module</w:t>
      </w:r>
      <w:r>
        <w:rPr>
          <w:b/>
          <w:bCs/>
          <w:color w:val="000000"/>
          <w:szCs w:val="24"/>
          <w:shd w:val="clear" w:color="auto" w:fill="FFFFFF"/>
        </w:rPr>
        <w:t>)</w:t>
      </w:r>
    </w:p>
    <w:p w14:paraId="3BBCAD59" w14:textId="7B07CC1E" w:rsidR="00427A49" w:rsidRDefault="00066461" w:rsidP="00955F5D">
      <w:pPr>
        <w:ind w:firstLine="0"/>
        <w:rPr>
          <w:rFonts w:ascii="Arial" w:hAnsi="Arial" w:cs="Arial"/>
          <w:b/>
          <w:bCs/>
          <w:color w:val="000000"/>
          <w:sz w:val="23"/>
          <w:szCs w:val="23"/>
          <w:shd w:val="clear" w:color="auto" w:fill="FFFFFF"/>
        </w:rPr>
      </w:pPr>
      <w:r w:rsidRPr="00066461">
        <w:rPr>
          <w:color w:val="000000"/>
          <w:szCs w:val="24"/>
          <w:shd w:val="clear" w:color="auto" w:fill="FFFFFF"/>
        </w:rPr>
        <w:tab/>
        <w:t>Funk</w:t>
      </w:r>
      <w:r>
        <w:rPr>
          <w:color w:val="000000"/>
          <w:szCs w:val="24"/>
          <w:shd w:val="clear" w:color="auto" w:fill="FFFFFF"/>
        </w:rPr>
        <w:t xml:space="preserve">čné moduly tvoria veľkú časť SAP systému, pretože SAP už roky formuje kód pomocou funkčných modulov, ktoré umožňujú opakované použitie kódu. Funkčné moduly sú podprogramy, ktoré obsahujú množinu opakovane použiteľných príkazov so vstupnými a výstupnými parametrami. SAP systém obsahuje veľký počet preddefinovaných funkčných modulov, ktoré je možné volať z ľubovoľného ABAP programu alebo triedy. </w:t>
      </w:r>
      <w:r w:rsidR="00023812">
        <w:rPr>
          <w:color w:val="000000"/>
          <w:szCs w:val="24"/>
          <w:shd w:val="clear" w:color="auto" w:fill="FFFFFF"/>
        </w:rPr>
        <w:t>[12]</w:t>
      </w:r>
    </w:p>
    <w:p w14:paraId="76E39322" w14:textId="5F361A1C" w:rsidR="00427A49" w:rsidRDefault="00427A49" w:rsidP="00955F5D">
      <w:pPr>
        <w:ind w:firstLine="0"/>
        <w:rPr>
          <w:rFonts w:ascii="Arial" w:hAnsi="Arial" w:cs="Arial"/>
          <w:b/>
          <w:bCs/>
          <w:color w:val="000000"/>
          <w:sz w:val="23"/>
          <w:szCs w:val="23"/>
          <w:shd w:val="clear" w:color="auto" w:fill="FFFFFF"/>
        </w:rPr>
      </w:pPr>
    </w:p>
    <w:p w14:paraId="399491A5" w14:textId="59191EC8" w:rsidR="00427A49" w:rsidRDefault="00427A49" w:rsidP="00955F5D">
      <w:pPr>
        <w:ind w:firstLine="0"/>
        <w:rPr>
          <w:rFonts w:ascii="Arial" w:hAnsi="Arial" w:cs="Arial"/>
          <w:b/>
          <w:bCs/>
          <w:color w:val="000000"/>
          <w:sz w:val="23"/>
          <w:szCs w:val="23"/>
          <w:shd w:val="clear" w:color="auto" w:fill="FFFFFF"/>
        </w:rPr>
      </w:pPr>
    </w:p>
    <w:p w14:paraId="609C701A" w14:textId="72A465AF" w:rsidR="0097611A" w:rsidRDefault="00D5736F" w:rsidP="00DA05D6">
      <w:pPr>
        <w:pStyle w:val="Nadpis1"/>
      </w:pPr>
      <w:hyperlink r:id="rId44" w:anchor="Ciele_práce" w:history="1">
        <w:bookmarkStart w:id="63" w:name="_Toc39758216"/>
        <w:r w:rsidR="005634EC">
          <w:t>Praktická</w:t>
        </w:r>
      </w:hyperlink>
      <w:r w:rsidR="005634EC">
        <w:t xml:space="preserve"> časť</w:t>
      </w:r>
      <w:bookmarkEnd w:id="63"/>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0A3C79">
      <w:pPr>
        <w:pStyle w:val="Odsekzoznamu"/>
        <w:numPr>
          <w:ilvl w:val="0"/>
          <w:numId w:val="21"/>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0A3C79">
      <w:pPr>
        <w:pStyle w:val="Odsekzoznamu"/>
        <w:numPr>
          <w:ilvl w:val="0"/>
          <w:numId w:val="21"/>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0A3C79">
      <w:pPr>
        <w:pStyle w:val="Odsekzoznamu"/>
        <w:numPr>
          <w:ilvl w:val="0"/>
          <w:numId w:val="21"/>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2B9230B4" w14:textId="59E9378A" w:rsidR="00C92EA4"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43B21E93" w14:textId="08209741" w:rsidR="00602C01" w:rsidRPr="00C44D43" w:rsidRDefault="00274CB0" w:rsidP="00C44D43">
      <w:pPr>
        <w:pStyle w:val="Nadpis2"/>
        <w:rPr>
          <w:szCs w:val="24"/>
        </w:rPr>
      </w:pPr>
      <w:bookmarkStart w:id="64" w:name="_Toc39758217"/>
      <w:r>
        <w:t>Analýza externých úložísk</w:t>
      </w:r>
      <w:r w:rsidR="00856CD8">
        <w:t xml:space="preserve"> a identifikácia scenárov</w:t>
      </w:r>
      <w:bookmarkEnd w:id="64"/>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433F8134" w:rsidR="009C71D5" w:rsidRDefault="00086308" w:rsidP="00CA33F2">
      <w:pPr>
        <w:rPr>
          <w:szCs w:val="24"/>
        </w:rPr>
      </w:pPr>
      <w:r>
        <w:rPr>
          <w:noProof/>
        </w:rPr>
        <w:lastRenderedPageBreak/>
        <mc:AlternateContent>
          <mc:Choice Requires="wps">
            <w:drawing>
              <wp:anchor distT="0" distB="0" distL="114300" distR="114300" simplePos="0" relativeHeight="251694080" behindDoc="0" locked="0" layoutInCell="1" allowOverlap="1" wp14:anchorId="764C700B" wp14:editId="647B2324">
                <wp:simplePos x="0" y="0"/>
                <wp:positionH relativeFrom="column">
                  <wp:posOffset>-271145</wp:posOffset>
                </wp:positionH>
                <wp:positionV relativeFrom="paragraph">
                  <wp:posOffset>6551930</wp:posOffset>
                </wp:positionV>
                <wp:extent cx="5581650" cy="635"/>
                <wp:effectExtent l="0" t="0" r="0" b="0"/>
                <wp:wrapTopAndBottom/>
                <wp:docPr id="23" name="Textové pole 2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1BBD915F" w14:textId="5F0AD71F" w:rsidR="00D5736F" w:rsidRPr="003750FE" w:rsidRDefault="00D5736F" w:rsidP="00086308">
                            <w:pPr>
                              <w:pStyle w:val="Popis"/>
                              <w:rPr>
                                <w:noProof/>
                                <w:color w:val="70AD47" w:themeColor="accent6"/>
                                <w:sz w:val="24"/>
                              </w:rPr>
                            </w:pPr>
                            <w:bookmarkStart w:id="65" w:name="_Toc39583380"/>
                            <w:bookmarkStart w:id="66" w:name="_Toc39757872"/>
                            <w:r>
                              <w:t xml:space="preserve">Obrázok </w:t>
                            </w:r>
                            <w:fldSimple w:instr=" SEQ Obrázok \* ARABIC ">
                              <w:r>
                                <w:rPr>
                                  <w:noProof/>
                                </w:rPr>
                                <w:t>5</w:t>
                              </w:r>
                            </w:fldSimple>
                            <w:r>
                              <w:t xml:space="preserve"> - </w:t>
                            </w:r>
                            <w:r w:rsidRPr="00494B93">
                              <w:t>Komunikácia produktov s externými úložiskami</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C700B" id="Textové pole 23" o:spid="_x0000_s1030" type="#_x0000_t202" style="position:absolute;left:0;text-align:left;margin-left:-21.35pt;margin-top:515.9pt;width:43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" stroked="f">
                <v:textbox style="mso-fit-shape-to-text:t" inset="0,0,0,0">
                  <w:txbxContent>
                    <w:p w14:paraId="1BBD915F" w14:textId="5F0AD71F" w:rsidR="00D5736F" w:rsidRPr="003750FE" w:rsidRDefault="00D5736F" w:rsidP="00086308">
                      <w:pPr>
                        <w:pStyle w:val="Popis"/>
                        <w:rPr>
                          <w:noProof/>
                          <w:color w:val="70AD47" w:themeColor="accent6"/>
                          <w:sz w:val="24"/>
                        </w:rPr>
                      </w:pPr>
                      <w:bookmarkStart w:id="67" w:name="_Toc39583380"/>
                      <w:bookmarkStart w:id="68" w:name="_Toc39757872"/>
                      <w:r>
                        <w:t xml:space="preserve">Obrázok </w:t>
                      </w:r>
                      <w:fldSimple w:instr=" SEQ Obrázok \* ARABIC ">
                        <w:r>
                          <w:rPr>
                            <w:noProof/>
                          </w:rPr>
                          <w:t>5</w:t>
                        </w:r>
                      </w:fldSimple>
                      <w:r>
                        <w:t xml:space="preserve"> - </w:t>
                      </w:r>
                      <w:r w:rsidRPr="00494B93">
                        <w:t>Komunikácia produktov s externými úložiskami</w:t>
                      </w:r>
                      <w:bookmarkEnd w:id="67"/>
                      <w:bookmarkEnd w:id="68"/>
                    </w:p>
                  </w:txbxContent>
                </v:textbox>
                <w10:wrap type="topAndBottom"/>
              </v:shape>
            </w:pict>
          </mc:Fallback>
        </mc:AlternateContent>
      </w:r>
      <w:r w:rsidR="009C71D5">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 xml:space="preserve">Na obrázku č. </w:t>
      </w:r>
      <w:r w:rsidR="00393567">
        <w:rPr>
          <w:szCs w:val="24"/>
        </w:rPr>
        <w:t>5</w:t>
      </w:r>
      <w:r w:rsidR="0085651B">
        <w:rPr>
          <w:szCs w:val="24"/>
        </w:rPr>
        <w:t xml:space="preserve"> je znázornen</w:t>
      </w:r>
      <w:r w:rsidR="009C71D5">
        <w:rPr>
          <w:szCs w:val="24"/>
        </w:rPr>
        <w:t xml:space="preserve">é používanie produktu </w:t>
      </w:r>
      <w:bookmarkStart w:id="69" w:name="_Hlk39585416"/>
      <w:proofErr w:type="spellStart"/>
      <w:r w:rsidR="009C71D5">
        <w:rPr>
          <w:szCs w:val="24"/>
        </w:rPr>
        <w:t>Storage</w:t>
      </w:r>
      <w:proofErr w:type="spellEnd"/>
      <w:r w:rsidR="009C71D5">
        <w:rPr>
          <w:szCs w:val="24"/>
        </w:rPr>
        <w:t xml:space="preserve"> management (SM)</w:t>
      </w:r>
      <w:bookmarkEnd w:id="69"/>
      <w:r w:rsidR="009C71D5">
        <w:rPr>
          <w:szCs w:val="24"/>
        </w:rPr>
        <w:t xml:space="preserve">. Produkty GLUE, </w:t>
      </w:r>
      <w:proofErr w:type="spellStart"/>
      <w:r w:rsidR="009C71D5">
        <w:rPr>
          <w:szCs w:val="24"/>
        </w:rPr>
        <w:t>Outboard</w:t>
      </w:r>
      <w:proofErr w:type="spellEnd"/>
      <w:r w:rsidR="009C71D5">
        <w:rPr>
          <w:szCs w:val="24"/>
        </w:rPr>
        <w:t xml:space="preserve"> a </w:t>
      </w:r>
      <w:proofErr w:type="spellStart"/>
      <w:r w:rsidR="009C71D5">
        <w:rPr>
          <w:szCs w:val="24"/>
        </w:rPr>
        <w:t>Validate</w:t>
      </w:r>
      <w:proofErr w:type="spellEnd"/>
      <w:r w:rsidR="009C71D5">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sidR="009C71D5">
        <w:rPr>
          <w:szCs w:val="24"/>
        </w:rPr>
        <w:t xml:space="preserve">eda </w:t>
      </w:r>
      <w:r w:rsidR="00460672">
        <w:rPr>
          <w:szCs w:val="24"/>
        </w:rPr>
        <w:t xml:space="preserve">na </w:t>
      </w:r>
      <w:r w:rsidR="009C71D5">
        <w:rPr>
          <w:szCs w:val="24"/>
        </w:rPr>
        <w:t>komunikáci</w:t>
      </w:r>
      <w:r w:rsidR="00460672">
        <w:rPr>
          <w:szCs w:val="24"/>
        </w:rPr>
        <w:t>u</w:t>
      </w:r>
      <w:r w:rsidR="009C71D5">
        <w:rPr>
          <w:szCs w:val="24"/>
        </w:rPr>
        <w:t xml:space="preserve"> SM s externými úložiskami.</w:t>
      </w:r>
    </w:p>
    <w:p w14:paraId="12826EAE" w14:textId="0C830D02" w:rsidR="00EF2073" w:rsidRPr="00EF2073" w:rsidRDefault="00EF2073" w:rsidP="001B745D">
      <w:pPr>
        <w:rPr>
          <w:szCs w:val="24"/>
        </w:rPr>
      </w:pPr>
      <w:r>
        <w:rPr>
          <w:szCs w:val="24"/>
        </w:rPr>
        <w:t>Na základe zákazníckych scenárov zápisu, čítania a modifikácie dát si ukážeme syntax SQL príkazov nad databázou externého úložiska. SQL operáci</w:t>
      </w:r>
      <w:r w:rsidR="00955F5D">
        <w:rPr>
          <w:szCs w:val="24"/>
        </w:rPr>
        <w:t>e</w:t>
      </w:r>
      <w:r>
        <w:rPr>
          <w:szCs w:val="24"/>
        </w:rPr>
        <w:t xml:space="preserve"> nad </w:t>
      </w:r>
      <w:r w:rsidR="00955F5D">
        <w:rPr>
          <w:szCs w:val="24"/>
        </w:rPr>
        <w:t xml:space="preserve">databázou externého úložiska </w:t>
      </w:r>
      <w:r>
        <w:rPr>
          <w:szCs w:val="24"/>
        </w:rPr>
        <w:t xml:space="preserve">Apache </w:t>
      </w:r>
      <w:proofErr w:type="spellStart"/>
      <w:r>
        <w:rPr>
          <w:szCs w:val="24"/>
        </w:rPr>
        <w:t>Hive</w:t>
      </w:r>
      <w:proofErr w:type="spellEnd"/>
      <w:r>
        <w:rPr>
          <w:szCs w:val="24"/>
        </w:rPr>
        <w:t xml:space="preserve"> použijeme ako všeobecný príklad pre testovacie scenáre.</w:t>
      </w:r>
    </w:p>
    <w:p w14:paraId="11B306E0" w14:textId="64ADC6DD" w:rsidR="00CA33F2" w:rsidRDefault="00CA33F2" w:rsidP="00C92EA4">
      <w:pPr>
        <w:pStyle w:val="Nadpis3"/>
        <w:rPr>
          <w:bCs/>
        </w:rPr>
      </w:pPr>
      <w:bookmarkStart w:id="70" w:name="_Toc39758218"/>
      <w:r w:rsidRPr="00C92EA4">
        <w:rPr>
          <w:color w:val="000000"/>
        </w:rPr>
        <w:t xml:space="preserve">Apache </w:t>
      </w:r>
      <w:proofErr w:type="spellStart"/>
      <w:r w:rsidRPr="00C92EA4">
        <w:rPr>
          <w:color w:val="000000"/>
        </w:rPr>
        <w:t>Hive</w:t>
      </w:r>
      <w:bookmarkEnd w:id="70"/>
      <w:proofErr w:type="spellEnd"/>
      <w:r>
        <w:rPr>
          <w:bCs/>
        </w:rPr>
        <w:t xml:space="preserve">   </w:t>
      </w:r>
    </w:p>
    <w:p w14:paraId="726C2E3E" w14:textId="070BEF5D"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w:t>
      </w:r>
      <w:r w:rsidRPr="00227D1F">
        <w:lastRenderedPageBreak/>
        <w:t xml:space="preserve">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r w:rsidR="00061ED6">
        <w:t xml:space="preserve"> [13]</w:t>
      </w:r>
    </w:p>
    <w:p w14:paraId="7F7441D5" w14:textId="256055E9" w:rsidR="005A2623" w:rsidRDefault="00792161" w:rsidP="007B1F22">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r w:rsidR="00061ED6" w:rsidRPr="00061ED6">
        <w:t xml:space="preserve"> </w:t>
      </w:r>
      <w:r w:rsidR="00061ED6">
        <w:t>[13]</w:t>
      </w:r>
    </w:p>
    <w:p w14:paraId="39E925E9" w14:textId="793277DB" w:rsidR="00682EAA" w:rsidRDefault="008E5618" w:rsidP="005A2623">
      <w:pPr>
        <w:rPr>
          <w:color w:val="000000"/>
          <w:szCs w:val="24"/>
        </w:rPr>
      </w:pPr>
      <w:r>
        <w:t xml:space="preserve">Apache </w:t>
      </w:r>
      <w:proofErr w:type="spellStart"/>
      <w:r>
        <w:t>Hive</w:t>
      </w:r>
      <w:proofErr w:type="spellEnd"/>
      <w:r>
        <w:t xml:space="preserve"> podporuje</w:t>
      </w:r>
      <w:r w:rsidR="00955F5D">
        <w:t xml:space="preserve"> SQL</w:t>
      </w:r>
      <w:r>
        <w:t xml:space="preserve"> operácie na databáze,</w:t>
      </w:r>
      <w:r w:rsidR="0097611A">
        <w:t xml:space="preserve"> ktoré sme vybrali ako vhodné pre scenáre automatizovaného testovacieho systému. Operácie </w:t>
      </w:r>
      <w:r>
        <w:t>sú uvedené v nasledujúcej tabuľke.</w:t>
      </w:r>
      <w:r w:rsidR="00061ED6" w:rsidRPr="00061ED6">
        <w:t xml:space="preserve"> </w:t>
      </w:r>
      <w:r w:rsidR="00061ED6">
        <w:t>[13]</w:t>
      </w:r>
    </w:p>
    <w:p w14:paraId="45E0E334" w14:textId="17F78343" w:rsidR="001B745D" w:rsidRDefault="001B745D" w:rsidP="001B745D">
      <w:pPr>
        <w:pStyle w:val="Popis"/>
        <w:keepNext/>
      </w:pPr>
      <w:bookmarkStart w:id="71" w:name="_Toc39584876"/>
      <w:r>
        <w:t xml:space="preserve">Tabuľka </w:t>
      </w:r>
      <w:fldSimple w:instr=" SEQ Tabuľka \* ARABIC ">
        <w:r w:rsidR="00D5736F">
          <w:rPr>
            <w:noProof/>
          </w:rPr>
          <w:t>2</w:t>
        </w:r>
      </w:fldSimple>
      <w:r>
        <w:t xml:space="preserve"> - </w:t>
      </w:r>
      <w:r w:rsidRPr="003A6DBF">
        <w:rPr>
          <w:noProof/>
        </w:rPr>
        <w:t>SQL Operácie nad Apache Hive [14]</w:t>
      </w:r>
      <w:bookmarkEnd w:id="71"/>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061ED6">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061ED6">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061ED6">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1F1B675F" w14:textId="77777777" w:rsidTr="00061ED6">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1015B3D3" w14:textId="77777777" w:rsidR="001B745D" w:rsidRDefault="001B745D" w:rsidP="00523309">
      <w:pPr>
        <w:ind w:firstLine="0"/>
        <w:rPr>
          <w:b/>
          <w:bCs/>
          <w:color w:val="000000"/>
          <w:szCs w:val="24"/>
        </w:rPr>
      </w:pPr>
    </w:p>
    <w:p w14:paraId="7415B53A" w14:textId="22D99429"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lastRenderedPageBreak/>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0A3C79">
      <w:pPr>
        <w:pStyle w:val="Odsekzoznamu"/>
        <w:numPr>
          <w:ilvl w:val="0"/>
          <w:numId w:val="18"/>
        </w:numPr>
        <w:rPr>
          <w:color w:val="000000"/>
          <w:szCs w:val="24"/>
        </w:rPr>
      </w:pPr>
      <w:r w:rsidRPr="0016490C">
        <w:rPr>
          <w:color w:val="000000"/>
          <w:szCs w:val="24"/>
        </w:rPr>
        <w:t>STORED AS TEXTFILE – uloží tabuľku ako textový súbor</w:t>
      </w:r>
    </w:p>
    <w:p w14:paraId="7BFF19F9" w14:textId="77777777" w:rsidR="0016490C" w:rsidRDefault="0016490C" w:rsidP="000A3C79">
      <w:pPr>
        <w:pStyle w:val="Odsekzoznamu"/>
        <w:numPr>
          <w:ilvl w:val="0"/>
          <w:numId w:val="18"/>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0A3C79">
      <w:pPr>
        <w:pStyle w:val="Odsekzoznamu"/>
        <w:numPr>
          <w:ilvl w:val="0"/>
          <w:numId w:val="18"/>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r>
        <w:rPr>
          <w:szCs w:val="24"/>
        </w:rPr>
        <w:lastRenderedPageBreak/>
        <w:t>(</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393567">
      <w:pPr>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122B104" w14:textId="07AF6DEB" w:rsidR="007C57E3" w:rsidRDefault="0053649F" w:rsidP="00393567">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72" w:name="_Hlk37768334"/>
      <w:r>
        <w:rPr>
          <w:szCs w:val="24"/>
        </w:rPr>
        <w:t>príklad pre</w:t>
      </w:r>
      <w:bookmarkEnd w:id="72"/>
      <w:r>
        <w:rPr>
          <w:szCs w:val="24"/>
        </w:rPr>
        <w:t xml:space="preserve"> odstránenie partície na tabuľke s názvom tabulka1:</w:t>
      </w:r>
    </w:p>
    <w:p w14:paraId="19440B5D" w14:textId="3C8C735A" w:rsidR="00C4410A" w:rsidRDefault="002A77CF" w:rsidP="00682EAA">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29114450" w14:textId="2180FC6E" w:rsidR="009B32DD" w:rsidRPr="009B32DD" w:rsidRDefault="005634EC" w:rsidP="009B32DD">
      <w:pPr>
        <w:pStyle w:val="Nadpis2"/>
      </w:pPr>
      <w:bookmarkStart w:id="73" w:name="_Toc39758219"/>
      <w:r>
        <w:t>Návrh automatizovaného testovacieho systému</w:t>
      </w:r>
      <w:bookmarkEnd w:id="73"/>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3864ABC4" w:rsidR="00404482" w:rsidRDefault="00404482" w:rsidP="00404482">
      <w:r>
        <w:t xml:space="preserve">Produkt, ktorého testovacie scenáre sme implementovali v rámci tejto bakalárskej práce </w:t>
      </w:r>
      <w:r w:rsidR="00393567">
        <w:t>je produkt SM</w:t>
      </w:r>
      <w:r>
        <w:t xml:space="preserve">. Je to balík implementácií všetkých externých úložísk a doplnkových funkcií, ktoré naša firma ponúka zákazníkom pre </w:t>
      </w:r>
      <w:r w:rsidR="00393567">
        <w:t xml:space="preserve">zapisovanie, čítanie a modifikáciu </w:t>
      </w:r>
      <w:r>
        <w:t>dát na externých úložiskách.</w:t>
      </w:r>
    </w:p>
    <w:p w14:paraId="50895E98" w14:textId="7C355C83" w:rsidR="009B32DD" w:rsidRPr="00855D5E" w:rsidRDefault="009B32DD" w:rsidP="0091371A">
      <w:pPr>
        <w:pStyle w:val="Nadpis3"/>
      </w:pPr>
      <w:bookmarkStart w:id="74" w:name="_Toc39758220"/>
      <w:r w:rsidRPr="00855D5E">
        <w:t xml:space="preserve">Konvencie pomenovaní </w:t>
      </w:r>
      <w:r w:rsidR="00091088">
        <w:t xml:space="preserve">spoločnosti </w:t>
      </w:r>
      <w:proofErr w:type="spellStart"/>
      <w:r w:rsidR="00091088">
        <w:t>Datavard</w:t>
      </w:r>
      <w:proofErr w:type="spellEnd"/>
      <w:r w:rsidRPr="00855D5E">
        <w:t xml:space="preserve"> v SAP systémoch</w:t>
      </w:r>
      <w:bookmarkEnd w:id="74"/>
    </w:p>
    <w:p w14:paraId="40FED392" w14:textId="7E8FA14D" w:rsidR="009B32DD" w:rsidRDefault="009B32DD" w:rsidP="009B32DD">
      <w:pPr>
        <w:ind w:firstLine="0"/>
      </w:pPr>
      <w:r>
        <w:tab/>
        <w:t xml:space="preserve">Väčšina firiem pracujúcich v SAP systémoch má určité konvencie pre pomenovania objektov. </w:t>
      </w:r>
      <w:r w:rsidRPr="00855D5E">
        <w:t xml:space="preserve">Naša firma má od spoločnosti SAP pre pomenovania dátových typov, tabuliek, </w:t>
      </w:r>
      <w:r w:rsidRPr="00855D5E">
        <w:lastRenderedPageBreak/>
        <w:t xml:space="preserve">štruktúr atď. </w:t>
      </w:r>
      <w:r>
        <w:t>rezervovanú</w:t>
      </w:r>
      <w:r w:rsidRPr="00855D5E">
        <w:t xml:space="preserve"> predponu “/DVD/”</w:t>
      </w:r>
      <w:r>
        <w:t xml:space="preserve">. Z tohto dôvodu takmer všetky objekty začínajú touto predponou. </w:t>
      </w:r>
    </w:p>
    <w:p w14:paraId="0B076687" w14:textId="77777777" w:rsidR="009B32DD" w:rsidRDefault="009B32DD" w:rsidP="009B32DD">
      <w:pPr>
        <w:ind w:firstLine="0"/>
      </w:pPr>
      <w:r>
        <w:tab/>
        <w:t>V rámci vzájomnej dohody medzi zamestnancami našej firmy máme takisto určité pravidlá pre pomenovávanie premenných. Prvé písmeno signalizuje dosah alebo úlohu premennej. Lokálna premenná má prvé písmeno ( „l“ ) a globálna ( „g“ ). Pri parametroch metód majú vstupné parametre prvé písmeno „i“ a výstupné „e“. Druhé písmeno signalizuje dátový typ premennej. Platí:</w:t>
      </w:r>
    </w:p>
    <w:p w14:paraId="35F4FE65" w14:textId="77777777" w:rsidR="009B32DD" w:rsidRDefault="009B32DD" w:rsidP="000A3C79">
      <w:pPr>
        <w:pStyle w:val="Odsekzoznamu"/>
        <w:numPr>
          <w:ilvl w:val="0"/>
          <w:numId w:val="25"/>
        </w:numPr>
      </w:pPr>
      <w:r>
        <w:t>lv_... (</w:t>
      </w:r>
      <w:proofErr w:type="spellStart"/>
      <w:r>
        <w:t>variable</w:t>
      </w:r>
      <w:proofErr w:type="spellEnd"/>
      <w:r>
        <w:t>) – premenné jednoduchého typu (STRING, CHAR, INT4)</w:t>
      </w:r>
    </w:p>
    <w:p w14:paraId="12D028C2" w14:textId="77777777" w:rsidR="009B32DD" w:rsidRDefault="009B32DD" w:rsidP="000A3C79">
      <w:pPr>
        <w:pStyle w:val="Odsekzoznamu"/>
        <w:numPr>
          <w:ilvl w:val="0"/>
          <w:numId w:val="24"/>
        </w:numPr>
      </w:pPr>
      <w:proofErr w:type="spellStart"/>
      <w:r>
        <w:t>gs</w:t>
      </w:r>
      <w:proofErr w:type="spellEnd"/>
      <w:r>
        <w:t>_... (</w:t>
      </w:r>
      <w:proofErr w:type="spellStart"/>
      <w:r>
        <w:t>structure</w:t>
      </w:r>
      <w:proofErr w:type="spellEnd"/>
      <w:r>
        <w:t>) – premenné štruktúrovaného typu</w:t>
      </w:r>
    </w:p>
    <w:p w14:paraId="56B85991" w14:textId="77777777" w:rsidR="009B32DD" w:rsidRDefault="009B32DD" w:rsidP="000A3C79">
      <w:pPr>
        <w:pStyle w:val="Odsekzoznamu"/>
        <w:numPr>
          <w:ilvl w:val="0"/>
          <w:numId w:val="24"/>
        </w:numPr>
      </w:pPr>
      <w:proofErr w:type="spellStart"/>
      <w:r>
        <w:t>it</w:t>
      </w:r>
      <w:proofErr w:type="spellEnd"/>
      <w:r>
        <w:t xml:space="preserve">_...  (table) – premenné tabuľkového typu </w:t>
      </w:r>
    </w:p>
    <w:p w14:paraId="7950E744" w14:textId="77777777" w:rsidR="009B32DD" w:rsidRDefault="009B32DD" w:rsidP="000A3C79">
      <w:pPr>
        <w:pStyle w:val="Odsekzoznamu"/>
        <w:numPr>
          <w:ilvl w:val="0"/>
          <w:numId w:val="24"/>
        </w:numPr>
      </w:pPr>
      <w:proofErr w:type="spellStart"/>
      <w:r>
        <w:t>eo</w:t>
      </w:r>
      <w:proofErr w:type="spellEnd"/>
      <w:r>
        <w:t>_... (</w:t>
      </w:r>
      <w:proofErr w:type="spellStart"/>
      <w:r>
        <w:t>object</w:t>
      </w:r>
      <w:proofErr w:type="spellEnd"/>
      <w:r>
        <w:t>) – premenné pre inštanciu triedy</w:t>
      </w:r>
    </w:p>
    <w:p w14:paraId="2FC50282" w14:textId="77777777" w:rsidR="009B32DD" w:rsidRDefault="009B32DD" w:rsidP="009B32DD">
      <w:r>
        <w:t>Pre atribúty metód prvé písmeno signalizuje člena triedy (</w:t>
      </w:r>
      <w:proofErr w:type="spellStart"/>
      <w:r>
        <w:t>member</w:t>
      </w:r>
      <w:proofErr w:type="spellEnd"/>
      <w:r>
        <w:t xml:space="preserve">). Z tohto dôvodu, všetky atribúty začínajú písmenom „m“. Druhé písmeno signalizuje dátový typ, rovnako ako pri premenných. </w:t>
      </w:r>
    </w:p>
    <w:p w14:paraId="5FCCCD8A" w14:textId="7215D5C3" w:rsidR="009B32DD" w:rsidRDefault="009B32DD" w:rsidP="00404482">
      <w:r>
        <w:t xml:space="preserve">Parametre pre ABAP programy začínajú písmenom „p“. Takéto parametre môžu byť typu vstupného poľa, </w:t>
      </w:r>
      <w:proofErr w:type="spellStart"/>
      <w:r>
        <w:t>check</w:t>
      </w:r>
      <w:proofErr w:type="spellEnd"/>
      <w:r>
        <w:t xml:space="preserve"> box-u alebo </w:t>
      </w:r>
      <w:proofErr w:type="spellStart"/>
      <w:r>
        <w:t>radio</w:t>
      </w:r>
      <w:proofErr w:type="spellEnd"/>
      <w:r>
        <w:t xml:space="preserve"> </w:t>
      </w:r>
      <w:proofErr w:type="spellStart"/>
      <w:r>
        <w:t>button</w:t>
      </w:r>
      <w:proofErr w:type="spellEnd"/>
      <w:r>
        <w:t xml:space="preserve"> </w:t>
      </w:r>
      <w:proofErr w:type="spellStart"/>
      <w:r>
        <w:t>group</w:t>
      </w:r>
      <w:proofErr w:type="spellEnd"/>
      <w:r>
        <w:t>.</w:t>
      </w:r>
      <w:r w:rsidR="00393567">
        <w:t xml:space="preserve"> </w:t>
      </w:r>
      <w:proofErr w:type="spellStart"/>
      <w:r>
        <w:t>Select</w:t>
      </w:r>
      <w:proofErr w:type="spellEnd"/>
      <w:r>
        <w:t xml:space="preserve"> </w:t>
      </w:r>
      <w:proofErr w:type="spellStart"/>
      <w:r>
        <w:t>option</w:t>
      </w:r>
      <w:proofErr w:type="spellEnd"/>
      <w:r>
        <w:t xml:space="preserve"> v rámci programu začína písmenami „so“.</w:t>
      </w:r>
    </w:p>
    <w:p w14:paraId="7BDBED45" w14:textId="0A4B515B" w:rsidR="001A6F87" w:rsidRPr="0091371A" w:rsidRDefault="00404482" w:rsidP="0091371A">
      <w:pPr>
        <w:pStyle w:val="Nadpis3"/>
      </w:pPr>
      <w:bookmarkStart w:id="75" w:name="_Toc39758221"/>
      <w:r w:rsidRPr="0091371A">
        <w:t>Program pre</w:t>
      </w:r>
      <w:r w:rsidR="00CA32B7" w:rsidRPr="0091371A">
        <w:t xml:space="preserve"> všeobecné</w:t>
      </w:r>
      <w:r w:rsidRPr="0091371A">
        <w:t xml:space="preserve"> spúšťanie testovacích scenárov</w:t>
      </w:r>
      <w:bookmarkEnd w:id="75"/>
    </w:p>
    <w:p w14:paraId="2F75A8FC" w14:textId="77777777" w:rsidR="0087669C"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v ktorej</w:t>
      </w:r>
      <w:r w:rsidR="00CA32B7" w:rsidRPr="00CA32B7">
        <w:t xml:space="preserve"> budú uložené všetky typy testovacích scenárov. </w:t>
      </w:r>
      <w:r w:rsidR="00DB5264">
        <w:t>Jeden typ testovacieho scenára predstavuje produkt, na ktorom sa bude testovanie vykonávať.</w:t>
      </w:r>
      <w:r w:rsidR="0087669C">
        <w:t xml:space="preserve"> </w:t>
      </w:r>
    </w:p>
    <w:p w14:paraId="54DCA342" w14:textId="0DB722DC" w:rsidR="0070491D" w:rsidRDefault="0087669C" w:rsidP="00404482">
      <w:r>
        <w:t xml:space="preserve">Každý typ testovacieho scenáru bude mať v zázname tabuľky SCEN a stĺpci CLASSNAME názov triedy, ktorá </w:t>
      </w:r>
      <w:r w:rsidR="00F633A5">
        <w:t>bude slúžiť na volanie konkrétnych implementácií testovacích scenárov.</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0A3C79">
      <w:pPr>
        <w:pStyle w:val="Odsekzoznamu"/>
        <w:numPr>
          <w:ilvl w:val="0"/>
          <w:numId w:val="20"/>
        </w:numPr>
      </w:pPr>
      <w:r w:rsidRPr="00DB5264">
        <w:t>SCENARIO</w:t>
      </w:r>
      <w:r>
        <w:t xml:space="preserve"> (CHAR32) – kľúč, </w:t>
      </w:r>
      <w:r w:rsidRPr="007419D4">
        <w:t>predstavuje typ testovacieho scenár</w:t>
      </w:r>
      <w:r w:rsidR="00AD70F7">
        <w:t>a</w:t>
      </w:r>
    </w:p>
    <w:p w14:paraId="371CA39A" w14:textId="05E1B197" w:rsidR="00AD70F7" w:rsidRDefault="00AD70F7" w:rsidP="000A3C79">
      <w:pPr>
        <w:pStyle w:val="Odsekzoznamu"/>
        <w:numPr>
          <w:ilvl w:val="0"/>
          <w:numId w:val="20"/>
        </w:numPr>
      </w:pPr>
      <w:r>
        <w:t xml:space="preserve">CLASSNAME (CHAR30) – názov triedy, zodpovednej za načítanie testovacích scenárov </w:t>
      </w:r>
    </w:p>
    <w:p w14:paraId="3E66A35B" w14:textId="0689DCA0" w:rsidR="00AD70F7" w:rsidRDefault="00AD70F7" w:rsidP="000A3C79">
      <w:pPr>
        <w:pStyle w:val="Odsekzoznamu"/>
        <w:numPr>
          <w:ilvl w:val="0"/>
          <w:numId w:val="20"/>
        </w:numPr>
      </w:pPr>
      <w:r>
        <w:t>DDTEXT (CHAR60) – popisný text typu testovacieho scenára</w:t>
      </w:r>
    </w:p>
    <w:p w14:paraId="4D4FB970" w14:textId="50635E75" w:rsidR="00AD70F7" w:rsidRPr="00DB5264" w:rsidRDefault="00AD70F7" w:rsidP="000A3C79">
      <w:pPr>
        <w:pStyle w:val="Odsekzoznamu"/>
        <w:numPr>
          <w:ilvl w:val="0"/>
          <w:numId w:val="20"/>
        </w:numPr>
      </w:pPr>
      <w:r>
        <w:lastRenderedPageBreak/>
        <w:t>DISABLED (CHAR1) – identifikácia platnosti typu scenára</w:t>
      </w:r>
    </w:p>
    <w:p w14:paraId="5B9426CA" w14:textId="33A67BC1" w:rsidR="00AB2B26" w:rsidRPr="00AB2B26" w:rsidRDefault="00103D61" w:rsidP="00AB2B26">
      <w:pPr>
        <w:ind w:firstLine="0"/>
        <w:rPr>
          <w:b/>
          <w:bCs/>
        </w:rPr>
      </w:pPr>
      <w:r>
        <w:rPr>
          <w:b/>
          <w:bCs/>
        </w:rPr>
        <w:t>Konfiguračná t</w:t>
      </w:r>
      <w:r w:rsidR="00AB2B26" w:rsidRPr="00AB2B26">
        <w:rPr>
          <w:b/>
          <w:bCs/>
        </w:rPr>
        <w:t xml:space="preserve">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0A3C79">
      <w:pPr>
        <w:pStyle w:val="Odsekzoznamu"/>
        <w:numPr>
          <w:ilvl w:val="0"/>
          <w:numId w:val="19"/>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0A3C79">
      <w:pPr>
        <w:pStyle w:val="Odsekzoznamu"/>
        <w:numPr>
          <w:ilvl w:val="0"/>
          <w:numId w:val="19"/>
        </w:numPr>
      </w:pPr>
      <w:r w:rsidRPr="004D78C4">
        <w:t xml:space="preserve">TEST_NO (NUMC10) – </w:t>
      </w:r>
      <w:r w:rsidR="00DB5264">
        <w:t xml:space="preserve">kľúč, </w:t>
      </w:r>
      <w:r w:rsidRPr="004D78C4">
        <w:t>číslo testu (1,2,…)</w:t>
      </w:r>
    </w:p>
    <w:p w14:paraId="43B64624" w14:textId="1B55A5BA" w:rsidR="0070491D" w:rsidRPr="004D78C4" w:rsidRDefault="0070491D" w:rsidP="000A3C79">
      <w:pPr>
        <w:pStyle w:val="Odsekzoznamu"/>
        <w:numPr>
          <w:ilvl w:val="0"/>
          <w:numId w:val="19"/>
        </w:numPr>
      </w:pPr>
      <w:r w:rsidRPr="004D78C4">
        <w:t xml:space="preserve">TEST (CHAR30) – </w:t>
      </w:r>
      <w:r w:rsidR="00DB5264">
        <w:t xml:space="preserve">kľúč, </w:t>
      </w:r>
      <w:r w:rsidRPr="004D78C4">
        <w:t>kód testu (CREATE_TABLE)</w:t>
      </w:r>
    </w:p>
    <w:p w14:paraId="42ADBC81" w14:textId="130E1218" w:rsidR="0070491D" w:rsidRPr="004D78C4" w:rsidRDefault="0070491D" w:rsidP="000A3C79">
      <w:pPr>
        <w:pStyle w:val="Odsekzoznamu"/>
        <w:numPr>
          <w:ilvl w:val="0"/>
          <w:numId w:val="19"/>
        </w:numPr>
      </w:pPr>
      <w:r w:rsidRPr="004D78C4">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0A3C79">
      <w:pPr>
        <w:pStyle w:val="Odsekzoznamu"/>
        <w:numPr>
          <w:ilvl w:val="0"/>
          <w:numId w:val="19"/>
        </w:numPr>
      </w:pPr>
      <w:r w:rsidRPr="004D78C4">
        <w:t>ENABLED (CHAR1) – signalizuje či testovací scenár bude pustený (‘X’ alebo ‘  ’)</w:t>
      </w:r>
    </w:p>
    <w:p w14:paraId="1C65D9A5" w14:textId="77777777" w:rsidR="0070491D" w:rsidRPr="004D78C4" w:rsidRDefault="0070491D" w:rsidP="000A3C79">
      <w:pPr>
        <w:pStyle w:val="Odsekzoznamu"/>
        <w:numPr>
          <w:ilvl w:val="0"/>
          <w:numId w:val="19"/>
        </w:numPr>
      </w:pPr>
      <w:r w:rsidRPr="004D78C4">
        <w:t>NOT_SUPPORTED (CHAR1) – signalizuje, či je daný testovací scenár aktuálne podporovaný (‘X’ alebo ‘ ’)</w:t>
      </w:r>
    </w:p>
    <w:p w14:paraId="0A5B5E5E" w14:textId="4A80F3B6" w:rsidR="0070491D" w:rsidRPr="004D78C4" w:rsidRDefault="0070491D" w:rsidP="000A3C79">
      <w:pPr>
        <w:pStyle w:val="Odsekzoznamu"/>
        <w:numPr>
          <w:ilvl w:val="0"/>
          <w:numId w:val="19"/>
        </w:numPr>
      </w:pPr>
      <w:r w:rsidRPr="004D78C4">
        <w:t>TEST_TEXT (CHAR50) – popisný text testu (</w:t>
      </w:r>
      <w:proofErr w:type="spellStart"/>
      <w:r w:rsidRPr="004D78C4">
        <w:t>Create</w:t>
      </w:r>
      <w:proofErr w:type="spellEnd"/>
      <w:r w:rsidRPr="004D78C4">
        <w:t xml:space="preserve"> table)</w:t>
      </w:r>
    </w:p>
    <w:p w14:paraId="6E40044D" w14:textId="195E0D15" w:rsidR="0070491D" w:rsidRPr="004D78C4" w:rsidRDefault="0070491D" w:rsidP="000A3C79">
      <w:pPr>
        <w:pStyle w:val="Odsekzoznamu"/>
        <w:numPr>
          <w:ilvl w:val="0"/>
          <w:numId w:val="19"/>
        </w:numPr>
      </w:pPr>
      <w:r w:rsidRPr="004D78C4">
        <w:t>TEMPLATE_STRUCT (CHAR30) – ná</w:t>
      </w:r>
      <w:r>
        <w:t>z</w:t>
      </w:r>
      <w:r w:rsidRPr="004D78C4">
        <w:t>ov štruktúry, ktorá sa používa ako štruktúra tabuľky pri testovaní ( /DVD/QA_ALL_DT)</w:t>
      </w:r>
    </w:p>
    <w:p w14:paraId="28F1FB1B" w14:textId="2F875F4F" w:rsidR="0070491D" w:rsidRPr="004D78C4" w:rsidRDefault="0070491D" w:rsidP="000A3C79">
      <w:pPr>
        <w:pStyle w:val="Odsekzoznamu"/>
        <w:numPr>
          <w:ilvl w:val="0"/>
          <w:numId w:val="19"/>
        </w:numPr>
      </w:pPr>
      <w:r w:rsidRPr="004D78C4">
        <w:t>PART_FIELD (CHAR30) – názov stĺpca, nad ktorým sa bude robiť partícia</w:t>
      </w:r>
    </w:p>
    <w:p w14:paraId="663AFB78" w14:textId="62392BBC" w:rsidR="0070491D" w:rsidRDefault="0070491D" w:rsidP="000A3C79">
      <w:pPr>
        <w:pStyle w:val="Odsekzoznamu"/>
        <w:numPr>
          <w:ilvl w:val="0"/>
          <w:numId w:val="19"/>
        </w:numPr>
      </w:pPr>
      <w:r w:rsidRPr="004D78C4">
        <w:t>CLASSNAME (CHAR30) – názov triedy, ktorá vykonáva logiku testovacieho scenára napr. pre vytvorenie tabuľky je trieda</w:t>
      </w:r>
      <w:r w:rsidR="00F633A5">
        <w:t xml:space="preserve"> pre vytvorenie tabuľky</w:t>
      </w:r>
    </w:p>
    <w:p w14:paraId="2087281D" w14:textId="75875B53" w:rsidR="0070491D" w:rsidRPr="007B1F22" w:rsidRDefault="007B1F22" w:rsidP="007B1F22">
      <w:pPr>
        <w:ind w:firstLine="0"/>
        <w:rPr>
          <w:b/>
          <w:bCs/>
        </w:rPr>
      </w:pPr>
      <w:r>
        <w:rPr>
          <w:noProof/>
        </w:rPr>
        <w:lastRenderedPageBreak/>
        <mc:AlternateContent>
          <mc:Choice Requires="wps">
            <w:drawing>
              <wp:anchor distT="0" distB="0" distL="114300" distR="114300" simplePos="0" relativeHeight="251683840" behindDoc="0" locked="0" layoutInCell="1" allowOverlap="1" wp14:anchorId="1458718A" wp14:editId="7960115F">
                <wp:simplePos x="0" y="0"/>
                <wp:positionH relativeFrom="page">
                  <wp:align>center</wp:align>
                </wp:positionH>
                <wp:positionV relativeFrom="paragraph">
                  <wp:posOffset>2843686</wp:posOffset>
                </wp:positionV>
                <wp:extent cx="5574030" cy="635"/>
                <wp:effectExtent l="0" t="0" r="7620" b="0"/>
                <wp:wrapTopAndBottom/>
                <wp:docPr id="18" name="Textové pole 18"/>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40213E78" w14:textId="3A8AF431" w:rsidR="00D5736F" w:rsidRPr="00190C77" w:rsidRDefault="00D5736F" w:rsidP="00086308">
                            <w:pPr>
                              <w:pStyle w:val="Popis"/>
                              <w:rPr>
                                <w:noProof/>
                                <w:sz w:val="24"/>
                              </w:rPr>
                            </w:pPr>
                            <w:bookmarkStart w:id="76" w:name="_Toc39583382"/>
                            <w:bookmarkStart w:id="77" w:name="_Toc39757873"/>
                            <w:r>
                              <w:t xml:space="preserve">Obrázok </w:t>
                            </w:r>
                            <w:fldSimple w:instr=" SEQ Obrázok \* ARABIC ">
                              <w:r>
                                <w:rPr>
                                  <w:noProof/>
                                </w:rPr>
                                <w:t>6</w:t>
                              </w:r>
                            </w:fldSimple>
                            <w:r>
                              <w:t xml:space="preserve"> - </w:t>
                            </w:r>
                            <w:r w:rsidRPr="00765D2B">
                              <w:t>Vzťah medzi tabuľkami SCEN a TST</w:t>
                            </w:r>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8718A" id="Textové pole 18" o:spid="_x0000_s1031" type="#_x0000_t202" style="position:absolute;left:0;text-align:left;margin-left:0;margin-top:223.9pt;width:438.9pt;height:.05pt;z-index:2516838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" stroked="f">
                <v:textbox style="mso-fit-shape-to-text:t" inset="0,0,0,0">
                  <w:txbxContent>
                    <w:p w14:paraId="40213E78" w14:textId="3A8AF431" w:rsidR="00D5736F" w:rsidRPr="00190C77" w:rsidRDefault="00D5736F" w:rsidP="00086308">
                      <w:pPr>
                        <w:pStyle w:val="Popis"/>
                        <w:rPr>
                          <w:noProof/>
                          <w:sz w:val="24"/>
                        </w:rPr>
                      </w:pPr>
                      <w:bookmarkStart w:id="78" w:name="_Toc39583382"/>
                      <w:bookmarkStart w:id="79" w:name="_Toc39757873"/>
                      <w:r>
                        <w:t xml:space="preserve">Obrázok </w:t>
                      </w:r>
                      <w:fldSimple w:instr=" SEQ Obrázok \* ARABIC ">
                        <w:r>
                          <w:rPr>
                            <w:noProof/>
                          </w:rPr>
                          <w:t>6</w:t>
                        </w:r>
                      </w:fldSimple>
                      <w:r>
                        <w:t xml:space="preserve"> - </w:t>
                      </w:r>
                      <w:r w:rsidRPr="00765D2B">
                        <w:t>Vzťah medzi tabuľkami SCEN a TST</w:t>
                      </w:r>
                      <w:bookmarkEnd w:id="78"/>
                      <w:bookmarkEnd w:id="79"/>
                    </w:p>
                  </w:txbxContent>
                </v:textbox>
                <w10:wrap type="topAndBottom" anchorx="page"/>
              </v:shape>
            </w:pict>
          </mc:Fallback>
        </mc:AlternateContent>
      </w:r>
      <w:r>
        <w:rPr>
          <w:noProof/>
        </w:rPr>
        <w:drawing>
          <wp:anchor distT="0" distB="0" distL="114300" distR="114300" simplePos="0" relativeHeight="251715584" behindDoc="0" locked="0" layoutInCell="1" allowOverlap="1" wp14:anchorId="45C1910F" wp14:editId="681D8585">
            <wp:simplePos x="0" y="0"/>
            <wp:positionH relativeFrom="page">
              <wp:align>center</wp:align>
            </wp:positionH>
            <wp:positionV relativeFrom="paragraph">
              <wp:posOffset>288</wp:posOffset>
            </wp:positionV>
            <wp:extent cx="4537075" cy="28473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6">
                      <a:extLst>
                        <a:ext uri="{28A0092B-C50C-407E-A947-70E740481C1C}">
                          <a14:useLocalDpi xmlns:a14="http://schemas.microsoft.com/office/drawing/2010/main" val="0"/>
                        </a:ext>
                      </a:extLst>
                    </a:blip>
                    <a:srcRect b="14688"/>
                    <a:stretch/>
                  </pic:blipFill>
                  <pic:spPr bwMode="auto">
                    <a:xfrm>
                      <a:off x="0" y="0"/>
                      <a:ext cx="4537075" cy="284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91D" w:rsidRPr="007B1F22">
        <w:rPr>
          <w:b/>
          <w:bCs/>
        </w:rPr>
        <w:t>Stĺpec TEMPLATE_STRUCT (CHAR30)</w:t>
      </w:r>
    </w:p>
    <w:p w14:paraId="28F08182" w14:textId="53840C27" w:rsidR="0070491D" w:rsidRDefault="0070491D" w:rsidP="0070491D">
      <w:r w:rsidRPr="004D78C4">
        <w:t xml:space="preserve">Stĺpec </w:t>
      </w:r>
      <w:r>
        <w:t>TEMPLATE_STRUCT</w:t>
      </w:r>
      <w:r w:rsidRPr="004D78C4">
        <w:t xml:space="preserve"> v</w:t>
      </w:r>
      <w:r w:rsidR="00F633A5">
        <w:t> konfiguračnej tabuľke testovacích</w:t>
      </w:r>
      <w:r w:rsidRPr="004D78C4">
        <w:t xml:space="preserve"> scenárov </w:t>
      </w:r>
      <w:r w:rsidR="00F633A5">
        <w:rPr>
          <w:lang w:val="en-US"/>
        </w:rPr>
        <w:t xml:space="preserve">TST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xml:space="preserve">. Táto štruktúra obsahuje takmer všetky možné dátové </w:t>
      </w:r>
      <w:r w:rsidR="00EF2073">
        <w:t>typy</w:t>
      </w:r>
      <w:r>
        <w:t>, ktoré je možné použiť v</w:t>
      </w:r>
      <w:r w:rsidR="00EF2073">
        <w:t> jazyku ABAP</w:t>
      </w:r>
      <w:r>
        <w:t xml:space="preserve"> aby sme pri testovaní pokryli čo najväčšie spektrum hodnôt. </w:t>
      </w:r>
      <w:r w:rsidR="00EF2073">
        <w:t>Dátové typy, ktoré tabuľka obsahuje sme vyberali podľa tabuľky č.1.</w:t>
      </w:r>
      <w:r w:rsidRPr="006778AF">
        <w:t xml:space="preserve"> </w:t>
      </w:r>
    </w:p>
    <w:p w14:paraId="3B4AF7EB" w14:textId="57B30A1D" w:rsidR="0091371A" w:rsidRPr="0091371A" w:rsidRDefault="0091371A" w:rsidP="0091371A">
      <w:pPr>
        <w:ind w:firstLine="0"/>
        <w:rPr>
          <w:b/>
          <w:bCs/>
        </w:rPr>
      </w:pPr>
      <w:r w:rsidRPr="0091371A">
        <w:rPr>
          <w:b/>
          <w:bCs/>
        </w:rPr>
        <w:t>Abstraktná trieda pre testovacie scenáre</w:t>
      </w:r>
    </w:p>
    <w:p w14:paraId="6F5DD695" w14:textId="500E00BB" w:rsidR="0091371A" w:rsidRDefault="0091371A" w:rsidP="0091371A">
      <w:pPr>
        <w:ind w:firstLine="0"/>
      </w:pPr>
      <w:r>
        <w:tab/>
        <w:t xml:space="preserve">Táto trieda bude abstraktnou triedou pre už konkrétne implementácie testovacích scenárov. Triedy pre konkrétne implementácie testovacích scenárov budú zdedené od tejto abstraktnej triedy, </w:t>
      </w:r>
      <w:r w:rsidR="00F633A5">
        <w:t>č</w:t>
      </w:r>
      <w:r>
        <w:t>o znamená, že budú zdieľať jej metódy a atribúty.</w:t>
      </w:r>
    </w:p>
    <w:p w14:paraId="6D0C8133" w14:textId="22402FA8" w:rsidR="0087669C" w:rsidRPr="0087669C" w:rsidRDefault="0087669C" w:rsidP="0087669C">
      <w:pPr>
        <w:ind w:firstLine="0"/>
        <w:rPr>
          <w:b/>
          <w:bCs/>
        </w:rPr>
      </w:pPr>
      <w:r w:rsidRPr="0087669C">
        <w:rPr>
          <w:b/>
          <w:bCs/>
        </w:rPr>
        <w:t>Trieda pre volanie konkrétnych testovacích scenárov</w:t>
      </w:r>
    </w:p>
    <w:p w14:paraId="2DA8C53F" w14:textId="41F6F6D0" w:rsidR="00DB5264" w:rsidRDefault="0087669C" w:rsidP="0091371A">
      <w:r>
        <w:t xml:space="preserve">Trieda načíta testovacie scenáre z konfiguračnej tabuľky TST a zavolá </w:t>
      </w:r>
      <w:r w:rsidR="0091371A">
        <w:t>konkrétne implementácie testovacích scenárov.</w:t>
      </w:r>
    </w:p>
    <w:p w14:paraId="3A675DB5" w14:textId="6105C410" w:rsidR="0091371A" w:rsidRPr="00F20948" w:rsidRDefault="0091371A" w:rsidP="00F20948">
      <w:pPr>
        <w:pStyle w:val="Nadpis3"/>
        <w:ind w:left="1430"/>
        <w:rPr>
          <w:bCs/>
        </w:rPr>
      </w:pPr>
      <w:bookmarkStart w:id="80" w:name="_Toc39758222"/>
      <w:r w:rsidRPr="00F20948">
        <w:rPr>
          <w:bCs/>
        </w:rPr>
        <w:t>Rozhranie pre triedy pracujúce s testovacími scenármi</w:t>
      </w:r>
      <w:bookmarkEnd w:id="80"/>
    </w:p>
    <w:p w14:paraId="3E184309" w14:textId="7027CD2C" w:rsidR="00DB5264" w:rsidRPr="006778AF" w:rsidRDefault="00DB5264" w:rsidP="0070491D">
      <w:r>
        <w:t xml:space="preserve">Abstraktná trieda a trieda pre </w:t>
      </w:r>
      <w:r w:rsidR="0091371A" w:rsidRPr="0091371A">
        <w:t>volanie</w:t>
      </w:r>
      <w:r w:rsidR="0091371A" w:rsidRPr="0087669C">
        <w:rPr>
          <w:b/>
          <w:bCs/>
        </w:rPr>
        <w:t xml:space="preserve"> </w:t>
      </w:r>
      <w:r>
        <w:t xml:space="preserve">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Pr="009B32DD" w:rsidRDefault="005D3500" w:rsidP="009B32DD">
      <w:pPr>
        <w:pStyle w:val="Nadpis3"/>
        <w:ind w:left="1430"/>
        <w:rPr>
          <w:lang w:val="en-US"/>
        </w:rPr>
      </w:pPr>
      <w:bookmarkStart w:id="81" w:name="_Toc39758223"/>
      <w:r w:rsidRPr="009B32DD">
        <w:rPr>
          <w:lang w:val="en-US"/>
        </w:rPr>
        <w:lastRenderedPageBreak/>
        <w:t xml:space="preserve">Program </w:t>
      </w:r>
      <w:r w:rsidR="00655D0D" w:rsidRPr="009B32DD">
        <w:rPr>
          <w:lang w:val="en-US"/>
        </w:rPr>
        <w:t xml:space="preserve">pre </w:t>
      </w:r>
      <w:r w:rsidR="00655D0D" w:rsidRPr="009B32DD">
        <w:t>ľahšiu manipuláciu s testovacími scenármi</w:t>
      </w:r>
      <w:bookmarkEnd w:id="81"/>
    </w:p>
    <w:p w14:paraId="55C3F643" w14:textId="4ADBA3A5"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82"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82"/>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r w:rsidR="00DD1755">
        <w:t xml:space="preserve"> Po výbere testovacích scenárov, WRAPPER spustí program BTEST s vyplnenými parametrami.</w:t>
      </w:r>
    </w:p>
    <w:p w14:paraId="419FED89" w14:textId="0430F705" w:rsidR="00682E6D"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2F12674D" w14:textId="13D46748" w:rsidR="00F633A5" w:rsidRPr="00F20948" w:rsidRDefault="00DD1755" w:rsidP="00F20948">
      <w:pPr>
        <w:pStyle w:val="Nadpis3"/>
        <w:ind w:left="1430"/>
      </w:pPr>
      <w:bookmarkStart w:id="83" w:name="_Toc39758224"/>
      <w:r w:rsidRPr="00F20948">
        <w:rPr>
          <w:lang w:val="en-US"/>
        </w:rPr>
        <w:t>Zhrnutie</w:t>
      </w:r>
      <w:r w:rsidRPr="00F20948">
        <w:t xml:space="preserve"> návrhu</w:t>
      </w:r>
      <w:bookmarkEnd w:id="83"/>
    </w:p>
    <w:p w14:paraId="568AE988" w14:textId="1A6BB358" w:rsidR="00DD1755" w:rsidRDefault="00DD1755" w:rsidP="00DD1755">
      <w:pPr>
        <w:ind w:firstLine="0"/>
      </w:pPr>
      <w:r>
        <w:rPr>
          <w:b/>
          <w:bCs/>
        </w:rPr>
        <w:tab/>
      </w:r>
      <w:r w:rsidRPr="00DD1755">
        <w:t>P</w:t>
      </w:r>
      <w:r>
        <w:t xml:space="preserve">rogramom WRAPPER si vyberieme testovacie scenáre, ktoré chceme spúšťať. WRAPPER spustí program BTEST s vyplnenými parametrami. Program BTEST zavolá metódy triedy pre volanie konkrétnych testovacích scenárov. Táto trieda si vyberie záznamy z tabuľky TST a postupne vykonáva testovacie scenáre. Pre </w:t>
      </w:r>
      <w:r w:rsidR="00306556">
        <w:t>znázornenie návrhu sme vytvorili diagram tried, ktorý môžeme vidieť na obrázku č. 7.</w:t>
      </w:r>
    </w:p>
    <w:p w14:paraId="4FE4913C" w14:textId="05B5D626" w:rsidR="00F633A5" w:rsidRPr="00F633A5" w:rsidRDefault="007B1F22" w:rsidP="00306556">
      <w:pPr>
        <w:rPr>
          <w:b/>
          <w:bCs/>
        </w:rPr>
      </w:pPr>
      <w:r>
        <w:rPr>
          <w:noProof/>
        </w:rPr>
        <w:lastRenderedPageBreak/>
        <w:drawing>
          <wp:anchor distT="0" distB="0" distL="114300" distR="114300" simplePos="0" relativeHeight="251672576" behindDoc="0" locked="0" layoutInCell="1" allowOverlap="1" wp14:anchorId="6F0E4943" wp14:editId="2BE5362A">
            <wp:simplePos x="0" y="0"/>
            <wp:positionH relativeFrom="page">
              <wp:align>center</wp:align>
            </wp:positionH>
            <wp:positionV relativeFrom="paragraph">
              <wp:posOffset>407</wp:posOffset>
            </wp:positionV>
            <wp:extent cx="5572760" cy="5158740"/>
            <wp:effectExtent l="0" t="0" r="8890" b="3810"/>
            <wp:wrapTopAndBottom/>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2760" cy="515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6308">
        <w:rPr>
          <w:noProof/>
        </w:rPr>
        <mc:AlternateContent>
          <mc:Choice Requires="wps">
            <w:drawing>
              <wp:anchor distT="0" distB="0" distL="114300" distR="114300" simplePos="0" relativeHeight="251685888" behindDoc="0" locked="0" layoutInCell="1" allowOverlap="1" wp14:anchorId="4EEDB09F" wp14:editId="00FE28FD">
                <wp:simplePos x="0" y="0"/>
                <wp:positionH relativeFrom="column">
                  <wp:posOffset>-271145</wp:posOffset>
                </wp:positionH>
                <wp:positionV relativeFrom="paragraph">
                  <wp:posOffset>5215890</wp:posOffset>
                </wp:positionV>
                <wp:extent cx="5572760"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14:paraId="5FD06F4F" w14:textId="25A81B3C" w:rsidR="00D5736F" w:rsidRPr="00DF6631" w:rsidRDefault="00D5736F" w:rsidP="00086308">
                            <w:pPr>
                              <w:pStyle w:val="Popis"/>
                              <w:rPr>
                                <w:noProof/>
                                <w:sz w:val="24"/>
                              </w:rPr>
                            </w:pPr>
                            <w:bookmarkStart w:id="84" w:name="_Toc39583384"/>
                            <w:bookmarkStart w:id="85" w:name="_Toc39757874"/>
                            <w:r>
                              <w:t xml:space="preserve">Obrázok </w:t>
                            </w:r>
                            <w:fldSimple w:instr=" SEQ Obrázok \* ARABIC ">
                              <w:r>
                                <w:rPr>
                                  <w:noProof/>
                                </w:rPr>
                                <w:t>7</w:t>
                              </w:r>
                            </w:fldSimple>
                            <w:r>
                              <w:rPr>
                                <w:noProof/>
                              </w:rPr>
                              <w:t xml:space="preserve"> - </w:t>
                            </w:r>
                            <w:r w:rsidRPr="001B0B65">
                              <w:rPr>
                                <w:noProof/>
                              </w:rPr>
                              <w:t>Návrh automatizovaného testovacieho systému</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DB09F" id="Textové pole 19" o:spid="_x0000_s1032" type="#_x0000_t202" style="position:absolute;left:0;text-align:left;margin-left:-21.35pt;margin-top:410.7pt;width:43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" stroked="f">
                <v:textbox style="mso-fit-shape-to-text:t" inset="0,0,0,0">
                  <w:txbxContent>
                    <w:p w14:paraId="5FD06F4F" w14:textId="25A81B3C" w:rsidR="00D5736F" w:rsidRPr="00DF6631" w:rsidRDefault="00D5736F" w:rsidP="00086308">
                      <w:pPr>
                        <w:pStyle w:val="Popis"/>
                        <w:rPr>
                          <w:noProof/>
                          <w:sz w:val="24"/>
                        </w:rPr>
                      </w:pPr>
                      <w:bookmarkStart w:id="86" w:name="_Toc39583384"/>
                      <w:bookmarkStart w:id="87" w:name="_Toc39757874"/>
                      <w:r>
                        <w:t xml:space="preserve">Obrázok </w:t>
                      </w:r>
                      <w:fldSimple w:instr=" SEQ Obrázok \* ARABIC ">
                        <w:r>
                          <w:rPr>
                            <w:noProof/>
                          </w:rPr>
                          <w:t>7</w:t>
                        </w:r>
                      </w:fldSimple>
                      <w:r>
                        <w:rPr>
                          <w:noProof/>
                        </w:rPr>
                        <w:t xml:space="preserve"> - </w:t>
                      </w:r>
                      <w:r w:rsidRPr="001B0B65">
                        <w:rPr>
                          <w:noProof/>
                        </w:rPr>
                        <w:t>Návrh automatizovaného testovacieho systému</w:t>
                      </w:r>
                      <w:bookmarkEnd w:id="86"/>
                      <w:bookmarkEnd w:id="87"/>
                    </w:p>
                  </w:txbxContent>
                </v:textbox>
                <w10:wrap type="topAndBottom"/>
              </v:shape>
            </w:pict>
          </mc:Fallback>
        </mc:AlternateContent>
      </w:r>
    </w:p>
    <w:p w14:paraId="4AF10BB2" w14:textId="0BF68926" w:rsidR="005634EC" w:rsidRDefault="005634EC" w:rsidP="005634EC">
      <w:pPr>
        <w:pStyle w:val="Nadpis2"/>
      </w:pPr>
      <w:bookmarkStart w:id="88" w:name="_Toc39758225"/>
      <w:r>
        <w:t xml:space="preserve">Implementácia </w:t>
      </w:r>
      <w:r w:rsidR="005D3500">
        <w:t xml:space="preserve">automatizovaného </w:t>
      </w:r>
      <w:r>
        <w:t>testovacieho systému</w:t>
      </w:r>
      <w:bookmarkEnd w:id="88"/>
    </w:p>
    <w:p w14:paraId="6695136D" w14:textId="66F1FB7C" w:rsidR="00017750" w:rsidRDefault="00496DF4" w:rsidP="00B719DE">
      <w:pPr>
        <w:pStyle w:val="Nadpis3"/>
      </w:pPr>
      <w:bookmarkStart w:id="89" w:name="_Toc39758226"/>
      <w:r w:rsidRPr="00496DF4">
        <w:t xml:space="preserve">Implementácia </w:t>
      </w:r>
      <w:r w:rsidR="00172D29">
        <w:t>rozhrania</w:t>
      </w:r>
      <w:r w:rsidRPr="00496DF4">
        <w:t xml:space="preserve"> pre</w:t>
      </w:r>
      <w:r w:rsidR="009D2885">
        <w:t xml:space="preserve"> triedy pracujúce s testovacími scenármi</w:t>
      </w:r>
      <w:bookmarkEnd w:id="89"/>
    </w:p>
    <w:p w14:paraId="630EC1B1" w14:textId="7A1E1DA1" w:rsidR="0001651D" w:rsidRDefault="00496DF4" w:rsidP="00017750">
      <w:pPr>
        <w:ind w:firstLine="0"/>
      </w:pPr>
      <w:r>
        <w:rPr>
          <w:b/>
          <w:bCs/>
        </w:rPr>
        <w:tab/>
      </w:r>
      <w:r w:rsidR="00172D29">
        <w:t>Rozhranie</w:t>
      </w:r>
      <w:r>
        <w:t xml:space="preserve"> pre testovacie scenáre sme nazvali </w:t>
      </w:r>
      <w:r w:rsidRPr="00955F5D">
        <w:t>/DVD/BTEST_IF_SCENARIO</w:t>
      </w:r>
      <w:r>
        <w:t xml:space="preserve"> (ďalej len IF_SCENARIO). Má tri metódy a to: INIT, TEST a CLEANUP. Každá z týchto metód používa ako parameter objekt</w:t>
      </w:r>
      <w:r w:rsidR="0001651D">
        <w:t xml:space="preserve"> s názvom IREF_LOG</w:t>
      </w:r>
      <w:r w:rsidR="00C27028">
        <w:t xml:space="preserve"> typu /DVD/BTEST_CL_TCASES_LOG</w:t>
      </w:r>
      <w:r w:rsidR="00703CAA">
        <w:t xml:space="preserve"> (ďalej len TCASES_LOG)</w:t>
      </w:r>
      <w:r>
        <w:t>,</w:t>
      </w:r>
      <w:r w:rsidR="00C27028">
        <w:t xml:space="preserve"> </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A3C79">
      <w:pPr>
        <w:pStyle w:val="Odsekzoznamu"/>
        <w:numPr>
          <w:ilvl w:val="0"/>
          <w:numId w:val="22"/>
        </w:numPr>
      </w:pPr>
      <w:r>
        <w:t>SCENARIO – typ testovacieho scenáru</w:t>
      </w:r>
    </w:p>
    <w:p w14:paraId="18A63994" w14:textId="0AE37975" w:rsidR="007C6F09" w:rsidRDefault="0001651D" w:rsidP="000A3C79">
      <w:pPr>
        <w:pStyle w:val="Odsekzoznamu"/>
        <w:numPr>
          <w:ilvl w:val="0"/>
          <w:numId w:val="22"/>
        </w:numPr>
      </w:pPr>
      <w:r>
        <w:lastRenderedPageBreak/>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90" w:name="_Toc39758227"/>
      <w:r w:rsidRPr="00B719DE">
        <w:t>Implementácia abstraktnej triedy pre testovacie scenáre</w:t>
      </w:r>
      <w:bookmarkEnd w:id="90"/>
    </w:p>
    <w:p w14:paraId="4858BF68" w14:textId="04C212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w:t>
      </w:r>
      <w:r w:rsidR="0066029E">
        <w:t>/DVD/QA_SM_CL_TAB_TEST_ABS</w:t>
      </w:r>
      <w:r w:rsidR="006B325A">
        <w:t xml:space="preserve">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18AD2ADB" w14:textId="7C691DC7" w:rsidR="000427E5"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4B525869"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3116A177" w14:textId="77777777" w:rsidR="0087669C" w:rsidRDefault="0087669C" w:rsidP="00134804">
      <w:pPr>
        <w:ind w:firstLine="0"/>
      </w:pPr>
    </w:p>
    <w:p w14:paraId="7B21CB18" w14:textId="59880081" w:rsidR="00781DCB" w:rsidRDefault="00781DCB" w:rsidP="00134804">
      <w:pPr>
        <w:ind w:firstLine="0"/>
        <w:rPr>
          <w:b/>
          <w:bCs/>
        </w:rPr>
      </w:pPr>
      <w:r w:rsidRPr="00781DCB">
        <w:rPr>
          <w:b/>
          <w:bCs/>
        </w:rPr>
        <w:lastRenderedPageBreak/>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t>Metóda pre porovnanie stĺpcov</w:t>
      </w:r>
    </w:p>
    <w:p w14:paraId="4A7DC61E" w14:textId="77F9DFD8" w:rsidR="00632AAD" w:rsidRDefault="00C11FE6" w:rsidP="00134804">
      <w:pPr>
        <w:ind w:firstLine="0"/>
      </w:pPr>
      <w:r>
        <w:tab/>
        <w:t xml:space="preserve">Metóda pre porovnanie stĺpcov COMPARE_FIELDS má tri vstupné parametre a to názov tabuľky </w:t>
      </w:r>
      <w:proofErr w:type="spellStart"/>
      <w:r>
        <w:t>iv_tabname</w:t>
      </w:r>
      <w:proofErr w:type="spellEnd"/>
      <w:r>
        <w:t xml:space="preserve">, názov externého úložiska </w:t>
      </w:r>
      <w:proofErr w:type="spellStart"/>
      <w:r>
        <w:t>iv_storid</w:t>
      </w:r>
      <w:proofErr w:type="spellEnd"/>
      <w:r>
        <w:t xml:space="preserve"> a štruktúru na porovnanie </w:t>
      </w:r>
      <w:proofErr w:type="spellStart"/>
      <w:r>
        <w:t>it_field_example</w:t>
      </w:r>
      <w:proofErr w:type="spellEnd"/>
      <w:r>
        <w:t>.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w:t>
      </w:r>
      <w:proofErr w:type="spellStart"/>
      <w:r w:rsidR="00A55D57">
        <w:t>it_field_example</w:t>
      </w:r>
      <w:proofErr w:type="spellEnd"/>
      <w:r w:rsidR="00A55D57">
        <w:t>, ktorú pošleme ako vstupný parameter. V prípade, že sa štruktúry nezhodujú, metóda vyhodí výnimku.</w:t>
      </w:r>
    </w:p>
    <w:p w14:paraId="549B7725" w14:textId="68133D89" w:rsidR="007C6F09" w:rsidRPr="00B719DE" w:rsidRDefault="007C6F09" w:rsidP="00B719DE">
      <w:pPr>
        <w:pStyle w:val="Nadpis3"/>
      </w:pPr>
      <w:bookmarkStart w:id="91" w:name="_Toc39758228"/>
      <w:r w:rsidRPr="00B719DE">
        <w:lastRenderedPageBreak/>
        <w:t>Implementácia triedy pre vytvorenie tabuľky</w:t>
      </w:r>
      <w:r w:rsidR="00123F3A" w:rsidRPr="00B719DE">
        <w:t xml:space="preserve"> na externom úložisku</w:t>
      </w:r>
      <w:bookmarkEnd w:id="91"/>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 xml:space="preserve">INIT zavolá metódu </w:t>
      </w:r>
      <w:r w:rsidR="006B54E7" w:rsidRPr="00103D61">
        <w:rPr>
          <w:szCs w:val="24"/>
        </w:rPr>
        <w:t>GET_TABLE_FIELDS</w:t>
      </w:r>
      <w:r w:rsidR="006B54E7">
        <w:t xml:space="preserve">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w:t>
      </w:r>
      <w:r w:rsidR="003C67B7">
        <w:t xml:space="preserve">pošle na úložisko </w:t>
      </w:r>
      <w:proofErr w:type="spellStart"/>
      <w:r w:rsidR="003C67B7">
        <w:t>query</w:t>
      </w:r>
      <w:proofErr w:type="spellEnd"/>
      <w:r w:rsidR="003C67B7">
        <w:t xml:space="preserve"> na vytvorenie tabuľky CREATE TABLE</w:t>
      </w:r>
      <w:r w:rsidR="00092435">
        <w:t xml:space="preserve">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 xml:space="preserve">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w:t>
      </w:r>
      <w:r w:rsidR="00B552CA">
        <w:t xml:space="preserve"> pomocou </w:t>
      </w:r>
      <w:proofErr w:type="spellStart"/>
      <w:r w:rsidR="00B552CA">
        <w:t>query</w:t>
      </w:r>
      <w:proofErr w:type="spellEnd"/>
      <w:r w:rsidR="00B552CA">
        <w:t xml:space="preserve"> DROP TABLE</w:t>
      </w:r>
      <w:r>
        <w:t xml:space="preserve">. V tomto štádiu testovací scenár </w:t>
      </w:r>
      <w:r w:rsidR="00D4674D">
        <w:t>končí</w:t>
      </w:r>
      <w:r>
        <w:t>.</w:t>
      </w:r>
    </w:p>
    <w:p w14:paraId="39660C77" w14:textId="565BDD75" w:rsidR="00436C5E" w:rsidRDefault="00436C5E" w:rsidP="00436C5E">
      <w:pPr>
        <w:pStyle w:val="Nadpis3"/>
      </w:pPr>
      <w:bookmarkStart w:id="92" w:name="_Toc39758229"/>
      <w:r w:rsidRPr="00436C5E">
        <w:lastRenderedPageBreak/>
        <w:t>Implementácia triedy pre čítanie dát z tabuľky na externom úložisku</w:t>
      </w:r>
      <w:bookmarkEnd w:id="92"/>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103D61">
      <w:pPr>
        <w:ind w:firstLine="0"/>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w:t>
      </w:r>
      <w:proofErr w:type="spellStart"/>
      <w:r>
        <w:t>mv_partition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103D61">
      <w:pPr>
        <w:ind w:firstLine="0"/>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F20948">
      <w:pPr>
        <w:ind w:firstLine="0"/>
        <w:rPr>
          <w:b/>
          <w:bCs/>
        </w:rPr>
      </w:pPr>
      <w:r w:rsidRPr="003C5B4A">
        <w:rPr>
          <w:b/>
          <w:bCs/>
        </w:rPr>
        <w:t>Predefinovanie metódy CLEANUP</w:t>
      </w:r>
    </w:p>
    <w:p w14:paraId="05B90D94" w14:textId="32FC306A" w:rsidR="000427E5" w:rsidRDefault="003C5B4A" w:rsidP="00436C5E">
      <w:r>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93" w:name="_Toc39758230"/>
      <w:r w:rsidRPr="003C5B4A">
        <w:t>Implementácia triedy pre zmenu existujúcej tabuľky</w:t>
      </w:r>
      <w:bookmarkEnd w:id="93"/>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w:t>
      </w:r>
      <w:r>
        <w:lastRenderedPageBreak/>
        <w:t>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xml:space="preserve">, uložíme ich do lokálnej premennej </w:t>
      </w:r>
      <w:proofErr w:type="spellStart"/>
      <w:r w:rsidR="00C11FE6">
        <w:t>lt_field_del</w:t>
      </w:r>
      <w:proofErr w:type="spellEnd"/>
      <w:r w:rsidR="00971B4F">
        <w:t xml:space="preserve"> </w:t>
      </w:r>
      <w:r w:rsidR="00C11FE6">
        <w:t>a pošleme ich do metódy SM ALTER_TABLE spolu s názvom tabuľky a názvom externého úložiska.</w:t>
      </w:r>
      <w:r w:rsidR="00A55D57">
        <w:t xml:space="preserve"> Zvyšné stĺpce, uložíme do lokálnej premennej </w:t>
      </w:r>
      <w:proofErr w:type="spellStart"/>
      <w:r w:rsidR="00A55D57">
        <w:t>lt_field_example</w:t>
      </w:r>
      <w:proofErr w:type="spellEnd"/>
      <w:r w:rsidR="00A55D57">
        <w:t>, ktoré by mali tabuľke na externom úložisku ostať.</w:t>
      </w:r>
      <w:r w:rsidR="00C11FE6">
        <w:t xml:space="preserve"> Metóda ALTER_TABLE vykoná </w:t>
      </w:r>
      <w:proofErr w:type="spellStart"/>
      <w:r w:rsidR="00C11FE6">
        <w:t>query</w:t>
      </w:r>
      <w:proofErr w:type="spellEnd"/>
      <w:r w:rsidR="00C11FE6">
        <w:t xml:space="preserve"> ALTER TABLE nad dan</w:t>
      </w:r>
      <w:r w:rsidR="00300191">
        <w:t>ou</w:t>
      </w:r>
      <w:r w:rsidR="00C11FE6">
        <w:t xml:space="preserve"> </w:t>
      </w:r>
      <w:r w:rsidR="00300191">
        <w:t xml:space="preserve">tabuľkou a </w:t>
      </w:r>
      <w:r w:rsidR="00C11FE6">
        <w:t>externým úložiskom a vymaže stĺpce uložené v </w:t>
      </w:r>
      <w:proofErr w:type="spellStart"/>
      <w:r w:rsidR="00C11FE6">
        <w:t>lt_field_del</w:t>
      </w:r>
      <w:proofErr w:type="spellEnd"/>
      <w:r w:rsidR="00C11FE6">
        <w:t xml:space="preserve">. </w:t>
      </w:r>
      <w:r w:rsidR="00A55D57">
        <w:t xml:space="preserve">Následne využijeme metódu pre porovnanie stĺpcov </w:t>
      </w:r>
      <w:r w:rsidR="00B704B1">
        <w:t xml:space="preserve">COMPARE_FIELDS kde pošleme názov tabuľky, názov externého úložiska a premennú </w:t>
      </w:r>
      <w:proofErr w:type="spellStart"/>
      <w:r w:rsidR="00B704B1">
        <w:t>lt_field_example</w:t>
      </w:r>
      <w:proofErr w:type="spellEnd"/>
      <w:r w:rsidR="00B704B1">
        <w:t>, ktorá obsahuje stĺpce, ktoré testovacej tabuľke ostali. Ak všetko prebehne úspešne, pokračujeme na druhú časť testu.</w:t>
      </w:r>
    </w:p>
    <w:p w14:paraId="5E112E10" w14:textId="69E2C43C" w:rsidR="000427E5" w:rsidRDefault="00B704B1" w:rsidP="00300191">
      <w:r>
        <w:tab/>
        <w:t xml:space="preserve">V druhej časti budeme vymazané stĺpce do tabuľky vkladať naspäť. </w:t>
      </w:r>
      <w:r w:rsidR="00300191">
        <w:t xml:space="preserve">Do lokálnej premennej </w:t>
      </w:r>
      <w:proofErr w:type="spellStart"/>
      <w:r w:rsidR="00300191">
        <w:t>lt_field_example</w:t>
      </w:r>
      <w:proofErr w:type="spellEnd"/>
      <w:r w:rsidR="00300191">
        <w:t xml:space="preserve"> uložíme stĺpce z atribútu </w:t>
      </w:r>
      <w:proofErr w:type="spellStart"/>
      <w:r w:rsidR="00300191">
        <w:t>mt_dd_field</w:t>
      </w:r>
      <w:proofErr w:type="spellEnd"/>
      <w:r w:rsidR="00300191">
        <w:t xml:space="preserve">, ktorý obsahuje všetky stĺpce testovacej tabuľky. </w:t>
      </w:r>
      <w:r>
        <w:t xml:space="preserve">Z prvej časti vieme, ktoré stĺpce tabuľky sme vymazali, uložíme si ich do premennej </w:t>
      </w:r>
      <w:proofErr w:type="spellStart"/>
      <w:r>
        <w:t>lt_fields_ins</w:t>
      </w:r>
      <w:proofErr w:type="spellEnd"/>
      <w:r>
        <w:t xml:space="preserve">. </w:t>
      </w:r>
      <w:r w:rsidR="00300191">
        <w:t xml:space="preserve">Zavoláme metódu SM ALTER TABLE, kde pošleme stĺpce na vloženie </w:t>
      </w:r>
      <w:proofErr w:type="spellStart"/>
      <w:r w:rsidR="00300191">
        <w:t>lt_fields_ins</w:t>
      </w:r>
      <w:proofErr w:type="spellEnd"/>
      <w:r w:rsidR="00300191">
        <w:t xml:space="preserve"> spolu s názvom tabuľky a názvom externého úložiska. Metóda vykoná </w:t>
      </w:r>
      <w:proofErr w:type="spellStart"/>
      <w:r w:rsidR="00300191">
        <w:t>query</w:t>
      </w:r>
      <w:proofErr w:type="spellEnd"/>
      <w:r w:rsidR="00300191">
        <w:t xml:space="preserve"> ALTER TABLE nad danou tabuľkou a externým úložiskom a vloží do nej stĺpce uložené v </w:t>
      </w:r>
      <w:proofErr w:type="spellStart"/>
      <w:r w:rsidR="00300191">
        <w:t>lt_field_ins</w:t>
      </w:r>
      <w:proofErr w:type="spellEnd"/>
      <w:r w:rsidR="00300191">
        <w:t xml:space="preserve">. Následne využijeme metódu pre porovnanie stĺpcov COMPARE_FIELDS kde pošleme názov tabuľky, názov externého úložiska a premennú </w:t>
      </w:r>
      <w:proofErr w:type="spellStart"/>
      <w:r w:rsidR="00300191">
        <w:t>lt_fieds_example</w:t>
      </w:r>
      <w:proofErr w:type="spellEnd"/>
      <w:r w:rsidR="00300191">
        <w:t>, ktorá obsahuje už všetky stĺpce tabuľky. Ak porovnanie dát prebehne úspešne, test je úspešne ukončený.</w:t>
      </w:r>
    </w:p>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05F376AC" w14:textId="067D1A23" w:rsidR="00017750" w:rsidRPr="00B719DE" w:rsidRDefault="00017750" w:rsidP="00B719DE">
      <w:pPr>
        <w:pStyle w:val="Nadpis3"/>
      </w:pPr>
      <w:bookmarkStart w:id="94" w:name="_Toc39758231"/>
      <w:r w:rsidRPr="00B719DE">
        <w:t xml:space="preserve">Implementácia triedy pre </w:t>
      </w:r>
      <w:r w:rsidR="0087669C">
        <w:t>volanie</w:t>
      </w:r>
      <w:r w:rsidRPr="00B719DE">
        <w:t xml:space="preserve"> testovacích scenárov SM</w:t>
      </w:r>
      <w:bookmarkEnd w:id="94"/>
    </w:p>
    <w:p w14:paraId="05C15D5F" w14:textId="4E0F19F6" w:rsidR="0026085E" w:rsidRDefault="00017750" w:rsidP="00017750">
      <w:pPr>
        <w:ind w:firstLine="0"/>
      </w:pPr>
      <w:r>
        <w:tab/>
        <w:t xml:space="preserve">Triedu pre </w:t>
      </w:r>
      <w:r w:rsidR="0087669C">
        <w:t>volanie</w:t>
      </w:r>
      <w:r>
        <w:t xml:space="preserv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w:t>
      </w:r>
      <w:r w:rsidR="000D3A6B">
        <w:lastRenderedPageBreak/>
        <w:t xml:space="preserve">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0A3C79">
      <w:pPr>
        <w:pStyle w:val="Odsekzoznamu"/>
        <w:numPr>
          <w:ilvl w:val="0"/>
          <w:numId w:val="23"/>
        </w:numPr>
      </w:pPr>
      <w:proofErr w:type="spellStart"/>
      <w:r>
        <w:t>mt_test_config</w:t>
      </w:r>
      <w:proofErr w:type="spellEnd"/>
      <w:r>
        <w:t xml:space="preserve"> – štandardná tabuľka typu tabuľky TST</w:t>
      </w:r>
    </w:p>
    <w:p w14:paraId="13373FA1" w14:textId="31AEB24B" w:rsidR="0026085E" w:rsidRDefault="0026085E" w:rsidP="000A3C79">
      <w:pPr>
        <w:pStyle w:val="Odsekzoznamu"/>
        <w:numPr>
          <w:ilvl w:val="0"/>
          <w:numId w:val="23"/>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7441BCDD" w14:textId="4975B5EC" w:rsidR="000525EB"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w:t>
      </w:r>
      <w:r w:rsidR="00703CAA">
        <w:t>á</w:t>
      </w:r>
      <w:r w:rsidR="00B97EC1">
        <w:t xml:space="preserve">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xml:space="preserve">. </w:t>
      </w:r>
    </w:p>
    <w:p w14:paraId="502C0112" w14:textId="232241C4" w:rsidR="00526F06" w:rsidRPr="003C5B4A" w:rsidRDefault="007C6F09" w:rsidP="000525EB">
      <w:r>
        <w:t>Metóda CLEANUP neobsahuje žiadnu implementáciu, pretože o čistenie dát a záznamov sa starajú konkrétne implementácie testovacích scenárov.</w:t>
      </w:r>
    </w:p>
    <w:p w14:paraId="4805CE87" w14:textId="77777777" w:rsidR="00703CAA" w:rsidRPr="00D6560E" w:rsidRDefault="00703CAA" w:rsidP="00D6560E">
      <w:pPr>
        <w:pStyle w:val="Nadpis3"/>
        <w:rPr>
          <w:lang w:val="en-US"/>
        </w:rPr>
      </w:pPr>
      <w:bookmarkStart w:id="95" w:name="_Toc39758232"/>
      <w:r w:rsidRPr="00D6560E">
        <w:t xml:space="preserve">Implementácia programu </w:t>
      </w:r>
      <w:r w:rsidRPr="00D6560E">
        <w:rPr>
          <w:lang w:val="en-US"/>
        </w:rPr>
        <w:t xml:space="preserve">pre </w:t>
      </w:r>
      <w:r w:rsidRPr="00D6560E">
        <w:t>spúšťanie testovacích scenárov</w:t>
      </w:r>
      <w:bookmarkEnd w:id="95"/>
    </w:p>
    <w:p w14:paraId="21D0F0E1" w14:textId="7596907C" w:rsidR="00703CAA" w:rsidRDefault="00703CAA" w:rsidP="00703CAA">
      <w:pPr>
        <w:ind w:firstLine="0"/>
      </w:pPr>
      <w:r>
        <w:tab/>
        <w:t xml:space="preserve">Program BTEST slúži sa spúšťanie testovacích scenárov. Obsahuje parametre </w:t>
      </w:r>
      <w:proofErr w:type="spellStart"/>
      <w:r>
        <w:t>so_scen</w:t>
      </w:r>
      <w:proofErr w:type="spellEnd"/>
      <w:r>
        <w:t xml:space="preserve">, </w:t>
      </w:r>
      <w:proofErr w:type="spellStart"/>
      <w:r>
        <w:t>p_debug</w:t>
      </w:r>
      <w:proofErr w:type="spellEnd"/>
      <w:r>
        <w:t xml:space="preserve">, </w:t>
      </w:r>
      <w:proofErr w:type="spellStart"/>
      <w:r>
        <w:t>p_notify</w:t>
      </w:r>
      <w:proofErr w:type="spellEnd"/>
      <w:r>
        <w:t xml:space="preserve">, </w:t>
      </w:r>
      <w:proofErr w:type="spellStart"/>
      <w:r>
        <w:t>p_subj</w:t>
      </w:r>
      <w:proofErr w:type="spellEnd"/>
      <w:r>
        <w:t xml:space="preserve"> a </w:t>
      </w:r>
      <w:proofErr w:type="spellStart"/>
      <w:r>
        <w:t>so_email</w:t>
      </w:r>
      <w:proofErr w:type="spellEnd"/>
      <w:r>
        <w:t xml:space="preserve">. Parameter </w:t>
      </w:r>
      <w:proofErr w:type="spellStart"/>
      <w:r>
        <w:t>so_scen</w:t>
      </w:r>
      <w:proofErr w:type="spellEnd"/>
      <w:r>
        <w:t xml:space="preserve"> môže obsahovať typ testovacieho scenáru, čiže produkt, na ktorom sa bude testovať</w:t>
      </w:r>
      <w:r w:rsidR="009B32DD">
        <w:t xml:space="preserve">. </w:t>
      </w:r>
      <w:proofErr w:type="spellStart"/>
      <w:r>
        <w:t>P_debug</w:t>
      </w:r>
      <w:proofErr w:type="spellEnd"/>
      <w:r>
        <w:t xml:space="preserve"> slúži sa </w:t>
      </w:r>
      <w:proofErr w:type="spellStart"/>
      <w:r>
        <w:t>debugovanie</w:t>
      </w:r>
      <w:proofErr w:type="spellEnd"/>
      <w:r>
        <w:t xml:space="preserve"> testov tak, že po spustení programu zastaví vykonávanie a otvorí </w:t>
      </w:r>
      <w:proofErr w:type="spellStart"/>
      <w:r>
        <w:t>debuger</w:t>
      </w:r>
      <w:proofErr w:type="spellEnd"/>
      <w:r>
        <w:t xml:space="preserve">. </w:t>
      </w:r>
      <w:proofErr w:type="spellStart"/>
      <w:r>
        <w:t>P_notify</w:t>
      </w:r>
      <w:proofErr w:type="spellEnd"/>
      <w:r>
        <w:t xml:space="preserve"> je </w:t>
      </w:r>
      <w:proofErr w:type="spellStart"/>
      <w:r>
        <w:t>začiarkovacie</w:t>
      </w:r>
      <w:proofErr w:type="spellEnd"/>
      <w:r>
        <w:t xml:space="preserve"> políčko, ktoré signalizuje programu BTEST, či bude výsledky testov posielať emailom. </w:t>
      </w:r>
      <w:proofErr w:type="spellStart"/>
      <w:r>
        <w:t>P_subj</w:t>
      </w:r>
      <w:proofErr w:type="spellEnd"/>
      <w:r>
        <w:t xml:space="preserve"> je popis testovania, prednastavený na hodnotu „</w:t>
      </w:r>
      <w:proofErr w:type="spellStart"/>
      <w:r>
        <w:t>Automatic</w:t>
      </w:r>
      <w:proofErr w:type="spellEnd"/>
      <w:r>
        <w:t xml:space="preserve"> test </w:t>
      </w:r>
      <w:proofErr w:type="spellStart"/>
      <w:r>
        <w:t>results</w:t>
      </w:r>
      <w:proofErr w:type="spellEnd"/>
      <w:r>
        <w:t xml:space="preserve">“. A nakoniec parameter </w:t>
      </w:r>
      <w:proofErr w:type="spellStart"/>
      <w:r>
        <w:t>so_email</w:t>
      </w:r>
      <w:proofErr w:type="spellEnd"/>
      <w:r>
        <w:t xml:space="preserve"> slúži na vyplnenie emailovej adresy, na ktorú sa výsledky testov pošlú. </w:t>
      </w:r>
      <w:proofErr w:type="spellStart"/>
      <w:r>
        <w:t>So_email</w:t>
      </w:r>
      <w:proofErr w:type="spellEnd"/>
      <w:r>
        <w:t xml:space="preserve"> takisto môže obsahovať viacero hodnôt.</w:t>
      </w:r>
    </w:p>
    <w:p w14:paraId="67B5A76D" w14:textId="33B7A62C" w:rsidR="00703CAA" w:rsidRDefault="00703CAA" w:rsidP="00703CAA">
      <w:pPr>
        <w:ind w:firstLine="0"/>
      </w:pPr>
      <w:r>
        <w:lastRenderedPageBreak/>
        <w:tab/>
        <w:t xml:space="preserve">Po vyplnení týchto parametrov BTEST spustí hlavnú logiku programu. Vytvorí  inštanciu objektu pre zaznamenávanie informácií </w:t>
      </w:r>
      <w:proofErr w:type="spellStart"/>
      <w:r>
        <w:t>lo_log</w:t>
      </w:r>
      <w:proofErr w:type="spellEnd"/>
      <w:r>
        <w:t xml:space="preserve">, typu TCASES_LOG. Z tabuľky SCEN pomocou príkazu SELECT vytiahne záznamy do lokálnej premennej </w:t>
      </w:r>
      <w:proofErr w:type="spellStart"/>
      <w:r>
        <w:t>lt_scen</w:t>
      </w:r>
      <w:proofErr w:type="spellEnd"/>
      <w:r>
        <w:t xml:space="preserve"> (tabuľka typu SCEN) s podmienkou, WHERE </w:t>
      </w:r>
      <w:proofErr w:type="spellStart"/>
      <w:r>
        <w:t>scenario</w:t>
      </w:r>
      <w:proofErr w:type="spellEnd"/>
      <w:r>
        <w:t xml:space="preserve"> IN </w:t>
      </w:r>
      <w:proofErr w:type="spellStart"/>
      <w:r>
        <w:t>so_scen</w:t>
      </w:r>
      <w:proofErr w:type="spellEnd"/>
      <w:r>
        <w:t>, čo znamená, že sa vytiahnu všetky záznamy, kde sa SCENARIO zhoduje z hodnotami v </w:t>
      </w:r>
      <w:proofErr w:type="spellStart"/>
      <w:r>
        <w:t>so_scen</w:t>
      </w:r>
      <w:proofErr w:type="spellEnd"/>
      <w:r>
        <w:t xml:space="preserve">. Každý záznam z tabuľky v stĺpci CLASSNAME obsahuje názov triedy, ktorá sa stará o spúšťanie testovacích scenárov napr. trieda STORAGE. BTEST robí LOOP cyklus  na tabuľke </w:t>
      </w:r>
      <w:proofErr w:type="spellStart"/>
      <w:r>
        <w:t>lt_scen</w:t>
      </w:r>
      <w:proofErr w:type="spellEnd"/>
      <w:r>
        <w:t>, kde pri každej iterácií vytvorí inštanciu triedy podľa stĺpca CLASSNAME a zavolá metódy INIT, TEST a CLEANUP. Po ukončení LOOP cyklu</w:t>
      </w:r>
      <w:r w:rsidR="00CC488D">
        <w:t>,</w:t>
      </w:r>
      <w:r>
        <w:t xml:space="preserve"> BTEST odošle výsledky testov na emailové adresy zadané v parametri </w:t>
      </w:r>
      <w:proofErr w:type="spellStart"/>
      <w:r>
        <w:t>so_email</w:t>
      </w:r>
      <w:proofErr w:type="spellEnd"/>
      <w:r>
        <w:t>.</w:t>
      </w:r>
    </w:p>
    <w:p w14:paraId="3EE4E993" w14:textId="77777777" w:rsidR="00703CAA" w:rsidRPr="00D6560E" w:rsidRDefault="00703CAA" w:rsidP="00D6560E">
      <w:pPr>
        <w:pStyle w:val="Nadpis3"/>
      </w:pPr>
      <w:bookmarkStart w:id="96" w:name="_Toc39758233"/>
      <w:r w:rsidRPr="00D6560E">
        <w:t>Implementácia programu pre ľahšiu manipuláciu s testovacími scenármi</w:t>
      </w:r>
      <w:bookmarkEnd w:id="96"/>
    </w:p>
    <w:p w14:paraId="6EE1723C" w14:textId="2EAF4497" w:rsidR="00703CAA" w:rsidRDefault="00703CAA" w:rsidP="00703CAA">
      <w:pPr>
        <w:ind w:firstLine="0"/>
      </w:pPr>
      <w:r>
        <w:rPr>
          <w:b/>
          <w:bCs/>
        </w:rPr>
        <w:tab/>
      </w:r>
      <w:r>
        <w:t xml:space="preserve">Program WRAPPER poskytuje grafické rozhranie na vyberanie testovacích scenárov. Obsahuje parametre </w:t>
      </w:r>
      <w:proofErr w:type="spellStart"/>
      <w:r>
        <w:t>p_sm</w:t>
      </w:r>
      <w:proofErr w:type="spellEnd"/>
      <w:r>
        <w:t xml:space="preserve">, </w:t>
      </w:r>
      <w:proofErr w:type="spellStart"/>
      <w:r>
        <w:t>p_glext</w:t>
      </w:r>
      <w:proofErr w:type="spellEnd"/>
      <w:r>
        <w:t xml:space="preserve"> a p_ext2, podľa ktorých sa vyplní premenná </w:t>
      </w:r>
      <w:proofErr w:type="spellStart"/>
      <w:r>
        <w:t>gv_scen</w:t>
      </w:r>
      <w:proofErr w:type="spellEnd"/>
      <w:r>
        <w:t xml:space="preserve"> napríklad pre </w:t>
      </w:r>
      <w:proofErr w:type="spellStart"/>
      <w:r>
        <w:t>p_sm</w:t>
      </w:r>
      <w:proofErr w:type="spellEnd"/>
      <w:r>
        <w:t xml:space="preserve"> bude mať </w:t>
      </w:r>
      <w:proofErr w:type="spellStart"/>
      <w:r>
        <w:t>gv_scen</w:t>
      </w:r>
      <w:proofErr w:type="spellEnd"/>
      <w:r>
        <w:t xml:space="preserve"> hodnotu „SM_TAB_STORAGE“. Podľa výberu jedného z parametrov pomocou </w:t>
      </w:r>
      <w:proofErr w:type="spellStart"/>
      <w:r>
        <w:t>začiarkovacích</w:t>
      </w:r>
      <w:proofErr w:type="spellEnd"/>
      <w:r>
        <w:t xml:space="preserve"> políčok (</w:t>
      </w:r>
      <w:proofErr w:type="spellStart"/>
      <w:r>
        <w:t>check</w:t>
      </w:r>
      <w:proofErr w:type="spellEnd"/>
      <w:r>
        <w:t xml:space="preserve"> box) WRAPPER zobrazí zoznam testovacích scenárov, ktoré sú uložené v konfiguračnej tabuľke. Pre produkt SM je to tabuľka TST.</w:t>
      </w:r>
    </w:p>
    <w:p w14:paraId="738194E5" w14:textId="13BD77D9" w:rsidR="00B719DE" w:rsidRDefault="00703CAA" w:rsidP="008A4F78">
      <w:pPr>
        <w:ind w:firstLine="0"/>
      </w:pPr>
      <w:r>
        <w:tab/>
        <w:t xml:space="preserve">Po výbere testovacích scenárov zo zoznamu, WRAPPER stlačením tlačidla </w:t>
      </w:r>
      <w:proofErr w:type="spellStart"/>
      <w:r>
        <w:t>Execute</w:t>
      </w:r>
      <w:proofErr w:type="spellEnd"/>
      <w:r>
        <w:t xml:space="preserve"> </w:t>
      </w:r>
      <w:proofErr w:type="spellStart"/>
      <w:r>
        <w:t>tests</w:t>
      </w:r>
      <w:proofErr w:type="spellEnd"/>
      <w:r>
        <w:t xml:space="preserve"> najskôr uloží zmeny urobené v zozname do konfiguračnej tabuľky. Následne  zavolá a spustí vykonávanie programu BTEST s vyplnenými parametrami </w:t>
      </w:r>
      <w:proofErr w:type="spellStart"/>
      <w:r>
        <w:t>so_scen</w:t>
      </w:r>
      <w:proofErr w:type="spellEnd"/>
      <w:r>
        <w:t xml:space="preserve"> = </w:t>
      </w:r>
      <w:proofErr w:type="spellStart"/>
      <w:r>
        <w:t>gv_scen</w:t>
      </w:r>
      <w:proofErr w:type="spellEnd"/>
      <w:r>
        <w:t xml:space="preserve">, </w:t>
      </w:r>
      <w:proofErr w:type="spellStart"/>
      <w:r>
        <w:t>p_debug</w:t>
      </w:r>
      <w:proofErr w:type="spellEnd"/>
      <w:r>
        <w:t xml:space="preserve"> = </w:t>
      </w:r>
      <w:r>
        <w:rPr>
          <w:lang w:val="en-US"/>
        </w:rPr>
        <w:t xml:space="preserve">‘ ’, </w:t>
      </w:r>
      <w:proofErr w:type="spellStart"/>
      <w:r>
        <w:rPr>
          <w:lang w:val="en-US"/>
        </w:rPr>
        <w:t>p_notify</w:t>
      </w:r>
      <w:proofErr w:type="spellEnd"/>
      <w:r>
        <w:rPr>
          <w:lang w:val="en-US"/>
        </w:rPr>
        <w:t xml:space="preserve"> = ‘X’, </w:t>
      </w:r>
      <w:proofErr w:type="spellStart"/>
      <w:r>
        <w:rPr>
          <w:lang w:val="en-US"/>
        </w:rPr>
        <w:t>p_subj</w:t>
      </w:r>
      <w:proofErr w:type="spellEnd"/>
      <w:r>
        <w:rPr>
          <w:lang w:val="en-US"/>
        </w:rPr>
        <w:t xml:space="preserve"> = ‘BTEST executed from QA wrapper’. Parameter </w:t>
      </w:r>
      <w:proofErr w:type="spellStart"/>
      <w:r>
        <w:rPr>
          <w:lang w:val="en-US"/>
        </w:rPr>
        <w:t>so_email</w:t>
      </w:r>
      <w:proofErr w:type="spellEnd"/>
      <w:r>
        <w:rPr>
          <w:lang w:val="en-US"/>
        </w:rPr>
        <w:t xml:space="preserve"> je </w:t>
      </w:r>
      <w:r>
        <w:t xml:space="preserve">prednastavený na hodnotu skupinového emailu, kde sú všetci z našej firmy koho sa udržiavanie produktu SM týka. </w:t>
      </w:r>
    </w:p>
    <w:p w14:paraId="54FC6861" w14:textId="1EB5D8B6" w:rsidR="00395590" w:rsidRDefault="00395590" w:rsidP="00962E7B">
      <w:pPr>
        <w:pStyle w:val="Nadpis2"/>
      </w:pPr>
      <w:bookmarkStart w:id="97" w:name="_Toc39758234"/>
      <w:r w:rsidRPr="00962E7B">
        <w:t>Proces spustenia</w:t>
      </w:r>
      <w:r w:rsidR="00962E7B">
        <w:t xml:space="preserve"> automatizovaného</w:t>
      </w:r>
      <w:r w:rsidRPr="00962E7B">
        <w:t xml:space="preserve"> testovacieho systému</w:t>
      </w:r>
      <w:bookmarkEnd w:id="97"/>
    </w:p>
    <w:p w14:paraId="41477AF6" w14:textId="534FD557" w:rsidR="00955F5D" w:rsidRPr="00955F5D" w:rsidRDefault="00955F5D" w:rsidP="007A5349">
      <w:pPr>
        <w:pStyle w:val="Nadpis3"/>
      </w:pPr>
      <w:bookmarkStart w:id="98" w:name="_Toc39758235"/>
      <w:r w:rsidRPr="00955F5D">
        <w:t>Jednorazové spustenie</w:t>
      </w:r>
      <w:bookmarkEnd w:id="98"/>
    </w:p>
    <w:p w14:paraId="769E0B5B" w14:textId="70405632"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703CAA">
        <w:t xml:space="preserve">, kde </w:t>
      </w:r>
      <w:r w:rsidR="008A4F78">
        <w:t>si môžeme vybrať</w:t>
      </w:r>
      <w:r w:rsidR="008A4F78" w:rsidRPr="008A4F78">
        <w:t xml:space="preserve"> z podporovaných produktov</w:t>
      </w:r>
      <w:r w:rsidR="008A4F78">
        <w:t xml:space="preserve"> na testovanie prostredníctvom </w:t>
      </w:r>
      <w:proofErr w:type="spellStart"/>
      <w:r w:rsidR="008A4F78">
        <w:t>radio</w:t>
      </w:r>
      <w:proofErr w:type="spellEnd"/>
      <w:r w:rsidR="008A4F78">
        <w:t xml:space="preserve"> </w:t>
      </w:r>
      <w:proofErr w:type="spellStart"/>
      <w:r w:rsidR="008A4F78">
        <w:t>button</w:t>
      </w:r>
      <w:proofErr w:type="spellEnd"/>
      <w:r w:rsidR="00306556">
        <w:t xml:space="preserve"> tlačidiel</w:t>
      </w:r>
      <w:r w:rsidR="008A4F78">
        <w:t xml:space="preserve">. </w:t>
      </w:r>
      <w:r w:rsidR="007714AC">
        <w:t xml:space="preserve">Ako môžeme vidieť na obrázku č. </w:t>
      </w:r>
      <w:r w:rsidR="00306556">
        <w:t>8</w:t>
      </w:r>
      <w:r w:rsidR="007714AC">
        <w:t xml:space="preserve">,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2B7D533F" w:rsidR="007714AC" w:rsidRPr="00306556" w:rsidRDefault="00086308" w:rsidP="00306556">
      <w:pPr>
        <w:ind w:left="709"/>
        <w:rPr>
          <w:b/>
          <w:bCs/>
        </w:rPr>
      </w:pPr>
      <w:r>
        <w:rPr>
          <w:noProof/>
        </w:rPr>
        <w:lastRenderedPageBreak/>
        <mc:AlternateContent>
          <mc:Choice Requires="wps">
            <w:drawing>
              <wp:anchor distT="0" distB="0" distL="114300" distR="114300" simplePos="0" relativeHeight="251687936" behindDoc="0" locked="0" layoutInCell="1" allowOverlap="1" wp14:anchorId="01EF722E" wp14:editId="3B098210">
                <wp:simplePos x="0" y="0"/>
                <wp:positionH relativeFrom="column">
                  <wp:posOffset>-271145</wp:posOffset>
                </wp:positionH>
                <wp:positionV relativeFrom="paragraph">
                  <wp:posOffset>1849120</wp:posOffset>
                </wp:positionV>
                <wp:extent cx="5574030"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2CFA4C1D" w14:textId="19616EB4" w:rsidR="00D5736F" w:rsidRPr="00AA7768" w:rsidRDefault="00D5736F" w:rsidP="00086308">
                            <w:pPr>
                              <w:pStyle w:val="Popis"/>
                              <w:rPr>
                                <w:bCs/>
                                <w:noProof/>
                                <w:sz w:val="24"/>
                              </w:rPr>
                            </w:pPr>
                            <w:bookmarkStart w:id="99" w:name="_Toc39583386"/>
                            <w:bookmarkStart w:id="100" w:name="_Toc39757875"/>
                            <w:r>
                              <w:t xml:space="preserve">Obrázok </w:t>
                            </w:r>
                            <w:fldSimple w:instr=" SEQ Obrázok \* ARABIC ">
                              <w:r>
                                <w:rPr>
                                  <w:noProof/>
                                </w:rPr>
                                <w:t>8</w:t>
                              </w:r>
                            </w:fldSimple>
                            <w:r>
                              <w:t xml:space="preserve"> - Program </w:t>
                            </w:r>
                            <w:r w:rsidRPr="002A6DC3">
                              <w:t>WRAPPER, výber produktu</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F722E" id="Textové pole 20" o:spid="_x0000_s1033" type="#_x0000_t202" style="position:absolute;left:0;text-align:left;margin-left:-21.35pt;margin-top:145.6pt;width:438.9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" stroked="f">
                <v:textbox style="mso-fit-shape-to-text:t" inset="0,0,0,0">
                  <w:txbxContent>
                    <w:p w14:paraId="2CFA4C1D" w14:textId="19616EB4" w:rsidR="00D5736F" w:rsidRPr="00AA7768" w:rsidRDefault="00D5736F" w:rsidP="00086308">
                      <w:pPr>
                        <w:pStyle w:val="Popis"/>
                        <w:rPr>
                          <w:bCs/>
                          <w:noProof/>
                          <w:sz w:val="24"/>
                        </w:rPr>
                      </w:pPr>
                      <w:bookmarkStart w:id="101" w:name="_Toc39583386"/>
                      <w:bookmarkStart w:id="102" w:name="_Toc39757875"/>
                      <w:r>
                        <w:t xml:space="preserve">Obrázok </w:t>
                      </w:r>
                      <w:fldSimple w:instr=" SEQ Obrázok \* ARABIC ">
                        <w:r>
                          <w:rPr>
                            <w:noProof/>
                          </w:rPr>
                          <w:t>8</w:t>
                        </w:r>
                      </w:fldSimple>
                      <w:r>
                        <w:t xml:space="preserve"> - Program </w:t>
                      </w:r>
                      <w:r w:rsidRPr="002A6DC3">
                        <w:t>WRAPPER, výber produktu</w:t>
                      </w:r>
                      <w:bookmarkEnd w:id="101"/>
                      <w:bookmarkEnd w:id="102"/>
                    </w:p>
                  </w:txbxContent>
                </v:textbox>
                <w10:wrap type="topAndBottom"/>
              </v:shape>
            </w:pict>
          </mc:Fallback>
        </mc:AlternateContent>
      </w:r>
      <w:r w:rsidR="00A9489F" w:rsidRPr="00306556">
        <w:rPr>
          <w:b/>
          <w:bCs/>
          <w:noProof/>
        </w:rPr>
        <w:drawing>
          <wp:anchor distT="0" distB="0" distL="114300" distR="114300" simplePos="0" relativeHeight="251671552" behindDoc="0" locked="0" layoutInCell="1" allowOverlap="1" wp14:anchorId="54A1E659" wp14:editId="3F18040F">
            <wp:simplePos x="0" y="0"/>
            <wp:positionH relativeFrom="page">
              <wp:align>center</wp:align>
            </wp:positionH>
            <wp:positionV relativeFrom="paragraph">
              <wp:posOffset>0</wp:posOffset>
            </wp:positionV>
            <wp:extent cx="5574030" cy="1791970"/>
            <wp:effectExtent l="0" t="0" r="7620"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anchor>
        </w:drawing>
      </w:r>
      <w:r w:rsidR="00306556">
        <w:rPr>
          <w:b/>
          <w:bCs/>
        </w:rPr>
        <w:t xml:space="preserve">       </w:t>
      </w:r>
    </w:p>
    <w:p w14:paraId="4A30972D" w14:textId="58E60A8A" w:rsidR="005B1D74" w:rsidRDefault="00086308" w:rsidP="007714AC">
      <w:r>
        <w:rPr>
          <w:noProof/>
        </w:rPr>
        <mc:AlternateContent>
          <mc:Choice Requires="wps">
            <w:drawing>
              <wp:anchor distT="0" distB="0" distL="114300" distR="114300" simplePos="0" relativeHeight="251689984" behindDoc="0" locked="0" layoutInCell="1" allowOverlap="1" wp14:anchorId="0C2F44A6" wp14:editId="58044158">
                <wp:simplePos x="0" y="0"/>
                <wp:positionH relativeFrom="column">
                  <wp:posOffset>-718820</wp:posOffset>
                </wp:positionH>
                <wp:positionV relativeFrom="paragraph">
                  <wp:posOffset>3107690</wp:posOffset>
                </wp:positionV>
                <wp:extent cx="6471285" cy="635"/>
                <wp:effectExtent l="0" t="0" r="0" b="0"/>
                <wp:wrapTopAndBottom/>
                <wp:docPr id="21" name="Textové pole 21"/>
                <wp:cNvGraphicFramePr/>
                <a:graphic xmlns:a="http://schemas.openxmlformats.org/drawingml/2006/main">
                  <a:graphicData uri="http://schemas.microsoft.com/office/word/2010/wordprocessingShape">
                    <wps:wsp>
                      <wps:cNvSpPr txBox="1"/>
                      <wps:spPr>
                        <a:xfrm>
                          <a:off x="0" y="0"/>
                          <a:ext cx="6471285" cy="635"/>
                        </a:xfrm>
                        <a:prstGeom prst="rect">
                          <a:avLst/>
                        </a:prstGeom>
                        <a:solidFill>
                          <a:prstClr val="white"/>
                        </a:solidFill>
                        <a:ln>
                          <a:noFill/>
                        </a:ln>
                      </wps:spPr>
                      <wps:txbx>
                        <w:txbxContent>
                          <w:p w14:paraId="3DEB2809" w14:textId="38B845C1" w:rsidR="00D5736F" w:rsidRPr="00D61A6B" w:rsidRDefault="00D5736F" w:rsidP="00086308">
                            <w:pPr>
                              <w:pStyle w:val="Popis"/>
                              <w:rPr>
                                <w:noProof/>
                                <w:sz w:val="24"/>
                                <w:lang w:val="en-US"/>
                              </w:rPr>
                            </w:pPr>
                            <w:bookmarkStart w:id="103" w:name="_Toc39583388"/>
                            <w:bookmarkStart w:id="104" w:name="_Toc39757876"/>
                            <w:r>
                              <w:t xml:space="preserve">Obrázok </w:t>
                            </w:r>
                            <w:fldSimple w:instr=" SEQ Obrázok \* ARABIC ">
                              <w:r>
                                <w:rPr>
                                  <w:noProof/>
                                </w:rPr>
                                <w:t>9</w:t>
                              </w:r>
                            </w:fldSimple>
                            <w:r>
                              <w:t xml:space="preserve"> - Program </w:t>
                            </w:r>
                            <w:r w:rsidRPr="00FA3E48">
                              <w:rPr>
                                <w:noProof/>
                              </w:rPr>
                              <w:t>WRAPPER, zoznam testovacích scenárov</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F44A6" id="Textové pole 21" o:spid="_x0000_s1034" type="#_x0000_t202" style="position:absolute;left:0;text-align:left;margin-left:-56.6pt;margin-top:244.7pt;width:509.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" stroked="f">
                <v:textbox style="mso-fit-shape-to-text:t" inset="0,0,0,0">
                  <w:txbxContent>
                    <w:p w14:paraId="3DEB2809" w14:textId="38B845C1" w:rsidR="00D5736F" w:rsidRPr="00D61A6B" w:rsidRDefault="00D5736F" w:rsidP="00086308">
                      <w:pPr>
                        <w:pStyle w:val="Popis"/>
                        <w:rPr>
                          <w:noProof/>
                          <w:sz w:val="24"/>
                          <w:lang w:val="en-US"/>
                        </w:rPr>
                      </w:pPr>
                      <w:bookmarkStart w:id="105" w:name="_Toc39583388"/>
                      <w:bookmarkStart w:id="106" w:name="_Toc39757876"/>
                      <w:r>
                        <w:t xml:space="preserve">Obrázok </w:t>
                      </w:r>
                      <w:fldSimple w:instr=" SEQ Obrázok \* ARABIC ">
                        <w:r>
                          <w:rPr>
                            <w:noProof/>
                          </w:rPr>
                          <w:t>9</w:t>
                        </w:r>
                      </w:fldSimple>
                      <w:r>
                        <w:t xml:space="preserve"> - Program </w:t>
                      </w:r>
                      <w:r w:rsidRPr="00FA3E48">
                        <w:rPr>
                          <w:noProof/>
                        </w:rPr>
                        <w:t>WRAPPER, zoznam testovacích scenárov</w:t>
                      </w:r>
                      <w:bookmarkEnd w:id="105"/>
                      <w:bookmarkEnd w:id="106"/>
                    </w:p>
                  </w:txbxContent>
                </v:textbox>
                <w10:wrap type="topAndBottom"/>
              </v:shape>
            </w:pict>
          </mc:Fallback>
        </mc:AlternateContent>
      </w:r>
      <w:r w:rsidR="00B1345A">
        <w:rPr>
          <w:noProof/>
          <w:lang w:val="en-US"/>
        </w:rPr>
        <w:drawing>
          <wp:anchor distT="0" distB="0" distL="114300" distR="114300" simplePos="0" relativeHeight="251666432" behindDoc="0" locked="0" layoutInCell="1" allowOverlap="1" wp14:anchorId="35B9528B" wp14:editId="56A11C7F">
            <wp:simplePos x="0" y="0"/>
            <wp:positionH relativeFrom="page">
              <wp:align>center</wp:align>
            </wp:positionH>
            <wp:positionV relativeFrom="paragraph">
              <wp:posOffset>832485</wp:posOffset>
            </wp:positionV>
            <wp:extent cx="6471285" cy="2218055"/>
            <wp:effectExtent l="0" t="0" r="5715" b="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l="467" r="4613" b="10536"/>
                    <a:stretch/>
                  </pic:blipFill>
                  <pic:spPr bwMode="auto">
                    <a:xfrm>
                      <a:off x="0" y="0"/>
                      <a:ext cx="6471285" cy="221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r w:rsidR="00703CAA">
        <w:t>SM</w:t>
      </w:r>
      <w:r w:rsidR="002C4C3A">
        <w:t xml:space="preserve">, čo môžeme vidieť na obrázku číslo </w:t>
      </w:r>
      <w:r w:rsidR="00306556">
        <w:t>9</w:t>
      </w:r>
      <w:r w:rsidR="007714AC">
        <w:t xml:space="preserve">. </w:t>
      </w:r>
    </w:p>
    <w:p w14:paraId="3E5D8BD9" w14:textId="4C037DD5" w:rsidR="00B771DC" w:rsidRDefault="00962E7B" w:rsidP="000427E5">
      <w:r>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r w:rsidR="00252B55">
        <w:t>ENABLED</w:t>
      </w:r>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pre všetky záznamy stĺpec </w:t>
      </w:r>
      <w:r w:rsidR="00252B55">
        <w:t xml:space="preserve">ENABLED </w:t>
      </w:r>
      <w:r>
        <w:t xml:space="preserve">ako začiarknutý. Tlačidlo </w:t>
      </w:r>
      <w:proofErr w:type="spellStart"/>
      <w:r>
        <w:t>Deselect</w:t>
      </w:r>
      <w:proofErr w:type="spellEnd"/>
      <w:r>
        <w:t xml:space="preserve"> </w:t>
      </w:r>
      <w:proofErr w:type="spellStart"/>
      <w:r>
        <w:t>All</w:t>
      </w:r>
      <w:proofErr w:type="spellEnd"/>
      <w:r>
        <w:t xml:space="preserve"> naopak označí pre všetky záznamy stĺpec </w:t>
      </w:r>
      <w:r w:rsidR="00252B55">
        <w:t xml:space="preserve">ENABLED </w:t>
      </w:r>
      <w:r>
        <w:t xml:space="preserve">ako nezačiarknutý. GUI tohto programu nám taktiež 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r w:rsidR="00252B55">
        <w:t>ENABLED</w:t>
      </w:r>
      <w:r w:rsidR="00606DCF">
        <w:t>.</w:t>
      </w:r>
      <w:r w:rsidR="006E591A">
        <w:t xml:space="preserve"> </w:t>
      </w:r>
    </w:p>
    <w:p w14:paraId="3CFF3F27" w14:textId="56254502" w:rsidR="00F20948" w:rsidRDefault="00FB2E28" w:rsidP="000427E5">
      <w:r>
        <w:rPr>
          <w:noProof/>
        </w:rPr>
        <w:lastRenderedPageBreak/>
        <mc:AlternateContent>
          <mc:Choice Requires="wps">
            <w:drawing>
              <wp:anchor distT="0" distB="0" distL="114300" distR="114300" simplePos="0" relativeHeight="251713536" behindDoc="0" locked="0" layoutInCell="1" allowOverlap="1" wp14:anchorId="72038E0D" wp14:editId="5D2276E0">
                <wp:simplePos x="0" y="0"/>
                <wp:positionH relativeFrom="column">
                  <wp:posOffset>433705</wp:posOffset>
                </wp:positionH>
                <wp:positionV relativeFrom="paragraph">
                  <wp:posOffset>3197225</wp:posOffset>
                </wp:positionV>
                <wp:extent cx="4166235"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4166235" cy="635"/>
                        </a:xfrm>
                        <a:prstGeom prst="rect">
                          <a:avLst/>
                        </a:prstGeom>
                        <a:solidFill>
                          <a:prstClr val="white"/>
                        </a:solidFill>
                        <a:ln>
                          <a:noFill/>
                        </a:ln>
                      </wps:spPr>
                      <wps:txbx>
                        <w:txbxContent>
                          <w:p w14:paraId="7A08FE11" w14:textId="37B04FEF" w:rsidR="00D5736F" w:rsidRPr="0096181A" w:rsidRDefault="00D5736F" w:rsidP="00FB2E28">
                            <w:pPr>
                              <w:pStyle w:val="Popis"/>
                              <w:rPr>
                                <w:noProof/>
                                <w:sz w:val="24"/>
                              </w:rPr>
                            </w:pPr>
                            <w:bookmarkStart w:id="107" w:name="_Toc39757877"/>
                            <w:r>
                              <w:t xml:space="preserve">Obrázok </w:t>
                            </w:r>
                            <w:fldSimple w:instr=" SEQ Obrázok \* ARABIC ">
                              <w:r>
                                <w:rPr>
                                  <w:noProof/>
                                </w:rPr>
                                <w:t>10</w:t>
                              </w:r>
                            </w:fldSimple>
                            <w:r>
                              <w:rPr>
                                <w:noProof/>
                              </w:rPr>
                              <w:t xml:space="preserve"> - pridávanie testov</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38E0D" id="Textové pole 24" o:spid="_x0000_s1035" type="#_x0000_t202" style="position:absolute;left:0;text-align:left;margin-left:34.15pt;margin-top:251.75pt;width:328.0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" stroked="f">
                <v:textbox style="mso-fit-shape-to-text:t" inset="0,0,0,0">
                  <w:txbxContent>
                    <w:p w14:paraId="7A08FE11" w14:textId="37B04FEF" w:rsidR="00D5736F" w:rsidRPr="0096181A" w:rsidRDefault="00D5736F" w:rsidP="00FB2E28">
                      <w:pPr>
                        <w:pStyle w:val="Popis"/>
                        <w:rPr>
                          <w:noProof/>
                          <w:sz w:val="24"/>
                        </w:rPr>
                      </w:pPr>
                      <w:bookmarkStart w:id="108" w:name="_Toc39757877"/>
                      <w:r>
                        <w:t xml:space="preserve">Obrázok </w:t>
                      </w:r>
                      <w:fldSimple w:instr=" SEQ Obrázok \* ARABIC ">
                        <w:r>
                          <w:rPr>
                            <w:noProof/>
                          </w:rPr>
                          <w:t>10</w:t>
                        </w:r>
                      </w:fldSimple>
                      <w:r>
                        <w:rPr>
                          <w:noProof/>
                        </w:rPr>
                        <w:t xml:space="preserve"> - pridávanie testov</w:t>
                      </w:r>
                      <w:bookmarkEnd w:id="108"/>
                    </w:p>
                  </w:txbxContent>
                </v:textbox>
                <w10:wrap type="topAndBottom"/>
              </v:shape>
            </w:pict>
          </mc:Fallback>
        </mc:AlternateContent>
      </w:r>
      <w:r>
        <w:rPr>
          <w:noProof/>
        </w:rPr>
        <w:drawing>
          <wp:anchor distT="0" distB="0" distL="114300" distR="114300" simplePos="0" relativeHeight="251711488" behindDoc="0" locked="0" layoutInCell="1" allowOverlap="1" wp14:anchorId="0DD7B225" wp14:editId="58C62479">
            <wp:simplePos x="0" y="0"/>
            <wp:positionH relativeFrom="page">
              <wp:align>center</wp:align>
            </wp:positionH>
            <wp:positionV relativeFrom="paragraph">
              <wp:posOffset>893613</wp:posOffset>
            </wp:positionV>
            <wp:extent cx="4166235" cy="2246630"/>
            <wp:effectExtent l="0" t="0" r="5715" b="1270"/>
            <wp:wrapTopAndBottom/>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66235" cy="224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0948">
        <w:t xml:space="preserve">Pre pridávanie testov slúži tlačidlo </w:t>
      </w:r>
      <w:proofErr w:type="spellStart"/>
      <w:r w:rsidR="00F20948">
        <w:t>Add</w:t>
      </w:r>
      <w:proofErr w:type="spellEnd"/>
      <w:r w:rsidR="00F20948">
        <w:t xml:space="preserve"> test. Tlačidlo zobrazí parametre tabuľky TST a po ich vyplnení uloží záznam do tejto tabuľky. </w:t>
      </w:r>
      <w:r>
        <w:t>Grafické rozhranie pre pridávanie testov môžeme vidieť na obrázku č. 1</w:t>
      </w:r>
      <w:r w:rsidR="001E16B1">
        <w:t>0</w:t>
      </w:r>
      <w:r>
        <w:t>.</w:t>
      </w:r>
    </w:p>
    <w:p w14:paraId="33CCCAEA" w14:textId="529147C0" w:rsidR="00FB2E28" w:rsidRDefault="00FB2E28" w:rsidP="000427E5"/>
    <w:p w14:paraId="2C6F6360" w14:textId="202F4A32" w:rsidR="00306556" w:rsidRDefault="009028AC" w:rsidP="000427E5">
      <w:r>
        <w:rPr>
          <w:noProof/>
        </w:rPr>
        <mc:AlternateContent>
          <mc:Choice Requires="wps">
            <w:drawing>
              <wp:anchor distT="0" distB="0" distL="114300" distR="114300" simplePos="0" relativeHeight="251704320" behindDoc="0" locked="0" layoutInCell="1" allowOverlap="1" wp14:anchorId="38E4B67E" wp14:editId="2631D10D">
                <wp:simplePos x="0" y="0"/>
                <wp:positionH relativeFrom="column">
                  <wp:posOffset>-271145</wp:posOffset>
                </wp:positionH>
                <wp:positionV relativeFrom="paragraph">
                  <wp:posOffset>2990850</wp:posOffset>
                </wp:positionV>
                <wp:extent cx="557403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16699244" w14:textId="04898307" w:rsidR="00D5736F" w:rsidRPr="007414F7" w:rsidRDefault="00D5736F" w:rsidP="009028AC">
                            <w:pPr>
                              <w:pStyle w:val="Popis"/>
                              <w:rPr>
                                <w:bCs/>
                                <w:noProof/>
                                <w:sz w:val="24"/>
                              </w:rPr>
                            </w:pPr>
                            <w:bookmarkStart w:id="109" w:name="_Toc39583390"/>
                            <w:bookmarkStart w:id="110" w:name="_Toc39757878"/>
                            <w:r>
                              <w:t xml:space="preserve">Obrázok </w:t>
                            </w:r>
                            <w:fldSimple w:instr=" SEQ Obrázok \* ARABIC ">
                              <w:r>
                                <w:rPr>
                                  <w:noProof/>
                                </w:rPr>
                                <w:t>11</w:t>
                              </w:r>
                            </w:fldSimple>
                            <w:r>
                              <w:t>- Program BTEST, grafické rozhranie</w:t>
                            </w:r>
                            <w:bookmarkEnd w:id="109"/>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4B67E" id="Textové pole 28" o:spid="_x0000_s1036" type="#_x0000_t202" style="position:absolute;left:0;text-align:left;margin-left:-21.35pt;margin-top:235.5pt;width:438.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" stroked="f">
                <v:textbox style="mso-fit-shape-to-text:t" inset="0,0,0,0">
                  <w:txbxContent>
                    <w:p w14:paraId="16699244" w14:textId="04898307" w:rsidR="00D5736F" w:rsidRPr="007414F7" w:rsidRDefault="00D5736F" w:rsidP="009028AC">
                      <w:pPr>
                        <w:pStyle w:val="Popis"/>
                        <w:rPr>
                          <w:bCs/>
                          <w:noProof/>
                          <w:sz w:val="24"/>
                        </w:rPr>
                      </w:pPr>
                      <w:bookmarkStart w:id="111" w:name="_Toc39583390"/>
                      <w:bookmarkStart w:id="112" w:name="_Toc39757878"/>
                      <w:r>
                        <w:t xml:space="preserve">Obrázok </w:t>
                      </w:r>
                      <w:fldSimple w:instr=" SEQ Obrázok \* ARABIC ">
                        <w:r>
                          <w:rPr>
                            <w:noProof/>
                          </w:rPr>
                          <w:t>11</w:t>
                        </w:r>
                      </w:fldSimple>
                      <w:r>
                        <w:t>- Program BTEST, grafické rozhranie</w:t>
                      </w:r>
                      <w:bookmarkEnd w:id="111"/>
                      <w:bookmarkEnd w:id="112"/>
                    </w:p>
                  </w:txbxContent>
                </v:textbox>
                <w10:wrap type="topAndBottom"/>
              </v:shape>
            </w:pict>
          </mc:Fallback>
        </mc:AlternateContent>
      </w:r>
      <w:r w:rsidRPr="00306556">
        <w:rPr>
          <w:b/>
          <w:bCs/>
          <w:noProof/>
        </w:rPr>
        <w:drawing>
          <wp:anchor distT="0" distB="0" distL="114300" distR="114300" simplePos="0" relativeHeight="251702272" behindDoc="0" locked="0" layoutInCell="1" allowOverlap="1" wp14:anchorId="4BFA07F4" wp14:editId="5F135378">
            <wp:simplePos x="0" y="0"/>
            <wp:positionH relativeFrom="page">
              <wp:align>center</wp:align>
            </wp:positionH>
            <wp:positionV relativeFrom="paragraph">
              <wp:posOffset>532746</wp:posOffset>
            </wp:positionV>
            <wp:extent cx="5574030" cy="2401570"/>
            <wp:effectExtent l="0" t="0" r="762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403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556">
        <w:t xml:space="preserve">Následným stlačením tlačidla </w:t>
      </w:r>
      <w:proofErr w:type="spellStart"/>
      <w:r w:rsidR="00306556">
        <w:t>Execute</w:t>
      </w:r>
      <w:proofErr w:type="spellEnd"/>
      <w:r w:rsidR="00306556">
        <w:t xml:space="preserve"> </w:t>
      </w:r>
      <w:proofErr w:type="spellStart"/>
      <w:r w:rsidR="00306556">
        <w:t>tests</w:t>
      </w:r>
      <w:proofErr w:type="spellEnd"/>
      <w:r w:rsidR="00306556">
        <w:t xml:space="preserve"> sa vyplnia parametre programu BTEST a zobrazí sa jeho grafické rozhranie, čo môžeme vidieť na obrázku č. 1</w:t>
      </w:r>
      <w:r w:rsidR="001E16B1">
        <w:t>1</w:t>
      </w:r>
      <w:r w:rsidR="00306556">
        <w:t>.</w:t>
      </w:r>
    </w:p>
    <w:p w14:paraId="6455E39C" w14:textId="7E173697" w:rsidR="00FB2E28" w:rsidRPr="00FB2E28" w:rsidRDefault="00FB2E28" w:rsidP="00FB2E28">
      <w:r w:rsidRPr="00252B55">
        <w:t>V tejto fáze grafického rozhrania BTEST-u si môžeme vyplniť políčko na email, kde po vykonaní testovacích scenárov BTEST pošle výsledky.</w:t>
      </w:r>
      <w:r>
        <w:t xml:space="preserve"> Po stlačení tlačidla </w:t>
      </w:r>
      <w:proofErr w:type="spellStart"/>
      <w:r>
        <w:t>Execute</w:t>
      </w:r>
      <w:proofErr w:type="spellEnd"/>
      <w:r>
        <w:t xml:space="preserve"> sa spustí vykonávanie testov. Úspešné výsledky testovacích scenárov vyzerajú, ako je ukázané na obrázku 1</w:t>
      </w:r>
      <w:r w:rsidR="001E16B1">
        <w:t>2</w:t>
      </w:r>
      <w:r>
        <w:t>.</w:t>
      </w:r>
    </w:p>
    <w:p w14:paraId="65647AD4" w14:textId="5AC90323" w:rsidR="00FB2E28" w:rsidRPr="00FB2E28" w:rsidRDefault="00FB2E28" w:rsidP="00FB2E28"/>
    <w:p w14:paraId="6C8A33AC" w14:textId="0CED4526" w:rsidR="00FB2E28" w:rsidRPr="00FB2E28" w:rsidRDefault="00FB2E28" w:rsidP="00FB2E28"/>
    <w:p w14:paraId="221318D0" w14:textId="2D8539A1" w:rsidR="00306556" w:rsidRDefault="00FB2E28" w:rsidP="00306556">
      <w:r>
        <w:rPr>
          <w:noProof/>
        </w:rPr>
        <mc:AlternateContent>
          <mc:Choice Requires="wps">
            <w:drawing>
              <wp:anchor distT="0" distB="0" distL="114300" distR="114300" simplePos="0" relativeHeight="251706368" behindDoc="0" locked="0" layoutInCell="1" allowOverlap="1" wp14:anchorId="741639F3" wp14:editId="38FBF36D">
                <wp:simplePos x="0" y="0"/>
                <wp:positionH relativeFrom="page">
                  <wp:align>center</wp:align>
                </wp:positionH>
                <wp:positionV relativeFrom="paragraph">
                  <wp:posOffset>3490391</wp:posOffset>
                </wp:positionV>
                <wp:extent cx="6851015" cy="635"/>
                <wp:effectExtent l="0" t="0" r="6985" b="0"/>
                <wp:wrapTopAndBottom/>
                <wp:docPr id="29" name="Textové pole 29"/>
                <wp:cNvGraphicFramePr/>
                <a:graphic xmlns:a="http://schemas.openxmlformats.org/drawingml/2006/main">
                  <a:graphicData uri="http://schemas.microsoft.com/office/word/2010/wordprocessingShape">
                    <wps:wsp>
                      <wps:cNvSpPr txBox="1"/>
                      <wps:spPr>
                        <a:xfrm>
                          <a:off x="0" y="0"/>
                          <a:ext cx="6851015" cy="635"/>
                        </a:xfrm>
                        <a:prstGeom prst="rect">
                          <a:avLst/>
                        </a:prstGeom>
                        <a:solidFill>
                          <a:prstClr val="white"/>
                        </a:solidFill>
                        <a:ln>
                          <a:noFill/>
                        </a:ln>
                      </wps:spPr>
                      <wps:txbx>
                        <w:txbxContent>
                          <w:p w14:paraId="38A47763" w14:textId="29B5F0A7" w:rsidR="00D5736F" w:rsidRPr="00BD7369" w:rsidRDefault="00D5736F" w:rsidP="009028AC">
                            <w:pPr>
                              <w:pStyle w:val="Popis"/>
                              <w:rPr>
                                <w:noProof/>
                                <w:sz w:val="24"/>
                              </w:rPr>
                            </w:pPr>
                            <w:bookmarkStart w:id="113" w:name="_Toc39583392"/>
                            <w:bookmarkStart w:id="114" w:name="_Toc39757879"/>
                            <w:r>
                              <w:t xml:space="preserve">Obrázok </w:t>
                            </w:r>
                            <w:fldSimple w:instr=" SEQ Obrázok \* ARABIC ">
                              <w:r>
                                <w:rPr>
                                  <w:noProof/>
                                </w:rPr>
                                <w:t>12</w:t>
                              </w:r>
                            </w:fldSimple>
                            <w:r>
                              <w:t xml:space="preserve"> - Úspešné výsledky testovacích scenárov</w:t>
                            </w:r>
                            <w:bookmarkEnd w:id="113"/>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639F3" id="Textové pole 29" o:spid="_x0000_s1037" type="#_x0000_t202" style="position:absolute;left:0;text-align:left;margin-left:0;margin-top:274.85pt;width:539.45pt;height:.05pt;z-index:2517063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" stroked="f">
                <v:textbox style="mso-fit-shape-to-text:t" inset="0,0,0,0">
                  <w:txbxContent>
                    <w:p w14:paraId="38A47763" w14:textId="29B5F0A7" w:rsidR="00D5736F" w:rsidRPr="00BD7369" w:rsidRDefault="00D5736F" w:rsidP="009028AC">
                      <w:pPr>
                        <w:pStyle w:val="Popis"/>
                        <w:rPr>
                          <w:noProof/>
                          <w:sz w:val="24"/>
                        </w:rPr>
                      </w:pPr>
                      <w:bookmarkStart w:id="115" w:name="_Toc39583392"/>
                      <w:bookmarkStart w:id="116" w:name="_Toc39757879"/>
                      <w:r>
                        <w:t xml:space="preserve">Obrázok </w:t>
                      </w:r>
                      <w:fldSimple w:instr=" SEQ Obrázok \* ARABIC ">
                        <w:r>
                          <w:rPr>
                            <w:noProof/>
                          </w:rPr>
                          <w:t>12</w:t>
                        </w:r>
                      </w:fldSimple>
                      <w:r>
                        <w:t xml:space="preserve"> - Úspešné výsledky testovacích scenárov</w:t>
                      </w:r>
                      <w:bookmarkEnd w:id="115"/>
                      <w:bookmarkEnd w:id="116"/>
                    </w:p>
                  </w:txbxContent>
                </v:textbox>
                <w10:wrap type="topAndBottom" anchorx="page"/>
              </v:shape>
            </w:pict>
          </mc:Fallback>
        </mc:AlternateContent>
      </w:r>
      <w:r>
        <w:rPr>
          <w:noProof/>
        </w:rPr>
        <w:drawing>
          <wp:anchor distT="0" distB="0" distL="114300" distR="114300" simplePos="0" relativeHeight="251696128" behindDoc="0" locked="0" layoutInCell="1" allowOverlap="1" wp14:anchorId="3245278A" wp14:editId="16F22D60">
            <wp:simplePos x="0" y="0"/>
            <wp:positionH relativeFrom="page">
              <wp:align>center</wp:align>
            </wp:positionH>
            <wp:positionV relativeFrom="paragraph">
              <wp:posOffset>132</wp:posOffset>
            </wp:positionV>
            <wp:extent cx="6851015" cy="3474720"/>
            <wp:effectExtent l="0" t="0" r="6985"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1015"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556">
        <w:t xml:space="preserve">V období, kedy sme spracovávali tieto údaje sa vyskytla chyba v implementácií pre čítanie dát z externého úložiska AWS </w:t>
      </w:r>
      <w:proofErr w:type="spellStart"/>
      <w:r w:rsidR="00306556">
        <w:t>Redshift</w:t>
      </w:r>
      <w:proofErr w:type="spellEnd"/>
      <w:r w:rsidR="00306556">
        <w:t xml:space="preserve">. Ako môžeme vidieť na obrázku č. </w:t>
      </w:r>
      <w:r w:rsidR="009616E4">
        <w:t>1</w:t>
      </w:r>
      <w:r w:rsidR="001E16B1">
        <w:t>3</w:t>
      </w:r>
      <w:r w:rsidR="00306556">
        <w:t>.</w:t>
      </w:r>
      <w:r w:rsidR="009616E4">
        <w:t xml:space="preserve"> test pre čítanie zlyhal</w:t>
      </w:r>
      <w:r w:rsidR="00306556">
        <w:t xml:space="preserve">. Testovací systém zaznamenal kde chyba nastala, takže pri následnej oprave tejto </w:t>
      </w:r>
      <w:r w:rsidR="009616E4">
        <w:t>chyby</w:t>
      </w:r>
      <w:r w:rsidR="00306556">
        <w:t xml:space="preserve"> sme vedeli kde</w:t>
      </w:r>
      <w:r w:rsidR="009616E4">
        <w:t xml:space="preserve"> ju </w:t>
      </w:r>
      <w:r w:rsidR="00306556">
        <w:t>hľadať.</w:t>
      </w:r>
    </w:p>
    <w:p w14:paraId="5495CC91" w14:textId="09CF8220" w:rsidR="00306556" w:rsidRPr="007A5349" w:rsidRDefault="009028AC" w:rsidP="007A5349">
      <w:pPr>
        <w:pStyle w:val="Nadpis3"/>
        <w:rPr>
          <w:bCs/>
        </w:rPr>
      </w:pPr>
      <w:bookmarkStart w:id="117" w:name="_Toc39758236"/>
      <w:r>
        <w:rPr>
          <w:noProof/>
        </w:rPr>
        <mc:AlternateContent>
          <mc:Choice Requires="wps">
            <w:drawing>
              <wp:anchor distT="0" distB="0" distL="114300" distR="114300" simplePos="0" relativeHeight="251708416" behindDoc="0" locked="0" layoutInCell="1" allowOverlap="1" wp14:anchorId="7BBB3484" wp14:editId="7FA511C1">
                <wp:simplePos x="0" y="0"/>
                <wp:positionH relativeFrom="column">
                  <wp:posOffset>-890270</wp:posOffset>
                </wp:positionH>
                <wp:positionV relativeFrom="paragraph">
                  <wp:posOffset>1162685</wp:posOffset>
                </wp:positionV>
                <wp:extent cx="6812915" cy="635"/>
                <wp:effectExtent l="0" t="0" r="0" b="0"/>
                <wp:wrapTopAndBottom/>
                <wp:docPr id="30" name="Textové pole 30"/>
                <wp:cNvGraphicFramePr/>
                <a:graphic xmlns:a="http://schemas.openxmlformats.org/drawingml/2006/main">
                  <a:graphicData uri="http://schemas.microsoft.com/office/word/2010/wordprocessingShape">
                    <wps:wsp>
                      <wps:cNvSpPr txBox="1"/>
                      <wps:spPr>
                        <a:xfrm>
                          <a:off x="0" y="0"/>
                          <a:ext cx="6812915" cy="635"/>
                        </a:xfrm>
                        <a:prstGeom prst="rect">
                          <a:avLst/>
                        </a:prstGeom>
                        <a:solidFill>
                          <a:prstClr val="white"/>
                        </a:solidFill>
                        <a:ln>
                          <a:noFill/>
                        </a:ln>
                      </wps:spPr>
                      <wps:txbx>
                        <w:txbxContent>
                          <w:p w14:paraId="3C86475A" w14:textId="13AC51FA" w:rsidR="00D5736F" w:rsidRPr="00A32E4C" w:rsidRDefault="00D5736F" w:rsidP="009028AC">
                            <w:pPr>
                              <w:pStyle w:val="Popis"/>
                              <w:rPr>
                                <w:bCs/>
                                <w:noProof/>
                                <w:sz w:val="24"/>
                              </w:rPr>
                            </w:pPr>
                            <w:bookmarkStart w:id="118" w:name="_Toc39583394"/>
                            <w:bookmarkStart w:id="119" w:name="_Toc39757880"/>
                            <w:r>
                              <w:t xml:space="preserve">Obrázok </w:t>
                            </w:r>
                            <w:fldSimple w:instr=" SEQ Obrázok \* ARABIC ">
                              <w:r>
                                <w:rPr>
                                  <w:noProof/>
                                </w:rPr>
                                <w:t>13</w:t>
                              </w:r>
                            </w:fldSimple>
                            <w:r>
                              <w:t xml:space="preserve"> - </w:t>
                            </w:r>
                            <w:r w:rsidRPr="00DC3843">
                              <w:t>Neúspešné výsledky testovacích scenárov</w:t>
                            </w:r>
                            <w:bookmarkEnd w:id="118"/>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B3484" id="Textové pole 30" o:spid="_x0000_s1038" type="#_x0000_t202" style="position:absolute;left:0;text-align:left;margin-left:-70.1pt;margin-top:91.55pt;width:536.4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" stroked="f">
                <v:textbox style="mso-fit-shape-to-text:t" inset="0,0,0,0">
                  <w:txbxContent>
                    <w:p w14:paraId="3C86475A" w14:textId="13AC51FA" w:rsidR="00D5736F" w:rsidRPr="00A32E4C" w:rsidRDefault="00D5736F" w:rsidP="009028AC">
                      <w:pPr>
                        <w:pStyle w:val="Popis"/>
                        <w:rPr>
                          <w:bCs/>
                          <w:noProof/>
                          <w:sz w:val="24"/>
                        </w:rPr>
                      </w:pPr>
                      <w:bookmarkStart w:id="120" w:name="_Toc39583394"/>
                      <w:bookmarkStart w:id="121" w:name="_Toc39757880"/>
                      <w:r>
                        <w:t xml:space="preserve">Obrázok </w:t>
                      </w:r>
                      <w:fldSimple w:instr=" SEQ Obrázok \* ARABIC ">
                        <w:r>
                          <w:rPr>
                            <w:noProof/>
                          </w:rPr>
                          <w:t>13</w:t>
                        </w:r>
                      </w:fldSimple>
                      <w:r>
                        <w:t xml:space="preserve"> - </w:t>
                      </w:r>
                      <w:r w:rsidRPr="00DC3843">
                        <w:t>Neúspešné výsledky testovacích scenárov</w:t>
                      </w:r>
                      <w:bookmarkEnd w:id="120"/>
                      <w:bookmarkEnd w:id="121"/>
                    </w:p>
                  </w:txbxContent>
                </v:textbox>
                <w10:wrap type="topAndBottom"/>
              </v:shape>
            </w:pict>
          </mc:Fallback>
        </mc:AlternateContent>
      </w:r>
      <w:r w:rsidR="00306556" w:rsidRPr="00306556">
        <w:rPr>
          <w:b w:val="0"/>
          <w:bCs/>
          <w:noProof/>
        </w:rPr>
        <w:drawing>
          <wp:anchor distT="0" distB="0" distL="114300" distR="114300" simplePos="0" relativeHeight="251669504" behindDoc="0" locked="0" layoutInCell="1" allowOverlap="1" wp14:anchorId="4F921E55" wp14:editId="63F29A2D">
            <wp:simplePos x="0" y="0"/>
            <wp:positionH relativeFrom="page">
              <wp:align>center</wp:align>
            </wp:positionH>
            <wp:positionV relativeFrom="paragraph">
              <wp:posOffset>131</wp:posOffset>
            </wp:positionV>
            <wp:extent cx="6812915" cy="1105535"/>
            <wp:effectExtent l="0" t="0" r="6985" b="0"/>
            <wp:wrapTopAndBottom/>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1291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556">
        <w:rPr>
          <w:bCs/>
        </w:rPr>
        <w:t>Nasta</w:t>
      </w:r>
      <w:r w:rsidR="00306556" w:rsidRPr="007A5349">
        <w:rPr>
          <w:bCs/>
        </w:rPr>
        <w:t>venie pravidelného automatického spustenia testov</w:t>
      </w:r>
      <w:bookmarkEnd w:id="117"/>
    </w:p>
    <w:p w14:paraId="54C3887E" w14:textId="46C30ADF" w:rsidR="00306556" w:rsidRDefault="00306556" w:rsidP="00306556">
      <w:pPr>
        <w:ind w:firstLine="0"/>
      </w:pPr>
      <w:r w:rsidRPr="00067DF3">
        <w:tab/>
      </w:r>
      <w:r w:rsidR="00067DF3" w:rsidRPr="00067DF3">
        <w:t xml:space="preserve">Aby </w:t>
      </w:r>
      <w:r w:rsidR="00067DF3">
        <w:t xml:space="preserve">sme nemuseli každý deň púšťať tento testovací systém manuálne, pomocou SAP funkcionality nastavíme automatické pravidelné spúšťanie. Toto spúšťanie sa bude vykonávať v noci, pretože testovanie zaťažuje SAP systém a tým obmedzuje zamestnancov našej firmy. </w:t>
      </w:r>
    </w:p>
    <w:p w14:paraId="01390F0E" w14:textId="127E7045" w:rsidR="004E3F2F" w:rsidRDefault="00D6560E" w:rsidP="00306556">
      <w:pPr>
        <w:ind w:firstLine="0"/>
      </w:pPr>
      <w:r>
        <w:rPr>
          <w:noProof/>
        </w:rPr>
        <w:lastRenderedPageBreak/>
        <w:drawing>
          <wp:anchor distT="0" distB="0" distL="114300" distR="114300" simplePos="0" relativeHeight="251673600" behindDoc="0" locked="0" layoutInCell="1" allowOverlap="1" wp14:anchorId="2513828C" wp14:editId="0F116298">
            <wp:simplePos x="0" y="0"/>
            <wp:positionH relativeFrom="page">
              <wp:align>center</wp:align>
            </wp:positionH>
            <wp:positionV relativeFrom="paragraph">
              <wp:posOffset>1815465</wp:posOffset>
            </wp:positionV>
            <wp:extent cx="3575050" cy="3010535"/>
            <wp:effectExtent l="0" t="0" r="6350" b="0"/>
            <wp:wrapTopAndBottom/>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75050" cy="3010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7BA0F419" wp14:editId="7F3E2A37">
                <wp:simplePos x="0" y="0"/>
                <wp:positionH relativeFrom="page">
                  <wp:align>center</wp:align>
                </wp:positionH>
                <wp:positionV relativeFrom="paragraph">
                  <wp:posOffset>4872990</wp:posOffset>
                </wp:positionV>
                <wp:extent cx="3816350" cy="336550"/>
                <wp:effectExtent l="0" t="0" r="0" b="6350"/>
                <wp:wrapTopAndBottom/>
                <wp:docPr id="31" name="Textové pole 31"/>
                <wp:cNvGraphicFramePr/>
                <a:graphic xmlns:a="http://schemas.openxmlformats.org/drawingml/2006/main">
                  <a:graphicData uri="http://schemas.microsoft.com/office/word/2010/wordprocessingShape">
                    <wps:wsp>
                      <wps:cNvSpPr txBox="1"/>
                      <wps:spPr>
                        <a:xfrm>
                          <a:off x="0" y="0"/>
                          <a:ext cx="3816350" cy="336550"/>
                        </a:xfrm>
                        <a:prstGeom prst="rect">
                          <a:avLst/>
                        </a:prstGeom>
                        <a:solidFill>
                          <a:prstClr val="white"/>
                        </a:solidFill>
                        <a:ln>
                          <a:noFill/>
                        </a:ln>
                      </wps:spPr>
                      <wps:txbx>
                        <w:txbxContent>
                          <w:p w14:paraId="544F3F95" w14:textId="6D931EAE" w:rsidR="00D5736F" w:rsidRPr="00A80F0C" w:rsidRDefault="00D5736F" w:rsidP="009028AC">
                            <w:pPr>
                              <w:pStyle w:val="Popis"/>
                              <w:rPr>
                                <w:noProof/>
                                <w:sz w:val="24"/>
                              </w:rPr>
                            </w:pPr>
                            <w:bookmarkStart w:id="122" w:name="_Toc39583396"/>
                            <w:bookmarkStart w:id="123" w:name="_Toc39757881"/>
                            <w:r>
                              <w:t xml:space="preserve">Obrázok </w:t>
                            </w:r>
                            <w:fldSimple w:instr=" SEQ Obrázok \* ARABIC ">
                              <w:r>
                                <w:rPr>
                                  <w:noProof/>
                                </w:rPr>
                                <w:t>14</w:t>
                              </w:r>
                            </w:fldSimple>
                            <w:r>
                              <w:t xml:space="preserve"> - </w:t>
                            </w:r>
                            <w:r w:rsidRPr="00DF32C7">
                              <w:t>Nastavenia automatického spustenia testov</w:t>
                            </w:r>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0F419" id="Textové pole 31" o:spid="_x0000_s1039" type="#_x0000_t202" style="position:absolute;left:0;text-align:left;margin-left:0;margin-top:383.7pt;width:300.5pt;height:26.5pt;z-index:251710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" stroked="f">
                <v:textbox inset="0,0,0,0">
                  <w:txbxContent>
                    <w:p w14:paraId="544F3F95" w14:textId="6D931EAE" w:rsidR="00D5736F" w:rsidRPr="00A80F0C" w:rsidRDefault="00D5736F" w:rsidP="009028AC">
                      <w:pPr>
                        <w:pStyle w:val="Popis"/>
                        <w:rPr>
                          <w:noProof/>
                          <w:sz w:val="24"/>
                        </w:rPr>
                      </w:pPr>
                      <w:bookmarkStart w:id="124" w:name="_Toc39583396"/>
                      <w:bookmarkStart w:id="125" w:name="_Toc39757881"/>
                      <w:r>
                        <w:t xml:space="preserve">Obrázok </w:t>
                      </w:r>
                      <w:fldSimple w:instr=" SEQ Obrázok \* ARABIC ">
                        <w:r>
                          <w:rPr>
                            <w:noProof/>
                          </w:rPr>
                          <w:t>14</w:t>
                        </w:r>
                      </w:fldSimple>
                      <w:r>
                        <w:t xml:space="preserve"> - </w:t>
                      </w:r>
                      <w:r w:rsidRPr="00DF32C7">
                        <w:t>Nastavenia automatického spustenia testov</w:t>
                      </w:r>
                      <w:bookmarkEnd w:id="124"/>
                      <w:bookmarkEnd w:id="125"/>
                    </w:p>
                  </w:txbxContent>
                </v:textbox>
                <w10:wrap type="topAndBottom" anchorx="page"/>
              </v:shape>
            </w:pict>
          </mc:Fallback>
        </mc:AlternateContent>
      </w:r>
      <w:r w:rsidR="00D45A77">
        <w:tab/>
        <w:t xml:space="preserve">Pri kroku ako je ukázané na obrázku č. 10 môžeme pomocou tlačidla F9 môžeme spustiť takzvaný </w:t>
      </w:r>
      <w:proofErr w:type="spellStart"/>
      <w:r w:rsidR="00D45A77">
        <w:t>background</w:t>
      </w:r>
      <w:proofErr w:type="spellEnd"/>
      <w:r w:rsidR="00D45A77">
        <w:t xml:space="preserve"> </w:t>
      </w:r>
      <w:proofErr w:type="spellStart"/>
      <w:r w:rsidR="00D45A77">
        <w:t>job</w:t>
      </w:r>
      <w:proofErr w:type="spellEnd"/>
      <w:r w:rsidR="00D45A77">
        <w:t xml:space="preserve">. Pomocou grafického rozhrania SAP systému si nastavíme </w:t>
      </w:r>
      <w:proofErr w:type="spellStart"/>
      <w:r w:rsidR="00D45A77">
        <w:t>Scheduled</w:t>
      </w:r>
      <w:proofErr w:type="spellEnd"/>
      <w:r w:rsidR="00D45A77">
        <w:t xml:space="preserve"> </w:t>
      </w:r>
      <w:proofErr w:type="spellStart"/>
      <w:r w:rsidR="00D45A77">
        <w:t>start</w:t>
      </w:r>
      <w:proofErr w:type="spellEnd"/>
      <w:r w:rsidR="00D45A77">
        <w:t xml:space="preserve">. V políčku </w:t>
      </w:r>
      <w:proofErr w:type="spellStart"/>
      <w:r w:rsidR="00D45A77">
        <w:t>Date</w:t>
      </w:r>
      <w:proofErr w:type="spellEnd"/>
      <w:r w:rsidR="00D45A77">
        <w:t xml:space="preserve"> a </w:t>
      </w:r>
      <w:proofErr w:type="spellStart"/>
      <w:r w:rsidR="00D45A77">
        <w:t>Time</w:t>
      </w:r>
      <w:proofErr w:type="spellEnd"/>
      <w:r w:rsidR="00D45A77">
        <w:t xml:space="preserve"> nastavíme dátum a čas prvého spustenia. Pomocou </w:t>
      </w:r>
      <w:proofErr w:type="spellStart"/>
      <w:r w:rsidR="00D45A77">
        <w:t>začiarkovacieho</w:t>
      </w:r>
      <w:proofErr w:type="spellEnd"/>
      <w:r w:rsidR="00D45A77">
        <w:t xml:space="preserve"> políčka </w:t>
      </w:r>
      <w:proofErr w:type="spellStart"/>
      <w:r w:rsidR="00D45A77">
        <w:t>Periodic</w:t>
      </w:r>
      <w:proofErr w:type="spellEnd"/>
      <w:r w:rsidR="00D45A77">
        <w:t xml:space="preserve"> </w:t>
      </w:r>
      <w:proofErr w:type="spellStart"/>
      <w:r w:rsidR="00D45A77">
        <w:t>job</w:t>
      </w:r>
      <w:proofErr w:type="spellEnd"/>
      <w:r w:rsidR="00D45A77">
        <w:t xml:space="preserve"> povieme SAP-u, že tento program sa bude pravidelne opakovať. Kliknutím na tlačidlo </w:t>
      </w:r>
      <w:proofErr w:type="spellStart"/>
      <w:r w:rsidR="00D45A77">
        <w:t>Period</w:t>
      </w:r>
      <w:proofErr w:type="spellEnd"/>
      <w:r w:rsidR="00D45A77">
        <w:t xml:space="preserve"> </w:t>
      </w:r>
      <w:proofErr w:type="spellStart"/>
      <w:r w:rsidR="00D45A77">
        <w:t>Values</w:t>
      </w:r>
      <w:proofErr w:type="spellEnd"/>
      <w:r w:rsidR="00D45A77">
        <w:t xml:space="preserve"> </w:t>
      </w:r>
      <w:r w:rsidR="005C466C">
        <w:t xml:space="preserve">si nastavíme pomocou stlačenia tlačidla </w:t>
      </w:r>
      <w:proofErr w:type="spellStart"/>
      <w:r w:rsidR="005C466C">
        <w:t>Daily</w:t>
      </w:r>
      <w:proofErr w:type="spellEnd"/>
      <w:r w:rsidR="005C466C">
        <w:t xml:space="preserve">, každodenné spustenie tohto programu o čase zadanom v políčku </w:t>
      </w:r>
      <w:proofErr w:type="spellStart"/>
      <w:r w:rsidR="005C466C">
        <w:t>Time</w:t>
      </w:r>
      <w:proofErr w:type="spellEnd"/>
      <w:r w:rsidR="005C466C">
        <w:t>. Ukážku nastavenia môžeme vidieť na obrázku č. 1</w:t>
      </w:r>
      <w:r w:rsidR="001E16B1">
        <w:t>4</w:t>
      </w:r>
      <w:r w:rsidR="005C466C">
        <w:t>.</w:t>
      </w:r>
    </w:p>
    <w:p w14:paraId="5D56A40B" w14:textId="0BA667F5" w:rsidR="009028AC" w:rsidRDefault="005C466C" w:rsidP="00306556">
      <w:pPr>
        <w:ind w:firstLine="0"/>
      </w:pPr>
      <w:r>
        <w:tab/>
      </w:r>
    </w:p>
    <w:p w14:paraId="289D5FEB" w14:textId="6C7CBC92" w:rsidR="00774D3C" w:rsidRDefault="005C466C" w:rsidP="009028AC">
      <w:r>
        <w:t xml:space="preserve">Môže sa stať, že v priebehu pracovného dňa sa robila implementácia, napríklad do nejakého externého úložiska. Po implementovaní riešenia si môže developer chcieť vyskúšať testovacie scenáre aby zistil, či bola implementácia riešenia úspešná. Keďže potrebuje testy len pre jedno externé úložisko, ostatné testy vypne a tieto zmeny sa uložia do konfiguračnej tabuľky TST. Ak developer nevráti výber testovacích scenárov do pôvodného stavu, </w:t>
      </w:r>
      <w:r w:rsidR="00774D3C">
        <w:t xml:space="preserve">automatické spustenie testov vykoná len tie testy, ktoré developer nechal zapnuté. </w:t>
      </w:r>
    </w:p>
    <w:p w14:paraId="5FC8D9A9" w14:textId="5C2D0647" w:rsidR="00936208" w:rsidRDefault="00774D3C" w:rsidP="00B411C2">
      <w:r>
        <w:t xml:space="preserve">Aby sme sa takýmto prípadom vyhli, urobili sme jednoduchý program, ktorý predtým ako sa spustí automatizované testovanie v noci, upraví záznamy konfiguračnej tabuľky tak, že zapne všetky testovacie scenáre. Týmto riešením si môžeme byť istý, že sa každý deň spustia všetky testovacie scenáre, ktoré konfiguračná tabuľka obsahuje. </w:t>
      </w:r>
    </w:p>
    <w:p w14:paraId="4656C8DB" w14:textId="42A76700" w:rsidR="00B411C2" w:rsidRPr="007A5349" w:rsidRDefault="00B411C2" w:rsidP="007A5349">
      <w:pPr>
        <w:pStyle w:val="Nadpis3"/>
        <w:rPr>
          <w:bCs/>
        </w:rPr>
      </w:pPr>
      <w:bookmarkStart w:id="126" w:name="_Toc39758237"/>
      <w:r w:rsidRPr="007A5349">
        <w:rPr>
          <w:bCs/>
        </w:rPr>
        <w:lastRenderedPageBreak/>
        <w:t>Ďalšie možnosti vývoja</w:t>
      </w:r>
      <w:bookmarkEnd w:id="126"/>
    </w:p>
    <w:p w14:paraId="0ECA27CB" w14:textId="53D3A6F7" w:rsidR="00B411C2" w:rsidRPr="00B411C2" w:rsidRDefault="00B411C2" w:rsidP="00BC588B">
      <w:pPr>
        <w:ind w:firstLine="0"/>
      </w:pPr>
      <w:r>
        <w:rPr>
          <w:b/>
          <w:bCs/>
        </w:rPr>
        <w:tab/>
      </w:r>
      <w:r w:rsidR="00BC588B">
        <w:t xml:space="preserve">Scenáre </w:t>
      </w:r>
      <w:r>
        <w:t xml:space="preserve">automatizovaného testovacieho systému je možné priebežne rozširovať podľa </w:t>
      </w:r>
      <w:r w:rsidR="00BC588B">
        <w:t xml:space="preserve">externých úložísk, ktoré naša firma zákazníkom ponúka. Tým, že testovací systém je navrhnutý všeobecne pre akýkoľvek produkt spoločnosti </w:t>
      </w:r>
      <w:proofErr w:type="spellStart"/>
      <w:r w:rsidR="00BC588B">
        <w:t>Datavard</w:t>
      </w:r>
      <w:proofErr w:type="spellEnd"/>
      <w:r w:rsidR="00BC588B">
        <w:t xml:space="preserve">, je možné testovacie scenáre nekonečne rozširovať o nové. Tím produktu GLUE začal vyvíjať testovacie scenáre hneď ako bol automatizovaný systém funkčný. Do budúcnosti sa plánujú vyvíjať testovacie scenáre aj </w:t>
      </w:r>
      <w:r w:rsidR="007A5349">
        <w:t xml:space="preserve">pre </w:t>
      </w:r>
      <w:r w:rsidR="00BC588B">
        <w:t xml:space="preserve">produkty </w:t>
      </w:r>
      <w:proofErr w:type="spellStart"/>
      <w:r w:rsidR="00BC588B">
        <w:t>Outboard</w:t>
      </w:r>
      <w:proofErr w:type="spellEnd"/>
      <w:r w:rsidR="00BC588B">
        <w:t xml:space="preserve"> a </w:t>
      </w:r>
      <w:proofErr w:type="spellStart"/>
      <w:r w:rsidR="00BC588B">
        <w:t>Validate</w:t>
      </w:r>
      <w:proofErr w:type="spellEnd"/>
      <w:r w:rsidR="00BC588B">
        <w:t>.</w:t>
      </w:r>
    </w:p>
    <w:p w14:paraId="4FAAFF19" w14:textId="06BE79D2" w:rsidR="00BE45E9" w:rsidRDefault="00D5736F" w:rsidP="00BE45E9">
      <w:pPr>
        <w:pStyle w:val="Nadpis1"/>
        <w:numPr>
          <w:ilvl w:val="0"/>
          <w:numId w:val="0"/>
        </w:numPr>
      </w:pPr>
      <w:hyperlink r:id="rId55" w:anchor="Záver" w:history="1">
        <w:bookmarkStart w:id="127" w:name="_Toc434923888"/>
        <w:bookmarkStart w:id="128" w:name="_Toc39758238"/>
        <w:r w:rsidR="00BE45E9" w:rsidRPr="00FF2F86">
          <w:t>Záver</w:t>
        </w:r>
        <w:bookmarkEnd w:id="127"/>
        <w:bookmarkEnd w:id="128"/>
      </w:hyperlink>
    </w:p>
    <w:p w14:paraId="5CE960E4" w14:textId="1423B1F9" w:rsidR="003848BD" w:rsidRDefault="00D8482D" w:rsidP="00D8482D">
      <w:r>
        <w:t>Cieľom tejto bakalárskej práce bolo identifikovať testovacie scenáre zápisu, čítania a modifikácie dát pomocou zákazníckych scenárov, navrhnúť automatizovaný testovací systém v jazyku ABAP pre kontrolu komunikácie medzi systémom SAP a externými úložiskami a následne tento systém implementovať.</w:t>
      </w:r>
    </w:p>
    <w:p w14:paraId="386F6CCF" w14:textId="5576E0B1" w:rsidR="00D8482D" w:rsidRDefault="00D8482D" w:rsidP="00D8482D">
      <w:r>
        <w:t>V teoretickej časti sme sa dozvedeli ako funguje životný cyklus informačných systémov</w:t>
      </w:r>
      <w:r w:rsidR="00A23C07">
        <w:t xml:space="preserve"> a</w:t>
      </w:r>
      <w:r>
        <w:t xml:space="preserve"> bližšie sme analyzovali </w:t>
      </w:r>
      <w:r w:rsidR="00A23C07">
        <w:t xml:space="preserve">fázu testovania. Zistili sme rozdiely medzi funkčným a </w:t>
      </w:r>
      <w:proofErr w:type="spellStart"/>
      <w:r w:rsidR="00A23C07">
        <w:t>ne</w:t>
      </w:r>
      <w:proofErr w:type="spellEnd"/>
      <w:r w:rsidR="00A23C07">
        <w:t>-funkčným testovaním a priblížili sme si úlohy typov funkčného a </w:t>
      </w:r>
      <w:proofErr w:type="spellStart"/>
      <w:r w:rsidR="00A23C07">
        <w:t>ne</w:t>
      </w:r>
      <w:proofErr w:type="spellEnd"/>
      <w:r w:rsidR="00A23C07">
        <w:t xml:space="preserve">-funkčného softvérového testovania. Dozvedeli sme sa histórií spoločnosti SAP, ako sa vyvíjali ich produkty a zistili sme čo je to ERP a ako funguje. </w:t>
      </w:r>
      <w:r w:rsidR="00D24C57">
        <w:t>V krátkosti sme si povedali o jazyku ABAP a objektoch, ktoré ABAP využíva.</w:t>
      </w:r>
    </w:p>
    <w:p w14:paraId="59E5C8A7" w14:textId="76D4E495" w:rsidR="00A23C07" w:rsidRDefault="00A23C07" w:rsidP="00D8482D">
      <w:r>
        <w:t>V úvode praktickej časti sme identifikovali na základe zákazníckych scenárov, relevantné testovacie scenáre pre automatizovaný testovací systém</w:t>
      </w:r>
      <w:r w:rsidR="00D24C57">
        <w:t xml:space="preserve">. </w:t>
      </w:r>
      <w:r>
        <w:t xml:space="preserve">Apache </w:t>
      </w:r>
      <w:proofErr w:type="spellStart"/>
      <w:r>
        <w:t>Hive</w:t>
      </w:r>
      <w:proofErr w:type="spellEnd"/>
      <w:r>
        <w:t xml:space="preserve"> sme použili ako príklad pre ukážku SQL operácií nad databázou</w:t>
      </w:r>
      <w:r w:rsidR="00D24C57">
        <w:t xml:space="preserve"> externého úložiska</w:t>
      </w:r>
      <w:r>
        <w:t xml:space="preserve">. </w:t>
      </w:r>
      <w:r w:rsidR="00D24C57">
        <w:t xml:space="preserve">Ďalej sme navrhovali samotný testovací systém, ukázali sme si konvencie pre pomenovania objektov firmy </w:t>
      </w:r>
      <w:proofErr w:type="spellStart"/>
      <w:r w:rsidR="00D24C57">
        <w:t>Datavard</w:t>
      </w:r>
      <w:proofErr w:type="spellEnd"/>
      <w:r w:rsidR="00D24C57">
        <w:t xml:space="preserve">, navrhli sme ako bude automatizovaný systém fungovať a aké objekty bude používať. Na záver návrhu sme vytvorili UML diagram tried pre lepšie pochopenie fungovania systému. Následne sme popísali implementáciu programov, rozhraní, tried a metód používaných v testovacom systéme. </w:t>
      </w:r>
    </w:p>
    <w:p w14:paraId="6052203D" w14:textId="31E8B096" w:rsidR="00D24C57" w:rsidRPr="00B816AA" w:rsidRDefault="00D24C57" w:rsidP="00D8482D">
      <w:r>
        <w:t xml:space="preserve">V posledných kapitolách sme sa venovali spusteniu testovacích scenárov a nastaveniu automatického každodenného spustenia scenárov, ako aj zaisteniu </w:t>
      </w:r>
      <w:r w:rsidR="00B411C2">
        <w:t xml:space="preserve">toho, že sa každý deň spustia všetky scenáre bez ohľadu na manipuláciu so systémom v priebehu pracovného dňa. </w:t>
      </w:r>
      <w:r w:rsidR="00BC588B">
        <w:t xml:space="preserve">Na záver sme v krátkosti popísali budúcnosť vývoja testovacích scenárov pre iné produkty našej firmy. </w:t>
      </w:r>
    </w:p>
    <w:p w14:paraId="0036FBC0" w14:textId="77777777" w:rsidR="00B816AA" w:rsidRPr="00FF2F86" w:rsidRDefault="00B816AA" w:rsidP="00E22A32">
      <w:pPr>
        <w:pStyle w:val="NormalnyBezOdseku"/>
      </w:pPr>
      <w:r w:rsidRPr="00E22A32">
        <w:rPr>
          <w:i/>
        </w:rPr>
        <w:br w:type="page"/>
      </w:r>
    </w:p>
    <w:bookmarkStart w:id="129"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130" w:name="_Toc39758239"/>
      <w:r w:rsidR="00C13921" w:rsidRPr="00083AC3">
        <w:t>Zoznam p</w:t>
      </w:r>
      <w:r w:rsidR="00B816AA" w:rsidRPr="00083AC3">
        <w:t>rí</w:t>
      </w:r>
      <w:r w:rsidR="00685294" w:rsidRPr="00083AC3">
        <w:t>loh</w:t>
      </w:r>
      <w:bookmarkEnd w:id="129"/>
      <w:bookmarkEnd w:id="130"/>
      <w:r>
        <w:fldChar w:fldCharType="end"/>
      </w:r>
    </w:p>
    <w:p w14:paraId="2EA6D7C8" w14:textId="5818931F" w:rsidR="00C13921" w:rsidRPr="00C13921" w:rsidRDefault="00C13921" w:rsidP="003564D3">
      <w:pPr>
        <w:rPr>
          <w:lang w:eastAsia="sk-SK"/>
        </w:rPr>
      </w:pPr>
      <w:r w:rsidRPr="00C13921">
        <w:rPr>
          <w:b/>
          <w:lang w:eastAsia="sk-SK"/>
        </w:rPr>
        <w:t>Príloha A</w:t>
      </w:r>
      <w:r w:rsidR="003564D3">
        <w:rPr>
          <w:lang w:eastAsia="sk-SK"/>
        </w:rPr>
        <w:t> USB Flash disk</w:t>
      </w:r>
    </w:p>
    <w:p w14:paraId="51B0D01F" w14:textId="77777777" w:rsidR="00DF773E" w:rsidRPr="00D80A33" w:rsidRDefault="00DF773E" w:rsidP="00C13921">
      <w:pPr>
        <w:rPr>
          <w:rFonts w:eastAsia="Times New Roman"/>
          <w:sz w:val="28"/>
          <w:szCs w:val="26"/>
        </w:rPr>
      </w:pPr>
      <w:bookmarkStart w:id="131" w:name="_Ref413949038"/>
      <w:r>
        <w:br w:type="page"/>
      </w:r>
    </w:p>
    <w:p w14:paraId="5EDFE480" w14:textId="77777777" w:rsidR="00023812" w:rsidRDefault="005A2623" w:rsidP="005A2623">
      <w:pPr>
        <w:pStyle w:val="Nadpis1"/>
        <w:pageBreakBefore w:val="0"/>
        <w:numPr>
          <w:ilvl w:val="0"/>
          <w:numId w:val="0"/>
        </w:numPr>
        <w:rPr>
          <w:rFonts w:ascii="Calibri" w:eastAsia="Calibri" w:hAnsi="Calibri"/>
          <w:b w:val="0"/>
          <w:noProof/>
          <w:sz w:val="20"/>
          <w:szCs w:val="20"/>
          <w:lang w:eastAsia="sk-SK"/>
        </w:rPr>
      </w:pPr>
      <w:bookmarkStart w:id="132" w:name="_Toc39758240"/>
      <w:bookmarkStart w:id="133" w:name="_Toc434923891"/>
      <w:r>
        <w:lastRenderedPageBreak/>
        <w:t>Bibliografia</w:t>
      </w:r>
      <w:bookmarkEnd w:id="132"/>
      <w:r>
        <w:fldChar w:fldCharType="begin"/>
      </w:r>
      <w:r>
        <w:instrText xml:space="preserve"> BIBLIOGRAPHY  \l 1051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20"/>
      </w:tblGrid>
      <w:tr w:rsidR="00023812" w14:paraId="4912F543" w14:textId="77777777" w:rsidTr="00023812">
        <w:trPr>
          <w:divId w:val="1229264979"/>
          <w:tblCellSpacing w:w="15" w:type="dxa"/>
        </w:trPr>
        <w:tc>
          <w:tcPr>
            <w:tcW w:w="297" w:type="pct"/>
            <w:hideMark/>
          </w:tcPr>
          <w:p w14:paraId="2B803E3D" w14:textId="27DCDB90" w:rsidR="00023812" w:rsidRDefault="00023812">
            <w:pPr>
              <w:pStyle w:val="Bibliografia"/>
              <w:rPr>
                <w:noProof/>
                <w:szCs w:val="24"/>
              </w:rPr>
            </w:pPr>
            <w:r>
              <w:rPr>
                <w:noProof/>
              </w:rPr>
              <w:t xml:space="preserve">[1] </w:t>
            </w:r>
          </w:p>
        </w:tc>
        <w:tc>
          <w:tcPr>
            <w:tcW w:w="4652" w:type="pct"/>
            <w:hideMark/>
          </w:tcPr>
          <w:p w14:paraId="71E0686C" w14:textId="77777777" w:rsidR="00023812" w:rsidRDefault="00023812">
            <w:pPr>
              <w:pStyle w:val="Bibliografia"/>
              <w:rPr>
                <w:noProof/>
              </w:rPr>
            </w:pPr>
            <w:r>
              <w:rPr>
                <w:noProof/>
              </w:rPr>
              <w:t>D. Swersky, „RAYGUN,“ 31 Mája 2018. [Online]. Available: https://raygun.com/blog/software-development-life-cycle/.</w:t>
            </w:r>
          </w:p>
        </w:tc>
      </w:tr>
      <w:tr w:rsidR="00023812" w14:paraId="43134ED7" w14:textId="77777777" w:rsidTr="00023812">
        <w:trPr>
          <w:divId w:val="1229264979"/>
          <w:tblCellSpacing w:w="15" w:type="dxa"/>
        </w:trPr>
        <w:tc>
          <w:tcPr>
            <w:tcW w:w="297" w:type="pct"/>
            <w:hideMark/>
          </w:tcPr>
          <w:p w14:paraId="7757F942" w14:textId="77777777" w:rsidR="00023812" w:rsidRDefault="00023812">
            <w:pPr>
              <w:pStyle w:val="Bibliografia"/>
              <w:rPr>
                <w:noProof/>
              </w:rPr>
            </w:pPr>
            <w:r>
              <w:rPr>
                <w:noProof/>
              </w:rPr>
              <w:t xml:space="preserve">[2] </w:t>
            </w:r>
          </w:p>
        </w:tc>
        <w:tc>
          <w:tcPr>
            <w:tcW w:w="4652" w:type="pct"/>
            <w:hideMark/>
          </w:tcPr>
          <w:p w14:paraId="050244BA" w14:textId="77777777" w:rsidR="00023812" w:rsidRDefault="00023812">
            <w:pPr>
              <w:pStyle w:val="Bibliografia"/>
              <w:rPr>
                <w:noProof/>
              </w:rPr>
            </w:pPr>
            <w:r>
              <w:rPr>
                <w:noProof/>
              </w:rPr>
              <w:t>V. M. R, „edureka!,“ 22 Máj 2019. [Online]. Available: https://www.edureka.co/blog/functional-testing-vs-non-functional-testing/.</w:t>
            </w:r>
          </w:p>
        </w:tc>
      </w:tr>
      <w:tr w:rsidR="00023812" w14:paraId="2AF393ED" w14:textId="77777777" w:rsidTr="00023812">
        <w:trPr>
          <w:divId w:val="1229264979"/>
          <w:tblCellSpacing w:w="15" w:type="dxa"/>
        </w:trPr>
        <w:tc>
          <w:tcPr>
            <w:tcW w:w="297" w:type="pct"/>
            <w:hideMark/>
          </w:tcPr>
          <w:p w14:paraId="56C45B95" w14:textId="77777777" w:rsidR="00023812" w:rsidRDefault="00023812">
            <w:pPr>
              <w:pStyle w:val="Bibliografia"/>
              <w:rPr>
                <w:noProof/>
              </w:rPr>
            </w:pPr>
            <w:r>
              <w:rPr>
                <w:noProof/>
              </w:rPr>
              <w:t xml:space="preserve">[3] </w:t>
            </w:r>
          </w:p>
        </w:tc>
        <w:tc>
          <w:tcPr>
            <w:tcW w:w="4652" w:type="pct"/>
            <w:hideMark/>
          </w:tcPr>
          <w:p w14:paraId="45FA35ED" w14:textId="77777777" w:rsidR="00023812" w:rsidRDefault="00023812">
            <w:pPr>
              <w:pStyle w:val="Bibliografia"/>
              <w:rPr>
                <w:noProof/>
              </w:rPr>
            </w:pPr>
            <w:r>
              <w:rPr>
                <w:noProof/>
              </w:rPr>
              <w:t>J. Calantionio, „TEST GUILD,“ 2017. [Online]. Available: https://testguild.com/automation-testing/.</w:t>
            </w:r>
          </w:p>
        </w:tc>
      </w:tr>
      <w:tr w:rsidR="00023812" w14:paraId="5C18C87B" w14:textId="77777777" w:rsidTr="00023812">
        <w:trPr>
          <w:divId w:val="1229264979"/>
          <w:tblCellSpacing w:w="15" w:type="dxa"/>
        </w:trPr>
        <w:tc>
          <w:tcPr>
            <w:tcW w:w="297" w:type="pct"/>
            <w:hideMark/>
          </w:tcPr>
          <w:p w14:paraId="5D7EA1DE" w14:textId="77777777" w:rsidR="00023812" w:rsidRDefault="00023812">
            <w:pPr>
              <w:pStyle w:val="Bibliografia"/>
              <w:rPr>
                <w:noProof/>
              </w:rPr>
            </w:pPr>
            <w:r>
              <w:rPr>
                <w:noProof/>
              </w:rPr>
              <w:t xml:space="preserve">[4] </w:t>
            </w:r>
          </w:p>
        </w:tc>
        <w:tc>
          <w:tcPr>
            <w:tcW w:w="4652" w:type="pct"/>
            <w:hideMark/>
          </w:tcPr>
          <w:p w14:paraId="5E14B962" w14:textId="77777777" w:rsidR="00023812" w:rsidRDefault="00023812">
            <w:pPr>
              <w:pStyle w:val="Bibliografia"/>
              <w:rPr>
                <w:noProof/>
              </w:rPr>
            </w:pPr>
            <w:r>
              <w:rPr>
                <w:noProof/>
              </w:rPr>
              <w:t>Krishna, „GURU99,“ 2015. [Online]. Available: https://www.guru99.com/what-is-sap-definition-of-sap-erp-software.html.</w:t>
            </w:r>
          </w:p>
        </w:tc>
      </w:tr>
      <w:tr w:rsidR="00023812" w14:paraId="748636FA" w14:textId="77777777" w:rsidTr="00023812">
        <w:trPr>
          <w:divId w:val="1229264979"/>
          <w:tblCellSpacing w:w="15" w:type="dxa"/>
        </w:trPr>
        <w:tc>
          <w:tcPr>
            <w:tcW w:w="297" w:type="pct"/>
            <w:hideMark/>
          </w:tcPr>
          <w:p w14:paraId="3DCFF565" w14:textId="77777777" w:rsidR="00023812" w:rsidRDefault="00023812">
            <w:pPr>
              <w:pStyle w:val="Bibliografia"/>
              <w:rPr>
                <w:noProof/>
              </w:rPr>
            </w:pPr>
            <w:r>
              <w:rPr>
                <w:noProof/>
              </w:rPr>
              <w:t xml:space="preserve">[5] </w:t>
            </w:r>
          </w:p>
        </w:tc>
        <w:tc>
          <w:tcPr>
            <w:tcW w:w="4652" w:type="pct"/>
            <w:hideMark/>
          </w:tcPr>
          <w:p w14:paraId="6E05EDF1" w14:textId="77777777" w:rsidR="00023812" w:rsidRDefault="00023812">
            <w:pPr>
              <w:pStyle w:val="Bibliografia"/>
              <w:rPr>
                <w:noProof/>
              </w:rPr>
            </w:pPr>
            <w:r>
              <w:rPr>
                <w:noProof/>
              </w:rPr>
              <w:t>M. Rouse, „SearchSAP,“ [Online]. Available: https://searchsap.techtarget.com/definition/SAP?fbclid=IwAR22o4XxOhTOdOar3gePgFADmEt3Wb_kbEV4HqH7u1ItcwA3OhA8kKCV2I. [Cit. 15 Apríl 2020].</w:t>
            </w:r>
          </w:p>
        </w:tc>
      </w:tr>
      <w:tr w:rsidR="00023812" w14:paraId="0B1AB9A2" w14:textId="77777777" w:rsidTr="00023812">
        <w:trPr>
          <w:divId w:val="1229264979"/>
          <w:tblCellSpacing w:w="15" w:type="dxa"/>
        </w:trPr>
        <w:tc>
          <w:tcPr>
            <w:tcW w:w="297" w:type="pct"/>
            <w:hideMark/>
          </w:tcPr>
          <w:p w14:paraId="5BF7FB8C" w14:textId="77777777" w:rsidR="00023812" w:rsidRDefault="00023812">
            <w:pPr>
              <w:pStyle w:val="Bibliografia"/>
              <w:rPr>
                <w:noProof/>
              </w:rPr>
            </w:pPr>
            <w:r>
              <w:rPr>
                <w:noProof/>
              </w:rPr>
              <w:t xml:space="preserve">[6] </w:t>
            </w:r>
          </w:p>
        </w:tc>
        <w:tc>
          <w:tcPr>
            <w:tcW w:w="4652" w:type="pct"/>
            <w:hideMark/>
          </w:tcPr>
          <w:p w14:paraId="537A04E5" w14:textId="77777777" w:rsidR="00023812" w:rsidRDefault="00023812">
            <w:pPr>
              <w:pStyle w:val="Bibliografia"/>
              <w:rPr>
                <w:noProof/>
              </w:rPr>
            </w:pPr>
            <w:r>
              <w:rPr>
                <w:noProof/>
              </w:rPr>
              <w:t>SAP, „help.sap,“ SAP, [Online]. Available: https://help.sap.com/doc/abapdocu_latest_index_htm/latest/en-US/index.htm. [Cit. 18 Apríl 2020].</w:t>
            </w:r>
          </w:p>
        </w:tc>
      </w:tr>
      <w:tr w:rsidR="00023812" w14:paraId="605BCEBD" w14:textId="77777777" w:rsidTr="00023812">
        <w:trPr>
          <w:divId w:val="1229264979"/>
          <w:tblCellSpacing w:w="15" w:type="dxa"/>
        </w:trPr>
        <w:tc>
          <w:tcPr>
            <w:tcW w:w="297" w:type="pct"/>
            <w:hideMark/>
          </w:tcPr>
          <w:p w14:paraId="1B5039AC" w14:textId="77777777" w:rsidR="00023812" w:rsidRDefault="00023812">
            <w:pPr>
              <w:pStyle w:val="Bibliografia"/>
              <w:rPr>
                <w:noProof/>
              </w:rPr>
            </w:pPr>
            <w:r>
              <w:rPr>
                <w:noProof/>
              </w:rPr>
              <w:t xml:space="preserve">[7] </w:t>
            </w:r>
          </w:p>
        </w:tc>
        <w:tc>
          <w:tcPr>
            <w:tcW w:w="4652" w:type="pct"/>
            <w:hideMark/>
          </w:tcPr>
          <w:p w14:paraId="6FC12957" w14:textId="77777777" w:rsidR="00023812" w:rsidRDefault="00023812">
            <w:pPr>
              <w:pStyle w:val="Bibliografia"/>
              <w:rPr>
                <w:noProof/>
              </w:rPr>
            </w:pPr>
            <w:r>
              <w:rPr>
                <w:noProof/>
              </w:rPr>
              <w:t>TutorialsCampus, „TutorialCampus,“ 2018. [Online]. Available: https://www.tutorialscampus.com/tutorials/sap-abap/sap-abap-report-programming.htm. [Cit. 20 Apríl 2020].</w:t>
            </w:r>
          </w:p>
        </w:tc>
      </w:tr>
      <w:tr w:rsidR="00023812" w14:paraId="7DD7F0BF" w14:textId="77777777" w:rsidTr="00023812">
        <w:trPr>
          <w:divId w:val="1229264979"/>
          <w:tblCellSpacing w:w="15" w:type="dxa"/>
        </w:trPr>
        <w:tc>
          <w:tcPr>
            <w:tcW w:w="297" w:type="pct"/>
            <w:hideMark/>
          </w:tcPr>
          <w:p w14:paraId="3D17044C" w14:textId="77777777" w:rsidR="00023812" w:rsidRDefault="00023812">
            <w:pPr>
              <w:pStyle w:val="Bibliografia"/>
              <w:rPr>
                <w:noProof/>
              </w:rPr>
            </w:pPr>
            <w:r>
              <w:rPr>
                <w:noProof/>
              </w:rPr>
              <w:t xml:space="preserve">[8] </w:t>
            </w:r>
          </w:p>
        </w:tc>
        <w:tc>
          <w:tcPr>
            <w:tcW w:w="4652" w:type="pct"/>
            <w:hideMark/>
          </w:tcPr>
          <w:p w14:paraId="370CB712" w14:textId="77777777" w:rsidR="00023812" w:rsidRDefault="00023812">
            <w:pPr>
              <w:pStyle w:val="Bibliografia"/>
              <w:rPr>
                <w:noProof/>
              </w:rPr>
            </w:pPr>
            <w:r>
              <w:rPr>
                <w:noProof/>
              </w:rPr>
              <w:t>A. K. Reddy, „Sapnuts,“ Sapnuts, 10 August 2017. [Online]. Available: https://www.sapnuts.com/courses/core-abap/classical-reports/classical-report-events.html. [Cit. 20 Apríl 2020].</w:t>
            </w:r>
          </w:p>
        </w:tc>
      </w:tr>
      <w:tr w:rsidR="00023812" w14:paraId="4E158B42" w14:textId="77777777" w:rsidTr="00023812">
        <w:trPr>
          <w:divId w:val="1229264979"/>
          <w:tblCellSpacing w:w="15" w:type="dxa"/>
        </w:trPr>
        <w:tc>
          <w:tcPr>
            <w:tcW w:w="297" w:type="pct"/>
            <w:hideMark/>
          </w:tcPr>
          <w:p w14:paraId="603BCCF7" w14:textId="77777777" w:rsidR="00023812" w:rsidRDefault="00023812">
            <w:pPr>
              <w:pStyle w:val="Bibliografia"/>
              <w:rPr>
                <w:noProof/>
              </w:rPr>
            </w:pPr>
            <w:r>
              <w:rPr>
                <w:noProof/>
              </w:rPr>
              <w:t xml:space="preserve">[9] </w:t>
            </w:r>
          </w:p>
        </w:tc>
        <w:tc>
          <w:tcPr>
            <w:tcW w:w="4652" w:type="pct"/>
            <w:hideMark/>
          </w:tcPr>
          <w:p w14:paraId="71330A0D" w14:textId="77777777" w:rsidR="00023812" w:rsidRDefault="00023812">
            <w:pPr>
              <w:pStyle w:val="Bibliografia"/>
              <w:rPr>
                <w:noProof/>
              </w:rPr>
            </w:pPr>
            <w:r>
              <w:rPr>
                <w:noProof/>
              </w:rPr>
              <w:t>A. K. Reddy, „Sapnuts,“ Sapnuts, 10 August 2017. [Online]. Available: https://www.sapnuts.com/courses/core-abap/selection-screen/select-options-abap.html. [Cit. 20 Apríl 2020].</w:t>
            </w:r>
          </w:p>
        </w:tc>
      </w:tr>
      <w:tr w:rsidR="00023812" w14:paraId="4761B5DA" w14:textId="77777777" w:rsidTr="00023812">
        <w:trPr>
          <w:divId w:val="1229264979"/>
          <w:tblCellSpacing w:w="15" w:type="dxa"/>
        </w:trPr>
        <w:tc>
          <w:tcPr>
            <w:tcW w:w="297" w:type="pct"/>
            <w:hideMark/>
          </w:tcPr>
          <w:p w14:paraId="2B8C4A9B" w14:textId="77777777" w:rsidR="00023812" w:rsidRDefault="00023812">
            <w:pPr>
              <w:pStyle w:val="Bibliografia"/>
              <w:rPr>
                <w:noProof/>
              </w:rPr>
            </w:pPr>
            <w:r>
              <w:rPr>
                <w:noProof/>
              </w:rPr>
              <w:t xml:space="preserve">[10] </w:t>
            </w:r>
          </w:p>
        </w:tc>
        <w:tc>
          <w:tcPr>
            <w:tcW w:w="4652" w:type="pct"/>
            <w:hideMark/>
          </w:tcPr>
          <w:p w14:paraId="4016D7CD" w14:textId="77777777" w:rsidR="00023812" w:rsidRDefault="00023812">
            <w:pPr>
              <w:pStyle w:val="Bibliografia"/>
              <w:rPr>
                <w:noProof/>
              </w:rPr>
            </w:pPr>
            <w:r>
              <w:rPr>
                <w:noProof/>
              </w:rPr>
              <w:t>Krishna, „GURU99,“ [Online]. Available: https://www.guru99.com/all-about-abap-report-programming.html. [Cit. 20 Apríl 2020].</w:t>
            </w:r>
          </w:p>
        </w:tc>
      </w:tr>
      <w:tr w:rsidR="00023812" w14:paraId="1B67D548" w14:textId="77777777" w:rsidTr="00023812">
        <w:trPr>
          <w:divId w:val="1229264979"/>
          <w:tblCellSpacing w:w="15" w:type="dxa"/>
        </w:trPr>
        <w:tc>
          <w:tcPr>
            <w:tcW w:w="297" w:type="pct"/>
            <w:hideMark/>
          </w:tcPr>
          <w:p w14:paraId="0A8A58FF" w14:textId="77777777" w:rsidR="00023812" w:rsidRDefault="00023812">
            <w:pPr>
              <w:pStyle w:val="Bibliografia"/>
              <w:rPr>
                <w:noProof/>
              </w:rPr>
            </w:pPr>
            <w:r>
              <w:rPr>
                <w:noProof/>
              </w:rPr>
              <w:lastRenderedPageBreak/>
              <w:t xml:space="preserve">[11] </w:t>
            </w:r>
          </w:p>
        </w:tc>
        <w:tc>
          <w:tcPr>
            <w:tcW w:w="4652" w:type="pct"/>
            <w:hideMark/>
          </w:tcPr>
          <w:p w14:paraId="7884D838" w14:textId="77777777" w:rsidR="00023812" w:rsidRDefault="00023812">
            <w:pPr>
              <w:pStyle w:val="Bibliografia"/>
              <w:rPr>
                <w:noProof/>
              </w:rPr>
            </w:pPr>
            <w:r>
              <w:rPr>
                <w:noProof/>
              </w:rPr>
              <w:t>TutorialsPoint, „tutorialspoint,“ [Online]. Available: https://www.tutorialspoint.com/sap_abap/sap_abap_classes.htm. [Cit. 20 Apríl 2020].</w:t>
            </w:r>
          </w:p>
        </w:tc>
      </w:tr>
      <w:tr w:rsidR="00023812" w14:paraId="77885A98" w14:textId="77777777" w:rsidTr="00023812">
        <w:trPr>
          <w:divId w:val="1229264979"/>
          <w:tblCellSpacing w:w="15" w:type="dxa"/>
        </w:trPr>
        <w:tc>
          <w:tcPr>
            <w:tcW w:w="297" w:type="pct"/>
            <w:hideMark/>
          </w:tcPr>
          <w:p w14:paraId="796DE539" w14:textId="77777777" w:rsidR="00023812" w:rsidRDefault="00023812">
            <w:pPr>
              <w:pStyle w:val="Bibliografia"/>
              <w:rPr>
                <w:noProof/>
              </w:rPr>
            </w:pPr>
            <w:r>
              <w:rPr>
                <w:noProof/>
              </w:rPr>
              <w:t xml:space="preserve">[12] </w:t>
            </w:r>
          </w:p>
        </w:tc>
        <w:tc>
          <w:tcPr>
            <w:tcW w:w="4652" w:type="pct"/>
            <w:hideMark/>
          </w:tcPr>
          <w:p w14:paraId="07FFB326" w14:textId="77777777" w:rsidR="00023812" w:rsidRDefault="00023812">
            <w:pPr>
              <w:pStyle w:val="Bibliografia"/>
              <w:rPr>
                <w:noProof/>
              </w:rPr>
            </w:pPr>
            <w:r>
              <w:rPr>
                <w:noProof/>
              </w:rPr>
              <w:t>TutorialsPoint, „tutorialspoint,“ [Online]. Available: https://www.tutorialspoint.com/sap_abap/sap_abap_function_modules.htm. [Cit. 20 Apríl 2020].</w:t>
            </w:r>
          </w:p>
        </w:tc>
      </w:tr>
      <w:tr w:rsidR="00023812" w14:paraId="557368E5" w14:textId="77777777" w:rsidTr="00023812">
        <w:trPr>
          <w:divId w:val="1229264979"/>
          <w:tblCellSpacing w:w="15" w:type="dxa"/>
        </w:trPr>
        <w:tc>
          <w:tcPr>
            <w:tcW w:w="297" w:type="pct"/>
            <w:hideMark/>
          </w:tcPr>
          <w:p w14:paraId="45087659" w14:textId="77777777" w:rsidR="00023812" w:rsidRDefault="00023812">
            <w:pPr>
              <w:pStyle w:val="Bibliografia"/>
              <w:rPr>
                <w:noProof/>
              </w:rPr>
            </w:pPr>
            <w:r>
              <w:rPr>
                <w:noProof/>
              </w:rPr>
              <w:t xml:space="preserve">[13] </w:t>
            </w:r>
          </w:p>
        </w:tc>
        <w:tc>
          <w:tcPr>
            <w:tcW w:w="4652" w:type="pct"/>
            <w:hideMark/>
          </w:tcPr>
          <w:p w14:paraId="70B11B5B" w14:textId="77777777" w:rsidR="00023812" w:rsidRDefault="00023812">
            <w:pPr>
              <w:pStyle w:val="Bibliografia"/>
              <w:rPr>
                <w:noProof/>
              </w:rPr>
            </w:pPr>
            <w:r>
              <w:rPr>
                <w:noProof/>
              </w:rPr>
              <w:t>AWS, „AWS Amazon,“ Amazon, [Online]. Available: https://aws.amazon.com/big-data/what-is-hive/. [Cit. Apríl 2020].</w:t>
            </w:r>
          </w:p>
        </w:tc>
      </w:tr>
      <w:tr w:rsidR="00023812" w14:paraId="44357958" w14:textId="77777777" w:rsidTr="00023812">
        <w:trPr>
          <w:divId w:val="1229264979"/>
          <w:tblCellSpacing w:w="15" w:type="dxa"/>
        </w:trPr>
        <w:tc>
          <w:tcPr>
            <w:tcW w:w="297" w:type="pct"/>
            <w:hideMark/>
          </w:tcPr>
          <w:p w14:paraId="478BF654" w14:textId="77777777" w:rsidR="00023812" w:rsidRDefault="00023812">
            <w:pPr>
              <w:pStyle w:val="Bibliografia"/>
              <w:rPr>
                <w:noProof/>
              </w:rPr>
            </w:pPr>
            <w:r>
              <w:rPr>
                <w:noProof/>
              </w:rPr>
              <w:t xml:space="preserve">[14] </w:t>
            </w:r>
          </w:p>
        </w:tc>
        <w:tc>
          <w:tcPr>
            <w:tcW w:w="4652" w:type="pct"/>
            <w:hideMark/>
          </w:tcPr>
          <w:p w14:paraId="5F75C5E3" w14:textId="77777777" w:rsidR="00023812" w:rsidRDefault="00023812">
            <w:pPr>
              <w:pStyle w:val="Bibliografia"/>
              <w:rPr>
                <w:noProof/>
              </w:rPr>
            </w:pPr>
            <w:r>
              <w:rPr>
                <w:noProof/>
              </w:rPr>
              <w:t>Apache Hive, „Apache Hive,“ [Online]. Available: https://cwiki.apache.org/confluence/display/Hive/LanguageManual+DDL. [Cit. 1 Máj 2020].</w:t>
            </w:r>
          </w:p>
        </w:tc>
      </w:tr>
      <w:tr w:rsidR="00023812" w14:paraId="0969534C" w14:textId="77777777" w:rsidTr="00023812">
        <w:trPr>
          <w:divId w:val="1229264979"/>
          <w:tblCellSpacing w:w="15" w:type="dxa"/>
        </w:trPr>
        <w:tc>
          <w:tcPr>
            <w:tcW w:w="297" w:type="pct"/>
            <w:hideMark/>
          </w:tcPr>
          <w:p w14:paraId="527D03AD" w14:textId="77777777" w:rsidR="00023812" w:rsidRDefault="00023812">
            <w:pPr>
              <w:pStyle w:val="Bibliografia"/>
              <w:rPr>
                <w:noProof/>
              </w:rPr>
            </w:pPr>
            <w:r>
              <w:rPr>
                <w:noProof/>
              </w:rPr>
              <w:t xml:space="preserve">[15] </w:t>
            </w:r>
          </w:p>
        </w:tc>
        <w:tc>
          <w:tcPr>
            <w:tcW w:w="4652" w:type="pct"/>
            <w:hideMark/>
          </w:tcPr>
          <w:p w14:paraId="2102F478" w14:textId="77777777" w:rsidR="00023812" w:rsidRDefault="00023812">
            <w:pPr>
              <w:pStyle w:val="Bibliografia"/>
              <w:rPr>
                <w:noProof/>
              </w:rPr>
            </w:pPr>
            <w:r>
              <w:rPr>
                <w:noProof/>
              </w:rPr>
              <w:t>SAP, „help.SAP,“ SAP, [Online]. Available: https://help.sap.com/doc/saphelp_nw73ehp1/7.31.19/en-US/fc/eb3138358411d1829f0000e829fbfe/content.htm?no_cache=true. [Cit. 18 Apríl 2020].</w:t>
            </w:r>
          </w:p>
        </w:tc>
      </w:tr>
    </w:tbl>
    <w:p w14:paraId="28AD4AD3" w14:textId="77777777" w:rsidR="00023812" w:rsidRDefault="00023812">
      <w:pPr>
        <w:divId w:val="1229264979"/>
        <w:rPr>
          <w:rFonts w:eastAsia="Times New Roman"/>
          <w:noProof/>
        </w:rPr>
      </w:pPr>
    </w:p>
    <w:p w14:paraId="53DEF403" w14:textId="77777777" w:rsidR="008D58A8" w:rsidRDefault="005A2623" w:rsidP="008D58A8">
      <w:pPr>
        <w:pStyle w:val="Nadpis1"/>
        <w:pageBreakBefore w:val="0"/>
        <w:numPr>
          <w:ilvl w:val="0"/>
          <w:numId w:val="0"/>
        </w:numPr>
      </w:pPr>
      <w:r>
        <w:fldChar w:fldCharType="end"/>
      </w:r>
    </w:p>
    <w:p w14:paraId="6C7B1E38" w14:textId="77777777" w:rsidR="008D58A8" w:rsidRDefault="008D58A8">
      <w:pPr>
        <w:spacing w:after="0" w:line="240" w:lineRule="auto"/>
        <w:ind w:firstLine="0"/>
        <w:jc w:val="left"/>
        <w:rPr>
          <w:rFonts w:eastAsia="Times New Roman"/>
          <w:b/>
          <w:sz w:val="32"/>
          <w:szCs w:val="32"/>
        </w:rPr>
      </w:pPr>
      <w:r>
        <w:br w:type="page"/>
      </w:r>
    </w:p>
    <w:p w14:paraId="06462D1B" w14:textId="2B440B88" w:rsidR="00EE13FC" w:rsidRDefault="00E63972" w:rsidP="008D58A8">
      <w:pPr>
        <w:pStyle w:val="Nadpis1"/>
        <w:pageBreakBefore w:val="0"/>
        <w:numPr>
          <w:ilvl w:val="0"/>
          <w:numId w:val="0"/>
        </w:numPr>
        <w:jc w:val="center"/>
      </w:pPr>
      <w:bookmarkStart w:id="134" w:name="_Toc39758241"/>
      <w:r>
        <w:lastRenderedPageBreak/>
        <w:t>Prílohy</w:t>
      </w:r>
      <w:bookmarkEnd w:id="134"/>
    </w:p>
    <w:p w14:paraId="4D3D0FF8" w14:textId="77777777" w:rsidR="00EE13FC" w:rsidRDefault="00EE13FC" w:rsidP="008D58A8">
      <w:pPr>
        <w:spacing w:after="0" w:line="240" w:lineRule="auto"/>
        <w:ind w:firstLine="0"/>
        <w:jc w:val="center"/>
        <w:rPr>
          <w:rFonts w:eastAsia="Times New Roman"/>
          <w:b/>
          <w:sz w:val="32"/>
          <w:szCs w:val="32"/>
        </w:rPr>
      </w:pPr>
      <w:r>
        <w:br w:type="page"/>
      </w:r>
    </w:p>
    <w:p w14:paraId="156BF686" w14:textId="028E9B6B" w:rsidR="00C13921" w:rsidRDefault="006E5B64" w:rsidP="003564D3">
      <w:pPr>
        <w:pStyle w:val="Nadpis2"/>
        <w:numPr>
          <w:ilvl w:val="0"/>
          <w:numId w:val="0"/>
        </w:numPr>
        <w:rPr>
          <w:b w:val="0"/>
        </w:rPr>
      </w:pPr>
      <w:bookmarkStart w:id="135" w:name="_Toc39758242"/>
      <w:r>
        <w:lastRenderedPageBreak/>
        <w:t>Príloha A:</w:t>
      </w:r>
      <w:bookmarkEnd w:id="133"/>
      <w:r>
        <w:t xml:space="preserve"> </w:t>
      </w:r>
      <w:r w:rsidR="003564D3">
        <w:rPr>
          <w:b w:val="0"/>
        </w:rPr>
        <w:t>USB Flash disk</w:t>
      </w:r>
      <w:bookmarkEnd w:id="135"/>
    </w:p>
    <w:p w14:paraId="33ED0701" w14:textId="6754E349" w:rsidR="003564D3" w:rsidRDefault="003564D3" w:rsidP="003564D3">
      <w:r>
        <w:t xml:space="preserve">Priložený USB Flash disk obsahuje: </w:t>
      </w:r>
    </w:p>
    <w:p w14:paraId="3EA04482" w14:textId="51911B6F" w:rsidR="003564D3" w:rsidRDefault="003564D3" w:rsidP="003564D3">
      <w:pPr>
        <w:pStyle w:val="Odsekzoznamu"/>
        <w:numPr>
          <w:ilvl w:val="0"/>
          <w:numId w:val="31"/>
        </w:numPr>
      </w:pPr>
      <w:r>
        <w:t>Text bakalárskej práce vo formáte PDF</w:t>
      </w:r>
    </w:p>
    <w:p w14:paraId="26E30D63" w14:textId="1FD1C2EC" w:rsidR="001254A2" w:rsidRDefault="001254A2" w:rsidP="001254A2">
      <w:pPr>
        <w:pStyle w:val="Odsekzoznamu"/>
        <w:numPr>
          <w:ilvl w:val="0"/>
          <w:numId w:val="31"/>
        </w:numPr>
      </w:pPr>
      <w:r>
        <w:t xml:space="preserve">Enterprise </w:t>
      </w:r>
      <w:proofErr w:type="spellStart"/>
      <w:r>
        <w:t>Architect</w:t>
      </w:r>
      <w:proofErr w:type="spellEnd"/>
      <w:r>
        <w:t xml:space="preserve"> projekt, obsahujúci UML diagram</w:t>
      </w:r>
    </w:p>
    <w:p w14:paraId="4D2F9121" w14:textId="261529F9" w:rsidR="001254A2" w:rsidRPr="003564D3" w:rsidRDefault="001254A2" w:rsidP="001254A2">
      <w:pPr>
        <w:pStyle w:val="Odsekzoznamu"/>
        <w:numPr>
          <w:ilvl w:val="0"/>
          <w:numId w:val="31"/>
        </w:numPr>
      </w:pPr>
      <w:r>
        <w:t>Obrázky použité v bakalárskej práci</w:t>
      </w:r>
    </w:p>
    <w:p w14:paraId="69DD1F56" w14:textId="77777777" w:rsidR="00DF773E" w:rsidRDefault="00DF773E" w:rsidP="00DF773E"/>
    <w:bookmarkEnd w:id="131"/>
    <w:p w14:paraId="15482EB0" w14:textId="04FBB1ED" w:rsidR="00152A92" w:rsidRDefault="00152A92" w:rsidP="003564D3">
      <w:pPr>
        <w:pStyle w:val="Nadpis2"/>
        <w:numPr>
          <w:ilvl w:val="0"/>
          <w:numId w:val="0"/>
        </w:numPr>
      </w:pPr>
    </w:p>
    <w:sectPr w:rsidR="00152A92" w:rsidSect="00CA7C18">
      <w:footerReference w:type="default" r:id="rId56"/>
      <w:footerReference w:type="first" r:id="rId57"/>
      <w:pgSz w:w="11906" w:h="16838" w:code="9"/>
      <w:pgMar w:top="1418" w:right="1134"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EF6A4" w14:textId="77777777" w:rsidR="006F7986" w:rsidRDefault="006F7986" w:rsidP="00010988">
      <w:pPr>
        <w:spacing w:after="0" w:line="240" w:lineRule="auto"/>
      </w:pPr>
      <w:r>
        <w:separator/>
      </w:r>
    </w:p>
    <w:p w14:paraId="71F8BA8E" w14:textId="77777777" w:rsidR="006F7986" w:rsidRDefault="006F7986"/>
    <w:p w14:paraId="6E19D6A4" w14:textId="77777777" w:rsidR="006F7986" w:rsidRDefault="006F7986"/>
  </w:endnote>
  <w:endnote w:type="continuationSeparator" w:id="0">
    <w:p w14:paraId="36162F04" w14:textId="77777777" w:rsidR="006F7986" w:rsidRDefault="006F7986" w:rsidP="00010988">
      <w:pPr>
        <w:spacing w:after="0" w:line="240" w:lineRule="auto"/>
      </w:pPr>
      <w:r>
        <w:continuationSeparator/>
      </w:r>
    </w:p>
    <w:p w14:paraId="0C166DDE" w14:textId="77777777" w:rsidR="006F7986" w:rsidRDefault="006F7986"/>
    <w:p w14:paraId="5381A714" w14:textId="77777777" w:rsidR="006F7986" w:rsidRDefault="006F7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6117504"/>
      <w:docPartObj>
        <w:docPartGallery w:val="Page Numbers (Bottom of Page)"/>
        <w:docPartUnique/>
      </w:docPartObj>
    </w:sdtPr>
    <w:sdtContent>
      <w:p w14:paraId="70FEE26B" w14:textId="43A4076A" w:rsidR="00D5736F" w:rsidRDefault="00D5736F">
        <w:pPr>
          <w:pStyle w:val="Pta"/>
          <w:jc w:val="right"/>
        </w:pPr>
        <w:r>
          <w:fldChar w:fldCharType="begin"/>
        </w:r>
        <w:r>
          <w:instrText>PAGE   \* MERGEFORMAT</w:instrText>
        </w:r>
        <w:r>
          <w:fldChar w:fldCharType="separate"/>
        </w:r>
        <w:r>
          <w:t>2</w:t>
        </w:r>
        <w:r>
          <w:fldChar w:fldCharType="end"/>
        </w:r>
      </w:p>
    </w:sdtContent>
  </w:sdt>
  <w:p w14:paraId="6C84C100" w14:textId="2DD430A4" w:rsidR="00D5736F" w:rsidRDefault="00D5736F" w:rsidP="00CA7C18">
    <w:pPr>
      <w:pStyle w:val="Pt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55392"/>
      <w:docPartObj>
        <w:docPartGallery w:val="Page Numbers (Bottom of Page)"/>
        <w:docPartUnique/>
      </w:docPartObj>
    </w:sdtPr>
    <w:sdtContent>
      <w:p w14:paraId="2C3A675A" w14:textId="0993C207" w:rsidR="00D5736F" w:rsidRDefault="00D5736F">
        <w:pPr>
          <w:pStyle w:val="Pta"/>
          <w:jc w:val="right"/>
        </w:pPr>
        <w:r>
          <w:fldChar w:fldCharType="begin"/>
        </w:r>
        <w:r>
          <w:instrText>PAGE   \* MERGEFORMAT</w:instrText>
        </w:r>
        <w:r>
          <w:fldChar w:fldCharType="separate"/>
        </w:r>
        <w:r>
          <w:t>2</w:t>
        </w:r>
        <w:r>
          <w:fldChar w:fldCharType="end"/>
        </w:r>
      </w:p>
    </w:sdtContent>
  </w:sdt>
  <w:p w14:paraId="045E6E88" w14:textId="4B8AF088" w:rsidR="00D5736F" w:rsidRDefault="00D5736F" w:rsidP="00CA7C18">
    <w:pPr>
      <w:pStyle w:val="Pt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14EF" w14:textId="21F8A663" w:rsidR="00D5736F" w:rsidRDefault="00D5736F">
    <w:pPr>
      <w:pStyle w:val="Pta"/>
      <w:jc w:val="right"/>
    </w:pPr>
  </w:p>
  <w:p w14:paraId="7E97C2FA" w14:textId="77777777" w:rsidR="00D5736F" w:rsidRDefault="00D5736F" w:rsidP="00CA7C18">
    <w:pPr>
      <w:pStyle w:val="Pt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582218"/>
      <w:docPartObj>
        <w:docPartGallery w:val="Page Numbers (Bottom of Page)"/>
        <w:docPartUnique/>
      </w:docPartObj>
    </w:sdtPr>
    <w:sdtContent>
      <w:p w14:paraId="5B13E719" w14:textId="784294BE" w:rsidR="00D5736F" w:rsidRDefault="00D5736F">
        <w:pPr>
          <w:pStyle w:val="Pta"/>
          <w:jc w:val="right"/>
        </w:pPr>
        <w:r>
          <w:fldChar w:fldCharType="begin"/>
        </w:r>
        <w:r>
          <w:instrText>PAGE   \* MERGEFORMAT</w:instrText>
        </w:r>
        <w:r>
          <w:fldChar w:fldCharType="separate"/>
        </w:r>
        <w:r>
          <w:t>2</w:t>
        </w:r>
        <w:r>
          <w:fldChar w:fldCharType="end"/>
        </w:r>
      </w:p>
    </w:sdtContent>
  </w:sdt>
  <w:p w14:paraId="06199418" w14:textId="77777777" w:rsidR="00D5736F" w:rsidRDefault="00D5736F" w:rsidP="00CA7C18">
    <w:pPr>
      <w:pStyle w:val="Pta"/>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078264"/>
      <w:docPartObj>
        <w:docPartGallery w:val="Page Numbers (Bottom of Page)"/>
        <w:docPartUnique/>
      </w:docPartObj>
    </w:sdtPr>
    <w:sdtContent>
      <w:p w14:paraId="7A9D692B" w14:textId="28300231" w:rsidR="00D5736F" w:rsidRDefault="00D5736F">
        <w:pPr>
          <w:pStyle w:val="Pta"/>
          <w:jc w:val="right"/>
        </w:pPr>
        <w:r>
          <w:fldChar w:fldCharType="begin"/>
        </w:r>
        <w:r>
          <w:instrText>PAGE   \* MERGEFORMAT</w:instrText>
        </w:r>
        <w:r>
          <w:fldChar w:fldCharType="separate"/>
        </w:r>
        <w:r>
          <w:t>2</w:t>
        </w:r>
        <w:r>
          <w:fldChar w:fldCharType="end"/>
        </w:r>
      </w:p>
    </w:sdtContent>
  </w:sdt>
  <w:p w14:paraId="71E9159D" w14:textId="77777777" w:rsidR="00D5736F" w:rsidRDefault="00D5736F" w:rsidP="00CA7C18">
    <w:pPr>
      <w:pStyle w:val="Pt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6A4B7" w14:textId="77777777" w:rsidR="006F7986" w:rsidRDefault="006F7986" w:rsidP="00010988">
      <w:pPr>
        <w:spacing w:after="0" w:line="240" w:lineRule="auto"/>
      </w:pPr>
      <w:r>
        <w:separator/>
      </w:r>
    </w:p>
    <w:p w14:paraId="6139DBAB" w14:textId="77777777" w:rsidR="006F7986" w:rsidRDefault="006F7986"/>
    <w:p w14:paraId="03AD0B23" w14:textId="77777777" w:rsidR="006F7986" w:rsidRDefault="006F7986"/>
  </w:footnote>
  <w:footnote w:type="continuationSeparator" w:id="0">
    <w:p w14:paraId="73D232D9" w14:textId="77777777" w:rsidR="006F7986" w:rsidRDefault="006F7986" w:rsidP="00010988">
      <w:pPr>
        <w:spacing w:after="0" w:line="240" w:lineRule="auto"/>
      </w:pPr>
      <w:r>
        <w:continuationSeparator/>
      </w:r>
    </w:p>
    <w:p w14:paraId="61F5AE49" w14:textId="77777777" w:rsidR="006F7986" w:rsidRDefault="006F7986"/>
    <w:p w14:paraId="292BFF50" w14:textId="77777777" w:rsidR="006F7986" w:rsidRDefault="006F7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1AA4CA07" w:rsidR="00D5736F" w:rsidRPr="00B267A6" w:rsidRDefault="00D5736F" w:rsidP="00B267A6">
    <w:pPr>
      <w:pStyle w:val="Hlavika"/>
    </w:pPr>
    <w:r>
      <w:t>FRI 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9" w15:restartNumberingAfterBreak="0">
    <w:nsid w:val="310C5156"/>
    <w:multiLevelType w:val="hybridMultilevel"/>
    <w:tmpl w:val="A9E08608"/>
    <w:lvl w:ilvl="0" w:tplc="653AD406">
      <w:numFmt w:val="bullet"/>
      <w:lvlText w:val="-"/>
      <w:lvlJc w:val="left"/>
      <w:pPr>
        <w:ind w:left="1789" w:hanging="360"/>
      </w:pPr>
      <w:rPr>
        <w:rFonts w:ascii="Times New Roman" w:eastAsia="Calibri" w:hAnsi="Times New Roman" w:cs="Times New Roman" w:hint="default"/>
      </w:rPr>
    </w:lvl>
    <w:lvl w:ilvl="1" w:tplc="041B0003" w:tentative="1">
      <w:start w:val="1"/>
      <w:numFmt w:val="bullet"/>
      <w:lvlText w:val="o"/>
      <w:lvlJc w:val="left"/>
      <w:pPr>
        <w:ind w:left="2509" w:hanging="360"/>
      </w:pPr>
      <w:rPr>
        <w:rFonts w:ascii="Courier New" w:hAnsi="Courier New" w:cs="Courier New" w:hint="default"/>
      </w:rPr>
    </w:lvl>
    <w:lvl w:ilvl="2" w:tplc="041B0005" w:tentative="1">
      <w:start w:val="1"/>
      <w:numFmt w:val="bullet"/>
      <w:lvlText w:val=""/>
      <w:lvlJc w:val="left"/>
      <w:pPr>
        <w:ind w:left="3229" w:hanging="360"/>
      </w:pPr>
      <w:rPr>
        <w:rFonts w:ascii="Wingdings" w:hAnsi="Wingdings" w:hint="default"/>
      </w:rPr>
    </w:lvl>
    <w:lvl w:ilvl="3" w:tplc="041B0001" w:tentative="1">
      <w:start w:val="1"/>
      <w:numFmt w:val="bullet"/>
      <w:lvlText w:val=""/>
      <w:lvlJc w:val="left"/>
      <w:pPr>
        <w:ind w:left="3949" w:hanging="360"/>
      </w:pPr>
      <w:rPr>
        <w:rFonts w:ascii="Symbol" w:hAnsi="Symbol" w:hint="default"/>
      </w:rPr>
    </w:lvl>
    <w:lvl w:ilvl="4" w:tplc="041B0003" w:tentative="1">
      <w:start w:val="1"/>
      <w:numFmt w:val="bullet"/>
      <w:lvlText w:val="o"/>
      <w:lvlJc w:val="left"/>
      <w:pPr>
        <w:ind w:left="4669" w:hanging="360"/>
      </w:pPr>
      <w:rPr>
        <w:rFonts w:ascii="Courier New" w:hAnsi="Courier New" w:cs="Courier New" w:hint="default"/>
      </w:rPr>
    </w:lvl>
    <w:lvl w:ilvl="5" w:tplc="041B0005" w:tentative="1">
      <w:start w:val="1"/>
      <w:numFmt w:val="bullet"/>
      <w:lvlText w:val=""/>
      <w:lvlJc w:val="left"/>
      <w:pPr>
        <w:ind w:left="5389" w:hanging="360"/>
      </w:pPr>
      <w:rPr>
        <w:rFonts w:ascii="Wingdings" w:hAnsi="Wingdings" w:hint="default"/>
      </w:rPr>
    </w:lvl>
    <w:lvl w:ilvl="6" w:tplc="041B0001" w:tentative="1">
      <w:start w:val="1"/>
      <w:numFmt w:val="bullet"/>
      <w:lvlText w:val=""/>
      <w:lvlJc w:val="left"/>
      <w:pPr>
        <w:ind w:left="6109" w:hanging="360"/>
      </w:pPr>
      <w:rPr>
        <w:rFonts w:ascii="Symbol" w:hAnsi="Symbol" w:hint="default"/>
      </w:rPr>
    </w:lvl>
    <w:lvl w:ilvl="7" w:tplc="041B0003" w:tentative="1">
      <w:start w:val="1"/>
      <w:numFmt w:val="bullet"/>
      <w:lvlText w:val="o"/>
      <w:lvlJc w:val="left"/>
      <w:pPr>
        <w:ind w:left="6829" w:hanging="360"/>
      </w:pPr>
      <w:rPr>
        <w:rFonts w:ascii="Courier New" w:hAnsi="Courier New" w:cs="Courier New" w:hint="default"/>
      </w:rPr>
    </w:lvl>
    <w:lvl w:ilvl="8" w:tplc="041B0005" w:tentative="1">
      <w:start w:val="1"/>
      <w:numFmt w:val="bullet"/>
      <w:lvlText w:val=""/>
      <w:lvlJc w:val="left"/>
      <w:pPr>
        <w:ind w:left="7549" w:hanging="360"/>
      </w:pPr>
      <w:rPr>
        <w:rFonts w:ascii="Wingdings" w:hAnsi="Wingdings" w:hint="default"/>
      </w:rPr>
    </w:lvl>
  </w:abstractNum>
  <w:abstractNum w:abstractNumId="10"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3EAA3634"/>
    <w:multiLevelType w:val="hybridMultilevel"/>
    <w:tmpl w:val="28326EB8"/>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C5D4299"/>
    <w:multiLevelType w:val="hybridMultilevel"/>
    <w:tmpl w:val="4EF0DDF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6"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8" w15:restartNumberingAfterBreak="0">
    <w:nsid w:val="588C2991"/>
    <w:multiLevelType w:val="hybridMultilevel"/>
    <w:tmpl w:val="9F66984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994" w:hanging="576"/>
      </w:pPr>
    </w:lvl>
    <w:lvl w:ilvl="2">
      <w:start w:val="1"/>
      <w:numFmt w:val="decimal"/>
      <w:pStyle w:val="Nadpis3"/>
      <w:lvlText w:val="%1.%2.%3"/>
      <w:lvlJc w:val="left"/>
      <w:pPr>
        <w:ind w:left="157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0"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1"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2"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3"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9"/>
  </w:num>
  <w:num w:numId="2">
    <w:abstractNumId w:val="24"/>
  </w:num>
  <w:num w:numId="3">
    <w:abstractNumId w:val="15"/>
  </w:num>
  <w:num w:numId="4">
    <w:abstractNumId w:val="12"/>
  </w:num>
  <w:num w:numId="5">
    <w:abstractNumId w:val="10"/>
  </w:num>
  <w:num w:numId="6">
    <w:abstractNumId w:val="20"/>
  </w:num>
  <w:num w:numId="7">
    <w:abstractNumId w:val="16"/>
  </w:num>
  <w:num w:numId="8">
    <w:abstractNumId w:val="3"/>
  </w:num>
  <w:num w:numId="9">
    <w:abstractNumId w:val="6"/>
  </w:num>
  <w:num w:numId="10">
    <w:abstractNumId w:val="22"/>
  </w:num>
  <w:num w:numId="11">
    <w:abstractNumId w:val="21"/>
  </w:num>
  <w:num w:numId="12">
    <w:abstractNumId w:val="17"/>
  </w:num>
  <w:num w:numId="13">
    <w:abstractNumId w:val="2"/>
  </w:num>
  <w:num w:numId="14">
    <w:abstractNumId w:val="0"/>
  </w:num>
  <w:num w:numId="15">
    <w:abstractNumId w:val="25"/>
  </w:num>
  <w:num w:numId="16">
    <w:abstractNumId w:val="5"/>
  </w:num>
  <w:num w:numId="17">
    <w:abstractNumId w:val="11"/>
  </w:num>
  <w:num w:numId="18">
    <w:abstractNumId w:val="13"/>
  </w:num>
  <w:num w:numId="19">
    <w:abstractNumId w:val="23"/>
  </w:num>
  <w:num w:numId="20">
    <w:abstractNumId w:val="1"/>
  </w:num>
  <w:num w:numId="21">
    <w:abstractNumId w:val="7"/>
  </w:num>
  <w:num w:numId="22">
    <w:abstractNumId w:val="8"/>
  </w:num>
  <w:num w:numId="23">
    <w:abstractNumId w:val="4"/>
  </w:num>
  <w:num w:numId="24">
    <w:abstractNumId w:val="18"/>
  </w:num>
  <w:num w:numId="25">
    <w:abstractNumId w:val="14"/>
  </w:num>
  <w:num w:numId="26">
    <w:abstractNumId w:val="19"/>
  </w:num>
  <w:num w:numId="27">
    <w:abstractNumId w:val="19"/>
  </w:num>
  <w:num w:numId="28">
    <w:abstractNumId w:val="19"/>
  </w:num>
  <w:num w:numId="29">
    <w:abstractNumId w:val="19"/>
  </w:num>
  <w:num w:numId="30">
    <w:abstractNumId w:val="19"/>
  </w:num>
  <w:num w:numId="31">
    <w:abstractNumId w:val="9"/>
  </w:num>
  <w:num w:numId="32">
    <w:abstractNumId w:val="19"/>
  </w:num>
  <w:num w:numId="33">
    <w:abstractNumId w:val="19"/>
  </w:num>
  <w:num w:numId="34">
    <w:abstractNumId w:val="19"/>
  </w:num>
  <w:num w:numId="35">
    <w:abstractNumId w:val="19"/>
  </w:num>
  <w:num w:numId="36">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812"/>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1A04"/>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1ED6"/>
    <w:rsid w:val="00062735"/>
    <w:rsid w:val="00062773"/>
    <w:rsid w:val="00062DC3"/>
    <w:rsid w:val="000637B8"/>
    <w:rsid w:val="00065890"/>
    <w:rsid w:val="00065CC2"/>
    <w:rsid w:val="00066461"/>
    <w:rsid w:val="0006674B"/>
    <w:rsid w:val="000669BE"/>
    <w:rsid w:val="00066D3B"/>
    <w:rsid w:val="00066DDB"/>
    <w:rsid w:val="0006705D"/>
    <w:rsid w:val="00067DF3"/>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308"/>
    <w:rsid w:val="000866C4"/>
    <w:rsid w:val="00086ACB"/>
    <w:rsid w:val="00086ED3"/>
    <w:rsid w:val="00086FE2"/>
    <w:rsid w:val="00087183"/>
    <w:rsid w:val="0008739E"/>
    <w:rsid w:val="00087407"/>
    <w:rsid w:val="00087F0F"/>
    <w:rsid w:val="00087F33"/>
    <w:rsid w:val="00090008"/>
    <w:rsid w:val="00090605"/>
    <w:rsid w:val="00091088"/>
    <w:rsid w:val="00091955"/>
    <w:rsid w:val="0009197E"/>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3C79"/>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188"/>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0EF0"/>
    <w:rsid w:val="001012B3"/>
    <w:rsid w:val="00103B9E"/>
    <w:rsid w:val="00103D61"/>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54A2"/>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2D29"/>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10C"/>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B745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6B1"/>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D0"/>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5F6E"/>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B55"/>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1C2"/>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627E"/>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556"/>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B41"/>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295D"/>
    <w:rsid w:val="0035420F"/>
    <w:rsid w:val="00355061"/>
    <w:rsid w:val="0035589C"/>
    <w:rsid w:val="003564D3"/>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1D2"/>
    <w:rsid w:val="003856F3"/>
    <w:rsid w:val="00387324"/>
    <w:rsid w:val="003877F0"/>
    <w:rsid w:val="00387A22"/>
    <w:rsid w:val="00387CA9"/>
    <w:rsid w:val="00387E4B"/>
    <w:rsid w:val="00387F51"/>
    <w:rsid w:val="00390315"/>
    <w:rsid w:val="00390CB9"/>
    <w:rsid w:val="00392592"/>
    <w:rsid w:val="003926F7"/>
    <w:rsid w:val="00392902"/>
    <w:rsid w:val="00393567"/>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915"/>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A49"/>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5FDD"/>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3F2F"/>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51C"/>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23"/>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D74"/>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66C"/>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3D4C"/>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29E"/>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28E"/>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865"/>
    <w:rsid w:val="006B3C65"/>
    <w:rsid w:val="006B3C94"/>
    <w:rsid w:val="006B3DBA"/>
    <w:rsid w:val="006B4081"/>
    <w:rsid w:val="006B441C"/>
    <w:rsid w:val="006B458F"/>
    <w:rsid w:val="006B4A67"/>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D3C"/>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86"/>
    <w:rsid w:val="006F79F0"/>
    <w:rsid w:val="006F7E9E"/>
    <w:rsid w:val="0070306D"/>
    <w:rsid w:val="0070387A"/>
    <w:rsid w:val="00703CAA"/>
    <w:rsid w:val="0070491D"/>
    <w:rsid w:val="00704A78"/>
    <w:rsid w:val="00704CAB"/>
    <w:rsid w:val="00704E12"/>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28A9"/>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55"/>
    <w:rsid w:val="007714AC"/>
    <w:rsid w:val="00771643"/>
    <w:rsid w:val="007716B4"/>
    <w:rsid w:val="00772277"/>
    <w:rsid w:val="007729AE"/>
    <w:rsid w:val="00772CA5"/>
    <w:rsid w:val="00772EB7"/>
    <w:rsid w:val="00774612"/>
    <w:rsid w:val="00774969"/>
    <w:rsid w:val="00774D3C"/>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349"/>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1F22"/>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5F1E"/>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023"/>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568C"/>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29"/>
    <w:rsid w:val="00853787"/>
    <w:rsid w:val="0085398F"/>
    <w:rsid w:val="008541E2"/>
    <w:rsid w:val="008548D0"/>
    <w:rsid w:val="0085563F"/>
    <w:rsid w:val="00855BA3"/>
    <w:rsid w:val="00855D5E"/>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69C"/>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8A8"/>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8AC"/>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71A"/>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6C8C"/>
    <w:rsid w:val="0093798C"/>
    <w:rsid w:val="009407E1"/>
    <w:rsid w:val="00940A95"/>
    <w:rsid w:val="00942146"/>
    <w:rsid w:val="00942179"/>
    <w:rsid w:val="00942417"/>
    <w:rsid w:val="0094289B"/>
    <w:rsid w:val="009428E2"/>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5F5D"/>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6E4"/>
    <w:rsid w:val="00961BC2"/>
    <w:rsid w:val="009623C2"/>
    <w:rsid w:val="00962A75"/>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3F"/>
    <w:rsid w:val="00990199"/>
    <w:rsid w:val="009915BE"/>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32DD"/>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409"/>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3C07"/>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1FB4"/>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053"/>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45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EE2"/>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1C2"/>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07CE"/>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588B"/>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2A4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18"/>
    <w:rsid w:val="00CA7C2F"/>
    <w:rsid w:val="00CB0488"/>
    <w:rsid w:val="00CB0949"/>
    <w:rsid w:val="00CB09A6"/>
    <w:rsid w:val="00CB0BBB"/>
    <w:rsid w:val="00CB1209"/>
    <w:rsid w:val="00CB154E"/>
    <w:rsid w:val="00CB2052"/>
    <w:rsid w:val="00CB250B"/>
    <w:rsid w:val="00CB2747"/>
    <w:rsid w:val="00CB2A36"/>
    <w:rsid w:val="00CB3072"/>
    <w:rsid w:val="00CB308E"/>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88D"/>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49E5"/>
    <w:rsid w:val="00D151D9"/>
    <w:rsid w:val="00D1558C"/>
    <w:rsid w:val="00D1597E"/>
    <w:rsid w:val="00D16521"/>
    <w:rsid w:val="00D16A41"/>
    <w:rsid w:val="00D16E13"/>
    <w:rsid w:val="00D16E65"/>
    <w:rsid w:val="00D17506"/>
    <w:rsid w:val="00D20266"/>
    <w:rsid w:val="00D2084C"/>
    <w:rsid w:val="00D21440"/>
    <w:rsid w:val="00D21C69"/>
    <w:rsid w:val="00D223C3"/>
    <w:rsid w:val="00D23C2B"/>
    <w:rsid w:val="00D241EE"/>
    <w:rsid w:val="00D242C7"/>
    <w:rsid w:val="00D24605"/>
    <w:rsid w:val="00D24C57"/>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3514"/>
    <w:rsid w:val="00D44031"/>
    <w:rsid w:val="00D44ADE"/>
    <w:rsid w:val="00D455BE"/>
    <w:rsid w:val="00D459BE"/>
    <w:rsid w:val="00D45A77"/>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6FF9"/>
    <w:rsid w:val="00D57124"/>
    <w:rsid w:val="00D5736F"/>
    <w:rsid w:val="00D57466"/>
    <w:rsid w:val="00D5755B"/>
    <w:rsid w:val="00D57CFA"/>
    <w:rsid w:val="00D57D4F"/>
    <w:rsid w:val="00D6034E"/>
    <w:rsid w:val="00D6133A"/>
    <w:rsid w:val="00D627D5"/>
    <w:rsid w:val="00D629D3"/>
    <w:rsid w:val="00D62FE7"/>
    <w:rsid w:val="00D6358D"/>
    <w:rsid w:val="00D63C3E"/>
    <w:rsid w:val="00D64187"/>
    <w:rsid w:val="00D651AD"/>
    <w:rsid w:val="00D6560E"/>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28E"/>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82D"/>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642"/>
    <w:rsid w:val="00DC6E5E"/>
    <w:rsid w:val="00DC732D"/>
    <w:rsid w:val="00DC73EC"/>
    <w:rsid w:val="00DC7A1A"/>
    <w:rsid w:val="00DC7E67"/>
    <w:rsid w:val="00DC7F49"/>
    <w:rsid w:val="00DD038D"/>
    <w:rsid w:val="00DD1695"/>
    <w:rsid w:val="00DD175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825"/>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19C"/>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369"/>
    <w:rsid w:val="00E1750C"/>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75A"/>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073"/>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948"/>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879"/>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3E8C"/>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3A5"/>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9CE"/>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395"/>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2E28"/>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Obrzok"/>
    <w:next w:val="Normlny"/>
    <w:uiPriority w:val="99"/>
    <w:unhideWhenUsed/>
    <w:rsid w:val="00C47635"/>
    <w:pPr>
      <w:keepNext w:val="0"/>
      <w:spacing w:before="0" w:after="0" w:line="360" w:lineRule="auto"/>
      <w:ind w:left="480" w:hanging="480"/>
      <w:jc w:val="left"/>
    </w:pPr>
    <w:rPr>
      <w:rFonts w:asciiTheme="minorHAnsi" w:hAnsiTheme="minorHAnsi" w:cstheme="minorHAnsi"/>
      <w:b/>
      <w:bCs/>
      <w:sz w:val="20"/>
      <w:szCs w:val="20"/>
    </w:r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 w:type="character" w:customStyle="1" w:styleId="h1">
    <w:name w:val="h1"/>
    <w:basedOn w:val="Predvolenpsmoodseku"/>
    <w:rsid w:val="00F34879"/>
  </w:style>
  <w:style w:type="character" w:customStyle="1" w:styleId="qtext400">
    <w:name w:val="qtext400"/>
    <w:basedOn w:val="Predvolenpsmoodseku"/>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7603">
      <w:bodyDiv w:val="1"/>
      <w:marLeft w:val="0"/>
      <w:marRight w:val="0"/>
      <w:marTop w:val="0"/>
      <w:marBottom w:val="0"/>
      <w:divBdr>
        <w:top w:val="none" w:sz="0" w:space="0" w:color="auto"/>
        <w:left w:val="none" w:sz="0" w:space="0" w:color="auto"/>
        <w:bottom w:val="none" w:sz="0" w:space="0" w:color="auto"/>
        <w:right w:val="none" w:sz="0" w:space="0" w:color="auto"/>
      </w:divBdr>
      <w:divsChild>
        <w:div w:id="1864174309">
          <w:marLeft w:val="0"/>
          <w:marRight w:val="0"/>
          <w:marTop w:val="0"/>
          <w:marBottom w:val="0"/>
          <w:divBdr>
            <w:top w:val="none" w:sz="0" w:space="0" w:color="auto"/>
            <w:left w:val="none" w:sz="0" w:space="0" w:color="auto"/>
            <w:bottom w:val="none" w:sz="0" w:space="0" w:color="auto"/>
            <w:right w:val="none" w:sz="0" w:space="0" w:color="auto"/>
          </w:divBdr>
        </w:div>
      </w:divsChild>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253929">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154244">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202177">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05866">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46571">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03719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767321">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270890">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79602">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23001">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0477">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38242">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10735">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2321">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2752">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069223">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4936427">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109035">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376691">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133367">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70877">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399038">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79866177">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384764">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7251">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264979">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132267">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4662">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191391">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382061">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43127">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216056">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093338">
      <w:bodyDiv w:val="1"/>
      <w:marLeft w:val="0"/>
      <w:marRight w:val="0"/>
      <w:marTop w:val="0"/>
      <w:marBottom w:val="0"/>
      <w:divBdr>
        <w:top w:val="none" w:sz="0" w:space="0" w:color="auto"/>
        <w:left w:val="none" w:sz="0" w:space="0" w:color="auto"/>
        <w:bottom w:val="none" w:sz="0" w:space="0" w:color="auto"/>
        <w:right w:val="none" w:sz="0" w:space="0" w:color="auto"/>
      </w:divBdr>
    </w:div>
    <w:div w:id="1684164872">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455754">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07952">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329626">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VLC\&#352;kola\bakalarka\bakalarka\Bakalarka_version_1.0%20(Final%20version).docx" TargetMode="External"/><Relationship Id="rId26" Type="http://schemas.openxmlformats.org/officeDocument/2006/relationships/hyperlink" Target="file:///C:\Users\DonChamele&#243;n\Desktop\VLC\&#352;kola\bakalarka\bakalarka\Bakalarka_version_1.0%20(Final%20version).docx" TargetMode="External"/><Relationship Id="rId39" Type="http://schemas.openxmlformats.org/officeDocument/2006/relationships/hyperlink" Target="https://searchsap.techtarget.com/definition/SAP-Sales-and-Distribution-SAP-SD" TargetMode="External"/><Relationship Id="rId21" Type="http://schemas.openxmlformats.org/officeDocument/2006/relationships/hyperlink" Target="file:///C:\Users\DonChamele&#243;n\Desktop\VLC\&#352;kola\bakalarka\bakalarka\Bakalarka_version_1.0%20(Final%20version).docx" TargetMode="External"/><Relationship Id="rId34" Type="http://schemas.openxmlformats.org/officeDocument/2006/relationships/image" Target="media/image4.jpeg"/><Relationship Id="rId42" Type="http://schemas.openxmlformats.org/officeDocument/2006/relationships/hyperlink" Target="https://searchsap.techtarget.com/definition/SAP-Quality-Management-QM"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file:///C:\Users\DonChamele&#243;n\Desktop\VLC\&#352;kola\bakalarka\bakalarka\Bakalarka_version_1.0%20(Final%20version).docx" TargetMode="External"/><Relationship Id="rId25" Type="http://schemas.openxmlformats.org/officeDocument/2006/relationships/hyperlink" Target="file:///C:\Users\DonChamele&#243;n\Desktop\VLC\&#352;kola\bakalarka\bakalarka\Bakalarka_version_1.0%20(Final%20version).docx" TargetMode="External"/><Relationship Id="rId33" Type="http://schemas.openxmlformats.org/officeDocument/2006/relationships/image" Target="media/image3.png"/><Relationship Id="rId38" Type="http://schemas.openxmlformats.org/officeDocument/2006/relationships/hyperlink" Target="https://searchsap.techtarget.com/definition/SAP-Project-System-PS" TargetMode="External"/><Relationship Id="rId46" Type="http://schemas.openxmlformats.org/officeDocument/2006/relationships/image" Target="media/image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DonChamele&#243;n\Desktop\VLC\&#352;kola\bakalarka\bakalarka\Bakalarka_version_1.0%20(Final%20version).docx" TargetMode="External"/><Relationship Id="rId20" Type="http://schemas.openxmlformats.org/officeDocument/2006/relationships/hyperlink" Target="file:///C:\Users\DonChamele&#243;n\Desktop\VLC\&#352;kola\bakalarka\bakalarka\Bakalarka_version_1.0%20(Final%20version).docx" TargetMode="External"/><Relationship Id="rId29" Type="http://schemas.openxmlformats.org/officeDocument/2006/relationships/hyperlink" Target="file:///C:\Users\DonChamele&#243;n\Desktop\VLC\&#352;kola\bakalarka\bakalarka\Bakalarka_version_1.0%20(Final%20version).docx" TargetMode="External"/><Relationship Id="rId41" Type="http://schemas.openxmlformats.org/officeDocument/2006/relationships/hyperlink" Target="https://searchsap.techtarget.com/definition/SAP-FICO-SAP-Finance-and-SAP-Controlling" TargetMode="External"/><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file:///C:\Users\DonChamele&#243;n\Desktop\VLC\&#352;kola\bakalarka\bakalarka\Bakalarka_version_1.0%20(Final%20version).docx" TargetMode="External"/><Relationship Id="rId32" Type="http://schemas.openxmlformats.org/officeDocument/2006/relationships/image" Target="media/image2.png"/><Relationship Id="rId37" Type="http://schemas.openxmlformats.org/officeDocument/2006/relationships/hyperlink" Target="https://searchsap.techtarget.com/definition/SAP-Materials-Management-MM" TargetMode="External"/><Relationship Id="rId40" Type="http://schemas.openxmlformats.org/officeDocument/2006/relationships/hyperlink" Target="https://searchsap.techtarget.com/definition/SAP-Plant-Maintenance-PM" TargetMode="External"/><Relationship Id="rId45" Type="http://schemas.openxmlformats.org/officeDocument/2006/relationships/image" Target="media/image6.jpeg"/><Relationship Id="rId53" Type="http://schemas.openxmlformats.org/officeDocument/2006/relationships/image" Target="media/image14.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C:\Users\DonChamele&#243;n\Desktop\VLC\&#352;kola\bakalarka\bakalarka\Bakalarka_version_1.0%20(Final%20version).docx" TargetMode="External"/><Relationship Id="rId28" Type="http://schemas.openxmlformats.org/officeDocument/2006/relationships/hyperlink" Target="file:///C:\Users\DonChamele&#243;n\Desktop\VLC\&#352;kola\bakalarka\bakalarka\Bakalarka_version_1.0%20(Final%20version).docx" TargetMode="External"/><Relationship Id="rId36" Type="http://schemas.openxmlformats.org/officeDocument/2006/relationships/hyperlink" Target="https://searchsap.techtarget.com/definition/SAP-Production-Planning" TargetMode="External"/><Relationship Id="rId49" Type="http://schemas.openxmlformats.org/officeDocument/2006/relationships/image" Target="media/image10.png"/><Relationship Id="rId57"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file:///C:\Users\DonChamele&#243;n\Desktop\VLC\&#352;kola\bakalarka\bakalarka\Bakalarka_version_1.0%20(Final%20version).docx" TargetMode="External"/><Relationship Id="rId31" Type="http://schemas.openxmlformats.org/officeDocument/2006/relationships/hyperlink" Target="file:///C:\Users\DonChamele&#243;n\Desktop\Pokyny_pre_vypracovanie_ZP.docx" TargetMode="External"/><Relationship Id="rId44" Type="http://schemas.openxmlformats.org/officeDocument/2006/relationships/hyperlink" Target="file:///C:\Users\DonChamele&#243;n\Desktop\Pokyny_pre_vypracovanie_ZP.docx" TargetMode="External"/><Relationship Id="rId52"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file:///C:\Users\DonChamele&#243;n\Desktop\VLC\&#352;kola\bakalarka\bakalarka\Bakalarka_version_1.0%20(Final%20version).docx" TargetMode="External"/><Relationship Id="rId27" Type="http://schemas.openxmlformats.org/officeDocument/2006/relationships/hyperlink" Target="file:///C:\Users\DonChamele&#243;n\Desktop\VLC\&#352;kola\bakalarka\bakalarka\Bakalarka_version_1.0%20(Final%20version).docx" TargetMode="External"/><Relationship Id="rId30" Type="http://schemas.openxmlformats.org/officeDocument/2006/relationships/hyperlink" Target="https://searchhrsoftware.techtarget.com/definition/human-capital-management-HCM" TargetMode="External"/><Relationship Id="rId35" Type="http://schemas.openxmlformats.org/officeDocument/2006/relationships/hyperlink" Target="https://searchhrsoftware.techtarget.com/definition/human-capital-management-HCM" TargetMode="External"/><Relationship Id="rId43" Type="http://schemas.openxmlformats.org/officeDocument/2006/relationships/image" Target="media/image5.jpeg"/><Relationship Id="rId48" Type="http://schemas.openxmlformats.org/officeDocument/2006/relationships/image" Target="media/image9.png"/><Relationship Id="rId56" Type="http://schemas.openxmlformats.org/officeDocument/2006/relationships/footer" Target="footer4.xml"/><Relationship Id="rId8" Type="http://schemas.openxmlformats.org/officeDocument/2006/relationships/header" Target="header1.xml"/><Relationship Id="rId51" Type="http://schemas.openxmlformats.org/officeDocument/2006/relationships/image" Target="media/image12.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Dav18</b:Tag>
    <b:SourceType>InternetSite</b:SourceType>
    <b:Guid>{70B18912-146E-4CA1-9A16-03ECF17A7171}</b:Guid>
    <b:Author>
      <b:Author>
        <b:NameList>
          <b:Person>
            <b:Last>Swersky</b:Last>
            <b:First>Dave</b:First>
          </b:Person>
        </b:NameList>
      </b:Author>
    </b:Author>
    <b:Title>RAYGUN</b:Title>
    <b:Year>2018</b:Year>
    <b:Month>Mája</b:Month>
    <b:Day>31</b:Day>
    <b:URL>https://raygun.com/blog/software-development-life-cycle/</b:URL>
    <b:RefOrder>1</b:RefOrder>
  </b:Source>
  <b:Source>
    <b:Tag>Vai19</b:Tag>
    <b:SourceType>InternetSite</b:SourceType>
    <b:Guid>{30F76CCA-6D93-43BE-8DF6-710EA5C232AA}</b:Guid>
    <b:Author>
      <b:Author>
        <b:NameList>
          <b:Person>
            <b:Last>R</b:Last>
            <b:First>Vaishnavi</b:First>
            <b:Middle>M</b:Middle>
          </b:Person>
        </b:NameList>
      </b:Author>
    </b:Author>
    <b:Title>edureka!</b:Title>
    <b:Year>2019</b:Year>
    <b:Month>Máj</b:Month>
    <b:Day>22</b:Day>
    <b:URL>https://www.edureka.co/blog/functional-testing-vs-non-functional-testing/</b:URL>
    <b:RefOrder>2</b:RefOrder>
  </b:Source>
  <b:Source>
    <b:Tag>Joe17</b:Tag>
    <b:SourceType>InternetSite</b:SourceType>
    <b:Guid>{EC7040AF-D571-4C3C-893B-98F895499E41}</b:Guid>
    <b:Author>
      <b:Author>
        <b:NameList>
          <b:Person>
            <b:Last>Calantionio</b:Last>
            <b:First>Joe</b:First>
          </b:Person>
        </b:NameList>
      </b:Author>
    </b:Author>
    <b:Title>TEST GUILD</b:Title>
    <b:Year>2017</b:Year>
    <b:URL>https://testguild.com/automation-testing/</b:URL>
    <b:RefOrder>3</b:RefOrder>
  </b:Source>
  <b:Source>
    <b:Tag>Kri15</b:Tag>
    <b:SourceType>InternetSite</b:SourceType>
    <b:Guid>{034A1669-0FD3-4B21-8CA3-CA9F39A915A8}</b:Guid>
    <b:Author>
      <b:Author>
        <b:NameList>
          <b:Person>
            <b:Last>Krishna</b:Last>
          </b:Person>
        </b:NameList>
      </b:Author>
    </b:Author>
    <b:Title>GURU99</b:Title>
    <b:Year>2015</b:Year>
    <b:URL>https://www.guru99.com/what-is-sap-definition-of-sap-erp-software.html</b:URL>
    <b:RefOrder>4</b:RefOrder>
  </b:Source>
  <b:Source>
    <b:Tag>Mar20</b:Tag>
    <b:SourceType>InternetSite</b:SourceType>
    <b:Guid>{AD83EB59-C38F-42B1-816B-0CE95FE83E9A}</b:Guid>
    <b:Author>
      <b:Author>
        <b:NameList>
          <b:Person>
            <b:Last>Rouse</b:Last>
            <b:First>Margaret</b:First>
          </b:Person>
        </b:NameList>
      </b:Author>
    </b:Author>
    <b:Title>SearchSAP</b:Title>
    <b:YearAccessed>2020</b:YearAccessed>
    <b:MonthAccessed>Apríl</b:MonthAccessed>
    <b:DayAccessed>15</b:DayAccessed>
    <b:URL>https://searchsap.techtarget.com/definition/SAP?fbclid=IwAR22o4XxOhTOdOar3gePgFADmEt3Wb_kbEV4HqH7u1ItcwA3OhA8kKCV2I</b:URL>
    <b:RefOrder>5</b:RefOrder>
  </b:Source>
  <b:Source>
    <b:Tag>SAP20</b:Tag>
    <b:SourceType>InternetSite</b:SourceType>
    <b:Guid>{8E5E9CF7-1260-470E-8A13-642E452FBDFA}</b:Guid>
    <b:Author>
      <b:Author>
        <b:NameList>
          <b:Person>
            <b:Last>SAP</b:Last>
          </b:Person>
        </b:NameList>
      </b:Author>
    </b:Author>
    <b:Title>help.sap</b:Title>
    <b:ProductionCompany>SAP</b:ProductionCompany>
    <b:YearAccessed>2020</b:YearAccessed>
    <b:MonthAccessed>Apríl</b:MonthAccessed>
    <b:DayAccessed>18</b:DayAccessed>
    <b:URL>https://help.sap.com/doc/abapdocu_latest_index_htm/latest/en-US/index.htm</b:URL>
    <b:RefOrder>6</b:RefOrder>
  </b:Source>
  <b:Source>
    <b:Tag>Tut18</b:Tag>
    <b:SourceType>InternetSite</b:SourceType>
    <b:Guid>{DFBEC48D-2108-40A6-ABBC-83C5834104B9}</b:Guid>
    <b:Author>
      <b:Author>
        <b:NameList>
          <b:Person>
            <b:Last>TutorialsCampus</b:Last>
          </b:Person>
        </b:NameList>
      </b:Author>
    </b:Author>
    <b:Title>TutorialCampus</b:Title>
    <b:Year>2018</b:Year>
    <b:YearAccessed>2020</b:YearAccessed>
    <b:MonthAccessed>Apríl</b:MonthAccessed>
    <b:DayAccessed>20</b:DayAccessed>
    <b:URL>https://www.tutorialscampus.com/tutorials/sap-abap/sap-abap-report-programming.htm</b:URL>
    <b:RefOrder>7</b:RefOrder>
  </b:Source>
  <b:Source>
    <b:Tag>Ash17</b:Tag>
    <b:SourceType>InternetSite</b:SourceType>
    <b:Guid>{C9657FB4-640F-40CB-BAD3-EF656DD8882D}</b:Guid>
    <b:Author>
      <b:Author>
        <b:NameList>
          <b:Person>
            <b:Last>Reddy</b:Last>
            <b:First>Ashok</b:First>
            <b:Middle>Kumar</b:Middle>
          </b:Person>
        </b:NameList>
      </b:Author>
    </b:Author>
    <b:Title>Sapnuts</b:Title>
    <b:ProductionCompany>Sapnuts</b:ProductionCompany>
    <b:Year>2017</b:Year>
    <b:Month>August</b:Month>
    <b:Day>10</b:Day>
    <b:YearAccessed>2020</b:YearAccessed>
    <b:MonthAccessed>Apríl</b:MonthAccessed>
    <b:DayAccessed>20</b:DayAccessed>
    <b:URL>https://www.sapnuts.com/courses/core-abap/classical-reports/classical-report-events.html</b:URL>
    <b:RefOrder>8</b:RefOrder>
  </b:Source>
  <b:Source>
    <b:Tag>Ash171</b:Tag>
    <b:SourceType>InternetSite</b:SourceType>
    <b:Guid>{13D97DC9-E1A7-4354-B45E-6A35F23F433C}</b:Guid>
    <b:Author>
      <b:Author>
        <b:NameList>
          <b:Person>
            <b:Last>Reddy</b:Last>
            <b:First>Ashok</b:First>
            <b:Middle>Kumar</b:Middle>
          </b:Person>
        </b:NameList>
      </b:Author>
    </b:Author>
    <b:Title>Sapnuts</b:Title>
    <b:ProductionCompany>Sapnuts</b:ProductionCompany>
    <b:Year>2017</b:Year>
    <b:Month>August</b:Month>
    <b:Day>10</b:Day>
    <b:YearAccessed>2020</b:YearAccessed>
    <b:MonthAccessed>Apríl</b:MonthAccessed>
    <b:DayAccessed>20</b:DayAccessed>
    <b:URL>https://www.sapnuts.com/courses/core-abap/selection-screen/select-options-abap.html</b:URL>
    <b:RefOrder>9</b:RefOrder>
  </b:Source>
  <b:Source>
    <b:Tag>Kri20</b:Tag>
    <b:SourceType>InternetSite</b:SourceType>
    <b:Guid>{FF0E1497-83C6-4B3B-BC65-4C4ACA220BD5}</b:Guid>
    <b:Author>
      <b:Author>
        <b:NameList>
          <b:Person>
            <b:Last>Krishna</b:Last>
          </b:Person>
        </b:NameList>
      </b:Author>
    </b:Author>
    <b:Title>GURU99</b:Title>
    <b:YearAccessed>2020</b:YearAccessed>
    <b:MonthAccessed>Apríl </b:MonthAccessed>
    <b:DayAccessed>20</b:DayAccessed>
    <b:URL>https://www.guru99.com/all-about-abap-report-programming.html</b:URL>
    <b:RefOrder>10</b:RefOrder>
  </b:Source>
  <b:Source>
    <b:Tag>Tut20</b:Tag>
    <b:SourceType>InternetSite</b:SourceType>
    <b:Guid>{CCE06001-7D3F-470E-8D8D-A88F098A9EB2}</b:Guid>
    <b:Author>
      <b:Author>
        <b:Corporate>TutorialsPoint</b:Corporate>
      </b:Author>
    </b:Author>
    <b:Title>tutorialspoint</b:Title>
    <b:YearAccessed>2020</b:YearAccessed>
    <b:MonthAccessed>Apríl</b:MonthAccessed>
    <b:DayAccessed>20</b:DayAccessed>
    <b:URL>https://www.tutorialspoint.com/sap_abap/sap_abap_classes.htm</b:URL>
    <b:RefOrder>11</b:RefOrder>
  </b:Source>
  <b:Source>
    <b:Tag>Tut201</b:Tag>
    <b:SourceType>InternetSite</b:SourceType>
    <b:Guid>{C5C81783-67AE-4FF5-BE94-9493F993E9D0}</b:Guid>
    <b:Author>
      <b:Author>
        <b:Corporate>TutorialsPoint</b:Corporate>
      </b:Author>
    </b:Author>
    <b:Title>tutorialspoint</b:Title>
    <b:YearAccessed>2020</b:YearAccessed>
    <b:MonthAccessed>Apríl</b:MonthAccessed>
    <b:DayAccessed>20</b:DayAccessed>
    <b:URL>https://www.tutorialspoint.com/sap_abap/sap_abap_function_modules.htm</b:URL>
    <b:RefOrder>12</b:RefOrder>
  </b:Source>
  <b:Source>
    <b:Tag>AWS20</b:Tag>
    <b:SourceType>InternetSite</b:SourceType>
    <b:Guid>{13489EA4-F004-4AF2-90FF-6CABE756538A}</b:Guid>
    <b:Author>
      <b:Author>
        <b:NameList>
          <b:Person>
            <b:Last>AWS</b:Last>
          </b:Person>
        </b:NameList>
      </b:Author>
    </b:Author>
    <b:Title>AWS Amazon</b:Title>
    <b:ProductionCompany>Amazon</b:ProductionCompany>
    <b:YearAccessed>2020</b:YearAccessed>
    <b:MonthAccessed>Apríl </b:MonthAccessed>
    <b:URL>https://aws.amazon.com/big-data/what-is-hive/</b:URL>
    <b:RefOrder>13</b:RefOrder>
  </b:Source>
  <b:Source>
    <b:Tag>Apa20</b:Tag>
    <b:SourceType>InternetSite</b:SourceType>
    <b:Guid>{BCBAE53A-0D3C-4CC7-9D10-2B22B2CCDC43}</b:Guid>
    <b:Author>
      <b:Author>
        <b:Corporate>Apache Hive</b:Corporate>
      </b:Author>
    </b:Author>
    <b:Title>Apache Hive</b:Title>
    <b:YearAccessed>2020</b:YearAccessed>
    <b:MonthAccessed>Máj</b:MonthAccessed>
    <b:DayAccessed>1</b:DayAccessed>
    <b:URL>https://cwiki.apache.org/confluence/display/Hive/LanguageManual+DDL</b:URL>
    <b:RefOrder>14</b:RefOrder>
  </b:Source>
  <b:Source>
    <b:Tag>SAP201</b:Tag>
    <b:SourceType>InternetSite</b:SourceType>
    <b:Guid>{89434DB0-EB75-4818-8DB9-1A2F6B10AABC}</b:Guid>
    <b:Author>
      <b:Author>
        <b:Corporate>SAP</b:Corporate>
      </b:Author>
    </b:Author>
    <b:Title>help.SAP</b:Title>
    <b:ProductionCompany>SAP</b:ProductionCompany>
    <b:YearAccessed>2020</b:YearAccessed>
    <b:MonthAccessed>Apríl</b:MonthAccessed>
    <b:DayAccessed>18</b:DayAccessed>
    <b:URL>https://help.sap.com/doc/saphelp_nw73ehp1/7.31.19/en-US/fc/eb3138358411d1829f0000e829fbfe/content.htm?no_cache=true</b:URL>
    <b:RefOrder>15</b:RefOrder>
  </b:Source>
</b:Sources>
</file>

<file path=customXml/itemProps1.xml><?xml version="1.0" encoding="utf-8"?>
<ds:datastoreItem xmlns:ds="http://schemas.openxmlformats.org/officeDocument/2006/customXml" ds:itemID="{8D012225-59F6-4F27-A816-E6646022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214</TotalTime>
  <Pages>56</Pages>
  <Words>11283</Words>
  <Characters>64316</Characters>
  <Application>Microsoft Office Word</Application>
  <DocSecurity>0</DocSecurity>
  <Lines>535</Lines>
  <Paragraphs>150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8</cp:revision>
  <cp:lastPrinted>2020-05-07T13:41:00Z</cp:lastPrinted>
  <dcterms:created xsi:type="dcterms:W3CDTF">2020-05-06T13:20:00Z</dcterms:created>
  <dcterms:modified xsi:type="dcterms:W3CDTF">2020-05-07T14:01:00Z</dcterms:modified>
</cp:coreProperties>
</file>