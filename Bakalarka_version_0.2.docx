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DD6CD" w14:textId="77777777" w:rsidR="00646129" w:rsidRDefault="00646129">
      <w:pPr>
        <w:spacing w:after="160" w:line="259" w:lineRule="auto"/>
        <w:ind w:firstLine="0"/>
        <w:jc w:val="left"/>
        <w:rPr>
          <w:b/>
        </w:rPr>
      </w:pPr>
    </w:p>
    <w:p w14:paraId="769628AC" w14:textId="77777777" w:rsidR="00646129" w:rsidRDefault="00646129" w:rsidP="00593F0E">
      <w:pPr>
        <w:pStyle w:val="NormalnyBezOdseku"/>
        <w:jc w:val="center"/>
        <w:rPr>
          <w:b/>
          <w:sz w:val="36"/>
        </w:rPr>
      </w:pPr>
    </w:p>
    <w:p w14:paraId="79A34325" w14:textId="77777777" w:rsidR="00646129" w:rsidRDefault="00646129" w:rsidP="00593F0E">
      <w:pPr>
        <w:pStyle w:val="NormalnyBezOdseku"/>
        <w:jc w:val="center"/>
        <w:rPr>
          <w:b/>
          <w:sz w:val="36"/>
        </w:rPr>
      </w:pPr>
    </w:p>
    <w:p w14:paraId="0753DB9B" w14:textId="77777777" w:rsidR="00593F0E" w:rsidRPr="00593F0E" w:rsidRDefault="00593F0E" w:rsidP="00593F0E">
      <w:pPr>
        <w:pStyle w:val="NormalnyBezOdseku"/>
        <w:jc w:val="center"/>
        <w:rPr>
          <w:b/>
          <w:sz w:val="36"/>
        </w:rPr>
      </w:pPr>
      <w:r w:rsidRPr="00593F0E">
        <w:rPr>
          <w:b/>
          <w:sz w:val="36"/>
        </w:rPr>
        <w:t>ŽILINSKÁ UNIVERZITA V ŽILINE</w:t>
      </w:r>
    </w:p>
    <w:p w14:paraId="371C71D8" w14:textId="1A4B8537" w:rsidR="00593F0E" w:rsidRPr="00805B23" w:rsidRDefault="00593F0E" w:rsidP="00593F0E">
      <w:pPr>
        <w:pStyle w:val="NormalnyBezOdseku"/>
        <w:jc w:val="center"/>
        <w:rPr>
          <w:sz w:val="28"/>
          <w:szCs w:val="22"/>
        </w:rPr>
      </w:pPr>
      <w:r w:rsidRPr="00805B23">
        <w:rPr>
          <w:sz w:val="28"/>
          <w:szCs w:val="22"/>
        </w:rPr>
        <w:t xml:space="preserve">FAKULTA </w:t>
      </w:r>
      <w:r w:rsidR="00805B23" w:rsidRPr="00805B23">
        <w:rPr>
          <w:sz w:val="28"/>
          <w:szCs w:val="22"/>
        </w:rPr>
        <w:t>RIADENIA A INFORMATIKY</w:t>
      </w:r>
    </w:p>
    <w:p w14:paraId="59484F92" w14:textId="77777777" w:rsidR="00593F0E" w:rsidRDefault="00593F0E" w:rsidP="00593F0E">
      <w:pPr>
        <w:pStyle w:val="NormalnyBezOdseku"/>
        <w:jc w:val="center"/>
      </w:pPr>
    </w:p>
    <w:p w14:paraId="462187A7" w14:textId="77777777" w:rsidR="00593F0E" w:rsidRDefault="00593F0E" w:rsidP="00593F0E">
      <w:pPr>
        <w:pStyle w:val="NormalnyBezOdseku"/>
        <w:jc w:val="center"/>
      </w:pPr>
    </w:p>
    <w:p w14:paraId="0F5DF5ED" w14:textId="77777777" w:rsidR="00593F0E" w:rsidRDefault="00593F0E" w:rsidP="00593F0E">
      <w:pPr>
        <w:pStyle w:val="NormalnyBezOdseku"/>
        <w:jc w:val="center"/>
      </w:pPr>
    </w:p>
    <w:p w14:paraId="22B039ED" w14:textId="77777777" w:rsidR="00593F0E" w:rsidRDefault="00593F0E" w:rsidP="00593F0E">
      <w:pPr>
        <w:pStyle w:val="NormalnyBezOdseku"/>
        <w:jc w:val="center"/>
      </w:pPr>
    </w:p>
    <w:p w14:paraId="5DAAEEBF" w14:textId="77777777" w:rsidR="00593F0E" w:rsidRDefault="00593F0E" w:rsidP="00593F0E">
      <w:pPr>
        <w:pStyle w:val="NormalnyBezOdseku"/>
        <w:jc w:val="center"/>
      </w:pPr>
    </w:p>
    <w:p w14:paraId="0195F154" w14:textId="77777777" w:rsidR="00593F0E" w:rsidRDefault="00593F0E" w:rsidP="00593F0E">
      <w:pPr>
        <w:pStyle w:val="NormalnyBezOdseku"/>
        <w:jc w:val="center"/>
      </w:pPr>
    </w:p>
    <w:p w14:paraId="7424C85A" w14:textId="2F600115" w:rsidR="00593F0E" w:rsidRPr="00593F0E" w:rsidRDefault="00593F0E" w:rsidP="00593F0E">
      <w:pPr>
        <w:pStyle w:val="NormalnyBezOdseku"/>
        <w:jc w:val="center"/>
        <w:rPr>
          <w:sz w:val="48"/>
        </w:rPr>
      </w:pPr>
      <w:r w:rsidRPr="00593F0E">
        <w:rPr>
          <w:sz w:val="48"/>
        </w:rPr>
        <w:t>BAKALÁRSKA PRÁCA</w:t>
      </w:r>
    </w:p>
    <w:p w14:paraId="42270906" w14:textId="77777777" w:rsidR="00593F0E" w:rsidRDefault="00593F0E" w:rsidP="00593F0E">
      <w:pPr>
        <w:pStyle w:val="NormalnyBezOdseku"/>
        <w:jc w:val="center"/>
      </w:pPr>
    </w:p>
    <w:p w14:paraId="6E920D68" w14:textId="77777777" w:rsidR="00593F0E" w:rsidRDefault="00593F0E" w:rsidP="00593F0E">
      <w:pPr>
        <w:pStyle w:val="NormalnyBezOdseku"/>
        <w:jc w:val="center"/>
      </w:pPr>
    </w:p>
    <w:p w14:paraId="74195400" w14:textId="77777777" w:rsidR="004C4A4D" w:rsidRDefault="004C4A4D" w:rsidP="00593F0E">
      <w:pPr>
        <w:pStyle w:val="NormalnyBezOdseku"/>
        <w:jc w:val="center"/>
      </w:pPr>
    </w:p>
    <w:p w14:paraId="0AB882B5" w14:textId="77777777" w:rsidR="00593F0E" w:rsidRDefault="00593F0E" w:rsidP="00593F0E">
      <w:pPr>
        <w:pStyle w:val="NormalnyBezOdseku"/>
        <w:jc w:val="center"/>
      </w:pPr>
    </w:p>
    <w:p w14:paraId="637B1339" w14:textId="77777777" w:rsidR="00593F0E" w:rsidRDefault="00593F0E" w:rsidP="00593F0E">
      <w:pPr>
        <w:pStyle w:val="NormalnyBezOdseku"/>
        <w:jc w:val="center"/>
      </w:pPr>
    </w:p>
    <w:p w14:paraId="463C9673" w14:textId="0711E7E5" w:rsidR="00593F0E" w:rsidRDefault="00805B23" w:rsidP="00805B23">
      <w:pPr>
        <w:pStyle w:val="NormalnyBezOdseku"/>
        <w:spacing w:before="240"/>
        <w:jc w:val="center"/>
        <w:rPr>
          <w:b/>
          <w:sz w:val="36"/>
        </w:rPr>
      </w:pPr>
      <w:r>
        <w:rPr>
          <w:sz w:val="36"/>
        </w:rPr>
        <w:t>FRANTIŠEK CABADAJ</w:t>
      </w:r>
    </w:p>
    <w:p w14:paraId="3A28218A" w14:textId="2A78C56D" w:rsidR="00805B23" w:rsidRPr="00805B23" w:rsidRDefault="00805B23" w:rsidP="00646129">
      <w:pPr>
        <w:pStyle w:val="NormalnyBezOdseku"/>
        <w:spacing w:before="240"/>
        <w:jc w:val="center"/>
        <w:rPr>
          <w:b/>
          <w:sz w:val="32"/>
          <w:szCs w:val="22"/>
        </w:rPr>
      </w:pPr>
      <w:r w:rsidRPr="00805B23">
        <w:rPr>
          <w:b/>
          <w:sz w:val="32"/>
          <w:szCs w:val="22"/>
        </w:rPr>
        <w:t>Vývoj automatizovaného testovacieho systému pre kontrolu komunikácie medzi SAP a externými úložiskami</w:t>
      </w:r>
    </w:p>
    <w:p w14:paraId="1D64A5FA" w14:textId="5C4210D4" w:rsidR="00593F0E" w:rsidRDefault="00593F0E" w:rsidP="00BB4DB4">
      <w:pPr>
        <w:pStyle w:val="NormalnyBezOdseku"/>
        <w:spacing w:line="240" w:lineRule="auto"/>
        <w:jc w:val="center"/>
      </w:pPr>
      <w:r>
        <w:t xml:space="preserve">Vedúci práce: </w:t>
      </w:r>
      <w:r w:rsidR="00FD1242">
        <w:t>doc. Ing. Marek Kvet, PhD.</w:t>
      </w:r>
    </w:p>
    <w:p w14:paraId="39402663" w14:textId="60480A24" w:rsidR="00593F0E" w:rsidRDefault="00593F0E" w:rsidP="00BB4DB4">
      <w:pPr>
        <w:pStyle w:val="NormalnyBezOdseku"/>
        <w:spacing w:line="240" w:lineRule="auto"/>
        <w:jc w:val="center"/>
      </w:pPr>
      <w:r>
        <w:t>Registračné číslo:</w:t>
      </w:r>
      <w:r w:rsidR="00FD1242">
        <w:t xml:space="preserve"> 556425</w:t>
      </w:r>
    </w:p>
    <w:p w14:paraId="6D0D7123" w14:textId="5F09F8B3" w:rsidR="000826A1" w:rsidRPr="00FD1242" w:rsidRDefault="00593F0E" w:rsidP="00BB4DB4">
      <w:pPr>
        <w:pStyle w:val="NormalnyBezOdseku"/>
        <w:spacing w:line="240" w:lineRule="auto"/>
        <w:jc w:val="center"/>
        <w:sectPr w:rsidR="000826A1" w:rsidRPr="00FD1242" w:rsidSect="00DF773E">
          <w:headerReference w:type="default" r:id="rId8"/>
          <w:footerReference w:type="default" r:id="rId9"/>
          <w:pgSz w:w="11906" w:h="16838" w:code="9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FD1242">
        <w:t>Žilina, 20</w:t>
      </w:r>
      <w:r w:rsidR="00805B23" w:rsidRPr="00FD1242">
        <w:t>20</w:t>
      </w:r>
    </w:p>
    <w:p w14:paraId="37BA4F5D" w14:textId="77777777" w:rsidR="00646129" w:rsidRDefault="00646129" w:rsidP="00BB4DB4">
      <w:pPr>
        <w:pStyle w:val="NormalnyBezOdseku"/>
        <w:jc w:val="center"/>
        <w:rPr>
          <w:b/>
          <w:sz w:val="36"/>
        </w:rPr>
      </w:pPr>
    </w:p>
    <w:p w14:paraId="0183822C" w14:textId="77777777" w:rsidR="00646129" w:rsidRDefault="00646129" w:rsidP="00BB4DB4">
      <w:pPr>
        <w:pStyle w:val="NormalnyBezOdseku"/>
        <w:jc w:val="center"/>
        <w:rPr>
          <w:b/>
          <w:sz w:val="36"/>
        </w:rPr>
      </w:pPr>
    </w:p>
    <w:p w14:paraId="2D258E3A" w14:textId="77777777" w:rsidR="00BB4DB4" w:rsidRPr="00BB4DB4" w:rsidRDefault="00BB4DB4" w:rsidP="00BB4DB4">
      <w:pPr>
        <w:pStyle w:val="NormalnyBezOdseku"/>
        <w:jc w:val="center"/>
        <w:rPr>
          <w:b/>
          <w:sz w:val="36"/>
        </w:rPr>
      </w:pPr>
      <w:r w:rsidRPr="00BB4DB4">
        <w:rPr>
          <w:b/>
          <w:sz w:val="36"/>
        </w:rPr>
        <w:t>ŽILINSKÁ UNIVERZITA V ŽILINE</w:t>
      </w:r>
    </w:p>
    <w:p w14:paraId="14CE2269" w14:textId="77777777" w:rsidR="00BB4DB4" w:rsidRPr="00BB4DB4" w:rsidRDefault="00BB4DB4" w:rsidP="00BB4DB4">
      <w:pPr>
        <w:pStyle w:val="NormalnyBezOdseku"/>
        <w:jc w:val="center"/>
        <w:rPr>
          <w:sz w:val="32"/>
        </w:rPr>
      </w:pPr>
      <w:r w:rsidRPr="008D33CB">
        <w:rPr>
          <w:sz w:val="32"/>
          <w:highlight w:val="yellow"/>
        </w:rPr>
        <w:t xml:space="preserve">FAKULTA </w:t>
      </w:r>
      <w:r w:rsidR="008D33CB" w:rsidRPr="008D33CB">
        <w:rPr>
          <w:sz w:val="32"/>
          <w:highlight w:val="yellow"/>
        </w:rPr>
        <w:t>......................................</w:t>
      </w:r>
    </w:p>
    <w:p w14:paraId="430AE53B" w14:textId="77777777" w:rsidR="00BB4DB4" w:rsidRPr="00BB4DB4" w:rsidRDefault="00BB4DB4" w:rsidP="00BB4DB4">
      <w:pPr>
        <w:pStyle w:val="NormalnyBezOdseku"/>
        <w:jc w:val="center"/>
      </w:pPr>
    </w:p>
    <w:p w14:paraId="1408EAC8" w14:textId="77777777" w:rsidR="00BB4DB4" w:rsidRDefault="00BB4DB4" w:rsidP="00BB4DB4">
      <w:pPr>
        <w:pStyle w:val="NormalnyBezOdseku"/>
        <w:jc w:val="center"/>
      </w:pPr>
    </w:p>
    <w:p w14:paraId="3523AA76" w14:textId="77777777" w:rsidR="00646129" w:rsidRDefault="00646129" w:rsidP="00BB4DB4">
      <w:pPr>
        <w:pStyle w:val="NormalnyBezOdseku"/>
        <w:jc w:val="center"/>
      </w:pPr>
    </w:p>
    <w:p w14:paraId="344F465D" w14:textId="77777777" w:rsidR="00646129" w:rsidRDefault="00646129" w:rsidP="00BB4DB4">
      <w:pPr>
        <w:pStyle w:val="NormalnyBezOdseku"/>
        <w:jc w:val="center"/>
      </w:pPr>
    </w:p>
    <w:p w14:paraId="604B1AED" w14:textId="77777777" w:rsidR="00646129" w:rsidRDefault="00646129" w:rsidP="00BB4DB4">
      <w:pPr>
        <w:pStyle w:val="NormalnyBezOdseku"/>
        <w:jc w:val="center"/>
      </w:pPr>
    </w:p>
    <w:p w14:paraId="3C54D854" w14:textId="77777777" w:rsidR="00646129" w:rsidRPr="00BB4DB4" w:rsidRDefault="00646129" w:rsidP="00BB4DB4">
      <w:pPr>
        <w:pStyle w:val="NormalnyBezOdseku"/>
        <w:jc w:val="center"/>
      </w:pPr>
    </w:p>
    <w:p w14:paraId="1DFBED61" w14:textId="77777777" w:rsidR="00C41F28" w:rsidRDefault="00BB4DB4" w:rsidP="00814158">
      <w:pPr>
        <w:pStyle w:val="Typprce"/>
      </w:pPr>
      <w:r w:rsidRPr="00BB4DB4">
        <w:t>BAKALÁRSKA/DIPLOMOVÁ</w:t>
      </w:r>
      <w:r w:rsidR="008C3E35">
        <w:t>/</w:t>
      </w:r>
    </w:p>
    <w:p w14:paraId="64CE5410" w14:textId="77777777" w:rsidR="00BB4DB4" w:rsidRPr="00BB4DB4" w:rsidRDefault="00180BD3" w:rsidP="00814158">
      <w:pPr>
        <w:pStyle w:val="Typprce"/>
      </w:pPr>
      <w:r>
        <w:t>DIZERTAČNÁ</w:t>
      </w:r>
      <w:r w:rsidR="00BB4DB4" w:rsidRPr="00BB4DB4">
        <w:t xml:space="preserve"> PRÁCA</w:t>
      </w:r>
    </w:p>
    <w:p w14:paraId="5A7BE1FF" w14:textId="77777777" w:rsidR="00BB4DB4" w:rsidRDefault="00BB4DB4" w:rsidP="00BB4DB4">
      <w:pPr>
        <w:pStyle w:val="NormalnyBezOdseku"/>
        <w:jc w:val="center"/>
      </w:pPr>
      <w:r w:rsidRPr="008C3E35">
        <w:rPr>
          <w:sz w:val="36"/>
          <w:highlight w:val="yellow"/>
        </w:rPr>
        <w:t>ŠTUDIJNÝ ODBOR:</w:t>
      </w:r>
    </w:p>
    <w:p w14:paraId="5D99DAF6" w14:textId="77777777" w:rsidR="00BB4DB4" w:rsidRPr="00646129" w:rsidRDefault="00BB4DB4" w:rsidP="00BB4DB4">
      <w:pPr>
        <w:pStyle w:val="NormalnyBezOdseku"/>
        <w:jc w:val="center"/>
        <w:rPr>
          <w:sz w:val="40"/>
        </w:rPr>
      </w:pPr>
    </w:p>
    <w:p w14:paraId="7271FBB6" w14:textId="77777777" w:rsidR="00BB4DB4" w:rsidRPr="00BB4DB4" w:rsidRDefault="00BB4DB4" w:rsidP="00BB4DB4">
      <w:pPr>
        <w:pStyle w:val="NormalnyBezOdseku"/>
        <w:jc w:val="center"/>
      </w:pPr>
    </w:p>
    <w:p w14:paraId="19D267FC" w14:textId="77777777" w:rsidR="00BB4DB4" w:rsidRPr="00BB4DB4" w:rsidRDefault="00BB4DB4" w:rsidP="00BB4DB4">
      <w:pPr>
        <w:pStyle w:val="NormalnyBezOdseku"/>
        <w:jc w:val="center"/>
      </w:pPr>
    </w:p>
    <w:p w14:paraId="37EBF38F" w14:textId="77777777" w:rsidR="00BB4DB4" w:rsidRPr="00BB4DB4" w:rsidRDefault="00BB4DB4" w:rsidP="00BB4DB4">
      <w:pPr>
        <w:pStyle w:val="NormalnyBezOdseku"/>
        <w:jc w:val="center"/>
        <w:rPr>
          <w:sz w:val="36"/>
        </w:rPr>
      </w:pPr>
      <w:r w:rsidRPr="00BB4DB4">
        <w:rPr>
          <w:sz w:val="36"/>
        </w:rPr>
        <w:t>MENO PRIEZVISKO</w:t>
      </w:r>
    </w:p>
    <w:p w14:paraId="71EB7396" w14:textId="77777777" w:rsidR="00BB4DB4" w:rsidRPr="007814B5" w:rsidRDefault="00BB4DB4" w:rsidP="00BB4DB4">
      <w:pPr>
        <w:pStyle w:val="NormalnyBezOdseku"/>
        <w:jc w:val="center"/>
        <w:rPr>
          <w:b/>
          <w:sz w:val="36"/>
        </w:rPr>
      </w:pPr>
      <w:r w:rsidRPr="007814B5">
        <w:rPr>
          <w:b/>
          <w:sz w:val="36"/>
        </w:rPr>
        <w:t>Názov práce</w:t>
      </w:r>
    </w:p>
    <w:p w14:paraId="70BE3BFF" w14:textId="77777777" w:rsidR="00BB4DB4" w:rsidRPr="00BB4DB4" w:rsidRDefault="00BB4DB4" w:rsidP="00BB4DB4">
      <w:pPr>
        <w:pStyle w:val="NormalnyBezOdseku"/>
        <w:spacing w:line="240" w:lineRule="auto"/>
        <w:jc w:val="center"/>
      </w:pPr>
      <w:r w:rsidRPr="00BB4DB4">
        <w:t>Žilinská univerzita v Žiline</w:t>
      </w:r>
    </w:p>
    <w:p w14:paraId="4D10A53D" w14:textId="77777777" w:rsidR="00BB4DB4" w:rsidRPr="00BB4DB4" w:rsidRDefault="00BB4DB4" w:rsidP="00BB4DB4">
      <w:pPr>
        <w:pStyle w:val="NormalnyBezOdseku"/>
        <w:spacing w:line="240" w:lineRule="auto"/>
        <w:jc w:val="center"/>
      </w:pPr>
      <w:r w:rsidRPr="00BB4DB4">
        <w:t xml:space="preserve">Fakulta </w:t>
      </w:r>
      <w:r w:rsidR="00C00B8E">
        <w:t>..................</w:t>
      </w:r>
    </w:p>
    <w:p w14:paraId="129FFBE4" w14:textId="77777777" w:rsidR="00BB4DB4" w:rsidRPr="00BB4DB4" w:rsidRDefault="00C00B8E" w:rsidP="00BB4DB4">
      <w:pPr>
        <w:pStyle w:val="NormalnyBezOdseku"/>
        <w:spacing w:line="240" w:lineRule="auto"/>
        <w:jc w:val="center"/>
      </w:pPr>
      <w:r>
        <w:t>Školiace pracovisko..............</w:t>
      </w:r>
      <w:r w:rsidR="00BB4DB4" w:rsidRPr="00BB4DB4">
        <w:t xml:space="preserve"> </w:t>
      </w:r>
    </w:p>
    <w:p w14:paraId="1E8F0E6E" w14:textId="77777777" w:rsidR="00AA0A2B" w:rsidRDefault="00BB4DB4" w:rsidP="00BB4DB4">
      <w:pPr>
        <w:pStyle w:val="NormalnyBezOdseku"/>
        <w:spacing w:line="240" w:lineRule="auto"/>
        <w:jc w:val="center"/>
      </w:pPr>
      <w:r w:rsidRPr="008C3E35">
        <w:rPr>
          <w:highlight w:val="yellow"/>
        </w:rPr>
        <w:t>Žilina, 2016</w:t>
      </w:r>
    </w:p>
    <w:p w14:paraId="71295911" w14:textId="77777777" w:rsidR="00AA0A2B" w:rsidRDefault="00AA0A2B">
      <w:pPr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14:paraId="5A4AC97A" w14:textId="77777777" w:rsidR="00BB4DB4" w:rsidRDefault="00BB4DB4" w:rsidP="00BB4DB4">
      <w:pPr>
        <w:pStyle w:val="NormalnyBezOdseku"/>
        <w:spacing w:line="240" w:lineRule="auto"/>
        <w:jc w:val="center"/>
      </w:pPr>
    </w:p>
    <w:p w14:paraId="0220212B" w14:textId="77777777" w:rsidR="00081566" w:rsidRPr="008B73C7" w:rsidRDefault="00081566" w:rsidP="002211B3">
      <w:pPr>
        <w:spacing w:line="240" w:lineRule="auto"/>
        <w:ind w:firstLine="0"/>
      </w:pPr>
    </w:p>
    <w:p w14:paraId="25A52BEA" w14:textId="77777777" w:rsidR="00081566" w:rsidRPr="008B73C7" w:rsidRDefault="00081566" w:rsidP="002211B3">
      <w:pPr>
        <w:spacing w:line="240" w:lineRule="auto"/>
        <w:ind w:firstLine="0"/>
      </w:pPr>
    </w:p>
    <w:p w14:paraId="4C9279D0" w14:textId="77777777" w:rsidR="00081566" w:rsidRPr="008B73C7" w:rsidRDefault="00081566" w:rsidP="002211B3">
      <w:pPr>
        <w:spacing w:line="240" w:lineRule="auto"/>
        <w:ind w:firstLine="0"/>
      </w:pPr>
    </w:p>
    <w:p w14:paraId="2A580E2F" w14:textId="77777777" w:rsidR="00081566" w:rsidRPr="008B73C7" w:rsidRDefault="00081566" w:rsidP="002211B3">
      <w:pPr>
        <w:spacing w:line="240" w:lineRule="auto"/>
        <w:ind w:firstLine="0"/>
      </w:pPr>
    </w:p>
    <w:p w14:paraId="0F24F0F3" w14:textId="77777777" w:rsidR="00081566" w:rsidRPr="008B73C7" w:rsidRDefault="00081566" w:rsidP="002211B3">
      <w:pPr>
        <w:spacing w:line="240" w:lineRule="auto"/>
        <w:ind w:firstLine="0"/>
      </w:pPr>
    </w:p>
    <w:p w14:paraId="173C65E2" w14:textId="77777777" w:rsidR="00081566" w:rsidRPr="008B73C7" w:rsidRDefault="00081566" w:rsidP="002211B3">
      <w:pPr>
        <w:spacing w:line="240" w:lineRule="auto"/>
        <w:ind w:firstLine="0"/>
      </w:pPr>
    </w:p>
    <w:p w14:paraId="031D4D25" w14:textId="77777777" w:rsidR="00081566" w:rsidRPr="008B73C7" w:rsidRDefault="00081566" w:rsidP="002211B3">
      <w:pPr>
        <w:spacing w:line="240" w:lineRule="auto"/>
        <w:ind w:firstLine="0"/>
      </w:pPr>
    </w:p>
    <w:p w14:paraId="16254735" w14:textId="77777777" w:rsidR="00081566" w:rsidRPr="008B73C7" w:rsidRDefault="00081566" w:rsidP="002211B3">
      <w:pPr>
        <w:spacing w:line="240" w:lineRule="auto"/>
        <w:ind w:firstLine="0"/>
      </w:pPr>
    </w:p>
    <w:p w14:paraId="2F2969AA" w14:textId="77777777" w:rsidR="00081566" w:rsidRPr="008B73C7" w:rsidRDefault="00081566" w:rsidP="002211B3">
      <w:pPr>
        <w:spacing w:line="240" w:lineRule="auto"/>
        <w:ind w:firstLine="0"/>
      </w:pPr>
    </w:p>
    <w:p w14:paraId="62C76C15" w14:textId="77777777" w:rsidR="00081566" w:rsidRPr="008B73C7" w:rsidRDefault="00081566" w:rsidP="002211B3">
      <w:pPr>
        <w:spacing w:line="240" w:lineRule="auto"/>
        <w:ind w:firstLine="0"/>
      </w:pPr>
    </w:p>
    <w:p w14:paraId="178A4CDB" w14:textId="77777777" w:rsidR="00081566" w:rsidRPr="008B73C7" w:rsidRDefault="00081566" w:rsidP="002211B3">
      <w:pPr>
        <w:spacing w:line="240" w:lineRule="auto"/>
        <w:ind w:firstLine="0"/>
      </w:pPr>
    </w:p>
    <w:p w14:paraId="2FB31E43" w14:textId="77777777" w:rsidR="00081566" w:rsidRPr="008B73C7" w:rsidRDefault="00081566" w:rsidP="002211B3">
      <w:pPr>
        <w:spacing w:line="240" w:lineRule="auto"/>
        <w:ind w:firstLine="0"/>
      </w:pPr>
    </w:p>
    <w:p w14:paraId="059CCCBB" w14:textId="77777777" w:rsidR="00083AC3" w:rsidRPr="008B73C7" w:rsidRDefault="00083AC3" w:rsidP="00083AC3">
      <w:pPr>
        <w:pStyle w:val="Nadpis4"/>
      </w:pPr>
      <w:r>
        <w:t>Úvodné pokyny pre použitie šablóny</w:t>
      </w:r>
    </w:p>
    <w:p w14:paraId="6B66D3FC" w14:textId="77777777" w:rsidR="00083AC3" w:rsidRPr="008B73C7" w:rsidRDefault="00083AC3" w:rsidP="00083AC3">
      <w:pPr>
        <w:spacing w:line="240" w:lineRule="auto"/>
        <w:ind w:firstLine="0"/>
      </w:pPr>
    </w:p>
    <w:p w14:paraId="62DF5146" w14:textId="77777777" w:rsidR="00083AC3" w:rsidRDefault="00083AC3" w:rsidP="00083AC3">
      <w:r>
        <w:t>Väčšina nadpisov šablóny je previazaná na dokument Pokyny_pre_vypracovanie_ZP.docx. Sú v ňom podrobnejšie informácie o vypracovaní záverečnej práce. Linky budú správne fungovať vtedy a len vtedy keď si uložíte dokument so záverečnou prácou do toho istého priečinka, v ktorom sa nachádza uvedený dokument. Priamo z tejto šablóny nefungujú.</w:t>
      </w:r>
    </w:p>
    <w:p w14:paraId="2C3DC578" w14:textId="77777777" w:rsidR="002211B3" w:rsidRPr="00083AC3" w:rsidRDefault="00083AC3" w:rsidP="00083AC3">
      <w:pPr>
        <w:pStyle w:val="Nadpis4"/>
        <w:rPr>
          <w:i/>
        </w:rPr>
      </w:pPr>
      <w:r>
        <w:t>(Pri vytváraní svojho dokumentu pokyny pre použitie šablóny vymažte!)</w:t>
      </w:r>
    </w:p>
    <w:p w14:paraId="58CD5AAB" w14:textId="77777777" w:rsidR="00AA0A2B" w:rsidRPr="00083AC3" w:rsidRDefault="00AA0A2B" w:rsidP="002211B3">
      <w:pPr>
        <w:spacing w:line="240" w:lineRule="auto"/>
        <w:ind w:firstLine="0"/>
        <w:rPr>
          <w:rStyle w:val="Vrazn"/>
          <w:i/>
        </w:rPr>
      </w:pPr>
    </w:p>
    <w:p w14:paraId="591C364D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2A5BFC32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25E6C3F0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20F78364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52784574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6B0D60D5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7B48C895" w14:textId="77777777" w:rsidR="000D424E" w:rsidRDefault="000D424E" w:rsidP="002211B3">
      <w:pPr>
        <w:spacing w:line="240" w:lineRule="auto"/>
        <w:ind w:firstLine="0"/>
        <w:rPr>
          <w:rStyle w:val="Vrazn"/>
        </w:rPr>
      </w:pPr>
    </w:p>
    <w:p w14:paraId="3243EA0D" w14:textId="77777777" w:rsidR="000D424E" w:rsidRPr="008B73C7" w:rsidRDefault="000D424E" w:rsidP="002211B3">
      <w:pPr>
        <w:spacing w:line="240" w:lineRule="auto"/>
        <w:ind w:firstLine="0"/>
        <w:rPr>
          <w:rStyle w:val="Vrazn"/>
        </w:rPr>
      </w:pPr>
    </w:p>
    <w:p w14:paraId="7276BA2E" w14:textId="224DAF27" w:rsidR="00CF729E" w:rsidRDefault="00CE406C" w:rsidP="008B6EFA">
      <w:pPr>
        <w:pStyle w:val="Nadpis4"/>
      </w:pPr>
      <w:hyperlink r:id="rId10" w:anchor="Čestné_vyhlásenie" w:history="1">
        <w:r w:rsidR="001E5D87" w:rsidRPr="001E5D87">
          <w:t>Čestné vyhlásenie</w:t>
        </w:r>
      </w:hyperlink>
    </w:p>
    <w:p w14:paraId="4FD15F29" w14:textId="77777777" w:rsidR="00AA0A2B" w:rsidRDefault="007E4F27" w:rsidP="00FC6FC4">
      <w:r>
        <w:t>Podľa národnej legislatívy n</w:t>
      </w:r>
      <w:r w:rsidR="00E403C7">
        <w:t xml:space="preserve">ie je </w:t>
      </w:r>
      <w:r>
        <w:t xml:space="preserve">v záverečnej práci </w:t>
      </w:r>
      <w:r w:rsidR="00E403C7">
        <w:t>povinné</w:t>
      </w:r>
      <w:r w:rsidR="00C00B8E">
        <w:t>.</w:t>
      </w:r>
    </w:p>
    <w:p w14:paraId="2E3C89D4" w14:textId="77777777" w:rsidR="00AA0A2B" w:rsidRDefault="00AA0A2B" w:rsidP="00FC6FC4"/>
    <w:p w14:paraId="63804D00" w14:textId="77777777" w:rsidR="00AA0A2B" w:rsidRDefault="00AA0A2B" w:rsidP="00FC6FC4"/>
    <w:p w14:paraId="4C16E1AD" w14:textId="77777777" w:rsidR="00AA0A2B" w:rsidRDefault="00AA0A2B" w:rsidP="00FC6FC4"/>
    <w:p w14:paraId="24DC7A2C" w14:textId="77777777" w:rsidR="00AA0A2B" w:rsidRDefault="00AA0A2B" w:rsidP="00FC6FC4"/>
    <w:p w14:paraId="3947B909" w14:textId="77777777" w:rsidR="00AA0A2B" w:rsidRDefault="00AA0A2B" w:rsidP="00FC6FC4"/>
    <w:p w14:paraId="0F9259F3" w14:textId="77777777" w:rsidR="00AA0A2B" w:rsidRDefault="00AA0A2B" w:rsidP="00FC6FC4"/>
    <w:p w14:paraId="7C918448" w14:textId="77777777" w:rsidR="00AA0A2B" w:rsidRDefault="00AA0A2B" w:rsidP="00FC6FC4"/>
    <w:p w14:paraId="758CC985" w14:textId="77777777" w:rsidR="00AA0A2B" w:rsidRDefault="00AA0A2B" w:rsidP="00FC6FC4"/>
    <w:p w14:paraId="351BEDD3" w14:textId="77777777" w:rsidR="00AA0A2B" w:rsidRDefault="00AA0A2B" w:rsidP="00FC6FC4"/>
    <w:p w14:paraId="0B7F90E5" w14:textId="77777777" w:rsidR="00AA0A2B" w:rsidRDefault="00AA0A2B" w:rsidP="00FC6FC4"/>
    <w:p w14:paraId="37E6617B" w14:textId="77777777" w:rsidR="00AA0A2B" w:rsidRDefault="00AA0A2B" w:rsidP="00FC6FC4"/>
    <w:p w14:paraId="1C367FAE" w14:textId="77777777" w:rsidR="00AA0A2B" w:rsidRDefault="00AA0A2B" w:rsidP="00FC6FC4"/>
    <w:p w14:paraId="71CD0170" w14:textId="77777777" w:rsidR="00AA0A2B" w:rsidRDefault="00AA0A2B" w:rsidP="00FC6FC4"/>
    <w:p w14:paraId="60BD0D9D" w14:textId="77777777" w:rsidR="000D424E" w:rsidRDefault="000D424E" w:rsidP="00FC6FC4"/>
    <w:p w14:paraId="4FC0177A" w14:textId="77777777" w:rsidR="00814158" w:rsidRDefault="00814158" w:rsidP="00FC6FC4"/>
    <w:p w14:paraId="17517C30" w14:textId="77777777" w:rsidR="00814158" w:rsidRDefault="00814158" w:rsidP="00FC6FC4"/>
    <w:p w14:paraId="2C160140" w14:textId="77777777" w:rsidR="00814158" w:rsidRDefault="00814158" w:rsidP="00FC6FC4"/>
    <w:p w14:paraId="633AB67C" w14:textId="77777777" w:rsidR="00814158" w:rsidRDefault="00814158" w:rsidP="00FC6FC4"/>
    <w:p w14:paraId="5E77A2C3" w14:textId="77777777" w:rsidR="00814158" w:rsidRDefault="00814158" w:rsidP="00FC6FC4"/>
    <w:p w14:paraId="2EAC0C60" w14:textId="77777777" w:rsidR="00814158" w:rsidRDefault="00814158" w:rsidP="00FC6FC4"/>
    <w:p w14:paraId="19638A2E" w14:textId="3ABB4F30" w:rsidR="00081566" w:rsidRPr="00FC6FC4" w:rsidRDefault="00CE406C" w:rsidP="008B6EFA">
      <w:pPr>
        <w:pStyle w:val="Nadpis4"/>
      </w:pPr>
      <w:hyperlink r:id="rId11" w:anchor="Poďakovanie" w:history="1">
        <w:r w:rsidR="00081566" w:rsidRPr="001E5D87">
          <w:t>Poďakovanie</w:t>
        </w:r>
      </w:hyperlink>
    </w:p>
    <w:p w14:paraId="1AB8CF3E" w14:textId="77777777" w:rsidR="007E4F27" w:rsidRDefault="007E4F27" w:rsidP="00FC6FC4">
      <w:pPr>
        <w:rPr>
          <w:b/>
        </w:rPr>
      </w:pPr>
    </w:p>
    <w:p w14:paraId="3EF350C5" w14:textId="77777777" w:rsidR="00FC6FC4" w:rsidRPr="0050008E" w:rsidRDefault="007E4F27" w:rsidP="00FC6FC4">
      <w:r w:rsidRPr="0050008E">
        <w:t xml:space="preserve">Nie je povinné, </w:t>
      </w:r>
      <w:r w:rsidR="00006922">
        <w:t xml:space="preserve">vysvetlenie a </w:t>
      </w:r>
      <w:r w:rsidRPr="0050008E">
        <w:t>p</w:t>
      </w:r>
      <w:r w:rsidR="00FC6FC4" w:rsidRPr="0050008E">
        <w:t>ríklad poďakovania</w:t>
      </w:r>
    </w:p>
    <w:p w14:paraId="176E67D7" w14:textId="77777777" w:rsidR="00AA0A2B" w:rsidRDefault="00AA0A2B" w:rsidP="00AA0A2B"/>
    <w:p w14:paraId="01926785" w14:textId="77777777" w:rsidR="00AA0A2B" w:rsidRDefault="00AA0A2B">
      <w:pPr>
        <w:spacing w:after="160" w:line="259" w:lineRule="auto"/>
        <w:ind w:firstLine="0"/>
        <w:jc w:val="left"/>
      </w:pPr>
      <w:r>
        <w:br w:type="page"/>
      </w:r>
    </w:p>
    <w:p w14:paraId="689A0692" w14:textId="36CD6428" w:rsidR="00FC6FC4" w:rsidRPr="00492D1B" w:rsidRDefault="006229D1" w:rsidP="00557A42">
      <w:pPr>
        <w:pStyle w:val="Abstrakt"/>
      </w:pPr>
      <w:r>
        <w:lastRenderedPageBreak/>
        <w:fldChar w:fldCharType="begin"/>
      </w:r>
      <w:r w:rsidR="006B5821">
        <w:instrText>HYPERLINK "C:\\Users\\DonChameleón\\Desktop\\Pokyny_pre_vypracovanie_ZP.docx" \l "Abstrakt"</w:instrText>
      </w:r>
      <w:r>
        <w:fldChar w:fldCharType="separate"/>
      </w:r>
      <w:r w:rsidR="00FC6FC4" w:rsidRPr="00492D1B">
        <w:t>ABSTRAKT V ŠTÁTNOM JAZYKU</w:t>
      </w:r>
    </w:p>
    <w:p w14:paraId="77FB0426" w14:textId="77777777" w:rsidR="00415D0C" w:rsidRDefault="006229D1" w:rsidP="00415D0C">
      <w:pPr>
        <w:pStyle w:val="Default"/>
        <w:rPr>
          <w:sz w:val="23"/>
          <w:szCs w:val="23"/>
        </w:rPr>
      </w:pPr>
      <w:r>
        <w:rPr>
          <w:b/>
        </w:rPr>
        <w:fldChar w:fldCharType="end"/>
      </w:r>
      <w:r w:rsidR="00415D0C">
        <w:rPr>
          <w:i/>
          <w:iCs/>
          <w:sz w:val="23"/>
          <w:szCs w:val="23"/>
        </w:rPr>
        <w:t xml:space="preserve"> </w:t>
      </w:r>
    </w:p>
    <w:p w14:paraId="60945530" w14:textId="2900F863" w:rsidR="006B53E7" w:rsidRPr="006B53E7" w:rsidRDefault="006B53E7" w:rsidP="00006922">
      <w:pPr>
        <w:ind w:firstLine="0"/>
        <w:rPr>
          <w:lang w:val="en-US"/>
        </w:rPr>
      </w:pPr>
      <w:r>
        <w:t xml:space="preserve">CABADAJ, František: Vývoj automatizovaného testovacieho systému pre kontrolu komunikácie medzi SAP a externými úložiskami. </w:t>
      </w:r>
      <w:r>
        <w:rPr>
          <w:lang w:val="en-US"/>
        </w:rPr>
        <w:t>[B</w:t>
      </w:r>
      <w:proofErr w:type="spellStart"/>
      <w:r>
        <w:t>akalárska</w:t>
      </w:r>
      <w:proofErr w:type="spellEnd"/>
      <w:r>
        <w:t xml:space="preserve"> práca</w:t>
      </w:r>
      <w:r>
        <w:rPr>
          <w:lang w:val="en-US"/>
        </w:rPr>
        <w:t xml:space="preserve">] – </w:t>
      </w:r>
      <w:proofErr w:type="spellStart"/>
      <w:r>
        <w:rPr>
          <w:lang w:val="en-US"/>
        </w:rPr>
        <w:t>Žilinská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</w:t>
      </w:r>
      <w:r w:rsidR="00456FF0">
        <w:rPr>
          <w:lang w:val="en-US"/>
        </w:rPr>
        <w:t>niverzita</w:t>
      </w:r>
      <w:proofErr w:type="spellEnd"/>
      <w:r w:rsidR="00456FF0">
        <w:rPr>
          <w:lang w:val="en-US"/>
        </w:rPr>
        <w:t xml:space="preserve"> v </w:t>
      </w:r>
      <w:proofErr w:type="spellStart"/>
      <w:r w:rsidR="00456FF0">
        <w:rPr>
          <w:lang w:val="en-US"/>
        </w:rPr>
        <w:t>Žiline</w:t>
      </w:r>
      <w:proofErr w:type="spellEnd"/>
      <w:r w:rsidR="00456FF0">
        <w:rPr>
          <w:lang w:val="en-US"/>
        </w:rPr>
        <w:t xml:space="preserve">. </w:t>
      </w:r>
      <w:proofErr w:type="spellStart"/>
      <w:r w:rsidR="00456FF0">
        <w:rPr>
          <w:lang w:val="en-US"/>
        </w:rPr>
        <w:t>Fakulta</w:t>
      </w:r>
      <w:proofErr w:type="spellEnd"/>
      <w:r w:rsidR="00456FF0">
        <w:rPr>
          <w:lang w:val="en-US"/>
        </w:rPr>
        <w:t xml:space="preserve"> </w:t>
      </w:r>
      <w:proofErr w:type="spellStart"/>
      <w:r w:rsidR="00456FF0">
        <w:rPr>
          <w:lang w:val="en-US"/>
        </w:rPr>
        <w:t>riadenia</w:t>
      </w:r>
      <w:proofErr w:type="spellEnd"/>
      <w:r w:rsidR="00456FF0">
        <w:rPr>
          <w:lang w:val="en-US"/>
        </w:rPr>
        <w:t xml:space="preserve"> a </w:t>
      </w:r>
      <w:proofErr w:type="spellStart"/>
      <w:proofErr w:type="gramStart"/>
      <w:r w:rsidR="00456FF0">
        <w:rPr>
          <w:lang w:val="en-US"/>
        </w:rPr>
        <w:t>informatiky</w:t>
      </w:r>
      <w:proofErr w:type="spellEnd"/>
      <w:r w:rsidR="00456FF0">
        <w:rPr>
          <w:lang w:val="en-US"/>
        </w:rPr>
        <w:t>;</w:t>
      </w:r>
      <w:proofErr w:type="gramEnd"/>
    </w:p>
    <w:p w14:paraId="73DB2DCC" w14:textId="7F0792B6" w:rsidR="00415D0C" w:rsidRDefault="00415D0C" w:rsidP="00006922">
      <w:pPr>
        <w:ind w:firstLine="0"/>
        <w:rPr>
          <w:b/>
        </w:rPr>
      </w:pPr>
      <w:r>
        <w:t xml:space="preserve">PRIEZVISKO, Meno: </w:t>
      </w:r>
      <w:r>
        <w:rPr>
          <w:i/>
          <w:iCs/>
        </w:rPr>
        <w:t xml:space="preserve">Názov témy </w:t>
      </w:r>
      <w:r w:rsidR="00006922">
        <w:rPr>
          <w:i/>
          <w:iCs/>
        </w:rPr>
        <w:t xml:space="preserve">záverečnej </w:t>
      </w:r>
      <w:r>
        <w:rPr>
          <w:i/>
          <w:iCs/>
        </w:rPr>
        <w:t>práce</w:t>
      </w:r>
      <w:r>
        <w:t xml:space="preserve">. [Bakalárska/ Diplomová/ </w:t>
      </w:r>
      <w:r w:rsidR="0090619A">
        <w:t>Dizertačná</w:t>
      </w:r>
      <w:r>
        <w:t xml:space="preserve"> práca]. – Názov univerzity. Názov fakulty; Názov </w:t>
      </w:r>
      <w:r w:rsidR="00006922">
        <w:t>školiaceho pracoviska</w:t>
      </w:r>
      <w:r>
        <w:t>. – Školiteľ</w:t>
      </w:r>
      <w:r w:rsidR="00006922">
        <w:t>/Ved</w:t>
      </w:r>
      <w:r w:rsidR="0090619A">
        <w:t>úci</w:t>
      </w:r>
      <w:r>
        <w:t>: (tituly pred menom) Meno a priezvisko (tituly za menom)</w:t>
      </w:r>
      <w:r w:rsidR="0090619A">
        <w:t xml:space="preserve"> –  </w:t>
      </w:r>
      <w:r>
        <w:t xml:space="preserve"> Stupeň odbornej kvalifikácie: bakalár/magister/iný. </w:t>
      </w:r>
      <w:r w:rsidR="00006922" w:rsidRPr="00FC6FC4">
        <w:t>–</w:t>
      </w:r>
      <w:r w:rsidR="00006922">
        <w:t xml:space="preserve"> </w:t>
      </w:r>
      <w:r>
        <w:t>Mesto: skratka fakulty a univerzity, rok</w:t>
      </w:r>
      <w:r w:rsidR="00006922">
        <w:t xml:space="preserve"> predloženia</w:t>
      </w:r>
      <w:r>
        <w:t>. Počet strán (napr. 35 s.)</w:t>
      </w:r>
      <w:bookmarkStart w:id="0" w:name="_GoBack"/>
      <w:bookmarkEnd w:id="0"/>
    </w:p>
    <w:p w14:paraId="3A78DF06" w14:textId="4251D92A" w:rsidR="00557A42" w:rsidRPr="00ED391E" w:rsidRDefault="00CE406C" w:rsidP="00557A42">
      <w:hyperlink r:id="rId12" w:anchor="Príklad_abstrakt" w:history="1">
        <w:r w:rsidR="00ED391E" w:rsidRPr="003210F0">
          <w:t>Vysvetlenie a</w:t>
        </w:r>
        <w:r w:rsidR="003210F0" w:rsidRPr="003210F0">
          <w:t> </w:t>
        </w:r>
        <w:r w:rsidR="00ED391E" w:rsidRPr="003210F0">
          <w:t>príklad</w:t>
        </w:r>
        <w:r w:rsidR="003210F0" w:rsidRPr="003210F0">
          <w:t>.</w:t>
        </w:r>
      </w:hyperlink>
      <w:r w:rsidR="00ED391E" w:rsidRPr="003210F0">
        <w:t xml:space="preserve"> </w:t>
      </w:r>
    </w:p>
    <w:p w14:paraId="4A10C305" w14:textId="77777777" w:rsidR="00194A15" w:rsidRDefault="00194A15" w:rsidP="00194A15"/>
    <w:p w14:paraId="0016687E" w14:textId="1E9A6B7E" w:rsidR="00194A15" w:rsidRDefault="00CE406C" w:rsidP="00AF590F">
      <w:pPr>
        <w:ind w:firstLine="0"/>
      </w:pPr>
      <w:hyperlink r:id="rId13" w:anchor="Kľúčové_slová" w:history="1">
        <w:r w:rsidR="00194A15" w:rsidRPr="003210F0">
          <w:rPr>
            <w:b/>
          </w:rPr>
          <w:t>Kľúčové slová</w:t>
        </w:r>
      </w:hyperlink>
      <w:r w:rsidR="00927969">
        <w:rPr>
          <w:b/>
        </w:rPr>
        <w:t xml:space="preserve">: </w:t>
      </w:r>
      <w:r w:rsidR="00194A15">
        <w:t xml:space="preserve"> (jednoslovné alebo viacslovné termíny, ktoré charakterizujú vecný obsah práce)</w:t>
      </w:r>
      <w:r w:rsidR="00614226">
        <w:t xml:space="preserve"> </w:t>
      </w:r>
    </w:p>
    <w:p w14:paraId="76B35CCC" w14:textId="77777777" w:rsidR="00194A15" w:rsidRDefault="00194A15" w:rsidP="00194A15">
      <w:pPr>
        <w:pStyle w:val="Abstrakt"/>
      </w:pPr>
    </w:p>
    <w:p w14:paraId="59FBF2B3" w14:textId="411FFFBB" w:rsidR="00FC6FC4" w:rsidRPr="00492D1B" w:rsidRDefault="006229D1" w:rsidP="00194A15">
      <w:pPr>
        <w:pStyle w:val="Abstrakt"/>
      </w:pPr>
      <w:r>
        <w:fldChar w:fldCharType="begin"/>
      </w:r>
      <w:r w:rsidR="006B5821">
        <w:instrText>HYPERLINK "C:\\Users\\DonChameleón\\Desktop\\Pokyny_pre_vypracovanie_ZP.docx" \l "Abstrakt_CJ"</w:instrText>
      </w:r>
      <w:r>
        <w:fldChar w:fldCharType="separate"/>
      </w:r>
      <w:r w:rsidR="00FC6FC4" w:rsidRPr="00492D1B">
        <w:t>ABSTRAKT V CUDZOM JAZYKU</w:t>
      </w:r>
    </w:p>
    <w:p w14:paraId="319A9691" w14:textId="0E8DCF6F" w:rsidR="00ED391E" w:rsidRPr="000F25BE" w:rsidRDefault="006229D1" w:rsidP="00ED391E">
      <w:r>
        <w:rPr>
          <w:b/>
        </w:rPr>
        <w:fldChar w:fldCharType="end"/>
      </w:r>
      <w:r w:rsidR="00ED391E" w:rsidRPr="000F25BE">
        <w:t xml:space="preserve"> </w:t>
      </w:r>
      <w:hyperlink r:id="rId14" w:anchor="Abstrakt_CJ" w:history="1">
        <w:r w:rsidR="003210F0" w:rsidRPr="003210F0">
          <w:t>Vysvetlenie.</w:t>
        </w:r>
      </w:hyperlink>
      <w:r w:rsidR="003210F0" w:rsidRPr="003210F0">
        <w:t xml:space="preserve"> </w:t>
      </w:r>
    </w:p>
    <w:p w14:paraId="128F14D7" w14:textId="77777777" w:rsidR="00557A42" w:rsidRDefault="00557A42" w:rsidP="00557A42"/>
    <w:p w14:paraId="161F3F9E" w14:textId="77777777" w:rsidR="0090619A" w:rsidRPr="00AF590F" w:rsidRDefault="00194A15" w:rsidP="00AF590F">
      <w:pPr>
        <w:ind w:firstLine="0"/>
        <w:rPr>
          <w:b/>
        </w:rPr>
      </w:pPr>
      <w:proofErr w:type="spellStart"/>
      <w:r w:rsidRPr="00AF590F">
        <w:rPr>
          <w:b/>
        </w:rPr>
        <w:t>Key</w:t>
      </w:r>
      <w:proofErr w:type="spellEnd"/>
      <w:r w:rsidRPr="00AF590F">
        <w:rPr>
          <w:b/>
        </w:rPr>
        <w:t xml:space="preserve"> </w:t>
      </w:r>
      <w:proofErr w:type="spellStart"/>
      <w:r w:rsidRPr="00AF590F">
        <w:rPr>
          <w:b/>
        </w:rPr>
        <w:t>words</w:t>
      </w:r>
      <w:proofErr w:type="spellEnd"/>
      <w:r w:rsidR="00927969">
        <w:rPr>
          <w:b/>
        </w:rPr>
        <w:t>:</w:t>
      </w:r>
    </w:p>
    <w:p w14:paraId="47D85D20" w14:textId="61517605" w:rsidR="00BD07E7" w:rsidRDefault="00CE406C" w:rsidP="00DF773E">
      <w:pPr>
        <w:pStyle w:val="Hlavikaobsahu"/>
      </w:pPr>
      <w:hyperlink r:id="rId15" w:anchor="Obsah" w:history="1">
        <w:r w:rsidR="00DF773E" w:rsidRPr="003210F0">
          <w:t>Obsah</w:t>
        </w:r>
      </w:hyperlink>
    </w:p>
    <w:p w14:paraId="0FE162D2" w14:textId="223F5B42" w:rsidR="005057B7" w:rsidRDefault="006229D1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rPr>
          <w:lang w:eastAsia="sk-SK"/>
        </w:rPr>
        <w:fldChar w:fldCharType="begin"/>
      </w:r>
      <w:r w:rsidR="00DF773E">
        <w:rPr>
          <w:lang w:eastAsia="sk-SK"/>
        </w:rPr>
        <w:instrText xml:space="preserve"> TOC \o "1-3" </w:instrText>
      </w:r>
      <w:r>
        <w:rPr>
          <w:lang w:eastAsia="sk-SK"/>
        </w:rPr>
        <w:fldChar w:fldCharType="separate"/>
      </w:r>
      <w:r w:rsidR="005057B7">
        <w:t>Zoznam obrázkov</w:t>
      </w:r>
      <w:r w:rsidR="005057B7">
        <w:tab/>
      </w:r>
      <w:r w:rsidR="005057B7">
        <w:fldChar w:fldCharType="begin"/>
      </w:r>
      <w:r w:rsidR="005057B7">
        <w:instrText xml:space="preserve"> PAGEREF _Toc36384686 \h </w:instrText>
      </w:r>
      <w:r w:rsidR="005057B7">
        <w:fldChar w:fldCharType="separate"/>
      </w:r>
      <w:r w:rsidR="005057B7">
        <w:t>8</w:t>
      </w:r>
      <w:r w:rsidR="005057B7">
        <w:fldChar w:fldCharType="end"/>
      </w:r>
    </w:p>
    <w:p w14:paraId="5498CAB6" w14:textId="43BB5A37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tabuliek</w:t>
      </w:r>
      <w:r>
        <w:tab/>
      </w:r>
      <w:r>
        <w:fldChar w:fldCharType="begin"/>
      </w:r>
      <w:r>
        <w:instrText xml:space="preserve"> PAGEREF _Toc36384687 \h </w:instrText>
      </w:r>
      <w:r>
        <w:fldChar w:fldCharType="separate"/>
      </w:r>
      <w:r>
        <w:t>9</w:t>
      </w:r>
      <w:r>
        <w:fldChar w:fldCharType="end"/>
      </w:r>
    </w:p>
    <w:p w14:paraId="04A57958" w14:textId="6C68D3B6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skratiek</w:t>
      </w:r>
      <w:r>
        <w:tab/>
      </w:r>
      <w:r>
        <w:fldChar w:fldCharType="begin"/>
      </w:r>
      <w:r>
        <w:instrText xml:space="preserve"> PAGEREF _Toc36384688 \h </w:instrText>
      </w:r>
      <w:r>
        <w:fldChar w:fldCharType="separate"/>
      </w:r>
      <w:r>
        <w:t>10</w:t>
      </w:r>
      <w:r>
        <w:fldChar w:fldCharType="end"/>
      </w:r>
    </w:p>
    <w:p w14:paraId="5B2CD48C" w14:textId="18E449D8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Úvod</w:t>
      </w:r>
      <w:r>
        <w:tab/>
      </w:r>
      <w:r>
        <w:fldChar w:fldCharType="begin"/>
      </w:r>
      <w:r>
        <w:instrText xml:space="preserve"> PAGEREF _Toc36384689 \h </w:instrText>
      </w:r>
      <w:r>
        <w:fldChar w:fldCharType="separate"/>
      </w:r>
      <w:r>
        <w:t>11</w:t>
      </w:r>
      <w:r>
        <w:fldChar w:fldCharType="end"/>
      </w:r>
    </w:p>
    <w:p w14:paraId="61E2E5CF" w14:textId="499C6272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Súčasný stav riešenej problematiky doma a v zahraničí</w:t>
      </w:r>
      <w:r>
        <w:tab/>
      </w:r>
      <w:r>
        <w:fldChar w:fldCharType="begin"/>
      </w:r>
      <w:r>
        <w:instrText xml:space="preserve"> PAGEREF _Toc36384690 \h </w:instrText>
      </w:r>
      <w:r>
        <w:fldChar w:fldCharType="separate"/>
      </w:r>
      <w:r>
        <w:t>13</w:t>
      </w:r>
      <w:r>
        <w:fldChar w:fldCharType="end"/>
      </w:r>
    </w:p>
    <w:p w14:paraId="58972611" w14:textId="3BF376AC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Teoretické východiská</w:t>
      </w:r>
      <w:r>
        <w:tab/>
      </w:r>
      <w:r>
        <w:fldChar w:fldCharType="begin"/>
      </w:r>
      <w:r>
        <w:instrText xml:space="preserve"> PAGEREF _Toc36384691 \h </w:instrText>
      </w:r>
      <w:r>
        <w:fldChar w:fldCharType="separate"/>
      </w:r>
      <w:r>
        <w:t>14</w:t>
      </w:r>
      <w:r>
        <w:fldChar w:fldCharType="end"/>
      </w:r>
    </w:p>
    <w:p w14:paraId="399C3B49" w14:textId="0EEC79D0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Automatizované testovanie</w:t>
      </w:r>
      <w:r w:rsidRPr="00CC38D9">
        <w:rPr>
          <w:u w:val="single"/>
        </w:rPr>
        <w:t xml:space="preserve"> https://testguild.com/automation-testing/</w:t>
      </w:r>
      <w:r>
        <w:tab/>
      </w:r>
      <w:r>
        <w:fldChar w:fldCharType="begin"/>
      </w:r>
      <w:r>
        <w:instrText xml:space="preserve"> PAGEREF _Toc36384692 \h </w:instrText>
      </w:r>
      <w:r>
        <w:fldChar w:fldCharType="separate"/>
      </w:r>
      <w:r>
        <w:t>14</w:t>
      </w:r>
      <w:r>
        <w:fldChar w:fldCharType="end"/>
      </w:r>
    </w:p>
    <w:p w14:paraId="399B2295" w14:textId="72E4BF98" w:rsidR="005057B7" w:rsidRDefault="005057B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2.1.1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Manuálne testovanie</w:t>
      </w:r>
      <w:r>
        <w:tab/>
      </w:r>
      <w:r>
        <w:fldChar w:fldCharType="begin"/>
      </w:r>
      <w:r>
        <w:instrText xml:space="preserve"> PAGEREF _Toc36384693 \h </w:instrText>
      </w:r>
      <w:r>
        <w:fldChar w:fldCharType="separate"/>
      </w:r>
      <w:r>
        <w:t>16</w:t>
      </w:r>
      <w:r>
        <w:fldChar w:fldCharType="end"/>
      </w:r>
    </w:p>
    <w:p w14:paraId="4E13C359" w14:textId="265CA36A" w:rsidR="005057B7" w:rsidRDefault="005057B7" w:rsidP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SAP</w:t>
      </w:r>
      <w:r>
        <w:tab/>
      </w:r>
      <w:r>
        <w:fldChar w:fldCharType="begin"/>
      </w:r>
      <w:r>
        <w:instrText xml:space="preserve"> PAGEREF _Toc36384694 \h </w:instrText>
      </w:r>
      <w:r>
        <w:fldChar w:fldCharType="separate"/>
      </w:r>
      <w:r>
        <w:t>17</w:t>
      </w:r>
      <w:r>
        <w:fldChar w:fldCharType="end"/>
      </w:r>
    </w:p>
    <w:p w14:paraId="6739FCC1" w14:textId="03A542DB" w:rsidR="005057B7" w:rsidRDefault="005057B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 w:rsidRPr="00CC38D9">
        <w:rPr>
          <w:color w:val="323232"/>
        </w:rPr>
        <w:t>2.2.1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 w:rsidRPr="00CC38D9">
        <w:rPr>
          <w:color w:val="323232"/>
        </w:rPr>
        <w:t>Enterprise resource planning (ERP)</w:t>
      </w:r>
      <w:r>
        <w:tab/>
      </w:r>
      <w:r>
        <w:fldChar w:fldCharType="begin"/>
      </w:r>
      <w:r>
        <w:instrText xml:space="preserve"> PAGEREF _Toc36384696 \h </w:instrText>
      </w:r>
      <w:r>
        <w:fldChar w:fldCharType="separate"/>
      </w:r>
      <w:r>
        <w:t>18</w:t>
      </w:r>
      <w:r>
        <w:fldChar w:fldCharType="end"/>
      </w:r>
    </w:p>
    <w:p w14:paraId="36A266A2" w14:textId="2CCAAA47" w:rsidR="005057B7" w:rsidRDefault="005057B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rPr>
          <w:lang w:eastAsia="sk-SK"/>
        </w:rPr>
        <w:t>2.2.2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História spoločnosti SAP</w:t>
      </w:r>
      <w:r>
        <w:tab/>
      </w:r>
      <w:r>
        <w:fldChar w:fldCharType="begin"/>
      </w:r>
      <w:r>
        <w:instrText xml:space="preserve"> PAGEREF _Toc36384697 \h </w:instrText>
      </w:r>
      <w:r>
        <w:fldChar w:fldCharType="separate"/>
      </w:r>
      <w:r>
        <w:t>19</w:t>
      </w:r>
      <w:r>
        <w:fldChar w:fldCharType="end"/>
      </w:r>
    </w:p>
    <w:p w14:paraId="6771A132" w14:textId="05DC025C" w:rsidR="005057B7" w:rsidRDefault="005057B7" w:rsidP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Externé úložiská</w:t>
      </w:r>
      <w:r>
        <w:tab/>
      </w:r>
      <w:r>
        <w:fldChar w:fldCharType="begin"/>
      </w:r>
      <w:r>
        <w:instrText xml:space="preserve"> PAGEREF _Toc36384698 \h </w:instrText>
      </w:r>
      <w:r>
        <w:fldChar w:fldCharType="separate"/>
      </w:r>
      <w:r>
        <w:t>21</w:t>
      </w:r>
      <w:r>
        <w:fldChar w:fldCharType="end"/>
      </w:r>
    </w:p>
    <w:p w14:paraId="0D41EF15" w14:textId="3777862D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Ciele práce</w:t>
      </w:r>
      <w:r>
        <w:tab/>
      </w:r>
      <w:r>
        <w:fldChar w:fldCharType="begin"/>
      </w:r>
      <w:r>
        <w:instrText xml:space="preserve"> PAGEREF _Toc36384705 \h </w:instrText>
      </w:r>
      <w:r>
        <w:fldChar w:fldCharType="separate"/>
      </w:r>
      <w:r>
        <w:t>25</w:t>
      </w:r>
      <w:r>
        <w:fldChar w:fldCharType="end"/>
      </w:r>
    </w:p>
    <w:p w14:paraId="357DAC08" w14:textId="3AEA029C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Praktická časť</w:t>
      </w:r>
      <w:r>
        <w:tab/>
      </w:r>
      <w:r>
        <w:fldChar w:fldCharType="begin"/>
      </w:r>
      <w:r>
        <w:instrText xml:space="preserve"> PAGEREF _Toc36384706 \h </w:instrText>
      </w:r>
      <w:r>
        <w:fldChar w:fldCharType="separate"/>
      </w:r>
      <w:r>
        <w:t>26</w:t>
      </w:r>
      <w:r>
        <w:fldChar w:fldCharType="end"/>
      </w:r>
    </w:p>
    <w:p w14:paraId="313D799C" w14:textId="104F836E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Analýza externých úložísk</w:t>
      </w:r>
      <w:r>
        <w:tab/>
      </w:r>
      <w:r>
        <w:fldChar w:fldCharType="begin"/>
      </w:r>
      <w:r>
        <w:instrText xml:space="preserve"> PAGEREF _Toc36384707 \h </w:instrText>
      </w:r>
      <w:r>
        <w:fldChar w:fldCharType="separate"/>
      </w:r>
      <w:r>
        <w:t>26</w:t>
      </w:r>
      <w:r>
        <w:fldChar w:fldCharType="end"/>
      </w:r>
    </w:p>
    <w:p w14:paraId="1E6F332F" w14:textId="3113D548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Zber a vyhodnotenie požiadaviek</w:t>
      </w:r>
      <w:r>
        <w:tab/>
      </w:r>
      <w:r>
        <w:fldChar w:fldCharType="begin"/>
      </w:r>
      <w:r>
        <w:instrText xml:space="preserve"> PAGEREF _Toc36384708 \h </w:instrText>
      </w:r>
      <w:r>
        <w:fldChar w:fldCharType="separate"/>
      </w:r>
      <w:r>
        <w:t>26</w:t>
      </w:r>
      <w:r>
        <w:fldChar w:fldCharType="end"/>
      </w:r>
    </w:p>
    <w:p w14:paraId="2B0B5FED" w14:textId="4B229362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Návrh automatizovaného testovacieho systému</w:t>
      </w:r>
      <w:r>
        <w:tab/>
      </w:r>
      <w:r>
        <w:fldChar w:fldCharType="begin"/>
      </w:r>
      <w:r>
        <w:instrText xml:space="preserve"> PAGEREF _Toc36384709 \h </w:instrText>
      </w:r>
      <w:r>
        <w:fldChar w:fldCharType="separate"/>
      </w:r>
      <w:r>
        <w:t>26</w:t>
      </w:r>
      <w:r>
        <w:fldChar w:fldCharType="end"/>
      </w:r>
    </w:p>
    <w:p w14:paraId="6E6BD65F" w14:textId="0C0BA209" w:rsidR="005057B7" w:rsidRDefault="005057B7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Architektúra</w:t>
      </w:r>
      <w:r>
        <w:tab/>
      </w:r>
      <w:r>
        <w:fldChar w:fldCharType="begin"/>
      </w:r>
      <w:r>
        <w:instrText xml:space="preserve"> PAGEREF _Toc36384710 \h </w:instrText>
      </w:r>
      <w:r>
        <w:fldChar w:fldCharType="separate"/>
      </w:r>
      <w:r>
        <w:t>26</w:t>
      </w:r>
      <w:r>
        <w:fldChar w:fldCharType="end"/>
      </w:r>
    </w:p>
    <w:p w14:paraId="3A0BDB18" w14:textId="5C3DC3FB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4.4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Implementácia testovacieho systému</w:t>
      </w:r>
      <w:r>
        <w:tab/>
      </w:r>
      <w:r>
        <w:fldChar w:fldCharType="begin"/>
      </w:r>
      <w:r>
        <w:instrText xml:space="preserve"> PAGEREF _Toc36384711 \h </w:instrText>
      </w:r>
      <w:r>
        <w:fldChar w:fldCharType="separate"/>
      </w:r>
      <w:r>
        <w:t>26</w:t>
      </w:r>
      <w:r>
        <w:fldChar w:fldCharType="end"/>
      </w:r>
    </w:p>
    <w:p w14:paraId="73E106CD" w14:textId="59A61D05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4.5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Vyhodnotenie dosiahnutých výsledkov</w:t>
      </w:r>
      <w:r>
        <w:tab/>
      </w:r>
      <w:r>
        <w:fldChar w:fldCharType="begin"/>
      </w:r>
      <w:r>
        <w:instrText xml:space="preserve"> PAGEREF _Toc36384712 \h </w:instrText>
      </w:r>
      <w:r>
        <w:fldChar w:fldCharType="separate"/>
      </w:r>
      <w:r>
        <w:t>26</w:t>
      </w:r>
      <w:r>
        <w:fldChar w:fldCharType="end"/>
      </w:r>
    </w:p>
    <w:p w14:paraId="1ACED392" w14:textId="39253CD0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Metodika práce a metódy skúmania</w:t>
      </w:r>
      <w:r>
        <w:tab/>
      </w:r>
      <w:r>
        <w:fldChar w:fldCharType="begin"/>
      </w:r>
      <w:r>
        <w:instrText xml:space="preserve"> PAGEREF _Toc36384713 \h </w:instrText>
      </w:r>
      <w:r>
        <w:fldChar w:fldCharType="separate"/>
      </w:r>
      <w:r>
        <w:t>27</w:t>
      </w:r>
      <w:r>
        <w:fldChar w:fldCharType="end"/>
      </w:r>
    </w:p>
    <w:p w14:paraId="0B974D80" w14:textId="5EF41EDA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Výsledky práce a diskusia</w:t>
      </w:r>
      <w:r>
        <w:tab/>
      </w:r>
      <w:r>
        <w:fldChar w:fldCharType="begin"/>
      </w:r>
      <w:r>
        <w:instrText xml:space="preserve"> PAGEREF _Toc36384714 \h </w:instrText>
      </w:r>
      <w:r>
        <w:fldChar w:fldCharType="separate"/>
      </w:r>
      <w:r>
        <w:t>28</w:t>
      </w:r>
      <w:r>
        <w:fldChar w:fldCharType="end"/>
      </w:r>
    </w:p>
    <w:p w14:paraId="4684E996" w14:textId="4B827871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6.1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Výsledky práce</w:t>
      </w:r>
      <w:r>
        <w:tab/>
      </w:r>
      <w:r>
        <w:fldChar w:fldCharType="begin"/>
      </w:r>
      <w:r>
        <w:instrText xml:space="preserve"> PAGEREF _Toc36384715 \h </w:instrText>
      </w:r>
      <w:r>
        <w:fldChar w:fldCharType="separate"/>
      </w:r>
      <w:r>
        <w:t>28</w:t>
      </w:r>
      <w:r>
        <w:fldChar w:fldCharType="end"/>
      </w:r>
    </w:p>
    <w:p w14:paraId="74020145" w14:textId="6A500557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6.2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Diskusia</w:t>
      </w:r>
      <w:r>
        <w:tab/>
      </w:r>
      <w:r>
        <w:fldChar w:fldCharType="begin"/>
      </w:r>
      <w:r>
        <w:instrText xml:space="preserve"> PAGEREF _Toc36384716 \h </w:instrText>
      </w:r>
      <w:r>
        <w:fldChar w:fldCharType="separate"/>
      </w:r>
      <w:r>
        <w:t>28</w:t>
      </w:r>
      <w:r>
        <w:fldChar w:fldCharType="end"/>
      </w:r>
    </w:p>
    <w:p w14:paraId="0BF7B5D9" w14:textId="69AB669D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Záver</w:t>
      </w:r>
      <w:r>
        <w:tab/>
      </w:r>
      <w:r>
        <w:fldChar w:fldCharType="begin"/>
      </w:r>
      <w:r>
        <w:instrText xml:space="preserve"> PAGEREF _Toc36384717 \h </w:instrText>
      </w:r>
      <w:r>
        <w:fldChar w:fldCharType="separate"/>
      </w:r>
      <w:r>
        <w:t>29</w:t>
      </w:r>
      <w:r>
        <w:fldChar w:fldCharType="end"/>
      </w:r>
    </w:p>
    <w:p w14:paraId="3907EA06" w14:textId="084F90E2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použitej literatúry</w:t>
      </w:r>
      <w:r>
        <w:tab/>
      </w:r>
      <w:r>
        <w:fldChar w:fldCharType="begin"/>
      </w:r>
      <w:r>
        <w:instrText xml:space="preserve"> PAGEREF _Toc36384718 \h </w:instrText>
      </w:r>
      <w:r>
        <w:fldChar w:fldCharType="separate"/>
      </w:r>
      <w:r>
        <w:t>30</w:t>
      </w:r>
      <w:r>
        <w:fldChar w:fldCharType="end"/>
      </w:r>
    </w:p>
    <w:p w14:paraId="7FA9B7C0" w14:textId="611910FB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príloh</w:t>
      </w:r>
      <w:r>
        <w:tab/>
      </w:r>
      <w:r>
        <w:fldChar w:fldCharType="begin"/>
      </w:r>
      <w:r>
        <w:instrText xml:space="preserve"> PAGEREF _Toc36384719 \h </w:instrText>
      </w:r>
      <w:r>
        <w:fldChar w:fldCharType="separate"/>
      </w:r>
      <w:r>
        <w:t>31</w:t>
      </w:r>
      <w:r>
        <w:fldChar w:fldCharType="end"/>
      </w:r>
    </w:p>
    <w:p w14:paraId="2CFB3D35" w14:textId="59BD1815" w:rsidR="005057B7" w:rsidRDefault="005057B7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Prílohy</w:t>
      </w:r>
      <w:r>
        <w:tab/>
      </w:r>
      <w:r>
        <w:fldChar w:fldCharType="begin"/>
      </w:r>
      <w:r>
        <w:instrText xml:space="preserve"> PAGEREF _Toc36384720 \h </w:instrText>
      </w:r>
      <w:r>
        <w:fldChar w:fldCharType="separate"/>
      </w:r>
      <w:r>
        <w:t>32</w:t>
      </w:r>
      <w:r>
        <w:fldChar w:fldCharType="end"/>
      </w:r>
    </w:p>
    <w:p w14:paraId="3D67E8DB" w14:textId="49977C7B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 xml:space="preserve">Príloha A: </w:t>
      </w:r>
      <w:r w:rsidRPr="00CC38D9">
        <w:t>Názov prílohy</w:t>
      </w:r>
      <w:r>
        <w:tab/>
      </w:r>
      <w:r>
        <w:fldChar w:fldCharType="begin"/>
      </w:r>
      <w:r>
        <w:instrText xml:space="preserve"> PAGEREF _Toc36384721 \h </w:instrText>
      </w:r>
      <w:r>
        <w:fldChar w:fldCharType="separate"/>
      </w:r>
      <w:r>
        <w:t>33</w:t>
      </w:r>
      <w:r>
        <w:fldChar w:fldCharType="end"/>
      </w:r>
    </w:p>
    <w:p w14:paraId="565CE1CA" w14:textId="6EB8D6E9" w:rsidR="005057B7" w:rsidRDefault="005057B7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Príloha B: Obsah DVD</w:t>
      </w:r>
      <w:r>
        <w:tab/>
      </w:r>
      <w:r>
        <w:fldChar w:fldCharType="begin"/>
      </w:r>
      <w:r>
        <w:instrText xml:space="preserve"> PAGEREF _Toc36384722 \h </w:instrText>
      </w:r>
      <w:r>
        <w:fldChar w:fldCharType="separate"/>
      </w:r>
      <w:r>
        <w:t>34</w:t>
      </w:r>
      <w:r>
        <w:fldChar w:fldCharType="end"/>
      </w:r>
    </w:p>
    <w:p w14:paraId="2F2900A7" w14:textId="444EE01E" w:rsidR="00DF773E" w:rsidRPr="00DF773E" w:rsidRDefault="006229D1" w:rsidP="00DF773E">
      <w:pPr>
        <w:rPr>
          <w:lang w:eastAsia="sk-SK"/>
        </w:rPr>
      </w:pPr>
      <w:r>
        <w:rPr>
          <w:lang w:eastAsia="sk-SK"/>
        </w:rPr>
        <w:fldChar w:fldCharType="end"/>
      </w:r>
    </w:p>
    <w:bookmarkStart w:id="1" w:name="_Toc434923879"/>
    <w:p w14:paraId="530AC4EF" w14:textId="04CC71FC" w:rsidR="00492CF1" w:rsidRPr="008B73C7" w:rsidRDefault="006229D1" w:rsidP="003D194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B5821">
        <w:instrText>HYPERLINK "C:\\Users\\DonChameleón\\Desktop\\Pokyny_pre_vypracovanie_ZP.docx" \l "Zoznam_obrázkov"</w:instrText>
      </w:r>
      <w:r>
        <w:fldChar w:fldCharType="separate"/>
      </w:r>
      <w:bookmarkStart w:id="2" w:name="_Toc32677574"/>
      <w:bookmarkStart w:id="3" w:name="_Toc32676825"/>
      <w:bookmarkStart w:id="4" w:name="_Toc442695624"/>
      <w:bookmarkStart w:id="5" w:name="_Toc36384686"/>
      <w:r w:rsidR="00DF773E" w:rsidRPr="00492D1B">
        <w:t>Zoznam obrázkov</w:t>
      </w:r>
      <w:bookmarkEnd w:id="1"/>
      <w:bookmarkEnd w:id="2"/>
      <w:bookmarkEnd w:id="3"/>
      <w:bookmarkEnd w:id="4"/>
      <w:bookmarkEnd w:id="5"/>
      <w:r>
        <w:fldChar w:fldCharType="end"/>
      </w:r>
    </w:p>
    <w:p w14:paraId="5F31DC7D" w14:textId="77777777" w:rsidR="000D26FE" w:rsidRPr="002675E2" w:rsidRDefault="006229D1" w:rsidP="002675E2">
      <w:pPr>
        <w:spacing w:line="240" w:lineRule="auto"/>
        <w:ind w:firstLine="0"/>
      </w:pPr>
      <w:r>
        <w:fldChar w:fldCharType="begin"/>
      </w:r>
      <w:r w:rsidR="00340D36">
        <w:instrText xml:space="preserve"> TOC \h \z \c "Obrázok" </w:instrText>
      </w:r>
      <w:r>
        <w:fldChar w:fldCharType="separate"/>
      </w:r>
      <w:r w:rsidR="003210F0">
        <w:rPr>
          <w:b/>
          <w:bCs/>
          <w:noProof/>
        </w:rPr>
        <w:t>Nenašli sa žiadne položky zoznamu obrázkov.</w:t>
      </w:r>
      <w:r>
        <w:rPr>
          <w:b/>
          <w:bCs/>
          <w:noProof/>
        </w:rPr>
        <w:fldChar w:fldCharType="end"/>
      </w:r>
    </w:p>
    <w:bookmarkStart w:id="6" w:name="_Toc434923880"/>
    <w:p w14:paraId="16E4952F" w14:textId="706A7D2E" w:rsidR="000D26FE" w:rsidRDefault="006229D1" w:rsidP="000D26FE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B5821">
        <w:instrText>HYPERLINK "C:\\Users\\DonChameleón\\Desktop\\Pokyny_pre_vypracovanie_ZP.docx" \l "Zoznam_obrázkov"</w:instrText>
      </w:r>
      <w:r>
        <w:fldChar w:fldCharType="separate"/>
      </w:r>
      <w:bookmarkStart w:id="7" w:name="_Toc32677575"/>
      <w:bookmarkStart w:id="8" w:name="_Toc32676826"/>
      <w:bookmarkStart w:id="9" w:name="_Toc442695625"/>
      <w:bookmarkStart w:id="10" w:name="_Toc36384687"/>
      <w:r w:rsidR="00DF773E" w:rsidRPr="00492D1B">
        <w:t>Zoznam tabuliek</w:t>
      </w:r>
      <w:bookmarkEnd w:id="6"/>
      <w:bookmarkEnd w:id="7"/>
      <w:bookmarkEnd w:id="8"/>
      <w:bookmarkEnd w:id="9"/>
      <w:bookmarkEnd w:id="10"/>
      <w:r>
        <w:fldChar w:fldCharType="end"/>
      </w:r>
    </w:p>
    <w:p w14:paraId="5A3BE385" w14:textId="77777777" w:rsidR="000D26FE" w:rsidRPr="000D26FE" w:rsidRDefault="006229D1" w:rsidP="000D26FE">
      <w:r>
        <w:fldChar w:fldCharType="begin"/>
      </w:r>
      <w:r w:rsidR="000D26FE">
        <w:instrText xml:space="preserve"> TOC \h \z \c "Tabuľka" </w:instrText>
      </w:r>
      <w:r>
        <w:fldChar w:fldCharType="separate"/>
      </w:r>
      <w:r w:rsidR="003210F0">
        <w:rPr>
          <w:b/>
          <w:bCs/>
          <w:noProof/>
        </w:rPr>
        <w:t>Nenašli sa žiadne položky zoznamu obrázkov.</w:t>
      </w:r>
      <w:r>
        <w:fldChar w:fldCharType="end"/>
      </w:r>
    </w:p>
    <w:bookmarkStart w:id="11" w:name="_Toc434923881"/>
    <w:p w14:paraId="46944F0A" w14:textId="2C415C52" w:rsidR="00492CF1" w:rsidRDefault="006229D1" w:rsidP="003D194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B5821">
        <w:instrText>HYPERLINK "C:\\Users\\DonChameleón\\Desktop\\Pokyny_pre_vypracovanie_ZP.docx" \l "Zoznam_skratiek"</w:instrText>
      </w:r>
      <w:r>
        <w:fldChar w:fldCharType="separate"/>
      </w:r>
      <w:bookmarkStart w:id="12" w:name="_Toc32677576"/>
      <w:bookmarkStart w:id="13" w:name="_Toc32676827"/>
      <w:bookmarkStart w:id="14" w:name="_Toc442695626"/>
      <w:bookmarkStart w:id="15" w:name="_Toc36384688"/>
      <w:r w:rsidR="00B267A6" w:rsidRPr="00492D1B">
        <w:t>Zoznam skratiek</w:t>
      </w:r>
      <w:bookmarkEnd w:id="11"/>
      <w:bookmarkEnd w:id="12"/>
      <w:bookmarkEnd w:id="13"/>
      <w:bookmarkEnd w:id="14"/>
      <w:bookmarkEnd w:id="15"/>
      <w:r>
        <w:fldChar w:fldCharType="end"/>
      </w:r>
    </w:p>
    <w:p w14:paraId="42A917C9" w14:textId="77777777" w:rsidR="00B267A6" w:rsidRDefault="00B267A6" w:rsidP="00B267A6">
      <w:pPr>
        <w:pStyle w:val="Skratky"/>
      </w:pPr>
      <w:r>
        <w:t xml:space="preserve">ANSA </w:t>
      </w:r>
      <w:r>
        <w:tab/>
      </w:r>
      <w:proofErr w:type="spellStart"/>
      <w:r w:rsidRPr="00690894">
        <w:t>Automated</w:t>
      </w:r>
      <w:proofErr w:type="spellEnd"/>
      <w:r w:rsidRPr="00690894">
        <w:t xml:space="preserve"> </w:t>
      </w:r>
      <w:proofErr w:type="spellStart"/>
      <w:r w:rsidRPr="00690894">
        <w:t>Network</w:t>
      </w:r>
      <w:proofErr w:type="spellEnd"/>
      <w:r w:rsidRPr="00690894">
        <w:t xml:space="preserve"> </w:t>
      </w:r>
      <w:proofErr w:type="spellStart"/>
      <w:r w:rsidRPr="00690894">
        <w:t>Simulation</w:t>
      </w:r>
      <w:proofErr w:type="spellEnd"/>
      <w:r w:rsidRPr="00690894">
        <w:t xml:space="preserve"> and </w:t>
      </w:r>
      <w:proofErr w:type="spellStart"/>
      <w:r w:rsidRPr="00690894">
        <w:t>Analysis</w:t>
      </w:r>
      <w:proofErr w:type="spellEnd"/>
    </w:p>
    <w:p w14:paraId="6C025C19" w14:textId="77777777" w:rsidR="00B267A6" w:rsidRDefault="00B267A6" w:rsidP="00B267A6">
      <w:pPr>
        <w:pStyle w:val="Skratky"/>
      </w:pPr>
      <w:r w:rsidRPr="00690894">
        <w:t>BFD</w:t>
      </w:r>
      <w:r>
        <w:tab/>
      </w:r>
      <w:proofErr w:type="spellStart"/>
      <w:r w:rsidRPr="00690894">
        <w:t>Automated</w:t>
      </w:r>
      <w:proofErr w:type="spellEnd"/>
      <w:r w:rsidRPr="00690894">
        <w:t xml:space="preserve"> </w:t>
      </w:r>
      <w:proofErr w:type="spellStart"/>
      <w:r w:rsidRPr="00690894">
        <w:t>Network</w:t>
      </w:r>
      <w:proofErr w:type="spellEnd"/>
      <w:r w:rsidRPr="00690894">
        <w:t xml:space="preserve"> </w:t>
      </w:r>
      <w:proofErr w:type="spellStart"/>
      <w:r w:rsidRPr="00690894">
        <w:t>Simulation</w:t>
      </w:r>
      <w:proofErr w:type="spellEnd"/>
      <w:r w:rsidRPr="00690894">
        <w:t xml:space="preserve"> and </w:t>
      </w:r>
      <w:proofErr w:type="spellStart"/>
      <w:r w:rsidRPr="00690894">
        <w:t>Analysis</w:t>
      </w:r>
      <w:proofErr w:type="spellEnd"/>
    </w:p>
    <w:p w14:paraId="3194225E" w14:textId="77777777" w:rsidR="00B267A6" w:rsidRPr="00B267A6" w:rsidRDefault="00B267A6" w:rsidP="00B267A6">
      <w:pPr>
        <w:pStyle w:val="Skratky"/>
      </w:pPr>
      <w:r w:rsidRPr="00690894">
        <w:t>Cisco IOS</w:t>
      </w:r>
      <w:r>
        <w:tab/>
      </w:r>
      <w:r w:rsidRPr="00690894">
        <w:t xml:space="preserve">Cisco </w:t>
      </w:r>
      <w:proofErr w:type="spellStart"/>
      <w:r w:rsidRPr="00690894">
        <w:t>Internetwork</w:t>
      </w:r>
      <w:proofErr w:type="spellEnd"/>
      <w:r w:rsidRPr="00690894">
        <w:t xml:space="preserve"> </w:t>
      </w:r>
      <w:proofErr w:type="spellStart"/>
      <w:r w:rsidRPr="00690894">
        <w:t>Operating</w:t>
      </w:r>
      <w:proofErr w:type="spellEnd"/>
      <w:r w:rsidRPr="00690894">
        <w:t xml:space="preserve"> </w:t>
      </w:r>
      <w:proofErr w:type="spellStart"/>
      <w:r w:rsidRPr="00690894">
        <w:t>System</w:t>
      </w:r>
      <w:proofErr w:type="spellEnd"/>
    </w:p>
    <w:p w14:paraId="1AF75095" w14:textId="5873F184" w:rsidR="007A1810" w:rsidRDefault="00CE406C" w:rsidP="00A44516">
      <w:pPr>
        <w:pStyle w:val="Nadpis1"/>
        <w:numPr>
          <w:ilvl w:val="0"/>
          <w:numId w:val="0"/>
        </w:numPr>
      </w:pPr>
      <w:hyperlink r:id="rId16" w:anchor="Úvod" w:history="1">
        <w:bookmarkStart w:id="16" w:name="_Toc434923882"/>
        <w:bookmarkStart w:id="17" w:name="_Toc36384689"/>
        <w:r w:rsidR="00A44516" w:rsidRPr="000D424E">
          <w:t>Úvod</w:t>
        </w:r>
        <w:bookmarkEnd w:id="16"/>
        <w:bookmarkEnd w:id="17"/>
      </w:hyperlink>
    </w:p>
    <w:p w14:paraId="1CDB3534" w14:textId="77777777" w:rsidR="000C18CB" w:rsidRDefault="000C18CB" w:rsidP="000C18CB">
      <w:r>
        <w:t xml:space="preserve">Úvodný text sa píše v štýle odseku textu Normálny. Ten je v tejto šablóne nastavený a neodporúčame ho meniť. </w:t>
      </w:r>
    </w:p>
    <w:p w14:paraId="2094D3E6" w14:textId="4C5486F0" w:rsidR="00902EBE" w:rsidRDefault="00902EBE" w:rsidP="000C18CB">
      <w:r>
        <w:t xml:space="preserve">Zásady spracovania záverečnej práce sú uvedené </w:t>
      </w:r>
      <w:hyperlink r:id="rId17" w:anchor="Zásady_spracovania_ZP" w:history="1">
        <w:r w:rsidRPr="00E63972">
          <w:t>TU</w:t>
        </w:r>
      </w:hyperlink>
      <w:r>
        <w:t>.</w:t>
      </w:r>
    </w:p>
    <w:p w14:paraId="0891E764" w14:textId="75DE018A" w:rsidR="00B066FB" w:rsidRDefault="00B066FB" w:rsidP="000C18CB">
      <w:r>
        <w:t xml:space="preserve">Formálna úprava záverečných prác je uvedená </w:t>
      </w:r>
      <w:hyperlink r:id="rId18" w:anchor="Formálna_úprava_ZP" w:history="1">
        <w:r w:rsidRPr="00E63972">
          <w:t>TU</w:t>
        </w:r>
      </w:hyperlink>
    </w:p>
    <w:p w14:paraId="606689B8" w14:textId="77777777" w:rsidR="00B066FB" w:rsidRDefault="00B066FB" w:rsidP="00B066FB">
      <w:pPr>
        <w:pStyle w:val="Nadpis4"/>
      </w:pPr>
      <w:bookmarkStart w:id="18" w:name="_Toc434923883"/>
      <w:r>
        <w:t>Pokyny pre používanie šablóny</w:t>
      </w:r>
    </w:p>
    <w:p w14:paraId="58BE3FFE" w14:textId="77777777" w:rsidR="00B066FB" w:rsidRDefault="00B066FB" w:rsidP="00B066FB">
      <w:r>
        <w:t>V šablóne sú pripravené štyri typy nadpisov:</w:t>
      </w:r>
    </w:p>
    <w:p w14:paraId="15A9DF8C" w14:textId="77777777"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1</w:t>
      </w:r>
      <w:r>
        <w:t xml:space="preserve"> je číslovaný a začína vždy na novej stránke (dá sa priradiť klávesom </w:t>
      </w:r>
      <w:r w:rsidRPr="00E81657">
        <w:rPr>
          <w:b/>
        </w:rPr>
        <w:t>F5</w:t>
      </w:r>
      <w:r>
        <w:t>)</w:t>
      </w:r>
    </w:p>
    <w:p w14:paraId="30F1C365" w14:textId="77777777"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2</w:t>
      </w:r>
      <w:r>
        <w:t xml:space="preserve"> nadväzuje číslovaním na Nadpis 1 (</w:t>
      </w:r>
      <w:r w:rsidRPr="00E81657">
        <w:rPr>
          <w:b/>
        </w:rPr>
        <w:t>F6</w:t>
      </w:r>
      <w:r>
        <w:t>)</w:t>
      </w:r>
    </w:p>
    <w:p w14:paraId="45E1C2BF" w14:textId="77777777"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3</w:t>
      </w:r>
      <w:r>
        <w:t xml:space="preserve"> nadväzuje číslovaním na predchádzajúce nadpisy (</w:t>
      </w:r>
      <w:r w:rsidRPr="00E81657">
        <w:rPr>
          <w:b/>
        </w:rPr>
        <w:t>F7</w:t>
      </w:r>
      <w:r>
        <w:t>)</w:t>
      </w:r>
    </w:p>
    <w:p w14:paraId="00F8F70D" w14:textId="77777777"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4</w:t>
      </w:r>
      <w:r>
        <w:t xml:space="preserve"> je bez čísla (</w:t>
      </w:r>
      <w:r w:rsidRPr="00E81657">
        <w:rPr>
          <w:b/>
        </w:rPr>
        <w:t>F8</w:t>
      </w:r>
      <w:r>
        <w:t>)</w:t>
      </w:r>
    </w:p>
    <w:p w14:paraId="6A2A6325" w14:textId="77777777" w:rsidR="00B066FB" w:rsidRDefault="00B066FB" w:rsidP="00B066FB">
      <w:r>
        <w:t>V šablóne sú pripravené ďalšie štýly odseku textu, pri ktorých odporúčame nemeniť ich nastavené vlastnosti:</w:t>
      </w:r>
    </w:p>
    <w:p w14:paraId="772A6FD6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E81657">
        <w:rPr>
          <w:b/>
        </w:rPr>
        <w:t>Normálny</w:t>
      </w:r>
      <w:r>
        <w:t xml:space="preserve"> je určený na písanie bežného textu (</w:t>
      </w:r>
      <w:r w:rsidRPr="00E81657">
        <w:rPr>
          <w:b/>
        </w:rPr>
        <w:t>F4</w:t>
      </w:r>
      <w:r>
        <w:t>)</w:t>
      </w:r>
    </w:p>
    <w:p w14:paraId="3211518A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E81657">
        <w:rPr>
          <w:b/>
        </w:rPr>
        <w:t>Obrázok</w:t>
      </w:r>
      <w:r>
        <w:t xml:space="preserve"> je zarovnaný na stred a určený pre obrázky a ich popis (</w:t>
      </w:r>
      <w:r w:rsidRPr="00E255E6">
        <w:rPr>
          <w:b/>
        </w:rPr>
        <w:t>F10</w:t>
      </w:r>
      <w:r>
        <w:t>)</w:t>
      </w:r>
    </w:p>
    <w:p w14:paraId="5D71EB14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Skratky</w:t>
      </w:r>
      <w:r>
        <w:t xml:space="preserve"> je určený na písanie zoznamu skratiek použitých v dokumente</w:t>
      </w:r>
    </w:p>
    <w:p w14:paraId="76545732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Literatúra</w:t>
      </w:r>
      <w:r>
        <w:t xml:space="preserve"> je určený na písanie zoznamu literatúry (ešte nie je pripravený)</w:t>
      </w:r>
    </w:p>
    <w:p w14:paraId="1CA21FD0" w14:textId="77777777"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Tabuľka</w:t>
      </w:r>
      <w:r>
        <w:t xml:space="preserve"> je určený na vkladanie textu do tabuliek</w:t>
      </w:r>
    </w:p>
    <w:p w14:paraId="12AB31C7" w14:textId="77777777" w:rsidR="00B066FB" w:rsidRDefault="00B066FB" w:rsidP="00B066FB">
      <w:pPr>
        <w:pStyle w:val="Odsekzoznamu"/>
        <w:numPr>
          <w:ilvl w:val="0"/>
          <w:numId w:val="15"/>
        </w:numPr>
      </w:pPr>
      <w:r>
        <w:rPr>
          <w:b/>
        </w:rPr>
        <w:t xml:space="preserve">Typ práce </w:t>
      </w:r>
      <w:r w:rsidRPr="00E255E6">
        <w:t xml:space="preserve">je určený na vypísanie </w:t>
      </w:r>
      <w:r>
        <w:t xml:space="preserve">typu práce </w:t>
      </w:r>
      <w:r w:rsidRPr="00E255E6">
        <w:t>do hlavičky</w:t>
      </w:r>
    </w:p>
    <w:p w14:paraId="4CA15025" w14:textId="77777777" w:rsidR="00B066FB" w:rsidRDefault="00B066FB" w:rsidP="00F15429">
      <w:pPr>
        <w:pStyle w:val="Nadpis4"/>
      </w:pPr>
      <w:r>
        <w:t>Pokyny pre prácu s ilustráciami</w:t>
      </w:r>
    </w:p>
    <w:p w14:paraId="638C85C3" w14:textId="77777777" w:rsidR="00B066FB" w:rsidRDefault="00B066FB" w:rsidP="00B066FB">
      <w:r>
        <w:t>Ilustrácie sú obrázky obsahujúce grafy, diagramy, mapy, schémy a pod. Nie je potrebné rozlišovať rozličné typy ilustrácií, stačí, ak sa všetky označia ako „Obrázok”.</w:t>
      </w:r>
    </w:p>
    <w:p w14:paraId="20F48061" w14:textId="77777777" w:rsidR="00B066FB" w:rsidRDefault="00B066FB" w:rsidP="00B066FB">
      <w:pPr>
        <w:pStyle w:val="Nadpis4"/>
      </w:pPr>
      <w:r>
        <w:t>Vloženie ilustrácie</w:t>
      </w:r>
    </w:p>
    <w:p w14:paraId="5EEDCA59" w14:textId="77777777" w:rsidR="00B066FB" w:rsidRPr="00E255E6" w:rsidRDefault="00B066FB" w:rsidP="00B066FB">
      <w:r>
        <w:t>Obrázky a tabuľky vkladáme v tejto šablóne takto:</w:t>
      </w:r>
    </w:p>
    <w:p w14:paraId="6378B29D" w14:textId="77777777" w:rsidR="00B066FB" w:rsidRDefault="00B066FB" w:rsidP="00B066FB">
      <w:pPr>
        <w:pStyle w:val="Odsekzoznamu"/>
        <w:numPr>
          <w:ilvl w:val="0"/>
          <w:numId w:val="18"/>
        </w:numPr>
      </w:pPr>
      <w:r w:rsidRPr="00E255E6">
        <w:t xml:space="preserve">Karta </w:t>
      </w:r>
      <w:r w:rsidRPr="00E255E6">
        <w:rPr>
          <w:b/>
        </w:rPr>
        <w:t>Vložiť</w:t>
      </w:r>
      <w:r>
        <w:t xml:space="preserve"> → </w:t>
      </w:r>
      <w:r w:rsidRPr="00E255E6">
        <w:rPr>
          <w:b/>
        </w:rPr>
        <w:t>Obrázok</w:t>
      </w:r>
    </w:p>
    <w:p w14:paraId="28691BA9" w14:textId="77777777" w:rsidR="00B066FB" w:rsidRDefault="00B066FB" w:rsidP="00B066FB">
      <w:pPr>
        <w:pStyle w:val="Odsekzoznamu"/>
        <w:numPr>
          <w:ilvl w:val="0"/>
          <w:numId w:val="18"/>
        </w:numPr>
      </w:pPr>
      <w:r>
        <w:t xml:space="preserve">Na obrázku klikneme na pravé tlačidlo myši → </w:t>
      </w:r>
      <w:r w:rsidRPr="00E255E6">
        <w:rPr>
          <w:b/>
        </w:rPr>
        <w:t>Vložiť popis</w:t>
      </w:r>
    </w:p>
    <w:p w14:paraId="6356E813" w14:textId="77777777" w:rsidR="00B066FB" w:rsidRDefault="00B066FB" w:rsidP="00B066FB">
      <w:pPr>
        <w:pStyle w:val="Odsekzoznamu"/>
        <w:numPr>
          <w:ilvl w:val="0"/>
          <w:numId w:val="18"/>
        </w:numPr>
      </w:pPr>
      <w:r>
        <w:t xml:space="preserve">Do poľa </w:t>
      </w:r>
      <w:r w:rsidRPr="00E255E6">
        <w:rPr>
          <w:b/>
        </w:rPr>
        <w:t>Popis</w:t>
      </w:r>
      <w:r>
        <w:t xml:space="preserve"> dopíšeme názov obrázku</w:t>
      </w:r>
    </w:p>
    <w:p w14:paraId="18121E43" w14:textId="77777777" w:rsidR="00B066FB" w:rsidRDefault="00B066FB" w:rsidP="00B066FB">
      <w:pPr>
        <w:pStyle w:val="Odsekzoznamu"/>
        <w:numPr>
          <w:ilvl w:val="0"/>
          <w:numId w:val="18"/>
        </w:numPr>
      </w:pPr>
      <w:r>
        <w:lastRenderedPageBreak/>
        <w:t xml:space="preserve">Na obrázok a jeho popis použijeme štýl </w:t>
      </w:r>
      <w:r w:rsidRPr="00E255E6">
        <w:rPr>
          <w:b/>
        </w:rPr>
        <w:t>Obrázok</w:t>
      </w:r>
      <w:r>
        <w:t xml:space="preserve"> (</w:t>
      </w:r>
      <w:r w:rsidRPr="00E255E6">
        <w:rPr>
          <w:b/>
        </w:rPr>
        <w:t>F10</w:t>
      </w:r>
      <w:r>
        <w:t>)</w:t>
      </w:r>
    </w:p>
    <w:p w14:paraId="0A1F9F66" w14:textId="77777777" w:rsidR="00B066FB" w:rsidRDefault="00B066FB" w:rsidP="00B066FB">
      <w:r>
        <w:t xml:space="preserve">V texte sa na vytvorené obrázky a tabuľky odkazujeme krížovými odkazmi. Krížový odkaz na obrázky a tabuľky vytvoríme takto: </w:t>
      </w:r>
    </w:p>
    <w:p w14:paraId="7A32C23A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>Nastavíme sa kurzorom tam, kde sa má objaviť odkaz,</w:t>
      </w:r>
    </w:p>
    <w:p w14:paraId="0852116D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Na karte </w:t>
      </w:r>
      <w:r w:rsidRPr="00E86DF0">
        <w:rPr>
          <w:b/>
        </w:rPr>
        <w:t>Vložiť</w:t>
      </w:r>
      <w:r>
        <w:t xml:space="preserve">  → </w:t>
      </w:r>
      <w:r w:rsidRPr="00E86DF0">
        <w:rPr>
          <w:b/>
        </w:rPr>
        <w:t>Krížový odkaz</w:t>
      </w:r>
      <w:r>
        <w:t xml:space="preserve"> </w:t>
      </w:r>
    </w:p>
    <w:p w14:paraId="4F733ADE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V dialógovom okne pre </w:t>
      </w:r>
      <w:r w:rsidRPr="00E86DF0">
        <w:rPr>
          <w:b/>
        </w:rPr>
        <w:t>Krížový odkaz</w:t>
      </w:r>
      <w:r>
        <w:t xml:space="preserve"> v poli </w:t>
      </w:r>
      <w:r w:rsidRPr="00E86DF0">
        <w:rPr>
          <w:b/>
        </w:rPr>
        <w:t>Typ odkazu</w:t>
      </w:r>
      <w:r>
        <w:t xml:space="preserve"> vyberieme </w:t>
      </w:r>
      <w:r w:rsidRPr="00E86DF0">
        <w:rPr>
          <w:b/>
        </w:rPr>
        <w:t>Tabuľka</w:t>
      </w:r>
      <w:r>
        <w:t xml:space="preserve"> alebo </w:t>
      </w:r>
      <w:r w:rsidRPr="00E86DF0">
        <w:rPr>
          <w:b/>
        </w:rPr>
        <w:t>Obrázok</w:t>
      </w:r>
      <w:r>
        <w:t xml:space="preserve"> </w:t>
      </w:r>
    </w:p>
    <w:p w14:paraId="12A6404D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V poli </w:t>
      </w:r>
      <w:r w:rsidRPr="00E86DF0">
        <w:rPr>
          <w:b/>
        </w:rPr>
        <w:t>Vložiť odkaz</w:t>
      </w:r>
      <w:r>
        <w:t xml:space="preserve">  vyberieme </w:t>
      </w:r>
      <w:r w:rsidRPr="00E86DF0">
        <w:rPr>
          <w:b/>
        </w:rPr>
        <w:t>Iba menovka a číslo</w:t>
      </w:r>
      <w:r>
        <w:t xml:space="preserve"> </w:t>
      </w:r>
    </w:p>
    <w:p w14:paraId="0EFD81CC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Zo zoznamu popisov vyberieme tabuľku alebo obrázok a zaškrtneme </w:t>
      </w:r>
      <w:r w:rsidRPr="00E86DF0">
        <w:rPr>
          <w:b/>
        </w:rPr>
        <w:t>Hypertextový odkaz</w:t>
      </w:r>
    </w:p>
    <w:p w14:paraId="2E692EF3" w14:textId="77777777"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Klikneme na </w:t>
      </w:r>
      <w:r w:rsidRPr="00E86DF0">
        <w:rPr>
          <w:b/>
        </w:rPr>
        <w:t>Vložiť</w:t>
      </w:r>
      <w:r>
        <w:t xml:space="preserve"> </w:t>
      </w:r>
    </w:p>
    <w:p w14:paraId="143AF0D4" w14:textId="77777777" w:rsidR="00B066FB" w:rsidRDefault="00B066FB" w:rsidP="00B066FB">
      <w:pPr>
        <w:pStyle w:val="Nadpis4"/>
      </w:pPr>
      <w:r>
        <w:t>Aktualizácia krížových odkazov a popisov obrázkov</w:t>
      </w:r>
    </w:p>
    <w:p w14:paraId="3435B29C" w14:textId="77777777" w:rsidR="00B066FB" w:rsidRDefault="00B066FB" w:rsidP="00B066FB">
      <w:r>
        <w:t>Pokiaľ v texte vymažete alebo pridáte ilustráciu, tak je potrebné prečíslovanie ilustrácií a krížových odkazov:</w:t>
      </w:r>
    </w:p>
    <w:p w14:paraId="0B11C9FD" w14:textId="77777777" w:rsidR="00B066FB" w:rsidRDefault="00B066FB" w:rsidP="00B066FB">
      <w:pPr>
        <w:pStyle w:val="Odsekzoznamu"/>
        <w:numPr>
          <w:ilvl w:val="0"/>
          <w:numId w:val="20"/>
        </w:numPr>
      </w:pPr>
      <w:r>
        <w:t>Vyberte celý dokument (</w:t>
      </w:r>
      <w:proofErr w:type="spellStart"/>
      <w:r w:rsidRPr="00E86DF0">
        <w:rPr>
          <w:b/>
        </w:rPr>
        <w:t>Ctrl</w:t>
      </w:r>
      <w:proofErr w:type="spellEnd"/>
      <w:r w:rsidRPr="00E86DF0">
        <w:rPr>
          <w:b/>
        </w:rPr>
        <w:t xml:space="preserve"> + A</w:t>
      </w:r>
      <w:r>
        <w:t>)</w:t>
      </w:r>
    </w:p>
    <w:p w14:paraId="447EB50B" w14:textId="77777777" w:rsidR="00B066FB" w:rsidRPr="00225CA4" w:rsidRDefault="00B066FB" w:rsidP="00B066FB">
      <w:pPr>
        <w:pStyle w:val="Odsekzoznamu"/>
        <w:numPr>
          <w:ilvl w:val="0"/>
          <w:numId w:val="20"/>
        </w:numPr>
      </w:pPr>
      <w:r>
        <w:t xml:space="preserve">Stlačte kláves </w:t>
      </w:r>
      <w:r w:rsidRPr="00225CA4">
        <w:rPr>
          <w:b/>
        </w:rPr>
        <w:t>F9</w:t>
      </w:r>
    </w:p>
    <w:p w14:paraId="4BF4416F" w14:textId="2F6767CB" w:rsidR="00B066FB" w:rsidRPr="00225CA4" w:rsidRDefault="00B066FB" w:rsidP="00B066FB">
      <w:r>
        <w:t xml:space="preserve">Obrázky by mali byť kreslené v rovnakom štýle s popisom v jazyku práce. Podrobnejší popis pre prácu s ilustráciami nájdete </w:t>
      </w:r>
      <w:hyperlink r:id="rId19" w:anchor="Ilustrácie" w:history="1">
        <w:r w:rsidRPr="00225CA4">
          <w:t>tu</w:t>
        </w:r>
      </w:hyperlink>
      <w:r>
        <w:t>.</w:t>
      </w:r>
    </w:p>
    <w:p w14:paraId="747F2260" w14:textId="77777777" w:rsidR="00B066FB" w:rsidRDefault="00B066FB" w:rsidP="00B066FB">
      <w:pPr>
        <w:pStyle w:val="Nadpis4"/>
      </w:pPr>
      <w:r>
        <w:t>Pokyny pre prácu s tabuľkami</w:t>
      </w:r>
    </w:p>
    <w:p w14:paraId="4C56C206" w14:textId="77777777" w:rsidR="00B066FB" w:rsidRDefault="00B066FB" w:rsidP="00B066FB">
      <w:r>
        <w:t>Každá tabuľka musí mať poradové číslo a titulok, umiestnený zvyčajne nad tabuľkou, pričom titulok je zarovnaný na pravú stranu tabuľky. Tabuľky by mali byť rovnako naformátované s rovnakým vzhľadom buniek.</w:t>
      </w:r>
    </w:p>
    <w:p w14:paraId="375E317A" w14:textId="52BD673D" w:rsidR="00B066FB" w:rsidRDefault="00B066FB" w:rsidP="00B066FB">
      <w:r>
        <w:t xml:space="preserve">Podrobnejší popis pre prácu s tabuľkami nájdete </w:t>
      </w:r>
      <w:hyperlink r:id="rId20" w:anchor="Tabuľky" w:history="1">
        <w:r w:rsidRPr="00C8507A">
          <w:t>tu</w:t>
        </w:r>
      </w:hyperlink>
      <w:r>
        <w:t>.</w:t>
      </w:r>
    </w:p>
    <w:p w14:paraId="339CF23C" w14:textId="77777777" w:rsidR="00B066FB" w:rsidRDefault="00B066FB" w:rsidP="00B066FB">
      <w:pPr>
        <w:pStyle w:val="Nadpis4"/>
      </w:pPr>
      <w:r>
        <w:t>Zoznam použitej literatúry</w:t>
      </w:r>
    </w:p>
    <w:p w14:paraId="2705A444" w14:textId="77777777" w:rsidR="00B066FB" w:rsidRPr="00C8507A" w:rsidRDefault="00B066FB" w:rsidP="00B066FB">
      <w:pPr>
        <w:rPr>
          <w:i/>
        </w:rPr>
      </w:pPr>
      <w:r>
        <w:t xml:space="preserve">Bibliografické odkazy vkladajte cez kartu </w:t>
      </w:r>
      <w:r w:rsidRPr="00CE6068">
        <w:rPr>
          <w:b/>
        </w:rPr>
        <w:t>Referencie,</w:t>
      </w:r>
      <w:r>
        <w:t xml:space="preserve"> zoskupenie nástrojov </w:t>
      </w:r>
      <w:r w:rsidRPr="00CE6068">
        <w:rPr>
          <w:b/>
        </w:rPr>
        <w:t>Citácie a bibliografia</w:t>
      </w:r>
      <w:r>
        <w:t xml:space="preserve">. </w:t>
      </w:r>
    </w:p>
    <w:p w14:paraId="1E7B8E96" w14:textId="77777777" w:rsidR="004F26B8" w:rsidRDefault="004F26B8" w:rsidP="004F26B8">
      <w:r>
        <w:t xml:space="preserve"> </w:t>
      </w:r>
    </w:p>
    <w:p w14:paraId="0519C7B8" w14:textId="564052D2" w:rsidR="00492CF1" w:rsidRDefault="00CE406C" w:rsidP="004F26B8">
      <w:pPr>
        <w:pStyle w:val="Nadpis1"/>
      </w:pPr>
      <w:hyperlink r:id="rId21" w:anchor="Súčasný_stav_riešenia" w:history="1">
        <w:bookmarkStart w:id="19" w:name="_Toc36384690"/>
        <w:r w:rsidR="00F40AEA" w:rsidRPr="00E63972">
          <w:t>Súčasný stav riešen</w:t>
        </w:r>
        <w:r w:rsidR="00433F0E" w:rsidRPr="00E63972">
          <w:t>ej</w:t>
        </w:r>
        <w:r w:rsidR="00F40AEA" w:rsidRPr="00E63972">
          <w:t xml:space="preserve"> problematiky</w:t>
        </w:r>
        <w:bookmarkEnd w:id="18"/>
        <w:r w:rsidR="006A7955" w:rsidRPr="00E63972">
          <w:t xml:space="preserve"> doma a v zahraničí</w:t>
        </w:r>
        <w:bookmarkEnd w:id="19"/>
      </w:hyperlink>
    </w:p>
    <w:p w14:paraId="490F8C4D" w14:textId="77777777" w:rsidR="008D08EC" w:rsidRDefault="008D08EC" w:rsidP="008B6EFA"/>
    <w:p w14:paraId="7486311F" w14:textId="77777777" w:rsidR="008D08EC" w:rsidRDefault="008D08EC">
      <w:pPr>
        <w:spacing w:after="0" w:line="240" w:lineRule="auto"/>
        <w:ind w:firstLine="0"/>
        <w:jc w:val="left"/>
      </w:pPr>
      <w:r>
        <w:br w:type="page"/>
      </w:r>
    </w:p>
    <w:p w14:paraId="5B177995" w14:textId="77777777" w:rsidR="008B6EFA" w:rsidRDefault="008D08EC" w:rsidP="008D08EC">
      <w:pPr>
        <w:pStyle w:val="Nadpis1"/>
        <w:ind w:left="0" w:firstLine="0"/>
      </w:pPr>
      <w:bookmarkStart w:id="20" w:name="_Toc36384691"/>
      <w:r>
        <w:lastRenderedPageBreak/>
        <w:t>Teoretické východiská</w:t>
      </w:r>
      <w:bookmarkEnd w:id="20"/>
    </w:p>
    <w:p w14:paraId="2EA024C5" w14:textId="7F9E9044" w:rsidR="008D08EC" w:rsidRDefault="008D08EC" w:rsidP="008D08EC">
      <w:pPr>
        <w:pStyle w:val="Nadpis2"/>
      </w:pPr>
      <w:bookmarkStart w:id="21" w:name="_Toc36384692"/>
      <w:r>
        <w:t>Automatizované test</w:t>
      </w:r>
      <w:r w:rsidR="009D5E97">
        <w:t>ovanie</w:t>
      </w:r>
      <w:r w:rsidR="005D58EF" w:rsidRPr="005D58EF">
        <w:rPr>
          <w:color w:val="auto"/>
          <w:sz w:val="24"/>
          <w:szCs w:val="24"/>
          <w:u w:val="single"/>
        </w:rPr>
        <w:t xml:space="preserve"> </w:t>
      </w:r>
      <w:hyperlink r:id="rId22" w:history="1">
        <w:r w:rsidR="005D58EF" w:rsidRPr="005D58EF">
          <w:rPr>
            <w:rStyle w:val="Hypertextovprepojenie"/>
            <w:color w:val="auto"/>
            <w:sz w:val="24"/>
            <w:szCs w:val="24"/>
          </w:rPr>
          <w:t>https://testguild.com/automation-testing/</w:t>
        </w:r>
        <w:bookmarkEnd w:id="21"/>
      </w:hyperlink>
    </w:p>
    <w:p w14:paraId="734051BE" w14:textId="77777777" w:rsidR="00CC3BD2" w:rsidRDefault="009D5E97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9D5E97">
        <w:rPr>
          <w:rFonts w:eastAsia="Times New Roman"/>
          <w:szCs w:val="24"/>
          <w:lang w:eastAsia="sk-SK"/>
        </w:rPr>
        <w:t>Automatizované testovanie je technika, ktorá sa používa na zvýšenie rýchlosti overovania alebo iných opakovaných úloh v životnom cykle vývojového oddelenia.</w:t>
      </w:r>
      <w:r w:rsidR="00CC3BD2">
        <w:rPr>
          <w:rFonts w:eastAsia="Times New Roman"/>
          <w:szCs w:val="24"/>
          <w:lang w:eastAsia="sk-SK"/>
        </w:rPr>
        <w:t xml:space="preserve"> </w:t>
      </w:r>
      <w:r w:rsidR="00862DDB">
        <w:rPr>
          <w:rFonts w:eastAsia="Times New Roman"/>
          <w:szCs w:val="24"/>
          <w:lang w:eastAsia="sk-SK"/>
        </w:rPr>
        <w:t xml:space="preserve">Z tohto dôvodu, aby ušetrili čas, sa veľa spoločností snaží zobrať manuálne testovacie scenáre a previesť ich na automatizované testovacie scenáre. </w:t>
      </w:r>
    </w:p>
    <w:p w14:paraId="4F6AD6A8" w14:textId="77777777" w:rsidR="000111F6" w:rsidRDefault="00862DDB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>
        <w:rPr>
          <w:rFonts w:eastAsia="Times New Roman"/>
          <w:szCs w:val="24"/>
          <w:lang w:eastAsia="sk-SK"/>
        </w:rPr>
        <w:t>Automatizovaný testovací nástroj potom vykoná kroky testovacieho scenára automaticky bez ľudského pričinenia.</w:t>
      </w:r>
      <w:r w:rsidR="00CC3BD2">
        <w:rPr>
          <w:rFonts w:eastAsia="Times New Roman"/>
          <w:szCs w:val="24"/>
          <w:lang w:eastAsia="sk-SK"/>
        </w:rPr>
        <w:t xml:space="preserve"> </w:t>
      </w:r>
    </w:p>
    <w:p w14:paraId="042C74E2" w14:textId="77777777" w:rsidR="000111F6" w:rsidRDefault="009D5E97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C00000"/>
          <w:szCs w:val="24"/>
          <w:lang w:eastAsia="sk-SK"/>
        </w:rPr>
      </w:pP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Also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,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automated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tools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use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a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programming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approach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to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emulate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a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us</w:t>
      </w:r>
      <w:r w:rsidR="004C2B60">
        <w:rPr>
          <w:rFonts w:eastAsia="Times New Roman"/>
          <w:color w:val="C00000"/>
          <w:szCs w:val="24"/>
          <w:lang w:eastAsia="sk-SK"/>
        </w:rPr>
        <w:t>s</w:t>
      </w:r>
      <w:r w:rsidRPr="009D5E97">
        <w:rPr>
          <w:rFonts w:eastAsia="Times New Roman"/>
          <w:color w:val="C00000"/>
          <w:szCs w:val="24"/>
          <w:lang w:eastAsia="sk-SK"/>
        </w:rPr>
        <w:t>er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interacting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with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an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application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and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verifying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test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steps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using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programming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 xml:space="preserve"> </w:t>
      </w:r>
      <w:proofErr w:type="spellStart"/>
      <w:r w:rsidRPr="009D5E97">
        <w:rPr>
          <w:rFonts w:eastAsia="Times New Roman"/>
          <w:color w:val="C00000"/>
          <w:szCs w:val="24"/>
          <w:lang w:eastAsia="sk-SK"/>
        </w:rPr>
        <w:t>assertions</w:t>
      </w:r>
      <w:proofErr w:type="spellEnd"/>
      <w:r w:rsidRPr="009D5E97">
        <w:rPr>
          <w:rFonts w:eastAsia="Times New Roman"/>
          <w:color w:val="C00000"/>
          <w:szCs w:val="24"/>
          <w:lang w:eastAsia="sk-SK"/>
        </w:rPr>
        <w:t>.</w:t>
      </w:r>
    </w:p>
    <w:p w14:paraId="20147306" w14:textId="50B9D4FB" w:rsidR="002A2865" w:rsidRPr="00CC3BD2" w:rsidRDefault="009D5E97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C00000"/>
          <w:szCs w:val="24"/>
          <w:lang w:eastAsia="sk-SK"/>
        </w:rPr>
      </w:pPr>
      <w:r w:rsidRPr="009D5E97">
        <w:rPr>
          <w:rFonts w:eastAsia="Times New Roman"/>
          <w:color w:val="C00000"/>
          <w:szCs w:val="24"/>
          <w:lang w:eastAsia="sk-SK"/>
        </w:rPr>
        <w:t> </w:t>
      </w:r>
      <w:r w:rsidR="00862DDB">
        <w:rPr>
          <w:rFonts w:eastAsia="Times New Roman"/>
          <w:szCs w:val="24"/>
          <w:lang w:eastAsia="sk-SK"/>
        </w:rPr>
        <w:t>Taktiež automatizovaný testovací nástroj používa programátorský prístup</w:t>
      </w:r>
      <w:r w:rsidR="002D7055">
        <w:rPr>
          <w:rFonts w:eastAsia="Times New Roman"/>
          <w:szCs w:val="24"/>
          <w:lang w:eastAsia="sk-SK"/>
        </w:rPr>
        <w:t xml:space="preserve"> aby napodobnil interakciu používateľa s aplikáciou a overil kroky testu použitím programátorských </w:t>
      </w:r>
      <w:r w:rsidR="002D7055" w:rsidRPr="000111F6">
        <w:rPr>
          <w:rFonts w:eastAsia="Times New Roman"/>
          <w:color w:val="00B050"/>
          <w:szCs w:val="24"/>
          <w:lang w:eastAsia="sk-SK"/>
        </w:rPr>
        <w:t>výrokov</w:t>
      </w:r>
      <w:r w:rsidR="00BE1D80" w:rsidRPr="000111F6">
        <w:rPr>
          <w:rFonts w:eastAsia="Times New Roman"/>
          <w:color w:val="00B050"/>
          <w:szCs w:val="24"/>
          <w:lang w:eastAsia="sk-SK"/>
        </w:rPr>
        <w:t xml:space="preserve"> (tvrdení)</w:t>
      </w:r>
      <w:r w:rsidR="002D7055" w:rsidRPr="000111F6">
        <w:rPr>
          <w:rFonts w:eastAsia="Times New Roman"/>
          <w:color w:val="00B050"/>
          <w:szCs w:val="24"/>
          <w:lang w:eastAsia="sk-SK"/>
        </w:rPr>
        <w:t>??!!.</w:t>
      </w:r>
      <w:r w:rsidR="00B50974" w:rsidRPr="000111F6">
        <w:rPr>
          <w:color w:val="00B050"/>
          <w:szCs w:val="24"/>
        </w:rPr>
        <w:t xml:space="preserve"> </w:t>
      </w:r>
    </w:p>
    <w:p w14:paraId="19776E77" w14:textId="370D951F" w:rsidR="002A2865" w:rsidRPr="00B50974" w:rsidRDefault="002A2865" w:rsidP="002A2865">
      <w:pPr>
        <w:ind w:firstLine="0"/>
        <w:rPr>
          <w:szCs w:val="24"/>
        </w:rPr>
      </w:pPr>
      <w:r w:rsidRPr="00A321C3">
        <w:t>Prečo testovať automaticky?</w:t>
      </w:r>
      <w:r>
        <w:rPr>
          <w:color w:val="262262"/>
          <w:szCs w:val="24"/>
        </w:rPr>
        <w:t xml:space="preserve"> </w:t>
      </w:r>
      <w:r w:rsidR="00B50974">
        <w:rPr>
          <w:color w:val="262262"/>
          <w:szCs w:val="24"/>
        </w:rPr>
        <w:t>(</w:t>
      </w:r>
      <w:hyperlink r:id="rId23" w:history="1">
        <w:r w:rsidR="00B50974" w:rsidRPr="00E1766B">
          <w:rPr>
            <w:rStyle w:val="Hypertextovprepojenie"/>
          </w:rPr>
          <w:t>https://testguild.com/automation-testing/</w:t>
        </w:r>
      </w:hyperlink>
      <w:r w:rsidR="00B50974">
        <w:t>)</w:t>
      </w:r>
      <w:r w:rsidR="00F7436D">
        <w:t xml:space="preserve"> </w:t>
      </w:r>
      <w:r w:rsidR="00F7436D" w:rsidRPr="00F7436D">
        <w:rPr>
          <w:color w:val="00B050"/>
        </w:rPr>
        <w:t>Môžu byť otázky?</w:t>
      </w:r>
    </w:p>
    <w:p w14:paraId="69A63115" w14:textId="26273DA2" w:rsidR="00B50974" w:rsidRPr="00A321C3" w:rsidRDefault="00F8377F" w:rsidP="00C65453">
      <w:pPr>
        <w:spacing w:after="0" w:line="240" w:lineRule="auto"/>
        <w:rPr>
          <w:color w:val="C00000"/>
        </w:rPr>
      </w:pPr>
      <w:r w:rsidRPr="00A321C3">
        <w:t xml:space="preserve">So zvýšenou rýchlosťou, ktorou sa softvér v dnešnej dobe vyvíja, </w:t>
      </w:r>
      <w:r w:rsidR="00DF70AE" w:rsidRPr="00A321C3">
        <w:t xml:space="preserve">je </w:t>
      </w:r>
      <w:r w:rsidRPr="00A321C3">
        <w:t xml:space="preserve">automatické testovanie nevyhnutnou </w:t>
      </w:r>
      <w:r w:rsidR="00DF70AE" w:rsidRPr="00A321C3">
        <w:t xml:space="preserve">súčasťou </w:t>
      </w:r>
      <w:r w:rsidR="00CC628F" w:rsidRPr="00A321C3">
        <w:t>vývoja nového softvéru.</w:t>
      </w:r>
      <w:r w:rsidR="00614C04" w:rsidRPr="00A321C3">
        <w:t xml:space="preserve"> </w:t>
      </w:r>
      <w:r w:rsidR="00B50974" w:rsidRPr="00A321C3">
        <w:t>Praktiky ako priebežná integrácia</w:t>
      </w:r>
      <w:r w:rsidR="00BE1D80" w:rsidRPr="00A321C3">
        <w:t xml:space="preserve">, </w:t>
      </w:r>
      <w:r w:rsidR="005D58EF" w:rsidRPr="00A321C3">
        <w:t>vývoj</w:t>
      </w:r>
      <w:r w:rsidR="007C6E95" w:rsidRPr="00A321C3">
        <w:t>á</w:t>
      </w:r>
      <w:r w:rsidR="005D58EF" w:rsidRPr="00A321C3">
        <w:t>rsk</w:t>
      </w:r>
      <w:r w:rsidR="007C6E95" w:rsidRPr="00A321C3">
        <w:t>a</w:t>
      </w:r>
      <w:r w:rsidR="005D58EF" w:rsidRPr="00A321C3">
        <w:t xml:space="preserve"> praktika ktorá od vývojárov vyžaduje integrovať kód do zdieľaného úložiska niekoľko krát denne</w:t>
      </w:r>
      <w:r w:rsidR="00BE1D80" w:rsidRPr="00A321C3">
        <w:t>, vyžadujú testy ktoré bežia rýchlo a spoľahlivo</w:t>
      </w:r>
      <w:r w:rsidR="005D58EF" w:rsidRPr="00A321C3">
        <w:t>.</w:t>
      </w:r>
      <w:r w:rsidR="00BE1D80" w:rsidRPr="00A321C3">
        <w:t xml:space="preserve"> Veľa manuálneho overovania zabráni dosiahnutiu požadovanej rýchlosti vývoja softvéru.</w:t>
      </w:r>
    </w:p>
    <w:p w14:paraId="6B650154" w14:textId="3D0DDD0F" w:rsidR="00614C04" w:rsidRPr="00A321C3" w:rsidRDefault="007C6E95" w:rsidP="002A2865">
      <w:pPr>
        <w:pStyle w:val="Normlnywebov"/>
        <w:shd w:val="clear" w:color="auto" w:fill="FFFFFF"/>
        <w:ind w:firstLine="709"/>
      </w:pPr>
      <w:r w:rsidRPr="00A321C3">
        <w:t>Je takmer isté</w:t>
      </w:r>
      <w:r w:rsidR="00614C04" w:rsidRPr="00A321C3">
        <w:t>, že v dnešnom modernom vývojovom prostredí, by sme bez automatizovania neuspeli.</w:t>
      </w:r>
    </w:p>
    <w:p w14:paraId="75BE3231" w14:textId="01343111" w:rsidR="00614C04" w:rsidRPr="00A321C3" w:rsidRDefault="00614C04" w:rsidP="002A2865">
      <w:pPr>
        <w:pStyle w:val="Normlnywebov"/>
        <w:shd w:val="clear" w:color="auto" w:fill="FFFFFF"/>
        <w:ind w:firstLine="360"/>
      </w:pPr>
      <w:r w:rsidRPr="00A321C3">
        <w:t>Hoci hlavným dôvodom prečo sa tímy snažia testovať automatizovane je aby ušetrili spoločnosti čas a peniaze, dôležité je tiež dodať vývojárom spätnú väzbu</w:t>
      </w:r>
      <w:r w:rsidR="003F05CB" w:rsidRPr="00A321C3">
        <w:t xml:space="preserve"> aby boli</w:t>
      </w:r>
      <w:r w:rsidRPr="00A321C3">
        <w:t xml:space="preserve"> pri odovzdaní kódu</w:t>
      </w:r>
      <w:r w:rsidR="003F05CB" w:rsidRPr="00A321C3">
        <w:t xml:space="preserve"> čo najskôr informovaný o tom, že zmena kódu ktorú odovzdali niečo pokazila.</w:t>
      </w:r>
      <w:r w:rsidR="00B53095" w:rsidRPr="00A321C3">
        <w:t xml:space="preserve"> Ďalšie dôvody pre automatizované testovanie sú:</w:t>
      </w:r>
    </w:p>
    <w:p w14:paraId="7F06258F" w14:textId="307E6C17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 xml:space="preserve">Overenie novších verzií softvéru </w:t>
      </w:r>
    </w:p>
    <w:p w14:paraId="3057387F" w14:textId="36A58B3C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>Oslobodenie testerov</w:t>
      </w:r>
      <w:r w:rsidR="00CC3BD2">
        <w:t xml:space="preserve"> od triviálnych scenárov</w:t>
      </w:r>
      <w:r>
        <w:t xml:space="preserve"> aby sa mohli sústrediť na </w:t>
      </w:r>
      <w:r w:rsidR="00CC3BD2">
        <w:t>k</w:t>
      </w:r>
      <w:r>
        <w:t>omplexnejšie testovacie scenáre</w:t>
      </w:r>
    </w:p>
    <w:p w14:paraId="34F648CE" w14:textId="5681E270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>Väčšie pokrytie testov</w:t>
      </w:r>
    </w:p>
    <w:p w14:paraId="4FD8D51A" w14:textId="2A5D9340" w:rsidR="002D6620" w:rsidRPr="00F7436D" w:rsidRDefault="002D6620" w:rsidP="002D6620">
      <w:pPr>
        <w:pStyle w:val="Normlnywebov"/>
        <w:numPr>
          <w:ilvl w:val="0"/>
          <w:numId w:val="33"/>
        </w:numPr>
        <w:shd w:val="clear" w:color="auto" w:fill="FFFFFF"/>
        <w:rPr>
          <w:color w:val="00B050"/>
        </w:rPr>
      </w:pPr>
      <w:proofErr w:type="spellStart"/>
      <w:r>
        <w:t>Znovupoužiteľnosť</w:t>
      </w:r>
      <w:proofErr w:type="spellEnd"/>
      <w:r>
        <w:t xml:space="preserve"> </w:t>
      </w:r>
      <w:r w:rsidR="00F7436D">
        <w:t>(</w:t>
      </w:r>
      <w:proofErr w:type="spellStart"/>
      <w:r w:rsidR="00F7436D">
        <w:t>Reusability</w:t>
      </w:r>
      <w:proofErr w:type="spellEnd"/>
      <w:r w:rsidR="00F7436D">
        <w:t xml:space="preserve"> </w:t>
      </w:r>
      <w:r w:rsidR="00F7436D" w:rsidRPr="00F7436D">
        <w:rPr>
          <w:color w:val="00B050"/>
        </w:rPr>
        <w:t>) (Neviem či vhodný preklad)</w:t>
      </w:r>
    </w:p>
    <w:p w14:paraId="61FB91AC" w14:textId="51EFF6BE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>Rýchlejšie nasadenie softvéru</w:t>
      </w:r>
    </w:p>
    <w:p w14:paraId="7DD9AF6F" w14:textId="4E32046C" w:rsidR="002D6620" w:rsidRDefault="002D6620" w:rsidP="002D6620">
      <w:pPr>
        <w:pStyle w:val="Normlnywebov"/>
        <w:numPr>
          <w:ilvl w:val="0"/>
          <w:numId w:val="33"/>
        </w:numPr>
        <w:shd w:val="clear" w:color="auto" w:fill="FFFFFF"/>
      </w:pPr>
      <w:r>
        <w:t>Šetrí čas</w:t>
      </w:r>
    </w:p>
    <w:p w14:paraId="65A10119" w14:textId="0B1F1E34" w:rsidR="00B53095" w:rsidRPr="00F8377F" w:rsidRDefault="00855BA3" w:rsidP="000469ED">
      <w:pPr>
        <w:pStyle w:val="Normlnywebov"/>
        <w:numPr>
          <w:ilvl w:val="0"/>
          <w:numId w:val="33"/>
        </w:numPr>
        <w:shd w:val="clear" w:color="auto" w:fill="FFFFFF"/>
      </w:pPr>
      <w:r>
        <w:t>Dodáva rýchlu spätnú väzbu pre vývojárov ohľadom chýb v softvéri</w:t>
      </w:r>
    </w:p>
    <w:p w14:paraId="40FAFA4C" w14:textId="7C4E19EC" w:rsidR="00F9539D" w:rsidRPr="00855BA3" w:rsidRDefault="00F9539D" w:rsidP="002A2865">
      <w:pPr>
        <w:pStyle w:val="Normlnywebov"/>
        <w:shd w:val="clear" w:color="auto" w:fill="FFFFFF"/>
        <w:ind w:firstLine="360"/>
        <w:rPr>
          <w:color w:val="C00000"/>
        </w:rPr>
      </w:pPr>
      <w:r>
        <w:t>Teó</w:t>
      </w:r>
      <w:r w:rsidR="0030612B">
        <w:t>r</w:t>
      </w:r>
      <w:r>
        <w:t xml:space="preserve">ia je taká, že automatizované testy ušetria spoločnostiam čas a peniaze. </w:t>
      </w:r>
      <w:r w:rsidR="00B53095">
        <w:t xml:space="preserve">Vyzerá to však tak, že veľa ľudí neberie do úvahy čas a peniaze, ktoré treba investovať do udržania stabilného testovacieho systému. </w:t>
      </w:r>
    </w:p>
    <w:p w14:paraId="5F15579C" w14:textId="472597ED" w:rsidR="000469ED" w:rsidRDefault="00855BA3" w:rsidP="002A2865">
      <w:pPr>
        <w:pStyle w:val="Normlnywebov"/>
        <w:shd w:val="clear" w:color="auto" w:fill="FFFFFF"/>
        <w:ind w:firstLine="360"/>
      </w:pPr>
      <w:r>
        <w:lastRenderedPageBreak/>
        <w:t>Existujú teda nevýhody pri vytváraní automatizovaných testov?</w:t>
      </w:r>
      <w:r w:rsidR="000111F6">
        <w:t xml:space="preserve"> </w:t>
      </w:r>
      <w:r w:rsidR="000111F6" w:rsidRPr="000111F6">
        <w:rPr>
          <w:color w:val="00B050"/>
        </w:rPr>
        <w:t>(?)</w:t>
      </w:r>
    </w:p>
    <w:p w14:paraId="34B3B9D5" w14:textId="037809D3" w:rsidR="00990199" w:rsidRPr="00BF6D72" w:rsidRDefault="001A4C3F" w:rsidP="002A2865">
      <w:pPr>
        <w:shd w:val="clear" w:color="auto" w:fill="FFFFFF"/>
        <w:spacing w:before="100" w:beforeAutospacing="1" w:after="100" w:afterAutospacing="1" w:line="240" w:lineRule="auto"/>
        <w:ind w:firstLine="360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 xml:space="preserve">Keďže na tvorbu automatických testov </w:t>
      </w:r>
      <w:r w:rsidR="00990199" w:rsidRPr="00A4780F">
        <w:rPr>
          <w:rFonts w:eastAsia="Times New Roman"/>
          <w:szCs w:val="24"/>
          <w:lang w:eastAsia="sk-SK"/>
        </w:rPr>
        <w:t>sa používajú</w:t>
      </w:r>
      <w:r w:rsidRPr="00A4780F">
        <w:rPr>
          <w:rFonts w:eastAsia="Times New Roman"/>
          <w:szCs w:val="24"/>
          <w:lang w:eastAsia="sk-SK"/>
        </w:rPr>
        <w:t xml:space="preserve"> programovacie jazyky, </w:t>
      </w:r>
      <w:r w:rsidR="00990199" w:rsidRPr="00A4780F">
        <w:rPr>
          <w:rFonts w:eastAsia="Times New Roman"/>
          <w:szCs w:val="24"/>
          <w:lang w:eastAsia="sk-SK"/>
        </w:rPr>
        <w:t>automatizácia sa stáva samostatným projektom na vývoj</w:t>
      </w:r>
      <w:r w:rsidR="00BF6D72" w:rsidRPr="00A4780F">
        <w:rPr>
          <w:rFonts w:eastAsia="Times New Roman"/>
          <w:szCs w:val="24"/>
          <w:lang w:eastAsia="sk-SK"/>
        </w:rPr>
        <w:t>.</w:t>
      </w:r>
      <w:r w:rsidR="00CC3BD2">
        <w:rPr>
          <w:rFonts w:eastAsia="Times New Roman"/>
          <w:szCs w:val="24"/>
          <w:lang w:eastAsia="sk-SK"/>
        </w:rPr>
        <w:t xml:space="preserve"> </w:t>
      </w:r>
      <w:r w:rsidR="00990199" w:rsidRPr="00990199">
        <w:rPr>
          <w:rFonts w:eastAsia="Times New Roman"/>
          <w:szCs w:val="24"/>
          <w:lang w:eastAsia="sk-SK"/>
        </w:rPr>
        <w:t>Čo</w:t>
      </w:r>
      <w:r w:rsidR="00990199">
        <w:rPr>
          <w:rFonts w:eastAsia="Times New Roman"/>
          <w:szCs w:val="24"/>
          <w:lang w:eastAsia="sk-SK"/>
        </w:rPr>
        <w:t xml:space="preserve"> sa v skutočnosti robí je, že sa vyvíja časť softvéru na testovanie inej časti softvéru</w:t>
      </w:r>
      <w:r w:rsidR="00BF6D72">
        <w:rPr>
          <w:rFonts w:eastAsia="Times New Roman"/>
          <w:szCs w:val="24"/>
          <w:lang w:eastAsia="sk-SK"/>
        </w:rPr>
        <w:t xml:space="preserve">, </w:t>
      </w:r>
      <w:r w:rsidR="00BF6D72" w:rsidRPr="00BF6D72">
        <w:rPr>
          <w:rFonts w:eastAsia="Times New Roman"/>
          <w:szCs w:val="24"/>
          <w:lang w:eastAsia="sk-SK"/>
        </w:rPr>
        <w:t>preto je potrebné investovať rovnaké úsilie do vývoju automatických testov. Dodržujú sa rovnaké procesy a osvedčené postupy ako by sa použili pri vývoji akéhokoľvek iného projektu.</w:t>
      </w:r>
    </w:p>
    <w:p w14:paraId="61A0E500" w14:textId="214D7DE0" w:rsidR="00855BA3" w:rsidRPr="00CC3BD2" w:rsidRDefault="00BF6D72" w:rsidP="00CC3BD2">
      <w:pPr>
        <w:shd w:val="clear" w:color="auto" w:fill="FFFFFF"/>
        <w:spacing w:before="100" w:beforeAutospacing="1" w:after="100" w:afterAutospacing="1" w:line="240" w:lineRule="auto"/>
        <w:ind w:firstLine="360"/>
        <w:jc w:val="left"/>
        <w:rPr>
          <w:rFonts w:eastAsia="Times New Roman"/>
          <w:sz w:val="27"/>
          <w:szCs w:val="27"/>
          <w:lang w:eastAsia="sk-SK"/>
        </w:rPr>
      </w:pPr>
      <w:r w:rsidRPr="00BF6D72">
        <w:rPr>
          <w:rFonts w:eastAsia="Times New Roman"/>
          <w:szCs w:val="24"/>
          <w:lang w:eastAsia="sk-SK"/>
        </w:rPr>
        <w:t>Automatizované testovanie je náročné</w:t>
      </w:r>
      <w:r>
        <w:rPr>
          <w:rFonts w:eastAsia="Times New Roman"/>
          <w:szCs w:val="24"/>
          <w:lang w:eastAsia="sk-SK"/>
        </w:rPr>
        <w:t>, presne ako väč</w:t>
      </w:r>
      <w:r w:rsidR="00CC3BD2">
        <w:rPr>
          <w:rFonts w:eastAsia="Times New Roman"/>
          <w:szCs w:val="24"/>
          <w:lang w:eastAsia="sk-SK"/>
        </w:rPr>
        <w:t>š</w:t>
      </w:r>
      <w:r>
        <w:rPr>
          <w:rFonts w:eastAsia="Times New Roman"/>
          <w:szCs w:val="24"/>
          <w:lang w:eastAsia="sk-SK"/>
        </w:rPr>
        <w:t xml:space="preserve">ina ostatných projektov na vývoj softvéru. Taktiež prezentuje veľa rovnakých problémov </w:t>
      </w:r>
      <w:r w:rsidR="00A13291">
        <w:rPr>
          <w:rFonts w:eastAsia="Times New Roman"/>
          <w:szCs w:val="24"/>
          <w:lang w:eastAsia="sk-SK"/>
        </w:rPr>
        <w:t xml:space="preserve">výziev. </w:t>
      </w:r>
      <w:r w:rsidR="00A13291">
        <w:t xml:space="preserve">Ak sa k automatizovanému testovaniu bude pristupovať ako k druhotriednemu projektu, </w:t>
      </w:r>
      <w:r w:rsidR="00A13291" w:rsidRPr="002A5572">
        <w:t>bude mať problémy s údržbou a spoľahlivosťou z dlhodobého hľadiska.</w:t>
      </w:r>
    </w:p>
    <w:p w14:paraId="609ABDF7" w14:textId="189C283E" w:rsidR="006B4081" w:rsidRDefault="00BE1E4F" w:rsidP="00CC3BD2">
      <w:pPr>
        <w:pStyle w:val="Normlnywebov"/>
        <w:shd w:val="clear" w:color="auto" w:fill="FFFFFF"/>
      </w:pPr>
      <w:r>
        <w:t xml:space="preserve">Proces automatizovaného testovania </w:t>
      </w:r>
      <w:r w:rsidR="00C65453">
        <w:t>sa dá zhrnúť</w:t>
      </w:r>
      <w:r>
        <w:t xml:space="preserve"> do </w:t>
      </w:r>
      <w:r w:rsidR="002B458A">
        <w:t>týchto</w:t>
      </w:r>
      <w:r>
        <w:t xml:space="preserve"> krokov</w:t>
      </w:r>
      <w:r w:rsidR="006B4081">
        <w:t>:</w:t>
      </w:r>
    </w:p>
    <w:p w14:paraId="62F62050" w14:textId="61DFBF69" w:rsidR="00CD64BE" w:rsidRDefault="002B458A" w:rsidP="002B458A">
      <w:pPr>
        <w:pStyle w:val="Normlnywebov"/>
        <w:shd w:val="clear" w:color="auto" w:fill="FFFFFF"/>
        <w:jc w:val="center"/>
      </w:pPr>
      <w:r>
        <w:rPr>
          <w:noProof/>
        </w:rPr>
        <w:drawing>
          <wp:inline distT="0" distB="0" distL="0" distR="0" wp14:anchorId="34428E8F" wp14:editId="535D6B0F">
            <wp:extent cx="3313786" cy="315296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86" cy="316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724C" w14:textId="5401B572" w:rsidR="006B4081" w:rsidRPr="00A4780F" w:rsidRDefault="006B4081" w:rsidP="006B4081">
      <w:pPr>
        <w:pStyle w:val="Normlnywebov"/>
        <w:shd w:val="clear" w:color="auto" w:fill="FFFFFF"/>
        <w:rPr>
          <w:b/>
        </w:rPr>
      </w:pPr>
      <w:r w:rsidRPr="00A4780F">
        <w:rPr>
          <w:b/>
        </w:rPr>
        <w:t>Príprava</w:t>
      </w:r>
    </w:p>
    <w:p w14:paraId="0CF29EED" w14:textId="2B76879F" w:rsidR="006B4081" w:rsidRDefault="006B4081" w:rsidP="002A2865">
      <w:pPr>
        <w:pStyle w:val="Normlnywebov"/>
        <w:shd w:val="clear" w:color="auto" w:fill="FFFFFF"/>
        <w:ind w:firstLine="709"/>
      </w:pPr>
      <w:r>
        <w:t>Najskôr je potrebné pripraviť sa a pochopiť ciele funkčného testovania, aké testovacie dáta sú potrebné a čo treba overiť.</w:t>
      </w:r>
    </w:p>
    <w:p w14:paraId="146F7F95" w14:textId="77777777" w:rsidR="006B4081" w:rsidRPr="00A4780F" w:rsidRDefault="006B4081" w:rsidP="006B4081">
      <w:pPr>
        <w:pStyle w:val="Normlnywebov"/>
        <w:shd w:val="clear" w:color="auto" w:fill="FFFFFF"/>
        <w:rPr>
          <w:b/>
          <w:bCs/>
        </w:rPr>
      </w:pPr>
      <w:r w:rsidRPr="00A4780F">
        <w:rPr>
          <w:b/>
          <w:bCs/>
        </w:rPr>
        <w:t>Písanie</w:t>
      </w:r>
    </w:p>
    <w:p w14:paraId="5B0ADC0C" w14:textId="62623FB1" w:rsidR="00E54D7E" w:rsidRDefault="006B4081" w:rsidP="002A2865">
      <w:pPr>
        <w:pStyle w:val="Normlnywebov"/>
        <w:shd w:val="clear" w:color="auto" w:fill="FFFFFF"/>
        <w:ind w:firstLine="709"/>
      </w:pPr>
      <w:r>
        <w:t xml:space="preserve">Zmena požiadaviek na automatizované riešenie. Určenie počiatočného a koncového stavu pre každý test. Testy by mali byť úplne nezávislé jeden od druhého. </w:t>
      </w:r>
      <w:r w:rsidR="00E54D7E">
        <w:t>Je potrebné pridať dostatočné kontroly na uistenie sa, že sa aplikácia správa podľa zadaných špecifikácií. Každý test by mal mať konkrétny účel.</w:t>
      </w:r>
    </w:p>
    <w:p w14:paraId="6E325FC3" w14:textId="23C76B28" w:rsidR="00E54D7E" w:rsidRPr="00E54D7E" w:rsidRDefault="00E54D7E" w:rsidP="00CF5762">
      <w:pPr>
        <w:pStyle w:val="Normlnywebov"/>
        <w:shd w:val="clear" w:color="auto" w:fill="FFFFFF"/>
        <w:rPr>
          <w:b/>
          <w:bCs/>
        </w:rPr>
      </w:pPr>
      <w:r w:rsidRPr="00E54D7E">
        <w:rPr>
          <w:b/>
          <w:bCs/>
        </w:rPr>
        <w:t>Realizácia</w:t>
      </w:r>
    </w:p>
    <w:p w14:paraId="0F8C4F4F" w14:textId="3915DC29" w:rsidR="00E54D7E" w:rsidRPr="00BE1E4F" w:rsidRDefault="00E54D7E" w:rsidP="002A2865">
      <w:pPr>
        <w:pStyle w:val="Normlnywebov"/>
        <w:shd w:val="clear" w:color="auto" w:fill="FFFFFF"/>
        <w:ind w:firstLine="709"/>
      </w:pPr>
      <w:r>
        <w:t>Realizácia testov by mala byť spoľahlivá. Odporúča sa spustiť každý test aspoň tri krát za sebou predtým ako sa skontroluje kód.</w:t>
      </w:r>
    </w:p>
    <w:p w14:paraId="60026A0F" w14:textId="130EC773" w:rsidR="00E54D7E" w:rsidRPr="00E54D7E" w:rsidRDefault="00E54D7E" w:rsidP="00CF5762">
      <w:pPr>
        <w:pStyle w:val="Normlnywebov"/>
        <w:shd w:val="clear" w:color="auto" w:fill="FFFFFF"/>
        <w:rPr>
          <w:b/>
          <w:bCs/>
        </w:rPr>
      </w:pPr>
      <w:r w:rsidRPr="00E54D7E">
        <w:rPr>
          <w:b/>
          <w:bCs/>
        </w:rPr>
        <w:lastRenderedPageBreak/>
        <w:t>Vyhodnotenie</w:t>
      </w:r>
    </w:p>
    <w:p w14:paraId="39063981" w14:textId="7AC810E1" w:rsidR="00E54D7E" w:rsidRPr="00BE1E4F" w:rsidRDefault="00E54D7E" w:rsidP="002A2865">
      <w:pPr>
        <w:pStyle w:val="Normlnywebov"/>
        <w:shd w:val="clear" w:color="auto" w:fill="FFFFFF"/>
        <w:ind w:firstLine="709"/>
      </w:pPr>
      <w:r>
        <w:t xml:space="preserve">Overenie, či automatizované testy robia to, čo sa od nich čaká. Pomocou manuálnych testov sa overí, či sa testy správajú podľa požiadaviek. </w:t>
      </w:r>
    </w:p>
    <w:p w14:paraId="05880BA1" w14:textId="78BA2006" w:rsidR="00E54D7E" w:rsidRPr="00A4780F" w:rsidRDefault="00E54D7E" w:rsidP="00CF5762">
      <w:pPr>
        <w:pStyle w:val="Normlnywebov"/>
        <w:shd w:val="clear" w:color="auto" w:fill="FFFFFF"/>
        <w:rPr>
          <w:b/>
          <w:bCs/>
        </w:rPr>
      </w:pPr>
      <w:r w:rsidRPr="00A4780F">
        <w:rPr>
          <w:b/>
          <w:bCs/>
        </w:rPr>
        <w:t>Komunikácia</w:t>
      </w:r>
    </w:p>
    <w:p w14:paraId="176B90BA" w14:textId="12D5AD3F" w:rsidR="00E54D7E" w:rsidRPr="00E54D7E" w:rsidRDefault="00E54D7E" w:rsidP="002A2865">
      <w:pPr>
        <w:pStyle w:val="Normlnywebov"/>
        <w:shd w:val="clear" w:color="auto" w:fill="FFFFFF"/>
        <w:ind w:firstLine="709"/>
      </w:pPr>
      <w:r>
        <w:t>Každý člen tímu by mal byť informovaný o výs</w:t>
      </w:r>
      <w:r w:rsidR="0030612B">
        <w:t>l</w:t>
      </w:r>
      <w:r>
        <w:t xml:space="preserve">edkoch testov. </w:t>
      </w:r>
      <w:r w:rsidR="00A4780F">
        <w:t>Poc</w:t>
      </w:r>
      <w:r>
        <w:t xml:space="preserve">hybné testy by mali byť opravené čo najskôr, inak </w:t>
      </w:r>
      <w:r w:rsidR="00A4780F">
        <w:t>vzniká riziko, že tím bude výsledky testov ignorovať.</w:t>
      </w:r>
    </w:p>
    <w:p w14:paraId="740FCD3C" w14:textId="5C919E7F" w:rsidR="00A4780F" w:rsidRPr="00A4780F" w:rsidRDefault="00A4780F" w:rsidP="00CF5762">
      <w:pPr>
        <w:pStyle w:val="Normlnywebov"/>
        <w:shd w:val="clear" w:color="auto" w:fill="FFFFFF"/>
        <w:rPr>
          <w:b/>
          <w:bCs/>
        </w:rPr>
      </w:pPr>
      <w:r w:rsidRPr="00A4780F">
        <w:rPr>
          <w:b/>
          <w:bCs/>
        </w:rPr>
        <w:t>Opakovanie/Spravovanie</w:t>
      </w:r>
    </w:p>
    <w:p w14:paraId="59F6FE9C" w14:textId="31DFAD6F" w:rsidR="00D86055" w:rsidRDefault="00A4780F" w:rsidP="002A2865">
      <w:pPr>
        <w:pStyle w:val="Normlnywebov"/>
        <w:shd w:val="clear" w:color="auto" w:fill="FFFFFF"/>
        <w:ind w:firstLine="709"/>
      </w:pPr>
      <w:r>
        <w:t>Ak sa ukáže pochybný test, je potrebné ho prerobiť aby sa stal viac spoľahlivým. Najdôležitejšie je však vymazať akékoľvek testy, ktoré nie sú spoľahlivé a neboli opravené v danom časovom rámci.</w:t>
      </w:r>
    </w:p>
    <w:p w14:paraId="060E7460" w14:textId="726D2C03" w:rsidR="002A2865" w:rsidRDefault="00D86055" w:rsidP="00CC3BD2">
      <w:pPr>
        <w:shd w:val="clear" w:color="auto" w:fill="FFFFFF"/>
        <w:spacing w:before="100" w:beforeAutospacing="1" w:after="100" w:afterAutospacing="1" w:line="240" w:lineRule="auto"/>
        <w:ind w:firstLine="360"/>
        <w:jc w:val="left"/>
        <w:rPr>
          <w:rFonts w:eastAsia="Times New Roman"/>
          <w:szCs w:val="24"/>
          <w:lang w:eastAsia="sk-SK"/>
        </w:rPr>
      </w:pPr>
      <w:r w:rsidRPr="00945FDB">
        <w:rPr>
          <w:rFonts w:eastAsia="Times New Roman"/>
          <w:szCs w:val="24"/>
          <w:lang w:eastAsia="sk-SK"/>
        </w:rPr>
        <w:t xml:space="preserve">Automatické testovanie </w:t>
      </w:r>
      <w:r w:rsidR="00CC3BD2">
        <w:rPr>
          <w:rFonts w:eastAsia="Times New Roman"/>
          <w:szCs w:val="24"/>
          <w:lang w:eastAsia="sk-SK"/>
        </w:rPr>
        <w:t>je teda</w:t>
      </w:r>
      <w:r w:rsidRPr="00945FDB">
        <w:rPr>
          <w:rFonts w:eastAsia="Times New Roman"/>
          <w:szCs w:val="24"/>
          <w:lang w:eastAsia="sk-SK"/>
        </w:rPr>
        <w:t xml:space="preserve"> využívané pre uľahčenie práce vývojárov</w:t>
      </w:r>
      <w:r w:rsidR="00CC3BD2">
        <w:rPr>
          <w:rFonts w:eastAsia="Times New Roman"/>
          <w:szCs w:val="24"/>
          <w:lang w:eastAsia="sk-SK"/>
        </w:rPr>
        <w:t xml:space="preserve"> a odľahčenie záťaže na testovacie oddelenie. Existujú však p</w:t>
      </w:r>
      <w:r w:rsidR="00CC3BD2" w:rsidRPr="00A4780F">
        <w:rPr>
          <w:rFonts w:eastAsia="Times New Roman"/>
          <w:szCs w:val="24"/>
          <w:lang w:eastAsia="sk-SK"/>
        </w:rPr>
        <w:t>rípady, kedy automatické testovanie nedokáže pokryť všetky scenáre</w:t>
      </w:r>
      <w:r w:rsidR="00CC3BD2">
        <w:rPr>
          <w:rFonts w:eastAsia="Times New Roman"/>
          <w:szCs w:val="24"/>
          <w:lang w:eastAsia="sk-SK"/>
        </w:rPr>
        <w:t xml:space="preserve"> sa musia testovať manuálne</w:t>
      </w:r>
      <w:r w:rsidR="00CC3BD2" w:rsidRPr="00A4780F">
        <w:rPr>
          <w:rFonts w:eastAsia="Times New Roman"/>
          <w:szCs w:val="24"/>
          <w:lang w:eastAsia="sk-SK"/>
        </w:rPr>
        <w:t xml:space="preserve">. Preto pri vývoji nového softvéru vo firmách, ktoré nemajú testovací tím, robia vývojári manuálne testy predtým ako sa nový softvér </w:t>
      </w:r>
      <w:r w:rsidR="00CC3BD2">
        <w:rPr>
          <w:rFonts w:eastAsia="Times New Roman"/>
          <w:szCs w:val="24"/>
          <w:lang w:eastAsia="sk-SK"/>
        </w:rPr>
        <w:t xml:space="preserve">nasadí u zákazníka. </w:t>
      </w:r>
    </w:p>
    <w:p w14:paraId="490B0977" w14:textId="77777777" w:rsidR="00CC3BD2" w:rsidRPr="009D5E97" w:rsidRDefault="00CC3BD2" w:rsidP="00CC3BD2">
      <w:pPr>
        <w:shd w:val="clear" w:color="auto" w:fill="FFFFFF"/>
        <w:spacing w:before="100" w:beforeAutospacing="1" w:after="100" w:afterAutospacing="1" w:line="240" w:lineRule="auto"/>
        <w:jc w:val="left"/>
        <w:rPr>
          <w:szCs w:val="24"/>
        </w:rPr>
      </w:pPr>
    </w:p>
    <w:p w14:paraId="762971E3" w14:textId="77777777" w:rsidR="008D7812" w:rsidRPr="00F26E41" w:rsidRDefault="008D7812" w:rsidP="008D7812">
      <w:pPr>
        <w:pStyle w:val="Nadpis3"/>
      </w:pPr>
      <w:bookmarkStart w:id="22" w:name="_Toc36384693"/>
      <w:r>
        <w:t>Manuálne testovanie</w:t>
      </w:r>
      <w:bookmarkEnd w:id="22"/>
    </w:p>
    <w:p w14:paraId="13025DB8" w14:textId="34039412" w:rsidR="00A04E13" w:rsidRDefault="00A04E13" w:rsidP="00A04E13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>
        <w:rPr>
          <w:rFonts w:eastAsia="Times New Roman"/>
          <w:szCs w:val="24"/>
          <w:lang w:eastAsia="sk-SK"/>
        </w:rPr>
        <w:t xml:space="preserve">Existujú scenáre, ktoré nie je možné vykonať automaticky alebo čas strávený vývojom takéhoto scenára by presiahol jeho užitočnosť. Jedná sa väčšinou o kód </w:t>
      </w:r>
      <w:proofErr w:type="spellStart"/>
      <w:r w:rsidR="00C65453">
        <w:rPr>
          <w:rFonts w:eastAsia="Times New Roman"/>
          <w:szCs w:val="24"/>
          <w:lang w:eastAsia="sk-SK"/>
        </w:rPr>
        <w:t>Graphical</w:t>
      </w:r>
      <w:proofErr w:type="spellEnd"/>
      <w:r w:rsidR="00C65453">
        <w:rPr>
          <w:rFonts w:eastAsia="Times New Roman"/>
          <w:szCs w:val="24"/>
          <w:lang w:eastAsia="sk-SK"/>
        </w:rPr>
        <w:t xml:space="preserve"> user interface (GUI), kde by vývoj automatického scenáru takmer s istotou pôvodný presiahol čas strávený vývojom GUI.</w:t>
      </w:r>
      <w:r>
        <w:rPr>
          <w:rFonts w:eastAsia="Times New Roman"/>
          <w:szCs w:val="24"/>
          <w:lang w:eastAsia="sk-SK"/>
        </w:rPr>
        <w:t xml:space="preserve"> V takomto prípade testuje scenáre testovací tím alebo samotný vývojár, ktorý </w:t>
      </w:r>
      <w:r w:rsidR="00C65453">
        <w:rPr>
          <w:rFonts w:eastAsia="Times New Roman"/>
          <w:szCs w:val="24"/>
          <w:lang w:eastAsia="sk-SK"/>
        </w:rPr>
        <w:t xml:space="preserve">kód napísal. </w:t>
      </w:r>
    </w:p>
    <w:p w14:paraId="24E7253B" w14:textId="08543B67" w:rsidR="00A04E13" w:rsidRPr="00A4780F" w:rsidRDefault="00A04E13" w:rsidP="00A04E13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>V priebehu regresného testovania, zisťovania či nedávne zmeny v kóde neporušili alebo nezničili už existujúcu funkcionalitu systému, zoberie manuálny tester existujúci testovací scenár pracovného postupu a krok po kroku ho vykoná.</w:t>
      </w:r>
    </w:p>
    <w:p w14:paraId="221A7245" w14:textId="0F19DCB9" w:rsidR="008D7812" w:rsidRPr="00A4780F" w:rsidRDefault="008D7812" w:rsidP="002A2865">
      <w:pPr>
        <w:shd w:val="clear" w:color="auto" w:fill="FFFFFF"/>
        <w:spacing w:before="100" w:beforeAutospacing="1" w:after="100" w:afterAutospacing="1" w:line="240" w:lineRule="auto"/>
        <w:ind w:firstLine="360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>Je</w:t>
      </w:r>
      <w:r w:rsidR="00A04E13">
        <w:rPr>
          <w:rFonts w:eastAsia="Times New Roman"/>
          <w:szCs w:val="24"/>
          <w:lang w:eastAsia="sk-SK"/>
        </w:rPr>
        <w:t xml:space="preserve"> však</w:t>
      </w:r>
      <w:r w:rsidRPr="00A4780F">
        <w:rPr>
          <w:rFonts w:eastAsia="Times New Roman"/>
          <w:szCs w:val="24"/>
          <w:lang w:eastAsia="sk-SK"/>
        </w:rPr>
        <w:t xml:space="preserve"> niekoľko dôvodov prečo </w:t>
      </w:r>
      <w:r w:rsidR="00C65453" w:rsidRPr="00A4780F">
        <w:rPr>
          <w:rFonts w:eastAsia="Times New Roman"/>
          <w:szCs w:val="24"/>
          <w:lang w:eastAsia="sk-SK"/>
        </w:rPr>
        <w:t xml:space="preserve">môže byť </w:t>
      </w:r>
      <w:r w:rsidRPr="00A4780F">
        <w:rPr>
          <w:rFonts w:eastAsia="Times New Roman"/>
          <w:szCs w:val="24"/>
          <w:lang w:eastAsia="sk-SK"/>
        </w:rPr>
        <w:t>manuálne testovanie problematické:</w:t>
      </w:r>
    </w:p>
    <w:p w14:paraId="6B9E7F68" w14:textId="77777777" w:rsidR="008D7812" w:rsidRPr="00A4780F" w:rsidRDefault="008D7812" w:rsidP="008D7812">
      <w:pPr>
        <w:pStyle w:val="Odsekzoznamu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 xml:space="preserve">Používa veľa prostriedkov – na manuálne testovanie potrebujeme testovací tím, ktorý môže byť finančne náročný </w:t>
      </w:r>
    </w:p>
    <w:p w14:paraId="3A8A976B" w14:textId="77777777" w:rsidR="008D7812" w:rsidRPr="00A4780F" w:rsidRDefault="008D7812" w:rsidP="008D7812">
      <w:pPr>
        <w:pStyle w:val="Odsekzoznamu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>Je časovo náročné – celkové pokrytie testovacích scenárov manuálne zaberá veľa času</w:t>
      </w:r>
    </w:p>
    <w:p w14:paraId="71DFA73B" w14:textId="77777777" w:rsidR="008D7812" w:rsidRPr="00A4780F" w:rsidRDefault="008D7812" w:rsidP="008D7812">
      <w:pPr>
        <w:pStyle w:val="Odsekzoznamu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sk-SK"/>
        </w:rPr>
      </w:pPr>
      <w:r w:rsidRPr="00A4780F">
        <w:rPr>
          <w:rFonts w:eastAsia="Times New Roman"/>
          <w:szCs w:val="24"/>
          <w:lang w:eastAsia="sk-SK"/>
        </w:rPr>
        <w:t xml:space="preserve">Niekedy nemusí pokrývať celý testovaný scenár – určité scenáre vyžadujú schopnosti programátorov </w:t>
      </w:r>
    </w:p>
    <w:p w14:paraId="4ABCE1FB" w14:textId="33571BC0" w:rsidR="008D7812" w:rsidRDefault="008D7812" w:rsidP="00A04E13">
      <w:pPr>
        <w:pStyle w:val="Odsekzoznamu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left"/>
      </w:pPr>
      <w:r w:rsidRPr="00A4780F">
        <w:rPr>
          <w:rFonts w:eastAsia="Times New Roman"/>
          <w:szCs w:val="24"/>
          <w:lang w:eastAsia="sk-SK"/>
        </w:rPr>
        <w:t>Kvôli opakujúcej sa povahe, testeri môžu pri manuálnom vykonávaní zanedbať alebo prehliadn</w:t>
      </w:r>
      <w:r>
        <w:rPr>
          <w:rFonts w:eastAsia="Times New Roman"/>
          <w:szCs w:val="24"/>
          <w:lang w:eastAsia="sk-SK"/>
        </w:rPr>
        <w:t>u</w:t>
      </w:r>
      <w:r w:rsidRPr="00A4780F">
        <w:rPr>
          <w:rFonts w:eastAsia="Times New Roman"/>
          <w:szCs w:val="24"/>
          <w:lang w:eastAsia="sk-SK"/>
        </w:rPr>
        <w:t>ť niektoré dôležité kroky čo môže viesť k nekonziste</w:t>
      </w:r>
      <w:r>
        <w:rPr>
          <w:rFonts w:eastAsia="Times New Roman"/>
          <w:szCs w:val="24"/>
          <w:lang w:eastAsia="sk-SK"/>
        </w:rPr>
        <w:t>ntn</w:t>
      </w:r>
      <w:r w:rsidRPr="00A4780F">
        <w:rPr>
          <w:rFonts w:eastAsia="Times New Roman"/>
          <w:szCs w:val="24"/>
          <w:lang w:eastAsia="sk-SK"/>
        </w:rPr>
        <w:t>ému stavu testu.</w:t>
      </w:r>
      <w:r w:rsidR="00A04E13" w:rsidRPr="00A4780F">
        <w:t xml:space="preserve"> </w:t>
      </w:r>
    </w:p>
    <w:p w14:paraId="28C03061" w14:textId="53181968" w:rsidR="00A04E13" w:rsidRPr="00A4780F" w:rsidRDefault="00A04E13" w:rsidP="00A04E13">
      <w:pPr>
        <w:shd w:val="clear" w:color="auto" w:fill="FFFFFF"/>
        <w:spacing w:before="100" w:beforeAutospacing="1" w:after="100" w:afterAutospacing="1" w:line="240" w:lineRule="auto"/>
        <w:ind w:firstLine="0"/>
        <w:jc w:val="left"/>
      </w:pPr>
    </w:p>
    <w:p w14:paraId="1C2F2F50" w14:textId="43716F08" w:rsidR="008D08EC" w:rsidRDefault="008D08EC" w:rsidP="008D08EC">
      <w:pPr>
        <w:pStyle w:val="Nadpis2"/>
      </w:pPr>
      <w:bookmarkStart w:id="23" w:name="_Toc36384694"/>
      <w:r>
        <w:lastRenderedPageBreak/>
        <w:t>SAP</w:t>
      </w:r>
      <w:bookmarkEnd w:id="23"/>
    </w:p>
    <w:p w14:paraId="466A63C3" w14:textId="20DF5B53" w:rsidR="002E588E" w:rsidRDefault="002E588E" w:rsidP="002E588E">
      <w:pPr>
        <w:pStyle w:val="Nadpis2"/>
        <w:numPr>
          <w:ilvl w:val="0"/>
          <w:numId w:val="0"/>
        </w:numPr>
        <w:shd w:val="clear" w:color="auto" w:fill="FFFFFF"/>
        <w:spacing w:line="372" w:lineRule="atLeast"/>
        <w:rPr>
          <w:sz w:val="22"/>
          <w:szCs w:val="22"/>
        </w:rPr>
      </w:pPr>
      <w:bookmarkStart w:id="24" w:name="_Toc36384695"/>
      <w:proofErr w:type="spellStart"/>
      <w:r w:rsidRPr="002E588E">
        <w:rPr>
          <w:color w:val="222222"/>
          <w:sz w:val="24"/>
          <w:szCs w:val="24"/>
        </w:rPr>
        <w:t>What</w:t>
      </w:r>
      <w:proofErr w:type="spellEnd"/>
      <w:r w:rsidRPr="002E588E">
        <w:rPr>
          <w:color w:val="222222"/>
          <w:sz w:val="24"/>
          <w:szCs w:val="24"/>
        </w:rPr>
        <w:t xml:space="preserve"> </w:t>
      </w:r>
      <w:proofErr w:type="spellStart"/>
      <w:r w:rsidRPr="002E588E">
        <w:rPr>
          <w:color w:val="222222"/>
          <w:sz w:val="24"/>
          <w:szCs w:val="24"/>
        </w:rPr>
        <w:t>is</w:t>
      </w:r>
      <w:proofErr w:type="spellEnd"/>
      <w:r w:rsidRPr="002E588E">
        <w:rPr>
          <w:color w:val="222222"/>
          <w:sz w:val="24"/>
          <w:szCs w:val="24"/>
        </w:rPr>
        <w:t xml:space="preserve"> SAP?</w:t>
      </w:r>
      <w:r w:rsidR="00CD64BE" w:rsidRPr="00CD64BE">
        <w:rPr>
          <w:sz w:val="22"/>
          <w:szCs w:val="22"/>
        </w:rPr>
        <w:t xml:space="preserve"> </w:t>
      </w:r>
      <w:hyperlink r:id="rId25" w:history="1">
        <w:r w:rsidR="00C65453" w:rsidRPr="00370819">
          <w:rPr>
            <w:rStyle w:val="Hypertextovprepojenie"/>
            <w:sz w:val="22"/>
            <w:szCs w:val="22"/>
          </w:rPr>
          <w:t>https://www.guru99.com/what-is-sap-definition-of-sap-erp-software.html</w:t>
        </w:r>
        <w:bookmarkEnd w:id="24"/>
      </w:hyperlink>
    </w:p>
    <w:p w14:paraId="33BF55B2" w14:textId="478B2B13" w:rsidR="00387A22" w:rsidRPr="00387A22" w:rsidRDefault="00387A22" w:rsidP="00387A22">
      <w:pPr>
        <w:pStyle w:val="Normlnywebov"/>
        <w:shd w:val="clear" w:color="auto" w:fill="FFFFFF"/>
        <w:ind w:firstLine="709"/>
      </w:pPr>
      <w:r>
        <w:rPr>
          <w:color w:val="222222"/>
        </w:rPr>
        <w:t xml:space="preserve">Je to európska medzinárodná spoločnosť </w:t>
      </w:r>
      <w:r w:rsidRPr="002E588E">
        <w:rPr>
          <w:color w:val="222222"/>
        </w:rPr>
        <w:t>založená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Dietmar</w:t>
      </w:r>
      <w:r>
        <w:rPr>
          <w:color w:val="222222"/>
          <w:shd w:val="clear" w:color="auto" w:fill="FFFFFF"/>
        </w:rPr>
        <w:t>om</w:t>
      </w:r>
      <w:proofErr w:type="spellEnd"/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Hopp</w:t>
      </w:r>
      <w:r>
        <w:rPr>
          <w:color w:val="222222"/>
          <w:shd w:val="clear" w:color="auto" w:fill="FFFFFF"/>
        </w:rPr>
        <w:t>om</w:t>
      </w:r>
      <w:proofErr w:type="spellEnd"/>
      <w:r>
        <w:rPr>
          <w:color w:val="222222"/>
          <w:shd w:val="clear" w:color="auto" w:fill="FFFFFF"/>
        </w:rPr>
        <w:t>,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Hans-Werner</w:t>
      </w:r>
      <w:r>
        <w:rPr>
          <w:color w:val="222222"/>
          <w:shd w:val="clear" w:color="auto" w:fill="FFFFFF"/>
        </w:rPr>
        <w:t>om</w:t>
      </w:r>
      <w:proofErr w:type="spellEnd"/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Hector</w:t>
      </w:r>
      <w:r>
        <w:rPr>
          <w:color w:val="222222"/>
          <w:shd w:val="clear" w:color="auto" w:fill="FFFFFF"/>
        </w:rPr>
        <w:t>om</w:t>
      </w:r>
      <w:proofErr w:type="spellEnd"/>
      <w:r>
        <w:rPr>
          <w:color w:val="222222"/>
          <w:shd w:val="clear" w:color="auto" w:fill="FFFFFF"/>
        </w:rPr>
        <w:t>,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Hasso</w:t>
      </w:r>
      <w:r>
        <w:rPr>
          <w:color w:val="222222"/>
          <w:shd w:val="clear" w:color="auto" w:fill="FFFFFF"/>
        </w:rPr>
        <w:t>m</w:t>
      </w:r>
      <w:proofErr w:type="spellEnd"/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Plattner</w:t>
      </w:r>
      <w:r>
        <w:rPr>
          <w:color w:val="222222"/>
          <w:shd w:val="clear" w:color="auto" w:fill="FFFFFF"/>
        </w:rPr>
        <w:t>om</w:t>
      </w:r>
      <w:proofErr w:type="spellEnd"/>
      <w:r>
        <w:rPr>
          <w:color w:val="222222"/>
          <w:shd w:val="clear" w:color="auto" w:fill="FFFFFF"/>
        </w:rPr>
        <w:t>,</w:t>
      </w:r>
      <w:r w:rsidRPr="002E588E">
        <w:rPr>
          <w:color w:val="222222"/>
          <w:shd w:val="clear" w:color="auto" w:fill="FFFFFF"/>
        </w:rPr>
        <w:t xml:space="preserve"> Klaus</w:t>
      </w:r>
      <w:r>
        <w:rPr>
          <w:color w:val="222222"/>
          <w:shd w:val="clear" w:color="auto" w:fill="FFFFFF"/>
        </w:rPr>
        <w:t>om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Tschira</w:t>
      </w:r>
      <w:r>
        <w:rPr>
          <w:color w:val="222222"/>
          <w:shd w:val="clear" w:color="auto" w:fill="FFFFFF"/>
        </w:rPr>
        <w:t>om</w:t>
      </w:r>
      <w:proofErr w:type="spellEnd"/>
      <w:r>
        <w:rPr>
          <w:color w:val="222222"/>
          <w:shd w:val="clear" w:color="auto" w:fill="FFFFFF"/>
        </w:rPr>
        <w:t xml:space="preserve"> a</w:t>
      </w:r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Claus</w:t>
      </w:r>
      <w:r>
        <w:rPr>
          <w:color w:val="222222"/>
          <w:shd w:val="clear" w:color="auto" w:fill="FFFFFF"/>
        </w:rPr>
        <w:t>om</w:t>
      </w:r>
      <w:proofErr w:type="spellEnd"/>
      <w:r w:rsidRPr="002E588E">
        <w:rPr>
          <w:color w:val="222222"/>
          <w:shd w:val="clear" w:color="auto" w:fill="FFFFFF"/>
        </w:rPr>
        <w:t xml:space="preserve"> </w:t>
      </w:r>
      <w:proofErr w:type="spellStart"/>
      <w:r w:rsidRPr="002E588E">
        <w:rPr>
          <w:color w:val="222222"/>
          <w:shd w:val="clear" w:color="auto" w:fill="FFFFFF"/>
        </w:rPr>
        <w:t>Wellenreuther</w:t>
      </w:r>
      <w:r>
        <w:rPr>
          <w:color w:val="222222"/>
          <w:shd w:val="clear" w:color="auto" w:fill="FFFFFF"/>
        </w:rPr>
        <w:t>om</w:t>
      </w:r>
      <w:proofErr w:type="spellEnd"/>
      <w:r w:rsidRPr="002E588E">
        <w:rPr>
          <w:color w:val="222222"/>
        </w:rPr>
        <w:t xml:space="preserve">  v roku 1972</w:t>
      </w:r>
      <w:r>
        <w:rPr>
          <w:color w:val="222222"/>
        </w:rPr>
        <w:t>. Celosvetovo od roku 2010 má SAP viac ako 140 000 inštalácií, viac než 25 podnikových riešení pre špecifické priemyselné odvetvia a viac ako 75 000 zákazníkov v 120 krajinách.</w:t>
      </w:r>
    </w:p>
    <w:p w14:paraId="4BC9AE7A" w14:textId="77777777" w:rsidR="00387A22" w:rsidRDefault="002E588E" w:rsidP="00387A22">
      <w:pPr>
        <w:spacing w:after="0" w:line="240" w:lineRule="auto"/>
        <w:jc w:val="left"/>
        <w:rPr>
          <w:color w:val="222222"/>
        </w:rPr>
      </w:pPr>
      <w:r w:rsidRPr="002E588E">
        <w:rPr>
          <w:b/>
          <w:bCs/>
          <w:color w:val="222222"/>
        </w:rPr>
        <w:t>SAP</w:t>
      </w:r>
      <w:r>
        <w:rPr>
          <w:color w:val="222222"/>
        </w:rPr>
        <w:t xml:space="preserve"> je skratka pre </w:t>
      </w:r>
      <w:proofErr w:type="spellStart"/>
      <w:r w:rsidR="00CA1429">
        <w:rPr>
          <w:color w:val="222222"/>
        </w:rPr>
        <w:t>System</w:t>
      </w:r>
      <w:proofErr w:type="spellEnd"/>
      <w:r w:rsidR="00CA1429">
        <w:rPr>
          <w:color w:val="222222"/>
        </w:rPr>
        <w:t xml:space="preserve"> </w:t>
      </w:r>
      <w:proofErr w:type="spellStart"/>
      <w:r w:rsidR="00CA1429">
        <w:rPr>
          <w:color w:val="222222"/>
        </w:rPr>
        <w:t>aplications</w:t>
      </w:r>
      <w:proofErr w:type="spellEnd"/>
      <w:r w:rsidR="00CA1429">
        <w:rPr>
          <w:color w:val="222222"/>
        </w:rPr>
        <w:t xml:space="preserve"> and </w:t>
      </w:r>
      <w:proofErr w:type="spellStart"/>
      <w:r w:rsidR="00CA1429">
        <w:rPr>
          <w:color w:val="222222"/>
        </w:rPr>
        <w:t>Products</w:t>
      </w:r>
      <w:proofErr w:type="spellEnd"/>
      <w:r w:rsidR="00387A22">
        <w:rPr>
          <w:color w:val="222222"/>
        </w:rPr>
        <w:t xml:space="preserve"> je</w:t>
      </w:r>
      <w:r w:rsidR="00CA1429">
        <w:rPr>
          <w:color w:val="222222"/>
        </w:rPr>
        <w:t xml:space="preserve"> </w:t>
      </w:r>
      <w:r w:rsidR="00387A22">
        <w:rPr>
          <w:color w:val="222222"/>
        </w:rPr>
        <w:t xml:space="preserve">jednotka na ERP trhu </w:t>
      </w:r>
      <w:r>
        <w:rPr>
          <w:color w:val="222222"/>
        </w:rPr>
        <w:t xml:space="preserve">v spracovaní dát. </w:t>
      </w:r>
      <w:r w:rsidR="00387A22">
        <w:rPr>
          <w:rFonts w:eastAsia="Times New Roman"/>
          <w:spacing w:val="5"/>
          <w:szCs w:val="24"/>
          <w:lang w:eastAsia="sk-SK"/>
        </w:rPr>
        <w:t>Je to štvrtá najväčšia softvérová spoločnosť na svete. SAP R/3 systém je balík biznis softvéru, ktorý je navrhnutý pre integráciu všetkých oblastí podnikania</w:t>
      </w:r>
      <w:r w:rsidR="00387A22" w:rsidRPr="00387A22">
        <w:rPr>
          <w:color w:val="222222"/>
        </w:rPr>
        <w:t xml:space="preserve"> </w:t>
      </w:r>
      <w:r w:rsidR="00387A22">
        <w:rPr>
          <w:color w:val="222222"/>
        </w:rPr>
        <w:t xml:space="preserve">Spoločnosť vyvíja softvérové riešenia pre riadenie obchodných operácií a vzťahov so zákazníkmi. </w:t>
      </w:r>
    </w:p>
    <w:p w14:paraId="4F51B6A4" w14:textId="77777777" w:rsidR="00387A22" w:rsidRDefault="00387A22" w:rsidP="00387A22">
      <w:pPr>
        <w:spacing w:after="0" w:line="240" w:lineRule="auto"/>
        <w:jc w:val="left"/>
        <w:rPr>
          <w:color w:val="222222"/>
        </w:rPr>
      </w:pPr>
    </w:p>
    <w:p w14:paraId="7AF27F01" w14:textId="120F7451" w:rsidR="00387A22" w:rsidRDefault="00387A22" w:rsidP="00387A22">
      <w:pPr>
        <w:spacing w:after="0" w:line="240" w:lineRule="auto"/>
        <w:jc w:val="left"/>
        <w:rPr>
          <w:color w:val="222222"/>
        </w:rPr>
      </w:pPr>
      <w:r>
        <w:rPr>
          <w:rFonts w:eastAsia="Times New Roman"/>
          <w:spacing w:val="5"/>
          <w:szCs w:val="24"/>
          <w:lang w:eastAsia="sk-SK"/>
        </w:rPr>
        <w:t xml:space="preserve">Po veľkom úspechu R/3, vytvoril SAP AG viac a viac </w:t>
      </w:r>
      <w:proofErr w:type="spellStart"/>
      <w:r>
        <w:rPr>
          <w:rFonts w:eastAsia="Times New Roman"/>
          <w:spacing w:val="5"/>
          <w:szCs w:val="24"/>
          <w:lang w:eastAsia="sk-SK"/>
        </w:rPr>
        <w:t>niche</w:t>
      </w:r>
      <w:proofErr w:type="spellEnd"/>
      <w:r>
        <w:rPr>
          <w:rFonts w:eastAsia="Times New Roman"/>
          <w:spacing w:val="5"/>
          <w:szCs w:val="24"/>
          <w:lang w:eastAsia="sk-SK"/>
        </w:rPr>
        <w:t>*</w:t>
      </w:r>
      <w:r w:rsidR="00F7436D">
        <w:rPr>
          <w:rFonts w:eastAsia="Times New Roman"/>
          <w:spacing w:val="5"/>
          <w:szCs w:val="24"/>
          <w:lang w:eastAsia="sk-SK"/>
        </w:rPr>
        <w:t xml:space="preserve"> </w:t>
      </w:r>
      <w:r w:rsidR="00F7436D" w:rsidRPr="00F7436D">
        <w:rPr>
          <w:rFonts w:eastAsia="Times New Roman"/>
          <w:color w:val="00B050"/>
          <w:spacing w:val="5"/>
          <w:szCs w:val="24"/>
          <w:lang w:eastAsia="sk-SK"/>
        </w:rPr>
        <w:t>(Ako sa postaviť k slovíčkam ktoré je vhodné nepreložiť resp. spraviť nejakú legendu)</w:t>
      </w:r>
      <w:r>
        <w:rPr>
          <w:rFonts w:eastAsia="Times New Roman"/>
          <w:spacing w:val="5"/>
          <w:szCs w:val="24"/>
          <w:lang w:eastAsia="sk-SK"/>
        </w:rPr>
        <w:t xml:space="preserve"> softvér ako napríklad </w:t>
      </w:r>
      <w:proofErr w:type="spellStart"/>
      <w:r>
        <w:rPr>
          <w:rFonts w:eastAsia="Times New Roman"/>
          <w:spacing w:val="5"/>
          <w:szCs w:val="24"/>
          <w:lang w:eastAsia="sk-SK"/>
        </w:rPr>
        <w:t>Customer</w:t>
      </w:r>
      <w:proofErr w:type="spellEnd"/>
      <w:r>
        <w:rPr>
          <w:rFonts w:eastAsia="Times New Roman"/>
          <w:spacing w:val="5"/>
          <w:szCs w:val="24"/>
          <w:lang w:eastAsia="sk-SK"/>
        </w:rPr>
        <w:t xml:space="preserve"> </w:t>
      </w:r>
      <w:proofErr w:type="spellStart"/>
      <w:r>
        <w:rPr>
          <w:rFonts w:eastAsia="Times New Roman"/>
          <w:spacing w:val="5"/>
          <w:szCs w:val="24"/>
          <w:lang w:eastAsia="sk-SK"/>
        </w:rPr>
        <w:t>Relationship</w:t>
      </w:r>
      <w:proofErr w:type="spellEnd"/>
      <w:r>
        <w:rPr>
          <w:rFonts w:eastAsia="Times New Roman"/>
          <w:spacing w:val="5"/>
          <w:szCs w:val="24"/>
          <w:lang w:eastAsia="sk-SK"/>
        </w:rPr>
        <w:t xml:space="preserve"> Management (CRM), SRM, XI (aktuálne nazývaný aj ako </w:t>
      </w:r>
      <w:proofErr w:type="spellStart"/>
      <w:r>
        <w:rPr>
          <w:rFonts w:eastAsia="Times New Roman"/>
          <w:spacing w:val="5"/>
          <w:szCs w:val="24"/>
          <w:lang w:eastAsia="sk-SK"/>
        </w:rPr>
        <w:t>Process</w:t>
      </w:r>
      <w:proofErr w:type="spellEnd"/>
      <w:r>
        <w:rPr>
          <w:rFonts w:eastAsia="Times New Roman"/>
          <w:spacing w:val="5"/>
          <w:szCs w:val="24"/>
          <w:lang w:eastAsia="sk-SK"/>
        </w:rPr>
        <w:t xml:space="preserve"> </w:t>
      </w:r>
      <w:proofErr w:type="spellStart"/>
      <w:r>
        <w:rPr>
          <w:rFonts w:eastAsia="Times New Roman"/>
          <w:spacing w:val="5"/>
          <w:szCs w:val="24"/>
          <w:lang w:eastAsia="sk-SK"/>
        </w:rPr>
        <w:t>Integration</w:t>
      </w:r>
      <w:proofErr w:type="spellEnd"/>
      <w:r>
        <w:rPr>
          <w:rFonts w:eastAsia="Times New Roman"/>
          <w:spacing w:val="5"/>
          <w:szCs w:val="24"/>
          <w:lang w:eastAsia="sk-SK"/>
        </w:rPr>
        <w:t xml:space="preserve"> skratkou PI) čím sa znova ukázala kvalita softvéru tejto spoločnosti.</w:t>
      </w:r>
    </w:p>
    <w:p w14:paraId="35653E06" w14:textId="77777777" w:rsidR="00387A22" w:rsidRDefault="00387A22" w:rsidP="00387A22">
      <w:pPr>
        <w:spacing w:after="0" w:line="240" w:lineRule="auto"/>
        <w:jc w:val="left"/>
        <w:rPr>
          <w:color w:val="222222"/>
        </w:rPr>
      </w:pPr>
    </w:p>
    <w:p w14:paraId="30DEE3B5" w14:textId="43FF54CE" w:rsidR="00387A22" w:rsidRDefault="00387A22" w:rsidP="00387A22">
      <w:pPr>
        <w:spacing w:after="0" w:line="240" w:lineRule="auto"/>
        <w:jc w:val="left"/>
        <w:rPr>
          <w:color w:val="222222"/>
        </w:rPr>
      </w:pPr>
      <w:r>
        <w:rPr>
          <w:rFonts w:eastAsia="Times New Roman"/>
          <w:spacing w:val="5"/>
          <w:szCs w:val="24"/>
          <w:lang w:eastAsia="sk-SK"/>
        </w:rPr>
        <w:t>Všetky podnikové procesy sú vykonávané v jednom SAP systéme a zdieľajú spoločné informácie.</w:t>
      </w:r>
      <w:r w:rsidR="002E588E">
        <w:rPr>
          <w:color w:val="222222"/>
        </w:rPr>
        <w:t xml:space="preserve"> </w:t>
      </w:r>
    </w:p>
    <w:p w14:paraId="2D7ED3B3" w14:textId="77777777" w:rsidR="00387A22" w:rsidRDefault="00387A22" w:rsidP="00387A22">
      <w:pPr>
        <w:spacing w:after="0" w:line="240" w:lineRule="auto"/>
        <w:jc w:val="left"/>
        <w:rPr>
          <w:color w:val="222222"/>
        </w:rPr>
      </w:pPr>
    </w:p>
    <w:p w14:paraId="441D0429" w14:textId="776F9F00" w:rsidR="00BA3C5A" w:rsidRDefault="00CE406C" w:rsidP="0030612B">
      <w:pPr>
        <w:pStyle w:val="Normlnywebov"/>
        <w:shd w:val="clear" w:color="auto" w:fill="FFFFFF"/>
      </w:pPr>
      <w:hyperlink r:id="rId26" w:history="1">
        <w:r w:rsidR="00121913">
          <w:rPr>
            <w:rStyle w:val="Hypertextovprepojenie"/>
          </w:rPr>
          <w:t>https://searchsap.techtarget.com/definition/SAP?fbclid=IwAR22o4XxOhTOdOar3gePgFADmEt3Wb_kbEV4HqH7u1ItcwA3OhA8khKCV2I</w:t>
        </w:r>
      </w:hyperlink>
    </w:p>
    <w:p w14:paraId="0075FB15" w14:textId="23B0CDDD" w:rsidR="00070286" w:rsidRDefault="00070286" w:rsidP="00387A22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>Odhaduje sa, že 77% peňazí vymieňaných prostredníctvom globálnych obchodných transakcií sa dostane do kontaktu so systémom SAP. Väčšinu zákazníkov tvoria malé a stredné podniky. Spoločnosť ponúka lokálne, cloudové a hybridné modely</w:t>
      </w:r>
      <w:r w:rsidR="00A00002">
        <w:rPr>
          <w:rFonts w:eastAsia="Times New Roman"/>
          <w:shd w:val="clear" w:color="auto" w:fill="FFFFFF"/>
        </w:rPr>
        <w:t xml:space="preserve"> na</w:t>
      </w:r>
      <w:r>
        <w:rPr>
          <w:rFonts w:eastAsia="Times New Roman"/>
          <w:shd w:val="clear" w:color="auto" w:fill="FFFFFF"/>
        </w:rPr>
        <w:t xml:space="preserve"> nasadeni</w:t>
      </w:r>
      <w:r w:rsidR="00A00002">
        <w:rPr>
          <w:rFonts w:eastAsia="Times New Roman"/>
          <w:shd w:val="clear" w:color="auto" w:fill="FFFFFF"/>
        </w:rPr>
        <w:t>e</w:t>
      </w:r>
      <w:r>
        <w:rPr>
          <w:rFonts w:eastAsia="Times New Roman"/>
          <w:shd w:val="clear" w:color="auto" w:fill="FFFFFF"/>
        </w:rPr>
        <w:t xml:space="preserve"> s tým, že možnosť </w:t>
      </w:r>
      <w:proofErr w:type="spellStart"/>
      <w:r>
        <w:rPr>
          <w:rFonts w:eastAsia="Times New Roman"/>
          <w:shd w:val="clear" w:color="auto" w:fill="FFFFFF"/>
        </w:rPr>
        <w:t>cloud</w:t>
      </w:r>
      <w:proofErr w:type="spellEnd"/>
      <w:r>
        <w:rPr>
          <w:rFonts w:eastAsia="Times New Roman"/>
          <w:shd w:val="clear" w:color="auto" w:fill="FFFFFF"/>
        </w:rPr>
        <w:t xml:space="preserve"> </w:t>
      </w:r>
      <w:proofErr w:type="spellStart"/>
      <w:r>
        <w:rPr>
          <w:rFonts w:eastAsia="Times New Roman"/>
          <w:shd w:val="clear" w:color="auto" w:fill="FFFFFF"/>
        </w:rPr>
        <w:t>computing</w:t>
      </w:r>
      <w:proofErr w:type="spellEnd"/>
      <w:r>
        <w:rPr>
          <w:rFonts w:eastAsia="Times New Roman"/>
          <w:shd w:val="clear" w:color="auto" w:fill="FFFFFF"/>
        </w:rPr>
        <w:t xml:space="preserve"> je to na čo sa chce spoločnosť v budúcnosti sústrediť.</w:t>
      </w:r>
    </w:p>
    <w:p w14:paraId="3C974DE5" w14:textId="655678C3" w:rsidR="00070286" w:rsidRDefault="00070286" w:rsidP="00A00002">
      <w:pPr>
        <w:spacing w:before="360" w:after="360" w:line="240" w:lineRule="auto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V roku 2011, spoločnosť uviedla na trh SAP HANA, </w:t>
      </w:r>
      <w:r w:rsidRPr="00F7436D">
        <w:rPr>
          <w:rFonts w:eastAsia="Times New Roman"/>
          <w:color w:val="00B050"/>
          <w:shd w:val="clear" w:color="auto" w:fill="FFFFFF"/>
        </w:rPr>
        <w:t>in-</w:t>
      </w:r>
      <w:proofErr w:type="spellStart"/>
      <w:r w:rsidRPr="00F7436D">
        <w:rPr>
          <w:rFonts w:eastAsia="Times New Roman"/>
          <w:color w:val="00B050"/>
          <w:shd w:val="clear" w:color="auto" w:fill="FFFFFF"/>
        </w:rPr>
        <w:t>memory</w:t>
      </w:r>
      <w:proofErr w:type="spellEnd"/>
      <w:r w:rsidRPr="00F7436D">
        <w:rPr>
          <w:rFonts w:eastAsia="Times New Roman"/>
          <w:color w:val="00B050"/>
          <w:shd w:val="clear" w:color="auto" w:fill="FFFFFF"/>
        </w:rPr>
        <w:t xml:space="preserve">* </w:t>
      </w:r>
      <w:r>
        <w:rPr>
          <w:rFonts w:eastAsia="Times New Roman"/>
          <w:shd w:val="clear" w:color="auto" w:fill="FFFFFF"/>
        </w:rPr>
        <w:t>databázovú platformu, ktorá je na čele budúcej stratégie spoločnosti. HANA bola hlavným projektom pre SAP, ktorý uvie</w:t>
      </w:r>
      <w:r w:rsidR="00A00002">
        <w:rPr>
          <w:rFonts w:eastAsia="Times New Roman"/>
          <w:shd w:val="clear" w:color="auto" w:fill="FFFFFF"/>
        </w:rPr>
        <w:t>d</w:t>
      </w:r>
      <w:r>
        <w:rPr>
          <w:rFonts w:eastAsia="Times New Roman"/>
          <w:shd w:val="clear" w:color="auto" w:fill="FFFFFF"/>
        </w:rPr>
        <w:t>ol, že má v úmysle nahradiť databázou HANA tradičné dat</w:t>
      </w:r>
      <w:r w:rsidR="00A00002">
        <w:rPr>
          <w:rFonts w:eastAsia="Times New Roman"/>
          <w:shd w:val="clear" w:color="auto" w:fill="FFFFFF"/>
        </w:rPr>
        <w:t>a</w:t>
      </w:r>
      <w:r>
        <w:rPr>
          <w:rFonts w:eastAsia="Times New Roman"/>
          <w:shd w:val="clear" w:color="auto" w:fill="FFFFFF"/>
        </w:rPr>
        <w:t>bázy, ktoré SAP používa pre svoje obchodné aplikácie.</w:t>
      </w:r>
    </w:p>
    <w:p w14:paraId="4163C44E" w14:textId="2B6EBAA8" w:rsidR="00A00002" w:rsidRDefault="00A00002" w:rsidP="00A00002">
      <w:pPr>
        <w:spacing w:before="360" w:after="360" w:line="240" w:lineRule="auto"/>
        <w:rPr>
          <w:rFonts w:eastAsia="Times New Roman"/>
          <w:shd w:val="clear" w:color="auto" w:fill="FFFFFF"/>
        </w:rPr>
      </w:pPr>
    </w:p>
    <w:p w14:paraId="51FB7C19" w14:textId="37D4A658" w:rsidR="00A00002" w:rsidRDefault="00A00002" w:rsidP="00A00002">
      <w:pPr>
        <w:spacing w:before="360" w:after="360" w:line="240" w:lineRule="auto"/>
        <w:rPr>
          <w:rFonts w:eastAsia="Times New Roman"/>
          <w:shd w:val="clear" w:color="auto" w:fill="FFFFFF"/>
        </w:rPr>
      </w:pPr>
    </w:p>
    <w:p w14:paraId="73FE60F2" w14:textId="77777777" w:rsidR="00A00002" w:rsidRDefault="00A00002" w:rsidP="00A00002">
      <w:pPr>
        <w:spacing w:before="360" w:after="360" w:line="240" w:lineRule="auto"/>
      </w:pPr>
    </w:p>
    <w:p w14:paraId="6DB886FF" w14:textId="6085FC51" w:rsidR="005A5899" w:rsidRPr="00A00002" w:rsidRDefault="00A00002" w:rsidP="00C65453">
      <w:pPr>
        <w:pStyle w:val="Nadpis3"/>
        <w:shd w:val="clear" w:color="auto" w:fill="FFFFFF"/>
        <w:spacing w:before="0" w:line="240" w:lineRule="auto"/>
        <w:rPr>
          <w:color w:val="323232"/>
          <w:sz w:val="28"/>
          <w:szCs w:val="28"/>
        </w:rPr>
      </w:pPr>
      <w:bookmarkStart w:id="25" w:name="_Toc36384696"/>
      <w:r w:rsidRPr="00A00002">
        <w:rPr>
          <w:color w:val="323232"/>
          <w:sz w:val="28"/>
          <w:szCs w:val="28"/>
        </w:rPr>
        <w:lastRenderedPageBreak/>
        <w:t>E</w:t>
      </w:r>
      <w:r w:rsidR="005A5899" w:rsidRPr="00A00002">
        <w:rPr>
          <w:color w:val="323232"/>
          <w:sz w:val="28"/>
          <w:szCs w:val="28"/>
        </w:rPr>
        <w:t xml:space="preserve">nterprise </w:t>
      </w:r>
      <w:proofErr w:type="spellStart"/>
      <w:r w:rsidR="005A5899" w:rsidRPr="00A00002">
        <w:rPr>
          <w:color w:val="323232"/>
          <w:sz w:val="28"/>
          <w:szCs w:val="28"/>
        </w:rPr>
        <w:t>resource</w:t>
      </w:r>
      <w:proofErr w:type="spellEnd"/>
      <w:r w:rsidR="005A5899" w:rsidRPr="00A00002">
        <w:rPr>
          <w:color w:val="323232"/>
          <w:sz w:val="28"/>
          <w:szCs w:val="28"/>
        </w:rPr>
        <w:t xml:space="preserve"> </w:t>
      </w:r>
      <w:proofErr w:type="spellStart"/>
      <w:r w:rsidR="005A5899" w:rsidRPr="00A00002">
        <w:rPr>
          <w:color w:val="323232"/>
          <w:sz w:val="28"/>
          <w:szCs w:val="28"/>
        </w:rPr>
        <w:t>planning</w:t>
      </w:r>
      <w:proofErr w:type="spellEnd"/>
      <w:r w:rsidR="005A5899" w:rsidRPr="00A00002">
        <w:rPr>
          <w:color w:val="323232"/>
          <w:sz w:val="28"/>
          <w:szCs w:val="28"/>
        </w:rPr>
        <w:t xml:space="preserve"> (ERP)</w:t>
      </w:r>
      <w:bookmarkEnd w:id="25"/>
    </w:p>
    <w:p w14:paraId="3FD040C9" w14:textId="3883A36A" w:rsidR="00070286" w:rsidRDefault="00070286" w:rsidP="00C65453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 xml:space="preserve">SAP SE je jedným z najväčších dodávateľov softvéru pre </w:t>
      </w:r>
      <w:r w:rsidR="00F7436D">
        <w:rPr>
          <w:rFonts w:eastAsia="Times New Roman"/>
          <w:shd w:val="clear" w:color="auto" w:fill="FFFFFF"/>
        </w:rPr>
        <w:t>E</w:t>
      </w:r>
      <w:r>
        <w:rPr>
          <w:rFonts w:eastAsia="Times New Roman"/>
          <w:shd w:val="clear" w:color="auto" w:fill="FFFFFF"/>
        </w:rPr>
        <w:t xml:space="preserve">nterprise </w:t>
      </w:r>
      <w:proofErr w:type="spellStart"/>
      <w:r w:rsidR="00F7436D">
        <w:rPr>
          <w:rFonts w:eastAsia="Times New Roman"/>
          <w:shd w:val="clear" w:color="auto" w:fill="FFFFFF"/>
        </w:rPr>
        <w:t>R</w:t>
      </w:r>
      <w:r>
        <w:rPr>
          <w:rFonts w:eastAsia="Times New Roman"/>
          <w:shd w:val="clear" w:color="auto" w:fill="FFFFFF"/>
        </w:rPr>
        <w:t>esource</w:t>
      </w:r>
      <w:proofErr w:type="spellEnd"/>
      <w:r>
        <w:rPr>
          <w:rFonts w:eastAsia="Times New Roman"/>
          <w:shd w:val="clear" w:color="auto" w:fill="FFFFFF"/>
        </w:rPr>
        <w:t xml:space="preserve"> </w:t>
      </w:r>
      <w:proofErr w:type="spellStart"/>
      <w:r w:rsidR="00F7436D">
        <w:rPr>
          <w:rFonts w:eastAsia="Times New Roman"/>
          <w:shd w:val="clear" w:color="auto" w:fill="FFFFFF"/>
        </w:rPr>
        <w:t>P</w:t>
      </w:r>
      <w:r>
        <w:rPr>
          <w:rFonts w:eastAsia="Times New Roman"/>
          <w:shd w:val="clear" w:color="auto" w:fill="FFFFFF"/>
        </w:rPr>
        <w:t>laning</w:t>
      </w:r>
      <w:proofErr w:type="spellEnd"/>
      <w:r>
        <w:rPr>
          <w:rFonts w:eastAsia="Times New Roman"/>
          <w:shd w:val="clear" w:color="auto" w:fill="FFFFFF"/>
        </w:rPr>
        <w:t xml:space="preserve"> *(ERP) a súvisiacich podnikových aplikácií. ERP s</w:t>
      </w:r>
      <w:r w:rsidR="00F7436D">
        <w:rPr>
          <w:rFonts w:eastAsia="Times New Roman"/>
          <w:shd w:val="clear" w:color="auto" w:fill="FFFFFF"/>
        </w:rPr>
        <w:t>y</w:t>
      </w:r>
      <w:r>
        <w:rPr>
          <w:rFonts w:eastAsia="Times New Roman"/>
          <w:shd w:val="clear" w:color="auto" w:fill="FFFFFF"/>
        </w:rPr>
        <w:t xml:space="preserve">stém spoločnosti umožňuje zákazníkom viesť ich obchodné procesy vrátane účtovníctva, predaja, výroby, ľudských zdrojov a financií v integrovanom prostredí. Integrácia zabezpečuje tok informácií z jedného komponentu </w:t>
      </w:r>
      <w:proofErr w:type="spellStart"/>
      <w:r>
        <w:rPr>
          <w:rFonts w:eastAsia="Times New Roman"/>
          <w:shd w:val="clear" w:color="auto" w:fill="FFFFFF"/>
        </w:rPr>
        <w:t>SAPu</w:t>
      </w:r>
      <w:proofErr w:type="spellEnd"/>
      <w:r w:rsidR="00F7436D">
        <w:rPr>
          <w:rFonts w:eastAsia="Times New Roman"/>
          <w:shd w:val="clear" w:color="auto" w:fill="FFFFFF"/>
        </w:rPr>
        <w:t xml:space="preserve"> </w:t>
      </w:r>
      <w:r w:rsidR="00F7436D" w:rsidRPr="00F7436D">
        <w:rPr>
          <w:rFonts w:eastAsia="Times New Roman"/>
          <w:color w:val="00B050"/>
          <w:shd w:val="clear" w:color="auto" w:fill="FFFFFF"/>
        </w:rPr>
        <w:t>(skloňovanie cudzích slov môže byť?)</w:t>
      </w:r>
      <w:r>
        <w:rPr>
          <w:rFonts w:eastAsia="Times New Roman"/>
          <w:shd w:val="clear" w:color="auto" w:fill="FFFFFF"/>
        </w:rPr>
        <w:t xml:space="preserve"> do druhého bez potreby redundantného* zadávania údajov a pomáha vymáhať finančné, procesné a právne kontroly. Umožňuje tiež efektívne využívanie zdrojov, vrátane pracovnej sily, strojov a výrobných kapacít.</w:t>
      </w:r>
    </w:p>
    <w:p w14:paraId="63788792" w14:textId="686507A1" w:rsidR="00070286" w:rsidRPr="005A5899" w:rsidRDefault="00070286" w:rsidP="00C65453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 xml:space="preserve">SAP ERP systém, nazývaný SAP ERP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(SAP ECC), je </w:t>
      </w:r>
      <w:r w:rsidR="007A7AD4">
        <w:t>spoločný termín pre funkčné a technické moduly spoločnosti SAP</w:t>
      </w:r>
      <w:r w:rsidR="002B4C70">
        <w:t xml:space="preserve">, ktoré umožňujú podnikom riadiť obchodné procesy prostredníctvom zjednoteného systému. ECC je miestna verzia SAP, ktorá je zvyčajne implementovaná v stredných a veľkých spoločnostiach. Pre menšie spoločnosti ponúka SAP svoju Business </w:t>
      </w:r>
      <w:proofErr w:type="spellStart"/>
      <w:r w:rsidR="002B4C70">
        <w:t>One</w:t>
      </w:r>
      <w:proofErr w:type="spellEnd"/>
      <w:r w:rsidR="002B4C70">
        <w:t xml:space="preserve"> ERP platformu.</w:t>
      </w:r>
    </w:p>
    <w:p w14:paraId="6D6F7B6A" w14:textId="77777777" w:rsidR="001925F9" w:rsidRDefault="001925F9" w:rsidP="00C65453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 xml:space="preserve">SAP ERP má rozdielne hlavné moduly, ktoré sú rozdelené do funkčných a technických modulov, z ktorých každý má </w:t>
      </w:r>
      <w:proofErr w:type="spellStart"/>
      <w:r w:rsidRPr="00F7436D">
        <w:rPr>
          <w:color w:val="00B050"/>
        </w:rPr>
        <w:t>submoduly</w:t>
      </w:r>
      <w:proofErr w:type="spellEnd"/>
      <w:r w:rsidRPr="00F7436D">
        <w:rPr>
          <w:color w:val="00B050"/>
        </w:rPr>
        <w:t>*.</w:t>
      </w:r>
    </w:p>
    <w:p w14:paraId="78A7ADE7" w14:textId="0FEC44ED" w:rsidR="005A5899" w:rsidRPr="005A5899" w:rsidRDefault="001925F9" w:rsidP="00F7436D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>Funkčné moduly SAP systému zahŕňaj</w:t>
      </w:r>
      <w:r w:rsidR="00F7436D">
        <w:t>ú:</w:t>
      </w:r>
    </w:p>
    <w:p w14:paraId="53C77120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Human</w:t>
      </w:r>
      <w:proofErr w:type="spellEnd"/>
      <w:r w:rsidRPr="005A5899">
        <w:rPr>
          <w:szCs w:val="24"/>
        </w:rPr>
        <w:t xml:space="preserve"> </w:t>
      </w:r>
      <w:proofErr w:type="spellStart"/>
      <w:r w:rsidRPr="005A5899">
        <w:rPr>
          <w:szCs w:val="24"/>
        </w:rPr>
        <w:t>Capital</w:t>
      </w:r>
      <w:proofErr w:type="spellEnd"/>
      <w:r w:rsidRPr="005A5899">
        <w:rPr>
          <w:szCs w:val="24"/>
        </w:rPr>
        <w:t xml:space="preserve"> Management (</w:t>
      </w:r>
      <w:hyperlink r:id="rId27" w:history="1">
        <w:r w:rsidRPr="005A5899">
          <w:rPr>
            <w:rStyle w:val="Hypertextovprepojenie"/>
            <w:color w:val="auto"/>
            <w:szCs w:val="24"/>
            <w:u w:val="none"/>
          </w:rPr>
          <w:t>SAP HCM</w:t>
        </w:r>
      </w:hyperlink>
      <w:r w:rsidRPr="005A5899">
        <w:rPr>
          <w:szCs w:val="24"/>
        </w:rPr>
        <w:t>)</w:t>
      </w:r>
    </w:p>
    <w:p w14:paraId="254BBC5B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Production</w:t>
      </w:r>
      <w:proofErr w:type="spellEnd"/>
      <w:r w:rsidRPr="005A5899">
        <w:rPr>
          <w:szCs w:val="24"/>
        </w:rPr>
        <w:t xml:space="preserve"> </w:t>
      </w:r>
      <w:proofErr w:type="spellStart"/>
      <w:r w:rsidRPr="005A5899">
        <w:rPr>
          <w:szCs w:val="24"/>
        </w:rPr>
        <w:t>Planning</w:t>
      </w:r>
      <w:proofErr w:type="spellEnd"/>
      <w:r w:rsidRPr="005A5899">
        <w:rPr>
          <w:szCs w:val="24"/>
        </w:rPr>
        <w:t xml:space="preserve"> (</w:t>
      </w:r>
      <w:hyperlink r:id="rId28" w:history="1">
        <w:r w:rsidRPr="005A5899">
          <w:rPr>
            <w:rStyle w:val="Hypertextovprepojenie"/>
            <w:color w:val="auto"/>
            <w:szCs w:val="24"/>
            <w:u w:val="none"/>
          </w:rPr>
          <w:t>SAP PP</w:t>
        </w:r>
      </w:hyperlink>
      <w:r w:rsidRPr="005A5899">
        <w:rPr>
          <w:szCs w:val="24"/>
        </w:rPr>
        <w:t>)</w:t>
      </w:r>
    </w:p>
    <w:p w14:paraId="6585BFD4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Materials</w:t>
      </w:r>
      <w:proofErr w:type="spellEnd"/>
      <w:r w:rsidRPr="005A5899">
        <w:rPr>
          <w:szCs w:val="24"/>
        </w:rPr>
        <w:t xml:space="preserve"> Management (</w:t>
      </w:r>
      <w:hyperlink r:id="rId29" w:history="1">
        <w:r w:rsidRPr="005A5899">
          <w:rPr>
            <w:rStyle w:val="Hypertextovprepojenie"/>
            <w:color w:val="auto"/>
            <w:szCs w:val="24"/>
            <w:u w:val="none"/>
          </w:rPr>
          <w:t>SAP MM</w:t>
        </w:r>
      </w:hyperlink>
      <w:r w:rsidRPr="005A5899">
        <w:rPr>
          <w:szCs w:val="24"/>
        </w:rPr>
        <w:t>)</w:t>
      </w:r>
    </w:p>
    <w:p w14:paraId="571D20E0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r w:rsidRPr="005A5899">
        <w:rPr>
          <w:szCs w:val="24"/>
        </w:rPr>
        <w:t xml:space="preserve">Project </w:t>
      </w:r>
      <w:proofErr w:type="spellStart"/>
      <w:r w:rsidRPr="005A5899">
        <w:rPr>
          <w:szCs w:val="24"/>
        </w:rPr>
        <w:t>System</w:t>
      </w:r>
      <w:proofErr w:type="spellEnd"/>
      <w:r w:rsidRPr="005A5899">
        <w:rPr>
          <w:szCs w:val="24"/>
        </w:rPr>
        <w:t xml:space="preserve"> (</w:t>
      </w:r>
      <w:hyperlink r:id="rId30" w:history="1">
        <w:r w:rsidRPr="005A5899">
          <w:rPr>
            <w:rStyle w:val="Hypertextovprepojenie"/>
            <w:color w:val="auto"/>
            <w:szCs w:val="24"/>
            <w:u w:val="none"/>
          </w:rPr>
          <w:t>SAP PS</w:t>
        </w:r>
      </w:hyperlink>
      <w:r w:rsidRPr="005A5899">
        <w:rPr>
          <w:szCs w:val="24"/>
        </w:rPr>
        <w:t>)</w:t>
      </w:r>
    </w:p>
    <w:p w14:paraId="13830AB1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Sales</w:t>
      </w:r>
      <w:proofErr w:type="spellEnd"/>
      <w:r w:rsidRPr="005A5899">
        <w:rPr>
          <w:szCs w:val="24"/>
        </w:rPr>
        <w:t xml:space="preserve"> and </w:t>
      </w:r>
      <w:proofErr w:type="spellStart"/>
      <w:r w:rsidRPr="005A5899">
        <w:rPr>
          <w:szCs w:val="24"/>
        </w:rPr>
        <w:t>Distribution</w:t>
      </w:r>
      <w:proofErr w:type="spellEnd"/>
      <w:r w:rsidRPr="005A5899">
        <w:rPr>
          <w:szCs w:val="24"/>
        </w:rPr>
        <w:t xml:space="preserve"> (</w:t>
      </w:r>
      <w:hyperlink r:id="rId31" w:history="1">
        <w:r w:rsidRPr="005A5899">
          <w:rPr>
            <w:rStyle w:val="Hypertextovprepojenie"/>
            <w:color w:val="auto"/>
            <w:szCs w:val="24"/>
            <w:u w:val="none"/>
          </w:rPr>
          <w:t>SAP SD</w:t>
        </w:r>
      </w:hyperlink>
      <w:r w:rsidRPr="005A5899">
        <w:rPr>
          <w:szCs w:val="24"/>
        </w:rPr>
        <w:t>)</w:t>
      </w:r>
    </w:p>
    <w:p w14:paraId="253DEF8F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Plant</w:t>
      </w:r>
      <w:proofErr w:type="spellEnd"/>
      <w:r w:rsidRPr="005A5899">
        <w:rPr>
          <w:szCs w:val="24"/>
        </w:rPr>
        <w:t xml:space="preserve"> </w:t>
      </w:r>
      <w:proofErr w:type="spellStart"/>
      <w:r w:rsidRPr="005A5899">
        <w:rPr>
          <w:szCs w:val="24"/>
        </w:rPr>
        <w:t>Maintenance</w:t>
      </w:r>
      <w:proofErr w:type="spellEnd"/>
      <w:r w:rsidRPr="005A5899">
        <w:rPr>
          <w:szCs w:val="24"/>
        </w:rPr>
        <w:t xml:space="preserve"> (</w:t>
      </w:r>
      <w:hyperlink r:id="rId32" w:history="1">
        <w:r w:rsidRPr="005A5899">
          <w:rPr>
            <w:rStyle w:val="Hypertextovprepojenie"/>
            <w:color w:val="auto"/>
            <w:szCs w:val="24"/>
            <w:u w:val="none"/>
          </w:rPr>
          <w:t>SAP PM</w:t>
        </w:r>
      </w:hyperlink>
      <w:r w:rsidRPr="005A5899">
        <w:rPr>
          <w:szCs w:val="24"/>
        </w:rPr>
        <w:t>)</w:t>
      </w:r>
    </w:p>
    <w:p w14:paraId="541C10D2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Finance</w:t>
      </w:r>
      <w:proofErr w:type="spellEnd"/>
      <w:r w:rsidRPr="005A5899">
        <w:rPr>
          <w:szCs w:val="24"/>
        </w:rPr>
        <w:t xml:space="preserve"> and </w:t>
      </w:r>
      <w:proofErr w:type="spellStart"/>
      <w:r w:rsidRPr="005A5899">
        <w:rPr>
          <w:szCs w:val="24"/>
        </w:rPr>
        <w:t>controlling</w:t>
      </w:r>
      <w:proofErr w:type="spellEnd"/>
      <w:r w:rsidRPr="005A5899">
        <w:rPr>
          <w:szCs w:val="24"/>
        </w:rPr>
        <w:t xml:space="preserve"> (</w:t>
      </w:r>
      <w:hyperlink r:id="rId33" w:history="1">
        <w:r w:rsidRPr="005A5899">
          <w:rPr>
            <w:rStyle w:val="Hypertextovprepojenie"/>
            <w:color w:val="auto"/>
            <w:szCs w:val="24"/>
            <w:u w:val="none"/>
          </w:rPr>
          <w:t>SAP FICO</w:t>
        </w:r>
      </w:hyperlink>
      <w:r w:rsidRPr="005A5899">
        <w:rPr>
          <w:szCs w:val="24"/>
        </w:rPr>
        <w:t>)</w:t>
      </w:r>
    </w:p>
    <w:p w14:paraId="53BE3A41" w14:textId="77777777" w:rsidR="005A5899" w:rsidRPr="005A5899" w:rsidRDefault="005A5899" w:rsidP="00C65453">
      <w:pPr>
        <w:numPr>
          <w:ilvl w:val="0"/>
          <w:numId w:val="39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5A5899">
        <w:rPr>
          <w:szCs w:val="24"/>
        </w:rPr>
        <w:t>Quality</w:t>
      </w:r>
      <w:proofErr w:type="spellEnd"/>
      <w:r w:rsidRPr="005A5899">
        <w:rPr>
          <w:szCs w:val="24"/>
        </w:rPr>
        <w:t xml:space="preserve"> Management (</w:t>
      </w:r>
      <w:hyperlink r:id="rId34" w:history="1">
        <w:r w:rsidRPr="005A5899">
          <w:rPr>
            <w:rStyle w:val="Hypertextovprepojenie"/>
            <w:color w:val="auto"/>
            <w:szCs w:val="24"/>
            <w:u w:val="none"/>
          </w:rPr>
          <w:t>SAP QM</w:t>
        </w:r>
      </w:hyperlink>
      <w:r w:rsidRPr="005A5899">
        <w:rPr>
          <w:szCs w:val="24"/>
        </w:rPr>
        <w:t>)</w:t>
      </w:r>
    </w:p>
    <w:p w14:paraId="42C937A5" w14:textId="00DA2219" w:rsidR="005A5899" w:rsidRDefault="005A5899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4B5AC810" w14:textId="74B9E361" w:rsidR="00A00002" w:rsidRDefault="00A00002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1A54F62E" w14:textId="4874F297" w:rsidR="00A00002" w:rsidRDefault="00A00002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498B6751" w14:textId="04076DD0" w:rsidR="00A00002" w:rsidRDefault="00A00002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2C0C80CE" w14:textId="77777777" w:rsidR="00A00002" w:rsidRPr="005A5899" w:rsidRDefault="00A00002" w:rsidP="00C65453">
      <w:pPr>
        <w:pStyle w:val="Normlnywebov"/>
        <w:shd w:val="clear" w:color="auto" w:fill="FFFFFF"/>
        <w:spacing w:before="360" w:beforeAutospacing="0" w:after="360" w:afterAutospacing="0"/>
      </w:pPr>
    </w:p>
    <w:p w14:paraId="5ABBB75C" w14:textId="0BE0BC22" w:rsidR="005A5899" w:rsidRPr="00A00002" w:rsidRDefault="002A2865" w:rsidP="00C65453">
      <w:pPr>
        <w:pStyle w:val="Nadpis3"/>
        <w:shd w:val="clear" w:color="auto" w:fill="FFFFFF"/>
        <w:spacing w:before="0" w:line="240" w:lineRule="auto"/>
        <w:rPr>
          <w:sz w:val="28"/>
          <w:szCs w:val="28"/>
          <w:lang w:eastAsia="sk-SK"/>
        </w:rPr>
      </w:pPr>
      <w:bookmarkStart w:id="26" w:name="_Toc36384697"/>
      <w:r w:rsidRPr="00A00002">
        <w:rPr>
          <w:sz w:val="28"/>
          <w:szCs w:val="28"/>
        </w:rPr>
        <w:lastRenderedPageBreak/>
        <w:t>História spoločnosti SAP</w:t>
      </w:r>
      <w:bookmarkEnd w:id="26"/>
    </w:p>
    <w:p w14:paraId="549E0F37" w14:textId="0E1CFD0B" w:rsidR="00070286" w:rsidRDefault="00070286" w:rsidP="00C65453">
      <w:pPr>
        <w:spacing w:before="360" w:after="360" w:line="240" w:lineRule="auto"/>
        <w:rPr>
          <w:rFonts w:eastAsia="Times New Roman"/>
          <w:color w:val="C00000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 xml:space="preserve">SAP začal v roku 1972 piatimi bývalými zamestnancami IBM v </w:t>
      </w:r>
      <w:proofErr w:type="spellStart"/>
      <w:r>
        <w:rPr>
          <w:rFonts w:eastAsia="Times New Roman"/>
          <w:shd w:val="clear" w:color="auto" w:fill="FFFFFF"/>
        </w:rPr>
        <w:t>Mannheime</w:t>
      </w:r>
      <w:proofErr w:type="spellEnd"/>
      <w:r>
        <w:rPr>
          <w:rFonts w:eastAsia="Times New Roman"/>
          <w:shd w:val="clear" w:color="auto" w:fill="FFFFFF"/>
        </w:rPr>
        <w:t xml:space="preserve"> v Nemecku. Pôvodným cieľom pre SAP bolo poskytnúť zamestnancom možnosť využiť bežnú </w:t>
      </w:r>
      <w:proofErr w:type="spellStart"/>
      <w:r w:rsidRPr="00F52C9B">
        <w:rPr>
          <w:rFonts w:eastAsia="Times New Roman"/>
          <w:color w:val="00B050"/>
          <w:shd w:val="clear" w:color="auto" w:fill="FFFFFF"/>
        </w:rPr>
        <w:t>korporátnu</w:t>
      </w:r>
      <w:proofErr w:type="spellEnd"/>
      <w:r w:rsidR="002A2865" w:rsidRPr="00F52C9B">
        <w:rPr>
          <w:rFonts w:eastAsia="Times New Roman"/>
          <w:color w:val="00B050"/>
          <w:shd w:val="clear" w:color="auto" w:fill="FFFFFF"/>
        </w:rPr>
        <w:t>*</w:t>
      </w:r>
      <w:r w:rsidRPr="00F52C9B">
        <w:rPr>
          <w:rFonts w:eastAsia="Times New Roman"/>
          <w:color w:val="00B050"/>
          <w:shd w:val="clear" w:color="auto" w:fill="FFFFFF"/>
        </w:rPr>
        <w:t xml:space="preserve"> </w:t>
      </w:r>
      <w:r>
        <w:rPr>
          <w:rFonts w:eastAsia="Times New Roman"/>
          <w:shd w:val="clear" w:color="auto" w:fill="FFFFFF"/>
        </w:rPr>
        <w:t>databázu na komplexný rozsah aplikácií v reálnom čase.</w:t>
      </w:r>
    </w:p>
    <w:p w14:paraId="5C22A5FB" w14:textId="3F26D4DE" w:rsidR="005A5899" w:rsidRPr="008879AE" w:rsidRDefault="008F3B72" w:rsidP="00C65453">
      <w:pPr>
        <w:pStyle w:val="Normlnywebov"/>
        <w:shd w:val="clear" w:color="auto" w:fill="FFFFFF"/>
        <w:spacing w:before="0" w:beforeAutospacing="0" w:after="360" w:afterAutospacing="0"/>
        <w:ind w:firstLine="709"/>
        <w:rPr>
          <w:color w:val="C00000"/>
        </w:rPr>
      </w:pPr>
      <w:r>
        <w:t xml:space="preserve">V roku 1973, SAP vydal R/1, systém finančného účtovníctva. R/1 bežal na IBM serveroch a diskovom operačnom systéme (DOS). Mal jednostupňovú architektúru, v ktorej boli </w:t>
      </w:r>
      <w:r w:rsidR="00CE64ED">
        <w:t>prezentačná</w:t>
      </w:r>
      <w:r>
        <w:t xml:space="preserve">, </w:t>
      </w:r>
      <w:r w:rsidR="00CE64ED">
        <w:t>aplikačná a </w:t>
      </w:r>
      <w:r w:rsidR="00394EC3">
        <w:t xml:space="preserve">databázová </w:t>
      </w:r>
      <w:r w:rsidR="00CE64ED">
        <w:t xml:space="preserve">vrstva </w:t>
      </w:r>
      <w:r>
        <w:t>na jednej platforme.</w:t>
      </w:r>
      <w:r w:rsidR="005A5899" w:rsidRPr="008879AE">
        <w:rPr>
          <w:color w:val="C00000"/>
        </w:rPr>
        <w:t xml:space="preserve"> </w:t>
      </w:r>
    </w:p>
    <w:p w14:paraId="4AF648DF" w14:textId="6123D618" w:rsidR="00A00002" w:rsidRDefault="008F3B72" w:rsidP="00C65453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>V roku 1979, SAP vydal R/2, systém</w:t>
      </w:r>
      <w:r w:rsidR="00CC3BD2">
        <w:t xml:space="preserve"> s centrálnym počítačom </w:t>
      </w:r>
      <w:r w:rsidR="00CC3BD2" w:rsidRPr="00F52C9B">
        <w:rPr>
          <w:color w:val="00B050"/>
        </w:rPr>
        <w:t>(</w:t>
      </w:r>
      <w:proofErr w:type="spellStart"/>
      <w:r w:rsidR="00CC3BD2" w:rsidRPr="00F52C9B">
        <w:rPr>
          <w:color w:val="00B050"/>
        </w:rPr>
        <w:t>mainframe</w:t>
      </w:r>
      <w:proofErr w:type="spellEnd"/>
      <w:r w:rsidR="00CC3BD2" w:rsidRPr="00F52C9B">
        <w:rPr>
          <w:color w:val="00B050"/>
        </w:rPr>
        <w:t>)</w:t>
      </w:r>
      <w:r>
        <w:t>, ktorý poskytoval</w:t>
      </w:r>
      <w:r w:rsidR="00CE64ED">
        <w:t xml:space="preserve"> spracovanie údajov v reálnom čase v rámci účtovníctva, výroby, zásobovacieho reťazca a ľudských zdrojov. R/2 používal dvojvrstvovú architektúru, kde prezentačná vrstva bola na jednej platforme a aplikačná a </w:t>
      </w:r>
      <w:r w:rsidR="00394EC3">
        <w:t xml:space="preserve">databázová </w:t>
      </w:r>
      <w:r w:rsidR="00CE64ED">
        <w:t xml:space="preserve">vrstva boli na druhej. R/2 pomohlo podporiť rast spoločnosti SAP a predajca rozšíril svoju klientelu </w:t>
      </w:r>
      <w:r w:rsidR="00841B90">
        <w:t>na približne 200 spoločností.</w:t>
      </w:r>
      <w:r w:rsidR="00CE64ED">
        <w:t xml:space="preserve"> </w:t>
      </w:r>
    </w:p>
    <w:p w14:paraId="50F4C37D" w14:textId="5D3164D6" w:rsidR="008879AE" w:rsidRDefault="008879AE" w:rsidP="00C65453">
      <w:pPr>
        <w:pStyle w:val="Normlnywebov"/>
        <w:shd w:val="clear" w:color="auto" w:fill="FFFFFF"/>
        <w:spacing w:before="360" w:beforeAutospacing="0" w:after="360" w:afterAutospacing="0"/>
        <w:ind w:firstLine="709"/>
      </w:pPr>
      <w:r>
        <w:t>V roku 1992, SAP vydal R/3, ktorý reprezentoval zmenu z </w:t>
      </w:r>
      <w:r w:rsidR="00CC3BD2" w:rsidRPr="00F52C9B">
        <w:rPr>
          <w:color w:val="00B050"/>
        </w:rPr>
        <w:t>*</w:t>
      </w:r>
      <w:proofErr w:type="spellStart"/>
      <w:r w:rsidRPr="00F52C9B">
        <w:rPr>
          <w:color w:val="00B050"/>
        </w:rPr>
        <w:t>mainframe</w:t>
      </w:r>
      <w:proofErr w:type="spellEnd"/>
      <w:r w:rsidRPr="00F52C9B">
        <w:rPr>
          <w:color w:val="00B050"/>
        </w:rPr>
        <w:t xml:space="preserve"> </w:t>
      </w:r>
      <w:r>
        <w:t>na klient-server model</w:t>
      </w:r>
      <w:r w:rsidR="00C030ED">
        <w:t xml:space="preserve"> a z dvojvrstvovej architektúry na trojvrstvovú architektúru, v ktorej prezentačná, aplikačná a </w:t>
      </w:r>
      <w:r w:rsidR="00394EC3">
        <w:t>databázová</w:t>
      </w:r>
      <w:r w:rsidR="00C030ED">
        <w:t xml:space="preserve"> vrstva boli umiestnené osobitne?? R/3 bol kritický produkt pre SAP, ktorý preniesol túto spoločnosť na svetovú scénu. </w:t>
      </w:r>
    </w:p>
    <w:p w14:paraId="13715F48" w14:textId="55A4DD6B" w:rsidR="00394EC3" w:rsidRPr="008879AE" w:rsidRDefault="00394EC3" w:rsidP="00C65453">
      <w:pPr>
        <w:pStyle w:val="Normlnywebov"/>
        <w:shd w:val="clear" w:color="auto" w:fill="FFFFFF"/>
        <w:spacing w:before="360" w:beforeAutospacing="0" w:after="360" w:afterAutospacing="0"/>
        <w:jc w:val="center"/>
      </w:pPr>
      <w:r>
        <w:rPr>
          <w:noProof/>
        </w:rPr>
        <w:drawing>
          <wp:inline distT="0" distB="0" distL="0" distR="0" wp14:anchorId="519A9E3A" wp14:editId="1C89B10E">
            <wp:extent cx="3983604" cy="1954589"/>
            <wp:effectExtent l="0" t="0" r="0" b="762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04" cy="195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851" w14:textId="77777777" w:rsidR="00070286" w:rsidRDefault="00070286" w:rsidP="00C65453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 xml:space="preserve">V roku 1999, SAP uviedol na trh </w:t>
      </w:r>
      <w:proofErr w:type="spellStart"/>
      <w:r>
        <w:rPr>
          <w:rFonts w:eastAsia="Times New Roman"/>
          <w:shd w:val="clear" w:color="auto" w:fill="FFFFFF"/>
        </w:rPr>
        <w:t>mySAP</w:t>
      </w:r>
      <w:proofErr w:type="spellEnd"/>
      <w:r>
        <w:rPr>
          <w:rFonts w:eastAsia="Times New Roman"/>
          <w:shd w:val="clear" w:color="auto" w:fill="FFFFFF"/>
        </w:rPr>
        <w:t>, čo pre spoločnosť znamenalo novú stratégiu zameranú na kombináciu elektronického obchodu s aplikáciami v R/3. Jeden rok po vydaní R/3 sa spoločnosť SAP spojila so spoločnosťou Microsoft, aby novú verziu priniesla na Windows NT. Do roku 1997 zamestnávala spoločnosť SAP 13 000 ľudí.</w:t>
      </w:r>
    </w:p>
    <w:p w14:paraId="5C44D6DD" w14:textId="57F3B2E7" w:rsidR="00070286" w:rsidRPr="00070286" w:rsidRDefault="005A5899" w:rsidP="00C65453">
      <w:pPr>
        <w:pStyle w:val="Normlnywebov"/>
        <w:shd w:val="clear" w:color="auto" w:fill="FFFFFF"/>
        <w:spacing w:before="360" w:beforeAutospacing="0" w:after="360" w:afterAutospacing="0"/>
        <w:rPr>
          <w:color w:val="FF0000"/>
        </w:rPr>
      </w:pPr>
      <w:r w:rsidRPr="00070286">
        <w:rPr>
          <w:color w:val="FF0000"/>
        </w:rPr>
        <w:t xml:space="preserve">In 2004,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company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launched</w:t>
      </w:r>
      <w:proofErr w:type="spellEnd"/>
      <w:r w:rsidRPr="00070286">
        <w:rPr>
          <w:color w:val="FF0000"/>
        </w:rPr>
        <w:t xml:space="preserve"> SAP </w:t>
      </w:r>
      <w:proofErr w:type="spellStart"/>
      <w:r w:rsidR="00CE406C">
        <w:fldChar w:fldCharType="begin"/>
      </w:r>
      <w:r w:rsidR="00CE406C">
        <w:instrText xml:space="preserve"> HYPERLINK "https://searchsap.techtarget.com/definition/NetWeaver" </w:instrText>
      </w:r>
      <w:r w:rsidR="00CE406C">
        <w:fldChar w:fldCharType="separate"/>
      </w:r>
      <w:r w:rsidRPr="00070286">
        <w:rPr>
          <w:rStyle w:val="Hypertextovprepojenie"/>
          <w:color w:val="FF0000"/>
          <w:u w:val="none"/>
        </w:rPr>
        <w:t>NetWeaver</w:t>
      </w:r>
      <w:proofErr w:type="spellEnd"/>
      <w:r w:rsidR="00CE406C">
        <w:rPr>
          <w:rStyle w:val="Hypertextovprepojenie"/>
          <w:color w:val="FF0000"/>
          <w:u w:val="none"/>
        </w:rPr>
        <w:fldChar w:fldCharType="end"/>
      </w:r>
      <w:r w:rsidRPr="00070286">
        <w:rPr>
          <w:color w:val="FF0000"/>
        </w:rPr>
        <w:t> </w:t>
      </w:r>
      <w:proofErr w:type="spellStart"/>
      <w:r w:rsidRPr="00070286">
        <w:rPr>
          <w:color w:val="FF0000"/>
        </w:rPr>
        <w:t>which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received</w:t>
      </w:r>
      <w:proofErr w:type="spellEnd"/>
      <w:r w:rsidRPr="00070286">
        <w:rPr>
          <w:color w:val="FF0000"/>
        </w:rPr>
        <w:t xml:space="preserve"> a </w:t>
      </w:r>
      <w:proofErr w:type="spellStart"/>
      <w:r w:rsidRPr="00070286">
        <w:rPr>
          <w:color w:val="FF0000"/>
        </w:rPr>
        <w:t>lot</w:t>
      </w:r>
      <w:proofErr w:type="spellEnd"/>
      <w:r w:rsidRPr="00070286">
        <w:rPr>
          <w:color w:val="FF0000"/>
        </w:rPr>
        <w:t xml:space="preserve"> of </w:t>
      </w:r>
      <w:proofErr w:type="spellStart"/>
      <w:r w:rsidRPr="00070286">
        <w:rPr>
          <w:color w:val="FF0000"/>
        </w:rPr>
        <w:t>industry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attention</w:t>
      </w:r>
      <w:proofErr w:type="spellEnd"/>
      <w:r w:rsidRPr="00070286">
        <w:rPr>
          <w:color w:val="FF0000"/>
        </w:rPr>
        <w:t xml:space="preserve"> as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first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fully</w:t>
      </w:r>
      <w:proofErr w:type="spellEnd"/>
      <w:r w:rsidRPr="00070286">
        <w:rPr>
          <w:color w:val="FF0000"/>
        </w:rPr>
        <w:t> </w:t>
      </w:r>
      <w:proofErr w:type="spellStart"/>
      <w:r w:rsidRPr="00070286">
        <w:rPr>
          <w:color w:val="FF0000"/>
        </w:rPr>
        <w:t>interoperable</w:t>
      </w:r>
      <w:proofErr w:type="spellEnd"/>
      <w:r w:rsidRPr="00070286">
        <w:rPr>
          <w:color w:val="FF0000"/>
        </w:rPr>
        <w:t>, web-</w:t>
      </w:r>
      <w:proofErr w:type="spellStart"/>
      <w:r w:rsidRPr="00070286">
        <w:rPr>
          <w:color w:val="FF0000"/>
        </w:rPr>
        <w:t>based</w:t>
      </w:r>
      <w:proofErr w:type="spellEnd"/>
      <w:r w:rsidRPr="00070286">
        <w:rPr>
          <w:color w:val="FF0000"/>
        </w:rPr>
        <w:t xml:space="preserve">, </w:t>
      </w:r>
      <w:proofErr w:type="spellStart"/>
      <w:r w:rsidRPr="00070286">
        <w:rPr>
          <w:color w:val="FF0000"/>
        </w:rPr>
        <w:t>cross-application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platform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that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could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be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used</w:t>
      </w:r>
      <w:proofErr w:type="spellEnd"/>
      <w:r w:rsidRPr="00070286">
        <w:rPr>
          <w:color w:val="FF0000"/>
        </w:rPr>
        <w:t xml:space="preserve"> to </w:t>
      </w:r>
      <w:proofErr w:type="spellStart"/>
      <w:r w:rsidRPr="00070286">
        <w:rPr>
          <w:color w:val="FF0000"/>
        </w:rPr>
        <w:t>develop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not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only</w:t>
      </w:r>
      <w:proofErr w:type="spellEnd"/>
      <w:r w:rsidRPr="00070286">
        <w:rPr>
          <w:color w:val="FF0000"/>
        </w:rPr>
        <w:t xml:space="preserve"> SAP </w:t>
      </w:r>
      <w:proofErr w:type="spellStart"/>
      <w:r w:rsidRPr="00070286">
        <w:rPr>
          <w:color w:val="FF0000"/>
        </w:rPr>
        <w:t>applications</w:t>
      </w:r>
      <w:proofErr w:type="spellEnd"/>
      <w:r w:rsidRPr="00070286">
        <w:rPr>
          <w:color w:val="FF0000"/>
        </w:rPr>
        <w:t xml:space="preserve">, </w:t>
      </w:r>
      <w:proofErr w:type="spellStart"/>
      <w:r w:rsidRPr="00070286">
        <w:rPr>
          <w:color w:val="FF0000"/>
        </w:rPr>
        <w:t>but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others</w:t>
      </w:r>
      <w:proofErr w:type="spellEnd"/>
      <w:r w:rsidRPr="00070286">
        <w:rPr>
          <w:color w:val="FF0000"/>
        </w:rPr>
        <w:t xml:space="preserve">, as </w:t>
      </w:r>
      <w:proofErr w:type="spellStart"/>
      <w:r w:rsidRPr="00070286">
        <w:rPr>
          <w:color w:val="FF0000"/>
        </w:rPr>
        <w:t>well</w:t>
      </w:r>
      <w:proofErr w:type="spellEnd"/>
      <w:r w:rsidRPr="00070286">
        <w:rPr>
          <w:color w:val="FF0000"/>
        </w:rPr>
        <w:t xml:space="preserve">. SAP SE </w:t>
      </w:r>
      <w:proofErr w:type="spellStart"/>
      <w:r w:rsidRPr="00070286">
        <w:rPr>
          <w:color w:val="FF0000"/>
        </w:rPr>
        <w:t>reported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that</w:t>
      </w:r>
      <w:proofErr w:type="spellEnd"/>
      <w:r w:rsidRPr="00070286">
        <w:rPr>
          <w:color w:val="FF0000"/>
        </w:rPr>
        <w:t xml:space="preserve"> more </w:t>
      </w:r>
      <w:proofErr w:type="spellStart"/>
      <w:r w:rsidRPr="00070286">
        <w:rPr>
          <w:color w:val="FF0000"/>
        </w:rPr>
        <w:t>than</w:t>
      </w:r>
      <w:proofErr w:type="spellEnd"/>
      <w:r w:rsidRPr="00070286">
        <w:rPr>
          <w:color w:val="FF0000"/>
        </w:rPr>
        <w:t xml:space="preserve"> 1,000 </w:t>
      </w:r>
      <w:proofErr w:type="spellStart"/>
      <w:r w:rsidRPr="00070286">
        <w:rPr>
          <w:color w:val="FF0000"/>
        </w:rPr>
        <w:t>customers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acquired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application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development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platform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that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year</w:t>
      </w:r>
      <w:proofErr w:type="spellEnd"/>
      <w:r w:rsidRPr="00070286">
        <w:rPr>
          <w:color w:val="FF0000"/>
        </w:rPr>
        <w:t xml:space="preserve">. </w:t>
      </w:r>
      <w:proofErr w:type="spellStart"/>
      <w:r w:rsidRPr="00070286">
        <w:rPr>
          <w:color w:val="FF0000"/>
        </w:rPr>
        <w:t>Also</w:t>
      </w:r>
      <w:proofErr w:type="spellEnd"/>
      <w:r w:rsidRPr="00070286">
        <w:rPr>
          <w:color w:val="FF0000"/>
        </w:rPr>
        <w:t xml:space="preserve"> in 2004,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successor</w:t>
      </w:r>
      <w:proofErr w:type="spellEnd"/>
      <w:r w:rsidRPr="00070286">
        <w:rPr>
          <w:color w:val="FF0000"/>
        </w:rPr>
        <w:t xml:space="preserve"> to R/3,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SAP ERP </w:t>
      </w:r>
      <w:proofErr w:type="spellStart"/>
      <w:r w:rsidRPr="00070286">
        <w:rPr>
          <w:color w:val="FF0000"/>
        </w:rPr>
        <w:t>system</w:t>
      </w:r>
      <w:proofErr w:type="spellEnd"/>
      <w:r w:rsidRPr="00070286">
        <w:rPr>
          <w:color w:val="FF0000"/>
        </w:rPr>
        <w:t xml:space="preserve"> (or SAP ECC, </w:t>
      </w:r>
      <w:proofErr w:type="spellStart"/>
      <w:r w:rsidRPr="00070286">
        <w:rPr>
          <w:color w:val="FF0000"/>
        </w:rPr>
        <w:t>for</w:t>
      </w:r>
      <w:proofErr w:type="spellEnd"/>
      <w:r w:rsidRPr="00070286">
        <w:rPr>
          <w:color w:val="FF0000"/>
        </w:rPr>
        <w:t xml:space="preserve"> SAP ERP </w:t>
      </w:r>
      <w:proofErr w:type="spellStart"/>
      <w:r w:rsidRPr="00070286">
        <w:rPr>
          <w:color w:val="FF0000"/>
        </w:rPr>
        <w:t>Central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Component</w:t>
      </w:r>
      <w:proofErr w:type="spellEnd"/>
      <w:r w:rsidRPr="00070286">
        <w:rPr>
          <w:color w:val="FF0000"/>
        </w:rPr>
        <w:t xml:space="preserve">) </w:t>
      </w:r>
      <w:proofErr w:type="spellStart"/>
      <w:r w:rsidRPr="00070286">
        <w:rPr>
          <w:color w:val="FF0000"/>
        </w:rPr>
        <w:t>was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released</w:t>
      </w:r>
      <w:proofErr w:type="spellEnd"/>
      <w:r w:rsidRPr="00070286">
        <w:rPr>
          <w:color w:val="FF0000"/>
        </w:rPr>
        <w:t xml:space="preserve">. </w:t>
      </w:r>
      <w:proofErr w:type="spellStart"/>
      <w:r w:rsidRPr="00070286">
        <w:rPr>
          <w:color w:val="FF0000"/>
        </w:rPr>
        <w:t>Customers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already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using</w:t>
      </w:r>
      <w:proofErr w:type="spellEnd"/>
      <w:r w:rsidRPr="00070286">
        <w:rPr>
          <w:color w:val="FF0000"/>
        </w:rPr>
        <w:t xml:space="preserve"> R/2 or R/3 </w:t>
      </w:r>
      <w:proofErr w:type="spellStart"/>
      <w:r w:rsidRPr="00070286">
        <w:rPr>
          <w:color w:val="FF0000"/>
        </w:rPr>
        <w:t>were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still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supported</w:t>
      </w:r>
      <w:proofErr w:type="spellEnd"/>
      <w:r w:rsidRPr="00070286">
        <w:rPr>
          <w:color w:val="FF0000"/>
        </w:rPr>
        <w:t xml:space="preserve">, </w:t>
      </w:r>
      <w:proofErr w:type="spellStart"/>
      <w:r w:rsidRPr="00070286">
        <w:rPr>
          <w:color w:val="FF0000"/>
        </w:rPr>
        <w:t>but</w:t>
      </w:r>
      <w:proofErr w:type="spellEnd"/>
      <w:r w:rsidRPr="00070286">
        <w:rPr>
          <w:color w:val="FF0000"/>
        </w:rPr>
        <w:t xml:space="preserve"> new </w:t>
      </w:r>
      <w:proofErr w:type="spellStart"/>
      <w:r w:rsidRPr="00070286">
        <w:rPr>
          <w:color w:val="FF0000"/>
        </w:rPr>
        <w:t>customers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were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required</w:t>
      </w:r>
      <w:proofErr w:type="spellEnd"/>
      <w:r w:rsidRPr="00070286">
        <w:rPr>
          <w:color w:val="FF0000"/>
        </w:rPr>
        <w:t xml:space="preserve"> to </w:t>
      </w:r>
      <w:proofErr w:type="spellStart"/>
      <w:r w:rsidRPr="00070286">
        <w:rPr>
          <w:color w:val="FF0000"/>
        </w:rPr>
        <w:t>implement</w:t>
      </w:r>
      <w:proofErr w:type="spellEnd"/>
      <w:r w:rsidRPr="00070286">
        <w:rPr>
          <w:color w:val="FF0000"/>
        </w:rPr>
        <w:t xml:space="preserve"> SAP ERP.</w:t>
      </w:r>
    </w:p>
    <w:p w14:paraId="2DA29C27" w14:textId="6AEE90AE" w:rsidR="00070286" w:rsidRPr="005A5899" w:rsidRDefault="00070286" w:rsidP="00A00002">
      <w:pPr>
        <w:spacing w:before="360" w:after="360" w:line="240" w:lineRule="auto"/>
      </w:pPr>
      <w:r>
        <w:rPr>
          <w:rFonts w:eastAsia="Times New Roman"/>
          <w:shd w:val="clear" w:color="auto" w:fill="FFFFFF"/>
        </w:rPr>
        <w:lastRenderedPageBreak/>
        <w:t xml:space="preserve">V roku 2004 spoločnosť uviedla na trh SAP </w:t>
      </w:r>
      <w:proofErr w:type="spellStart"/>
      <w:r>
        <w:rPr>
          <w:rFonts w:eastAsia="Times New Roman"/>
          <w:shd w:val="clear" w:color="auto" w:fill="FFFFFF"/>
        </w:rPr>
        <w:t>NetWeaver</w:t>
      </w:r>
      <w:proofErr w:type="spellEnd"/>
      <w:r>
        <w:rPr>
          <w:rFonts w:eastAsia="Times New Roman"/>
          <w:shd w:val="clear" w:color="auto" w:fill="FFFFFF"/>
        </w:rPr>
        <w:t xml:space="preserve">, ktorý získal veľkú pozornosť ako prvá plne </w:t>
      </w:r>
      <w:proofErr w:type="spellStart"/>
      <w:r w:rsidRPr="00F52C9B">
        <w:rPr>
          <w:rFonts w:eastAsia="Times New Roman"/>
          <w:color w:val="00B050"/>
          <w:shd w:val="clear" w:color="auto" w:fill="FFFFFF"/>
        </w:rPr>
        <w:t>interoperabilná</w:t>
      </w:r>
      <w:proofErr w:type="spellEnd"/>
      <w:r w:rsidRPr="00F52C9B">
        <w:rPr>
          <w:rFonts w:eastAsia="Times New Roman"/>
          <w:color w:val="00B050"/>
          <w:shd w:val="clear" w:color="auto" w:fill="FFFFFF"/>
        </w:rPr>
        <w:t>*</w:t>
      </w:r>
      <w:r>
        <w:rPr>
          <w:rFonts w:eastAsia="Times New Roman"/>
          <w:shd w:val="clear" w:color="auto" w:fill="FFFFFF"/>
        </w:rPr>
        <w:t xml:space="preserve"> webová platforma s krížovými aplikáciami, ktorá sa mohla použiť nie len na vývoj  SAP aplikácií. SAP SE informovala, že v tomto roku získalo platformu pre vývoj aplikácií viac ako 1000 zákazníkov. Taktiež v tomto roku bol nasadený nasledovník R/3, SAP ERP systém, inak SAP ECC pre SAP ERP centrálny komponent. Zákazníci, ktorí už využívali R/2 alebo R/3 systém mali stále podporu spoločnosť, ale noví zákazníci boli povinný použiť SAP ERP systém.</w:t>
      </w:r>
    </w:p>
    <w:p w14:paraId="37F1B1AD" w14:textId="5E8A4051" w:rsidR="00070286" w:rsidRDefault="00070286" w:rsidP="00C65453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>Spoločnosť SAP tvrdí, že jej primárne zameranie na rast spočíva na interných inováci</w:t>
      </w:r>
      <w:r w:rsidR="00F52C9B">
        <w:rPr>
          <w:rFonts w:eastAsia="Times New Roman"/>
          <w:shd w:val="clear" w:color="auto" w:fill="FFFFFF"/>
        </w:rPr>
        <w:t>á</w:t>
      </w:r>
      <w:r>
        <w:rPr>
          <w:rFonts w:eastAsia="Times New Roman"/>
          <w:shd w:val="clear" w:color="auto" w:fill="FFFFFF"/>
        </w:rPr>
        <w:t xml:space="preserve">ch prostredníctvom vývoja a zdokonaľovania vlastných produktov. Ako krok týmto smerom spoločnosť vytvorila SAP </w:t>
      </w:r>
      <w:proofErr w:type="spellStart"/>
      <w:r>
        <w:rPr>
          <w:rFonts w:eastAsia="Times New Roman"/>
          <w:shd w:val="clear" w:color="auto" w:fill="FFFFFF"/>
        </w:rPr>
        <w:t>Labs</w:t>
      </w:r>
      <w:proofErr w:type="spellEnd"/>
      <w:r>
        <w:rPr>
          <w:rFonts w:eastAsia="Times New Roman"/>
          <w:shd w:val="clear" w:color="auto" w:fill="FFFFFF"/>
        </w:rPr>
        <w:t xml:space="preserve">, ktoré vyvíjajú a vylepšujú základné produkty. Tieto sa nachádzajú v </w:t>
      </w:r>
      <w:r w:rsidRPr="00F52C9B">
        <w:rPr>
          <w:rFonts w:eastAsia="Times New Roman"/>
          <w:color w:val="00B050"/>
          <w:shd w:val="clear" w:color="auto" w:fill="FFFFFF"/>
        </w:rPr>
        <w:t>klastroch*</w:t>
      </w:r>
      <w:r>
        <w:rPr>
          <w:rFonts w:eastAsia="Times New Roman"/>
          <w:shd w:val="clear" w:color="auto" w:fill="FFFFFF"/>
        </w:rPr>
        <w:t xml:space="preserve"> vyspelých technológií na celom svete, napríklad v </w:t>
      </w:r>
      <w:proofErr w:type="spellStart"/>
      <w:r>
        <w:rPr>
          <w:rFonts w:eastAsia="Times New Roman"/>
          <w:shd w:val="clear" w:color="auto" w:fill="FFFFFF"/>
        </w:rPr>
        <w:t>Bangalore</w:t>
      </w:r>
      <w:proofErr w:type="spellEnd"/>
      <w:r>
        <w:rPr>
          <w:rFonts w:eastAsia="Times New Roman"/>
          <w:shd w:val="clear" w:color="auto" w:fill="FFFFFF"/>
        </w:rPr>
        <w:t xml:space="preserve"> v Indii a v </w:t>
      </w:r>
      <w:proofErr w:type="spellStart"/>
      <w:r>
        <w:rPr>
          <w:rFonts w:eastAsia="Times New Roman"/>
          <w:shd w:val="clear" w:color="auto" w:fill="FFFFFF"/>
        </w:rPr>
        <w:t>Palto</w:t>
      </w:r>
      <w:proofErr w:type="spellEnd"/>
      <w:r>
        <w:rPr>
          <w:rFonts w:eastAsia="Times New Roman"/>
          <w:shd w:val="clear" w:color="auto" w:fill="FFFFFF"/>
        </w:rPr>
        <w:t xml:space="preserve"> </w:t>
      </w:r>
      <w:proofErr w:type="spellStart"/>
      <w:r>
        <w:rPr>
          <w:rFonts w:eastAsia="Times New Roman"/>
          <w:shd w:val="clear" w:color="auto" w:fill="FFFFFF"/>
        </w:rPr>
        <w:t>Alto</w:t>
      </w:r>
      <w:proofErr w:type="spellEnd"/>
      <w:r>
        <w:rPr>
          <w:rFonts w:eastAsia="Times New Roman"/>
          <w:shd w:val="clear" w:color="auto" w:fill="FFFFFF"/>
        </w:rPr>
        <w:t xml:space="preserve"> v Kalifornii.</w:t>
      </w:r>
    </w:p>
    <w:p w14:paraId="431A8924" w14:textId="2C81599D" w:rsidR="005A5899" w:rsidRPr="00070286" w:rsidRDefault="005A5899" w:rsidP="00C65453">
      <w:pPr>
        <w:pStyle w:val="Normlnywebov"/>
        <w:shd w:val="clear" w:color="auto" w:fill="FFFFFF"/>
        <w:spacing w:before="360" w:beforeAutospacing="0" w:after="360" w:afterAutospacing="0"/>
        <w:rPr>
          <w:color w:val="FF0000"/>
        </w:rPr>
      </w:pPr>
      <w:proofErr w:type="spellStart"/>
      <w:r w:rsidRPr="00070286">
        <w:rPr>
          <w:color w:val="FF0000"/>
        </w:rPr>
        <w:t>Since</w:t>
      </w:r>
      <w:proofErr w:type="spellEnd"/>
      <w:r w:rsidRPr="00070286">
        <w:rPr>
          <w:color w:val="FF0000"/>
        </w:rPr>
        <w:t xml:space="preserve"> 1996,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company</w:t>
      </w:r>
      <w:proofErr w:type="spellEnd"/>
      <w:r w:rsidRPr="00070286">
        <w:rPr>
          <w:color w:val="FF0000"/>
        </w:rPr>
        <w:t xml:space="preserve"> has </w:t>
      </w:r>
      <w:proofErr w:type="spellStart"/>
      <w:r w:rsidRPr="00070286">
        <w:rPr>
          <w:color w:val="FF0000"/>
        </w:rPr>
        <w:t>also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made</w:t>
      </w:r>
      <w:proofErr w:type="spellEnd"/>
      <w:r w:rsidRPr="00070286">
        <w:rPr>
          <w:color w:val="FF0000"/>
        </w:rPr>
        <w:t xml:space="preserve"> more </w:t>
      </w:r>
      <w:proofErr w:type="spellStart"/>
      <w:r w:rsidRPr="00070286">
        <w:rPr>
          <w:color w:val="FF0000"/>
        </w:rPr>
        <w:t>than</w:t>
      </w:r>
      <w:proofErr w:type="spellEnd"/>
      <w:r w:rsidRPr="00070286">
        <w:rPr>
          <w:color w:val="FF0000"/>
        </w:rPr>
        <w:t xml:space="preserve"> 60 </w:t>
      </w:r>
      <w:proofErr w:type="spellStart"/>
      <w:r w:rsidRPr="00070286">
        <w:rPr>
          <w:color w:val="FF0000"/>
        </w:rPr>
        <w:t>acquisitions</w:t>
      </w:r>
      <w:proofErr w:type="spellEnd"/>
      <w:r w:rsidRPr="00070286">
        <w:rPr>
          <w:color w:val="FF0000"/>
        </w:rPr>
        <w:t xml:space="preserve">. A major </w:t>
      </w:r>
      <w:proofErr w:type="spellStart"/>
      <w:r w:rsidRPr="00070286">
        <w:rPr>
          <w:color w:val="FF0000"/>
        </w:rPr>
        <w:t>focus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for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company</w:t>
      </w:r>
      <w:proofErr w:type="spellEnd"/>
      <w:r w:rsidRPr="00070286">
        <w:rPr>
          <w:color w:val="FF0000"/>
        </w:rPr>
        <w:t xml:space="preserve"> in </w:t>
      </w:r>
      <w:proofErr w:type="spellStart"/>
      <w:r w:rsidRPr="00070286">
        <w:rPr>
          <w:color w:val="FF0000"/>
        </w:rPr>
        <w:t>recent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years</w:t>
      </w:r>
      <w:proofErr w:type="spellEnd"/>
      <w:r w:rsidRPr="00070286">
        <w:rPr>
          <w:color w:val="FF0000"/>
        </w:rPr>
        <w:t xml:space="preserve"> has </w:t>
      </w:r>
      <w:proofErr w:type="spellStart"/>
      <w:r w:rsidRPr="00070286">
        <w:rPr>
          <w:color w:val="FF0000"/>
        </w:rPr>
        <w:t>been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building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its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cloud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computing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capabilities</w:t>
      </w:r>
      <w:proofErr w:type="spellEnd"/>
      <w:r w:rsidRPr="00070286">
        <w:rPr>
          <w:color w:val="FF0000"/>
        </w:rPr>
        <w:t xml:space="preserve"> and </w:t>
      </w:r>
      <w:proofErr w:type="spellStart"/>
      <w:r w:rsidRPr="00070286">
        <w:rPr>
          <w:color w:val="FF0000"/>
        </w:rPr>
        <w:t>enabling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greater</w:t>
      </w:r>
      <w:proofErr w:type="spellEnd"/>
      <w:r w:rsidRPr="00070286">
        <w:rPr>
          <w:color w:val="FF0000"/>
        </w:rPr>
        <w:t xml:space="preserve"> mobility. </w:t>
      </w:r>
      <w:proofErr w:type="spellStart"/>
      <w:r w:rsidRPr="00070286">
        <w:rPr>
          <w:color w:val="FF0000"/>
        </w:rPr>
        <w:t>Acquiring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companies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with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such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technologies</w:t>
      </w:r>
      <w:proofErr w:type="spellEnd"/>
      <w:r w:rsidRPr="00070286">
        <w:rPr>
          <w:color w:val="FF0000"/>
        </w:rPr>
        <w:t xml:space="preserve"> has </w:t>
      </w:r>
      <w:proofErr w:type="spellStart"/>
      <w:r w:rsidRPr="00070286">
        <w:rPr>
          <w:color w:val="FF0000"/>
        </w:rPr>
        <w:t>helped</w:t>
      </w:r>
      <w:proofErr w:type="spellEnd"/>
      <w:r w:rsidRPr="00070286">
        <w:rPr>
          <w:color w:val="FF0000"/>
        </w:rPr>
        <w:t xml:space="preserve"> to </w:t>
      </w:r>
      <w:proofErr w:type="spellStart"/>
      <w:r w:rsidRPr="00070286">
        <w:rPr>
          <w:color w:val="FF0000"/>
        </w:rPr>
        <w:t>build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those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capabilities</w:t>
      </w:r>
      <w:proofErr w:type="spellEnd"/>
      <w:r w:rsidRPr="00070286">
        <w:rPr>
          <w:color w:val="FF0000"/>
        </w:rPr>
        <w:t xml:space="preserve">. A </w:t>
      </w:r>
      <w:proofErr w:type="spellStart"/>
      <w:r w:rsidRPr="00070286">
        <w:rPr>
          <w:color w:val="FF0000"/>
        </w:rPr>
        <w:t>few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acquisitions</w:t>
      </w:r>
      <w:proofErr w:type="spellEnd"/>
      <w:r w:rsidRPr="00070286">
        <w:rPr>
          <w:color w:val="FF0000"/>
        </w:rPr>
        <w:t xml:space="preserve"> </w:t>
      </w:r>
      <w:proofErr w:type="spellStart"/>
      <w:r w:rsidRPr="00070286">
        <w:rPr>
          <w:color w:val="FF0000"/>
        </w:rPr>
        <w:t>that</w:t>
      </w:r>
      <w:proofErr w:type="spellEnd"/>
      <w:r w:rsidRPr="00070286">
        <w:rPr>
          <w:color w:val="FF0000"/>
        </w:rPr>
        <w:t xml:space="preserve"> serve as </w:t>
      </w:r>
      <w:proofErr w:type="spellStart"/>
      <w:r w:rsidRPr="00070286">
        <w:rPr>
          <w:color w:val="FF0000"/>
        </w:rPr>
        <w:t>examples</w:t>
      </w:r>
      <w:proofErr w:type="spellEnd"/>
      <w:r w:rsidRPr="00070286">
        <w:rPr>
          <w:color w:val="FF0000"/>
        </w:rPr>
        <w:t xml:space="preserve"> are:</w:t>
      </w:r>
    </w:p>
    <w:p w14:paraId="79A44066" w14:textId="6A1D2CBB" w:rsidR="00070286" w:rsidRDefault="00070286" w:rsidP="00C65453">
      <w:pPr>
        <w:spacing w:before="360" w:after="360" w:line="240" w:lineRule="auto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</w:rPr>
        <w:t>Od roku 1996, spoločnosť taktiež uskutočnila viac ako 60 akvizícií*. Hlavným cieľom spoločnosť v posledných rokoch bolo budovanie schopností v rámci internetového počítania (</w:t>
      </w:r>
      <w:proofErr w:type="spellStart"/>
      <w:r w:rsidRPr="00F52C9B">
        <w:rPr>
          <w:rFonts w:eastAsia="Times New Roman"/>
          <w:color w:val="00B050"/>
          <w:shd w:val="clear" w:color="auto" w:fill="FFFFFF"/>
        </w:rPr>
        <w:t>cloud</w:t>
      </w:r>
      <w:proofErr w:type="spellEnd"/>
      <w:r w:rsidRPr="00F52C9B">
        <w:rPr>
          <w:rFonts w:eastAsia="Times New Roman"/>
          <w:color w:val="00B050"/>
          <w:shd w:val="clear" w:color="auto" w:fill="FFFFFF"/>
        </w:rPr>
        <w:t xml:space="preserve"> </w:t>
      </w:r>
      <w:proofErr w:type="spellStart"/>
      <w:r w:rsidRPr="00F52C9B">
        <w:rPr>
          <w:rFonts w:eastAsia="Times New Roman"/>
          <w:color w:val="00B050"/>
          <w:shd w:val="clear" w:color="auto" w:fill="FFFFFF"/>
        </w:rPr>
        <w:t>computing</w:t>
      </w:r>
      <w:proofErr w:type="spellEnd"/>
      <w:r w:rsidRPr="00F52C9B">
        <w:rPr>
          <w:rFonts w:eastAsia="Times New Roman"/>
          <w:color w:val="00B050"/>
          <w:shd w:val="clear" w:color="auto" w:fill="FFFFFF"/>
        </w:rPr>
        <w:t>*)</w:t>
      </w:r>
      <w:r>
        <w:rPr>
          <w:rFonts w:eastAsia="Times New Roman"/>
          <w:shd w:val="clear" w:color="auto" w:fill="FFFFFF"/>
        </w:rPr>
        <w:t>, čo by umožnilo väčšiu mobilitu. Získanie spoločností, ktoré s týmito technológiami pracujú, pomohlo vybudovať tieto schopnosti. Niekoľko akvizícií, ktoré slúžia ako príklady sú:</w:t>
      </w:r>
    </w:p>
    <w:p w14:paraId="2AE56E04" w14:textId="77777777" w:rsidR="00070286" w:rsidRPr="00A00002" w:rsidRDefault="00070286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A00002">
        <w:rPr>
          <w:rFonts w:eastAsia="Times New Roman"/>
          <w:shd w:val="clear" w:color="auto" w:fill="FFFFFF"/>
        </w:rPr>
        <w:t>Qualtrics</w:t>
      </w:r>
      <w:proofErr w:type="spellEnd"/>
      <w:r w:rsidRPr="00A00002">
        <w:rPr>
          <w:rFonts w:eastAsia="Times New Roman"/>
          <w:shd w:val="clear" w:color="auto" w:fill="FFFFFF"/>
        </w:rPr>
        <w:t>, 2018, manažment skúseností, doteraz druhá najväčšia akvizícia</w:t>
      </w:r>
    </w:p>
    <w:p w14:paraId="375B1800" w14:textId="77777777" w:rsidR="00070286" w:rsidRPr="00A00002" w:rsidRDefault="00070286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A00002">
        <w:rPr>
          <w:rFonts w:eastAsia="Times New Roman"/>
          <w:shd w:val="clear" w:color="auto" w:fill="FFFFFF"/>
        </w:rPr>
        <w:t>CallidusCloyd</w:t>
      </w:r>
      <w:proofErr w:type="spellEnd"/>
      <w:r w:rsidRPr="00A00002">
        <w:rPr>
          <w:rFonts w:eastAsia="Times New Roman"/>
          <w:shd w:val="clear" w:color="auto" w:fill="FFFFFF"/>
        </w:rPr>
        <w:t>, 2018, riadenie výkonnosti obchodného tímu</w:t>
      </w:r>
    </w:p>
    <w:p w14:paraId="16D6D4EB" w14:textId="77777777" w:rsidR="00070286" w:rsidRPr="00A00002" w:rsidRDefault="00070286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A00002">
        <w:rPr>
          <w:rFonts w:eastAsia="Times New Roman"/>
          <w:shd w:val="clear" w:color="auto" w:fill="FFFFFF"/>
        </w:rPr>
        <w:t>Concur</w:t>
      </w:r>
      <w:proofErr w:type="spellEnd"/>
      <w:r w:rsidRPr="00A00002">
        <w:rPr>
          <w:rFonts w:eastAsia="Times New Roman"/>
          <w:shd w:val="clear" w:color="auto" w:fill="FFFFFF"/>
        </w:rPr>
        <w:t xml:space="preserve"> Technologies, 2014, softvér na správu cestovania a výdavkov ako online služba, doteraz najväčšia akvizícia</w:t>
      </w:r>
    </w:p>
    <w:p w14:paraId="2004AA07" w14:textId="684CC23B" w:rsidR="00070286" w:rsidRPr="00A00002" w:rsidRDefault="00CE406C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hyperlink r:id="rId36" w:history="1">
        <w:proofErr w:type="spellStart"/>
        <w:r w:rsidR="00070286" w:rsidRPr="00A00002">
          <w:rPr>
            <w:rStyle w:val="Hypertextovprepojenie"/>
            <w:rFonts w:eastAsia="Times New Roman"/>
            <w:color w:val="auto"/>
            <w:u w:val="none"/>
            <w:shd w:val="clear" w:color="auto" w:fill="FFFFFF"/>
          </w:rPr>
          <w:t>Fieldglass</w:t>
        </w:r>
        <w:proofErr w:type="spellEnd"/>
      </w:hyperlink>
      <w:r w:rsidR="00070286" w:rsidRPr="00A00002">
        <w:rPr>
          <w:rFonts w:eastAsia="Times New Roman"/>
          <w:shd w:val="clear" w:color="auto" w:fill="FFFFFF"/>
        </w:rPr>
        <w:t xml:space="preserve">, 2014, cloudová </w:t>
      </w:r>
      <w:proofErr w:type="spellStart"/>
      <w:r w:rsidR="00070286" w:rsidRPr="00A00002">
        <w:rPr>
          <w:rFonts w:eastAsia="Times New Roman"/>
          <w:shd w:val="clear" w:color="auto" w:fill="FFFFFF"/>
        </w:rPr>
        <w:t>kontingentná</w:t>
      </w:r>
      <w:proofErr w:type="spellEnd"/>
      <w:r w:rsidR="00070286" w:rsidRPr="00A00002">
        <w:rPr>
          <w:rFonts w:eastAsia="Times New Roman"/>
          <w:shd w:val="clear" w:color="auto" w:fill="FFFFFF"/>
        </w:rPr>
        <w:t xml:space="preserve"> práca a služby</w:t>
      </w:r>
    </w:p>
    <w:p w14:paraId="34ED6FA0" w14:textId="77777777" w:rsidR="00070286" w:rsidRPr="00A00002" w:rsidRDefault="00070286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proofErr w:type="spellStart"/>
      <w:r w:rsidRPr="00A00002">
        <w:rPr>
          <w:rFonts w:eastAsia="Times New Roman"/>
          <w:shd w:val="clear" w:color="auto" w:fill="FFFFFF"/>
        </w:rPr>
        <w:t>Hybris</w:t>
      </w:r>
      <w:proofErr w:type="spellEnd"/>
      <w:r w:rsidRPr="00A00002">
        <w:rPr>
          <w:rFonts w:eastAsia="Times New Roman"/>
          <w:shd w:val="clear" w:color="auto" w:fill="FFFFFF"/>
        </w:rPr>
        <w:t>, 2013, e-</w:t>
      </w:r>
      <w:proofErr w:type="spellStart"/>
      <w:r w:rsidRPr="00A00002">
        <w:rPr>
          <w:rFonts w:eastAsia="Times New Roman"/>
          <w:shd w:val="clear" w:color="auto" w:fill="FFFFFF"/>
        </w:rPr>
        <w:t>commerce</w:t>
      </w:r>
      <w:proofErr w:type="spellEnd"/>
      <w:r w:rsidRPr="00A00002">
        <w:rPr>
          <w:rFonts w:eastAsia="Times New Roman"/>
          <w:shd w:val="clear" w:color="auto" w:fill="FFFFFF"/>
        </w:rPr>
        <w:t>, súčasť balíka SAP </w:t>
      </w:r>
      <w:proofErr w:type="spellStart"/>
      <w:r w:rsidR="00CE406C">
        <w:fldChar w:fldCharType="begin"/>
      </w:r>
      <w:r w:rsidR="00CE406C">
        <w:instrText xml:space="preserve"> HYPERLINK "https://searchcustomerexperience.techtarget.com/definition/SAP-Customer-Experience-Suite-CEC-Suite" </w:instrText>
      </w:r>
      <w:r w:rsidR="00CE406C">
        <w:fldChar w:fldCharType="separate"/>
      </w:r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>Customer</w:t>
      </w:r>
      <w:proofErr w:type="spellEnd"/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 xml:space="preserve"> </w:t>
      </w:r>
      <w:proofErr w:type="spellStart"/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>Engagement</w:t>
      </w:r>
      <w:proofErr w:type="spellEnd"/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 xml:space="preserve"> and </w:t>
      </w:r>
      <w:proofErr w:type="spellStart"/>
      <w:r w:rsidRPr="00A00002">
        <w:rPr>
          <w:rStyle w:val="Hypertextovprepojenie"/>
          <w:rFonts w:eastAsia="Times New Roman"/>
          <w:color w:val="auto"/>
          <w:u w:val="none"/>
          <w:shd w:val="clear" w:color="auto" w:fill="FFFFFF"/>
        </w:rPr>
        <w:t>Commerce</w:t>
      </w:r>
      <w:proofErr w:type="spellEnd"/>
      <w:r w:rsidR="00CE406C">
        <w:rPr>
          <w:rStyle w:val="Hypertextovprepojenie"/>
          <w:rFonts w:eastAsia="Times New Roman"/>
          <w:color w:val="auto"/>
          <w:u w:val="none"/>
          <w:shd w:val="clear" w:color="auto" w:fill="FFFFFF"/>
        </w:rPr>
        <w:fldChar w:fldCharType="end"/>
      </w:r>
      <w:r w:rsidRPr="00A00002">
        <w:rPr>
          <w:rFonts w:eastAsia="Times New Roman"/>
          <w:shd w:val="clear" w:color="auto" w:fill="FFFFFF"/>
        </w:rPr>
        <w:t> suite</w:t>
      </w:r>
    </w:p>
    <w:p w14:paraId="21B216F3" w14:textId="77777777" w:rsidR="00070286" w:rsidRPr="00A00002" w:rsidRDefault="00CE406C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hyperlink r:id="rId37" w:history="1">
        <w:proofErr w:type="spellStart"/>
        <w:r w:rsidR="00070286" w:rsidRPr="00A00002">
          <w:rPr>
            <w:rStyle w:val="Hypertextovprepojenie"/>
            <w:rFonts w:eastAsia="Times New Roman"/>
            <w:color w:val="auto"/>
            <w:u w:val="none"/>
            <w:shd w:val="clear" w:color="auto" w:fill="FFFFFF"/>
          </w:rPr>
          <w:t>Ariba</w:t>
        </w:r>
        <w:proofErr w:type="spellEnd"/>
      </w:hyperlink>
      <w:r w:rsidR="00070286" w:rsidRPr="00A00002">
        <w:rPr>
          <w:rFonts w:eastAsia="Times New Roman"/>
          <w:shd w:val="clear" w:color="auto" w:fill="FFFFFF"/>
        </w:rPr>
        <w:t>, 2012, cloudový B2B* trh</w:t>
      </w:r>
    </w:p>
    <w:p w14:paraId="01826CAD" w14:textId="4234E01E" w:rsidR="00070286" w:rsidRPr="00A00002" w:rsidRDefault="00CE406C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hyperlink r:id="rId38" w:history="1">
        <w:proofErr w:type="spellStart"/>
        <w:r w:rsidR="00070286" w:rsidRPr="00A00002">
          <w:rPr>
            <w:rStyle w:val="Hypertextovprepojenie"/>
            <w:rFonts w:eastAsia="Times New Roman"/>
            <w:color w:val="auto"/>
            <w:u w:val="none"/>
            <w:shd w:val="clear" w:color="auto" w:fill="FFFFFF"/>
          </w:rPr>
          <w:t>SuccessFactors</w:t>
        </w:r>
        <w:proofErr w:type="spellEnd"/>
      </w:hyperlink>
      <w:r w:rsidR="00070286" w:rsidRPr="00A00002">
        <w:rPr>
          <w:rFonts w:eastAsia="Times New Roman"/>
          <w:shd w:val="clear" w:color="auto" w:fill="FFFFFF"/>
        </w:rPr>
        <w:t>, 2011, správa ľudského kapitálu v </w:t>
      </w:r>
      <w:proofErr w:type="spellStart"/>
      <w:r w:rsidR="00070286" w:rsidRPr="00A00002">
        <w:rPr>
          <w:rFonts w:eastAsia="Times New Roman"/>
          <w:shd w:val="clear" w:color="auto" w:fill="FFFFFF"/>
        </w:rPr>
        <w:t>cloude</w:t>
      </w:r>
      <w:proofErr w:type="spellEnd"/>
    </w:p>
    <w:p w14:paraId="2BEFB31E" w14:textId="38CC829B" w:rsidR="00070286" w:rsidRPr="00A00002" w:rsidRDefault="00CE406C" w:rsidP="00C65453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375"/>
        <w:jc w:val="left"/>
        <w:rPr>
          <w:szCs w:val="24"/>
        </w:rPr>
      </w:pPr>
      <w:hyperlink r:id="rId39" w:history="1">
        <w:proofErr w:type="spellStart"/>
        <w:r w:rsidR="00070286" w:rsidRPr="00A00002">
          <w:rPr>
            <w:rStyle w:val="Hypertextovprepojenie"/>
            <w:rFonts w:eastAsia="Times New Roman"/>
            <w:color w:val="auto"/>
            <w:u w:val="none"/>
            <w:shd w:val="clear" w:color="auto" w:fill="FFFFFF"/>
          </w:rPr>
          <w:t>BusinessObjects</w:t>
        </w:r>
        <w:proofErr w:type="spellEnd"/>
      </w:hyperlink>
      <w:r w:rsidR="00070286" w:rsidRPr="00A00002">
        <w:rPr>
          <w:rFonts w:eastAsia="Times New Roman"/>
          <w:shd w:val="clear" w:color="auto" w:fill="FFFFFF"/>
        </w:rPr>
        <w:t>, 2007, obchodné spravodajstvo</w:t>
      </w:r>
    </w:p>
    <w:p w14:paraId="1033C95A" w14:textId="19721A47" w:rsidR="005A5899" w:rsidRDefault="005A5899" w:rsidP="00C65453">
      <w:pPr>
        <w:pStyle w:val="Normlnywebov"/>
        <w:shd w:val="clear" w:color="auto" w:fill="FFFFFF"/>
        <w:rPr>
          <w:color w:val="222222"/>
        </w:rPr>
      </w:pPr>
    </w:p>
    <w:p w14:paraId="4966D8A1" w14:textId="0991733B" w:rsidR="009B44DD" w:rsidRDefault="009B44DD" w:rsidP="00C65453">
      <w:pPr>
        <w:pStyle w:val="Normlnywebov"/>
        <w:shd w:val="clear" w:color="auto" w:fill="FFFFFF"/>
        <w:rPr>
          <w:color w:val="222222"/>
        </w:rPr>
      </w:pPr>
    </w:p>
    <w:p w14:paraId="2BFE50A3" w14:textId="191C89B5" w:rsidR="009B44DD" w:rsidRDefault="009B44DD" w:rsidP="00C65453">
      <w:pPr>
        <w:pStyle w:val="Normlnywebov"/>
        <w:shd w:val="clear" w:color="auto" w:fill="FFFFFF"/>
        <w:rPr>
          <w:color w:val="222222"/>
        </w:rPr>
      </w:pPr>
    </w:p>
    <w:p w14:paraId="76DB9FB8" w14:textId="77777777" w:rsidR="009B44DD" w:rsidRPr="0030612B" w:rsidRDefault="009B44DD" w:rsidP="00C65453">
      <w:pPr>
        <w:pStyle w:val="Normlnywebov"/>
        <w:shd w:val="clear" w:color="auto" w:fill="FFFFFF"/>
        <w:rPr>
          <w:color w:val="222222"/>
        </w:rPr>
      </w:pPr>
    </w:p>
    <w:p w14:paraId="5936D405" w14:textId="262CCB7B" w:rsidR="008D08EC" w:rsidRDefault="00161DB1" w:rsidP="00C65453">
      <w:pPr>
        <w:pStyle w:val="Nadpis2"/>
        <w:spacing w:line="240" w:lineRule="auto"/>
      </w:pPr>
      <w:bookmarkStart w:id="27" w:name="_Toc36384698"/>
      <w:r>
        <w:lastRenderedPageBreak/>
        <w:t>E</w:t>
      </w:r>
      <w:r w:rsidR="008D08EC">
        <w:t>xtern</w:t>
      </w:r>
      <w:r>
        <w:t>é úložiská</w:t>
      </w:r>
      <w:bookmarkEnd w:id="27"/>
    </w:p>
    <w:p w14:paraId="1F87025B" w14:textId="77777777" w:rsidR="009B44DD" w:rsidRPr="009B44DD" w:rsidRDefault="009B44DD" w:rsidP="009B44DD"/>
    <w:p w14:paraId="562E244C" w14:textId="3DDB60C5" w:rsidR="00A321C3" w:rsidRDefault="00A321C3" w:rsidP="00C65453">
      <w:pPr>
        <w:spacing w:line="240" w:lineRule="auto"/>
      </w:pPr>
      <w:r>
        <w:t xml:space="preserve">V dnešnej digitálnej dobe takmer každý </w:t>
      </w:r>
      <w:r w:rsidR="00AC67DF">
        <w:t xml:space="preserve">používa nejakú formu externého úložiska. Či sa jedná o externý pevný disk, jednotku USB </w:t>
      </w:r>
      <w:proofErr w:type="spellStart"/>
      <w:r w:rsidR="00AC67DF">
        <w:t>flash</w:t>
      </w:r>
      <w:proofErr w:type="spellEnd"/>
      <w:r w:rsidR="00AC67DF">
        <w:t xml:space="preserve"> alebo nejakú form</w:t>
      </w:r>
      <w:r w:rsidR="00A00002">
        <w:t>u</w:t>
      </w:r>
      <w:r w:rsidR="00AC67DF">
        <w:t xml:space="preserve"> </w:t>
      </w:r>
      <w:proofErr w:type="spellStart"/>
      <w:r w:rsidR="00AC67DF">
        <w:t>cloudu</w:t>
      </w:r>
      <w:r w:rsidR="00A00002">
        <w:t>ového</w:t>
      </w:r>
      <w:proofErr w:type="spellEnd"/>
      <w:r w:rsidR="00A00002">
        <w:t xml:space="preserve"> úložiska</w:t>
      </w:r>
      <w:r w:rsidR="00AC67DF">
        <w:t xml:space="preserve"> ako Google </w:t>
      </w:r>
      <w:proofErr w:type="spellStart"/>
      <w:r w:rsidR="00AC67DF">
        <w:t>Drive</w:t>
      </w:r>
      <w:proofErr w:type="spellEnd"/>
      <w:r w:rsidR="00AC67DF">
        <w:t xml:space="preserve"> alebo Microsoft </w:t>
      </w:r>
      <w:proofErr w:type="spellStart"/>
      <w:r w:rsidR="00AC67DF">
        <w:t>One</w:t>
      </w:r>
      <w:proofErr w:type="spellEnd"/>
      <w:r w:rsidR="00AC67DF">
        <w:t xml:space="preserve"> </w:t>
      </w:r>
      <w:proofErr w:type="spellStart"/>
      <w:r w:rsidR="00AC67DF">
        <w:t>Drive</w:t>
      </w:r>
      <w:proofErr w:type="spellEnd"/>
      <w:r w:rsidR="00AC67DF">
        <w:t>.</w:t>
      </w:r>
    </w:p>
    <w:p w14:paraId="241C488C" w14:textId="43098787" w:rsidR="009B44DD" w:rsidRPr="00F7436D" w:rsidRDefault="00F7436D" w:rsidP="00C65453">
      <w:pPr>
        <w:spacing w:line="240" w:lineRule="auto"/>
        <w:rPr>
          <w:color w:val="00B050"/>
        </w:rPr>
      </w:pPr>
      <w:r w:rsidRPr="00F7436D">
        <w:rPr>
          <w:color w:val="00B050"/>
        </w:rPr>
        <w:t>Úložiská som vybral podľa zadania témy.</w:t>
      </w:r>
    </w:p>
    <w:p w14:paraId="2770BA5B" w14:textId="7CD59550" w:rsidR="004A194D" w:rsidRDefault="009B44DD" w:rsidP="008D08EC">
      <w:r w:rsidRPr="00F7436D">
        <w:rPr>
          <w:b/>
          <w:bCs/>
        </w:rPr>
        <w:t xml:space="preserve">Apache </w:t>
      </w:r>
      <w:proofErr w:type="spellStart"/>
      <w:r w:rsidRPr="00F7436D">
        <w:rPr>
          <w:b/>
          <w:bCs/>
        </w:rPr>
        <w:t>Hive</w:t>
      </w:r>
      <w:proofErr w:type="spellEnd"/>
      <w:r w:rsidR="00F7436D" w:rsidRPr="00F7436D">
        <w:t xml:space="preserve"> </w:t>
      </w:r>
      <w:hyperlink r:id="rId40" w:history="1">
        <w:r w:rsidR="00F7436D">
          <w:rPr>
            <w:rStyle w:val="Hypertextovprepojenie"/>
          </w:rPr>
          <w:t>https://aws.amazon.com/big-d</w:t>
        </w:r>
        <w:r w:rsidR="00F7436D">
          <w:rPr>
            <w:rStyle w:val="Hypertextovprepojenie"/>
          </w:rPr>
          <w:t>a</w:t>
        </w:r>
        <w:r w:rsidR="00F7436D">
          <w:rPr>
            <w:rStyle w:val="Hypertextovprepojenie"/>
          </w:rPr>
          <w:t>ta/what-is-hive/</w:t>
        </w:r>
      </w:hyperlink>
    </w:p>
    <w:p w14:paraId="592E5840" w14:textId="02D73B47" w:rsidR="003E6873" w:rsidRPr="00F7436D" w:rsidRDefault="003E6873" w:rsidP="00CE406C">
      <w:pPr>
        <w:spacing w:after="225" w:line="240" w:lineRule="auto"/>
        <w:jc w:val="left"/>
        <w:rPr>
          <w:rFonts w:eastAsia="Times New Roman"/>
          <w:szCs w:val="24"/>
          <w:lang w:eastAsia="sk-SK"/>
        </w:rPr>
      </w:pPr>
      <w:r>
        <w:rPr>
          <w:rFonts w:eastAsia="Times New Roman"/>
          <w:szCs w:val="24"/>
          <w:lang w:eastAsia="sk-SK"/>
        </w:rPr>
        <w:t xml:space="preserve">Apache </w:t>
      </w:r>
      <w:proofErr w:type="spellStart"/>
      <w:r>
        <w:rPr>
          <w:rFonts w:eastAsia="Times New Roman"/>
          <w:szCs w:val="24"/>
          <w:lang w:eastAsia="sk-SK"/>
        </w:rPr>
        <w:t>Hive</w:t>
      </w:r>
      <w:proofErr w:type="spellEnd"/>
      <w:r>
        <w:rPr>
          <w:rFonts w:eastAsia="Times New Roman"/>
          <w:szCs w:val="24"/>
          <w:lang w:eastAsia="sk-SK"/>
        </w:rPr>
        <w:t xml:space="preserve"> je distribuovaný systém skladovania údajov, odolný voči poruchám, ktorý umožňuje analýzu v rozsiahlom </w:t>
      </w:r>
      <w:proofErr w:type="spellStart"/>
      <w:r>
        <w:rPr>
          <w:rFonts w:eastAsia="Times New Roman"/>
          <w:szCs w:val="24"/>
          <w:lang w:eastAsia="sk-SK"/>
        </w:rPr>
        <w:t>merítku</w:t>
      </w:r>
      <w:proofErr w:type="spellEnd"/>
      <w:r>
        <w:rPr>
          <w:rFonts w:eastAsia="Times New Roman"/>
          <w:szCs w:val="24"/>
          <w:lang w:eastAsia="sk-SK"/>
        </w:rPr>
        <w:t>. Dátový sklad poskytuje centráln</w:t>
      </w:r>
      <w:r w:rsidR="00917E77">
        <w:rPr>
          <w:rFonts w:eastAsia="Times New Roman"/>
          <w:szCs w:val="24"/>
          <w:lang w:eastAsia="sk-SK"/>
        </w:rPr>
        <w:t xml:space="preserve">e úložisko </w:t>
      </w:r>
      <w:r>
        <w:rPr>
          <w:rFonts w:eastAsia="Times New Roman"/>
          <w:szCs w:val="24"/>
          <w:lang w:eastAsia="sk-SK"/>
        </w:rPr>
        <w:t xml:space="preserve">informácií, ktoré možno ľahko analyzovať, aby </w:t>
      </w:r>
      <w:r w:rsidR="00917E77">
        <w:rPr>
          <w:rFonts w:eastAsia="Times New Roman"/>
          <w:szCs w:val="24"/>
          <w:lang w:eastAsia="sk-SK"/>
        </w:rPr>
        <w:t xml:space="preserve">sa dali robiť rozhodnutia založené na informáciách z dát. </w:t>
      </w:r>
      <w:proofErr w:type="spellStart"/>
      <w:r w:rsidR="00917E77">
        <w:rPr>
          <w:rFonts w:eastAsia="Times New Roman"/>
          <w:szCs w:val="24"/>
          <w:lang w:eastAsia="sk-SK"/>
        </w:rPr>
        <w:t>Hive</w:t>
      </w:r>
      <w:proofErr w:type="spellEnd"/>
      <w:r w:rsidR="00917E77">
        <w:rPr>
          <w:rFonts w:eastAsia="Times New Roman"/>
          <w:szCs w:val="24"/>
          <w:lang w:eastAsia="sk-SK"/>
        </w:rPr>
        <w:t xml:space="preserve"> umožňuje používateľom čítať, zapisovať a spravovať </w:t>
      </w:r>
      <w:proofErr w:type="spellStart"/>
      <w:r w:rsidR="00917E77">
        <w:rPr>
          <w:rFonts w:eastAsia="Times New Roman"/>
          <w:szCs w:val="24"/>
          <w:lang w:eastAsia="sk-SK"/>
        </w:rPr>
        <w:t>petabyty</w:t>
      </w:r>
      <w:proofErr w:type="spellEnd"/>
      <w:r w:rsidR="00917E77">
        <w:rPr>
          <w:rFonts w:eastAsia="Times New Roman"/>
          <w:szCs w:val="24"/>
          <w:lang w:eastAsia="sk-SK"/>
        </w:rPr>
        <w:t xml:space="preserve"> </w:t>
      </w:r>
      <w:r w:rsidR="00964122">
        <w:rPr>
          <w:rFonts w:eastAsia="Times New Roman"/>
          <w:szCs w:val="24"/>
          <w:lang w:eastAsia="sk-SK"/>
        </w:rPr>
        <w:t>dát s využitím SQL.</w:t>
      </w:r>
    </w:p>
    <w:p w14:paraId="055D909D" w14:textId="73EBD28D" w:rsidR="00BC1870" w:rsidRDefault="00BC1870" w:rsidP="00CE406C">
      <w:pPr>
        <w:spacing w:line="240" w:lineRule="auto"/>
      </w:pPr>
      <w:proofErr w:type="spellStart"/>
      <w:r>
        <w:t>Hive</w:t>
      </w:r>
      <w:proofErr w:type="spellEnd"/>
      <w:r>
        <w:t xml:space="preserve"> je založený na Apache </w:t>
      </w:r>
      <w:proofErr w:type="spellStart"/>
      <w:r>
        <w:t>Hadoop</w:t>
      </w:r>
      <w:proofErr w:type="spellEnd"/>
      <w:r>
        <w:t xml:space="preserve">, čo je </w:t>
      </w:r>
      <w:proofErr w:type="spellStart"/>
      <w:r>
        <w:t>open-source</w:t>
      </w:r>
      <w:proofErr w:type="spellEnd"/>
      <w:r>
        <w:t xml:space="preserve"> rámec (</w:t>
      </w:r>
      <w:proofErr w:type="spellStart"/>
      <w:r>
        <w:t>framework</w:t>
      </w:r>
      <w:proofErr w:type="spellEnd"/>
      <w:r>
        <w:t xml:space="preserve">), ktorý sa používa na efektívne ukladanie a spracovanie veľkého množstva údajov. Výsledkom je, že </w:t>
      </w:r>
      <w:proofErr w:type="spellStart"/>
      <w:r>
        <w:t>Hive</w:t>
      </w:r>
      <w:proofErr w:type="spellEnd"/>
      <w:r>
        <w:t xml:space="preserve"> je úzko integrovaný s </w:t>
      </w:r>
      <w:proofErr w:type="spellStart"/>
      <w:r>
        <w:t>Hadoopom</w:t>
      </w:r>
      <w:proofErr w:type="spellEnd"/>
      <w:r>
        <w:t xml:space="preserve"> </w:t>
      </w:r>
      <w:r w:rsidRPr="00BC1870">
        <w:rPr>
          <w:color w:val="70AD47" w:themeColor="accent6"/>
        </w:rPr>
        <w:t>(skloňovanie</w:t>
      </w:r>
      <w:r w:rsidR="000111F6">
        <w:rPr>
          <w:color w:val="70AD47" w:themeColor="accent6"/>
        </w:rPr>
        <w:t>?</w:t>
      </w:r>
      <w:r w:rsidRPr="00BC1870">
        <w:rPr>
          <w:color w:val="70AD47" w:themeColor="accent6"/>
        </w:rPr>
        <w:t>)</w:t>
      </w:r>
      <w:r>
        <w:rPr>
          <w:color w:val="70AD47" w:themeColor="accent6"/>
        </w:rPr>
        <w:t xml:space="preserve"> </w:t>
      </w:r>
      <w:r>
        <w:t xml:space="preserve">a je navrhnutý tak, aby dokázal rýchlo spracovať </w:t>
      </w:r>
      <w:proofErr w:type="spellStart"/>
      <w:r>
        <w:t>petabyty</w:t>
      </w:r>
      <w:proofErr w:type="spellEnd"/>
      <w:r>
        <w:t xml:space="preserve"> dát. Čo robí </w:t>
      </w:r>
      <w:proofErr w:type="spellStart"/>
      <w:r>
        <w:t>Hive</w:t>
      </w:r>
      <w:proofErr w:type="spellEnd"/>
      <w:r>
        <w:t xml:space="preserve"> unikátnym je jeho schopnosť </w:t>
      </w:r>
      <w:proofErr w:type="spellStart"/>
      <w:r>
        <w:t>dotazovať</w:t>
      </w:r>
      <w:proofErr w:type="spellEnd"/>
      <w:r>
        <w:t xml:space="preserve"> sa na veľké množstvá údajov pomocou Apache </w:t>
      </w:r>
      <w:proofErr w:type="spellStart"/>
      <w:r>
        <w:t>Tez</w:t>
      </w:r>
      <w:proofErr w:type="spellEnd"/>
      <w:r>
        <w:t xml:space="preserve"> alebo </w:t>
      </w:r>
      <w:proofErr w:type="spellStart"/>
      <w:r>
        <w:t>MapReduce</w:t>
      </w:r>
      <w:proofErr w:type="spellEnd"/>
      <w:r>
        <w:t xml:space="preserve"> cez rozhranie </w:t>
      </w:r>
      <w:r w:rsidRPr="00CE406C">
        <w:rPr>
          <w:szCs w:val="24"/>
        </w:rPr>
        <w:t xml:space="preserve">podobnému </w:t>
      </w:r>
      <w:proofErr w:type="spellStart"/>
      <w:r w:rsidR="00CE406C" w:rsidRPr="00CE406C">
        <w:rPr>
          <w:color w:val="222222"/>
          <w:szCs w:val="24"/>
          <w:shd w:val="clear" w:color="auto" w:fill="FFFFFF"/>
        </w:rPr>
        <w:t>Structured</w:t>
      </w:r>
      <w:proofErr w:type="spellEnd"/>
      <w:r w:rsidR="00CE406C" w:rsidRPr="00CE406C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="00CE406C" w:rsidRPr="00CE406C">
        <w:rPr>
          <w:color w:val="222222"/>
          <w:szCs w:val="24"/>
          <w:shd w:val="clear" w:color="auto" w:fill="FFFFFF"/>
        </w:rPr>
        <w:t>Query</w:t>
      </w:r>
      <w:proofErr w:type="spellEnd"/>
      <w:r w:rsidR="00CE406C" w:rsidRPr="00CE406C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="00CE406C" w:rsidRPr="00CE406C">
        <w:rPr>
          <w:color w:val="222222"/>
          <w:szCs w:val="24"/>
          <w:shd w:val="clear" w:color="auto" w:fill="FFFFFF"/>
        </w:rPr>
        <w:t>Language</w:t>
      </w:r>
      <w:proofErr w:type="spellEnd"/>
      <w:r w:rsidR="00CE406C" w:rsidRPr="00CE406C">
        <w:rPr>
          <w:color w:val="222222"/>
          <w:szCs w:val="24"/>
          <w:shd w:val="clear" w:color="auto" w:fill="FFFFFF"/>
        </w:rPr>
        <w:t xml:space="preserve"> </w:t>
      </w:r>
      <w:r w:rsidR="00CE406C">
        <w:rPr>
          <w:rFonts w:ascii="Arial" w:hAnsi="Arial" w:cs="Arial"/>
          <w:color w:val="222222"/>
          <w:shd w:val="clear" w:color="auto" w:fill="FFFFFF"/>
        </w:rPr>
        <w:t>(</w:t>
      </w:r>
      <w:r>
        <w:t>SQL</w:t>
      </w:r>
      <w:r w:rsidR="00CE406C">
        <w:t>)</w:t>
      </w:r>
      <w:r>
        <w:t>.</w:t>
      </w:r>
    </w:p>
    <w:p w14:paraId="34B08BB1" w14:textId="77777777" w:rsidR="000111F6" w:rsidRDefault="000111F6" w:rsidP="00BC1870">
      <w:pPr>
        <w:spacing w:line="240" w:lineRule="auto"/>
        <w:ind w:firstLine="0"/>
      </w:pPr>
    </w:p>
    <w:p w14:paraId="3C206DCC" w14:textId="77CDFEB0" w:rsidR="00BC1870" w:rsidRPr="000111F6" w:rsidRDefault="00CE406C" w:rsidP="00BC1870">
      <w:pPr>
        <w:spacing w:line="240" w:lineRule="auto"/>
        <w:ind w:firstLine="0"/>
      </w:pPr>
      <w:r>
        <w:tab/>
        <w:t>Bol vytvorený, aby umožnil ľuďom, ktorí nie sú programátori ale sú oboznámení s SQL, pracovať s </w:t>
      </w:r>
      <w:proofErr w:type="spellStart"/>
      <w:r>
        <w:t>petabajtami</w:t>
      </w:r>
      <w:proofErr w:type="spellEnd"/>
      <w:r>
        <w:t xml:space="preserve"> dát pomocou rozhrania podobného SQL s názvom </w:t>
      </w:r>
      <w:proofErr w:type="spellStart"/>
      <w:r>
        <w:t>HiveQL</w:t>
      </w:r>
      <w:proofErr w:type="spellEnd"/>
      <w:r>
        <w:t xml:space="preserve">. Tradičné relačné databázy sú určené na malé a stredné množiny údajov ale nespracovávajú dobre obrovské množiny údajov. </w:t>
      </w:r>
      <w:proofErr w:type="spellStart"/>
      <w:r>
        <w:t>Hive</w:t>
      </w:r>
      <w:proofErr w:type="spellEnd"/>
      <w:r>
        <w:t xml:space="preserve"> namiesto toho používa dávkové spracovanie, takže pracuje rýchlo vo veľmi veľkej distribuovanej databáze. </w:t>
      </w:r>
      <w:proofErr w:type="spellStart"/>
      <w:r>
        <w:t>Hive</w:t>
      </w:r>
      <w:proofErr w:type="spellEnd"/>
      <w:r>
        <w:t xml:space="preserve"> transformuje dotazy </w:t>
      </w:r>
      <w:r w:rsidRPr="00CE406C">
        <w:rPr>
          <w:color w:val="70AD47" w:themeColor="accent6"/>
        </w:rPr>
        <w:t>(</w:t>
      </w:r>
      <w:proofErr w:type="spellStart"/>
      <w:r w:rsidRPr="00CE406C">
        <w:rPr>
          <w:color w:val="70AD47" w:themeColor="accent6"/>
        </w:rPr>
        <w:t>query</w:t>
      </w:r>
      <w:proofErr w:type="spellEnd"/>
      <w:r w:rsidRPr="00CE406C">
        <w:rPr>
          <w:color w:val="70AD47" w:themeColor="accent6"/>
        </w:rPr>
        <w:t>, preložiť?)</w:t>
      </w:r>
      <w:r>
        <w:rPr>
          <w:color w:val="70AD47" w:themeColor="accent6"/>
        </w:rPr>
        <w:t xml:space="preserve"> </w:t>
      </w:r>
      <w:proofErr w:type="spellStart"/>
      <w:r w:rsidRPr="00CE406C">
        <w:t>H</w:t>
      </w:r>
      <w:r>
        <w:t>iveQL</w:t>
      </w:r>
      <w:proofErr w:type="spellEnd"/>
      <w:r>
        <w:t xml:space="preserve"> na úlohy </w:t>
      </w:r>
      <w:proofErr w:type="spellStart"/>
      <w:r>
        <w:t>MapReduce</w:t>
      </w:r>
      <w:proofErr w:type="spellEnd"/>
      <w:r>
        <w:t xml:space="preserve"> alebo </w:t>
      </w:r>
      <w:proofErr w:type="spellStart"/>
      <w:r>
        <w:t>Tez</w:t>
      </w:r>
      <w:proofErr w:type="spellEnd"/>
      <w:r>
        <w:t xml:space="preserve">, ktoré sú spustené v rámci distribuovaného plánovania úloh Apache </w:t>
      </w:r>
      <w:proofErr w:type="spellStart"/>
      <w:r>
        <w:t>Hadoop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Negotiator</w:t>
      </w:r>
      <w:proofErr w:type="spellEnd"/>
      <w:r>
        <w:t xml:space="preserve"> (YARN).</w:t>
      </w:r>
      <w:r w:rsidR="000111F6">
        <w:t xml:space="preserve"> Dopytuje údaje uložené v distribuovanom úložisku, ako </w:t>
      </w:r>
      <w:proofErr w:type="spellStart"/>
      <w:r w:rsidR="000111F6">
        <w:t>Hadoop</w:t>
      </w:r>
      <w:proofErr w:type="spellEnd"/>
      <w:r w:rsidR="000111F6">
        <w:t xml:space="preserve"> </w:t>
      </w:r>
      <w:proofErr w:type="spellStart"/>
      <w:r w:rsidR="000111F6">
        <w:t>Distributed</w:t>
      </w:r>
      <w:proofErr w:type="spellEnd"/>
      <w:r w:rsidR="000111F6">
        <w:t xml:space="preserve"> </w:t>
      </w:r>
      <w:proofErr w:type="spellStart"/>
      <w:r w:rsidR="000111F6">
        <w:t>File</w:t>
      </w:r>
      <w:proofErr w:type="spellEnd"/>
      <w:r w:rsidR="000111F6">
        <w:t xml:space="preserve"> </w:t>
      </w:r>
      <w:proofErr w:type="spellStart"/>
      <w:r w:rsidR="000111F6">
        <w:t>System</w:t>
      </w:r>
      <w:proofErr w:type="spellEnd"/>
      <w:r w:rsidR="000111F6">
        <w:t xml:space="preserve"> (HDFS) alebo Amazon S3. </w:t>
      </w:r>
      <w:proofErr w:type="spellStart"/>
      <w:r w:rsidR="000111F6">
        <w:t>Hive</w:t>
      </w:r>
      <w:proofErr w:type="spellEnd"/>
      <w:r w:rsidR="000111F6">
        <w:t xml:space="preserve"> ukladá svoje databázové a tabuľkové </w:t>
      </w:r>
      <w:proofErr w:type="spellStart"/>
      <w:r w:rsidR="000111F6">
        <w:t>metadata</w:t>
      </w:r>
      <w:proofErr w:type="spellEnd"/>
      <w:r w:rsidR="000111F6">
        <w:t xml:space="preserve"> </w:t>
      </w:r>
      <w:r w:rsidR="000111F6" w:rsidRPr="000111F6">
        <w:rPr>
          <w:color w:val="70AD47" w:themeColor="accent6"/>
        </w:rPr>
        <w:t>(</w:t>
      </w:r>
      <w:proofErr w:type="spellStart"/>
      <w:r w:rsidR="000111F6" w:rsidRPr="000111F6">
        <w:rPr>
          <w:color w:val="70AD47" w:themeColor="accent6"/>
        </w:rPr>
        <w:t>metaúdaje</w:t>
      </w:r>
      <w:proofErr w:type="spellEnd"/>
      <w:r w:rsidR="000111F6">
        <w:rPr>
          <w:color w:val="70AD47" w:themeColor="accent6"/>
        </w:rPr>
        <w:t>/metadáta</w:t>
      </w:r>
      <w:r w:rsidR="000111F6" w:rsidRPr="000111F6">
        <w:rPr>
          <w:color w:val="70AD47" w:themeColor="accent6"/>
        </w:rPr>
        <w:t>, preložiť? )</w:t>
      </w:r>
      <w:r w:rsidR="000111F6">
        <w:rPr>
          <w:color w:val="70AD47" w:themeColor="accent6"/>
        </w:rPr>
        <w:t xml:space="preserve"> </w:t>
      </w:r>
      <w:r w:rsidR="000111F6">
        <w:t xml:space="preserve">do </w:t>
      </w:r>
      <w:proofErr w:type="spellStart"/>
      <w:r w:rsidR="000111F6">
        <w:t>metastoru</w:t>
      </w:r>
      <w:proofErr w:type="spellEnd"/>
      <w:r w:rsidR="000111F6">
        <w:t>, čo je databázou alebo súborom zálohovaný sklad, ktorý umožňuje ľahkú abstrakciu a zisťovanie údajov.</w:t>
      </w:r>
    </w:p>
    <w:p w14:paraId="1EFB260F" w14:textId="77777777" w:rsidR="009F4D74" w:rsidRDefault="009F4D74" w:rsidP="009F4D74">
      <w:pPr>
        <w:pStyle w:val="Nadpis2"/>
        <w:numPr>
          <w:ilvl w:val="0"/>
          <w:numId w:val="0"/>
        </w:numPr>
        <w:spacing w:before="225" w:after="225"/>
      </w:pPr>
    </w:p>
    <w:p w14:paraId="2A9132AD" w14:textId="23EFDE00" w:rsidR="009F4D74" w:rsidRDefault="009F4D74" w:rsidP="009F4D74">
      <w:pPr>
        <w:pStyle w:val="Nadpis2"/>
        <w:numPr>
          <w:ilvl w:val="0"/>
          <w:numId w:val="0"/>
        </w:numPr>
        <w:spacing w:before="225" w:after="225"/>
      </w:pPr>
      <w:bookmarkStart w:id="28" w:name="_Toc36384699"/>
      <w:r>
        <w:t xml:space="preserve">Výhody </w:t>
      </w:r>
      <w:proofErr w:type="spellStart"/>
      <w:r>
        <w:t>Hive</w:t>
      </w:r>
      <w:bookmarkEnd w:id="28"/>
      <w:proofErr w:type="spellEnd"/>
    </w:p>
    <w:p w14:paraId="44246397" w14:textId="740E225E" w:rsidR="009F4D74" w:rsidRDefault="009F4D74" w:rsidP="009F4D74">
      <w:pPr>
        <w:pStyle w:val="Odsekzoznamu"/>
        <w:numPr>
          <w:ilvl w:val="0"/>
          <w:numId w:val="43"/>
        </w:numPr>
      </w:pPr>
      <w:r>
        <w:t xml:space="preserve">Rýchlosť – </w:t>
      </w:r>
      <w:r w:rsidR="001D25EA">
        <w:t xml:space="preserve">je </w:t>
      </w:r>
      <w:r>
        <w:t xml:space="preserve"> </w:t>
      </w:r>
      <w:r w:rsidR="001D25EA">
        <w:t xml:space="preserve">navrhnutý na rýchle spracovanie </w:t>
      </w:r>
      <w:proofErr w:type="spellStart"/>
      <w:r w:rsidR="001D25EA">
        <w:t>petabajtov</w:t>
      </w:r>
      <w:proofErr w:type="spellEnd"/>
      <w:r w:rsidR="001D25EA">
        <w:t xml:space="preserve"> údajov pomocou dávkového spracovania</w:t>
      </w:r>
    </w:p>
    <w:p w14:paraId="2DFAD1CA" w14:textId="5798182B" w:rsidR="001D25EA" w:rsidRPr="001D25EA" w:rsidRDefault="001D25EA" w:rsidP="009F4D74">
      <w:pPr>
        <w:pStyle w:val="Odsekzoznamu"/>
        <w:numPr>
          <w:ilvl w:val="0"/>
          <w:numId w:val="43"/>
        </w:numPr>
        <w:rPr>
          <w:color w:val="70AD47" w:themeColor="accent6"/>
        </w:rPr>
      </w:pPr>
      <w:proofErr w:type="spellStart"/>
      <w:r>
        <w:t>Familiarita</w:t>
      </w:r>
      <w:proofErr w:type="spellEnd"/>
      <w:r>
        <w:t xml:space="preserve"> </w:t>
      </w:r>
      <w:r w:rsidRPr="001D25EA">
        <w:rPr>
          <w:color w:val="70AD47" w:themeColor="accent6"/>
        </w:rPr>
        <w:t>(preklad??)</w:t>
      </w:r>
      <w:r>
        <w:rPr>
          <w:color w:val="70AD47" w:themeColor="accent6"/>
        </w:rPr>
        <w:t xml:space="preserve"> – </w:t>
      </w:r>
      <w:r>
        <w:t>poskytuje povedomý, SQL-</w:t>
      </w:r>
      <w:proofErr w:type="spellStart"/>
      <w:r>
        <w:t>like</w:t>
      </w:r>
      <w:proofErr w:type="spellEnd"/>
      <w:r>
        <w:t xml:space="preserve"> rozhranie, ktoré je prístupné aj ľudom, ktorí nie sú programátori</w:t>
      </w:r>
    </w:p>
    <w:p w14:paraId="5291DD8F" w14:textId="4DDCBAE8" w:rsidR="001D25EA" w:rsidRPr="001D25EA" w:rsidRDefault="001D25EA" w:rsidP="009F4D74">
      <w:pPr>
        <w:pStyle w:val="Odsekzoznamu"/>
        <w:numPr>
          <w:ilvl w:val="0"/>
          <w:numId w:val="43"/>
        </w:numPr>
        <w:rPr>
          <w:color w:val="70AD47" w:themeColor="accent6"/>
        </w:rPr>
      </w:pPr>
      <w:r>
        <w:t>Škálovateľnosť – dá sa ľahko distribuovať a meniť podľa potrieb</w:t>
      </w:r>
    </w:p>
    <w:p w14:paraId="15ED7DD8" w14:textId="77777777" w:rsidR="009F4D74" w:rsidRPr="0072154D" w:rsidRDefault="009F4D74" w:rsidP="009F4D74">
      <w:pPr>
        <w:pStyle w:val="Nadpis3"/>
        <w:numPr>
          <w:ilvl w:val="0"/>
          <w:numId w:val="0"/>
        </w:numPr>
        <w:spacing w:before="0"/>
        <w:rPr>
          <w:b w:val="0"/>
          <w:caps/>
          <w:color w:val="C00000"/>
          <w:lang w:eastAsia="sk-SK"/>
        </w:rPr>
      </w:pPr>
      <w:bookmarkStart w:id="29" w:name="_Toc36384700"/>
      <w:r w:rsidRPr="0072154D">
        <w:rPr>
          <w:b w:val="0"/>
          <w:bCs/>
          <w:caps/>
          <w:color w:val="C00000"/>
        </w:rPr>
        <w:lastRenderedPageBreak/>
        <w:t>FAST</w:t>
      </w:r>
      <w:bookmarkEnd w:id="29"/>
    </w:p>
    <w:p w14:paraId="53017879" w14:textId="77777777" w:rsidR="009F4D74" w:rsidRPr="0072154D" w:rsidRDefault="009F4D74" w:rsidP="009F4D74">
      <w:pPr>
        <w:pStyle w:val="Normlnywebov"/>
        <w:spacing w:before="0" w:beforeAutospacing="0" w:after="225" w:afterAutospacing="0"/>
        <w:rPr>
          <w:color w:val="C00000"/>
        </w:rPr>
      </w:pPr>
      <w:proofErr w:type="spellStart"/>
      <w:r w:rsidRPr="0072154D">
        <w:rPr>
          <w:color w:val="C00000"/>
        </w:rPr>
        <w:t>Hive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is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designed</w:t>
      </w:r>
      <w:proofErr w:type="spellEnd"/>
      <w:r w:rsidRPr="0072154D">
        <w:rPr>
          <w:color w:val="C00000"/>
        </w:rPr>
        <w:t xml:space="preserve"> to </w:t>
      </w:r>
      <w:proofErr w:type="spellStart"/>
      <w:r w:rsidRPr="0072154D">
        <w:rPr>
          <w:color w:val="C00000"/>
        </w:rPr>
        <w:t>quickly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handle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petabytes</w:t>
      </w:r>
      <w:proofErr w:type="spellEnd"/>
      <w:r w:rsidRPr="0072154D">
        <w:rPr>
          <w:color w:val="C00000"/>
        </w:rPr>
        <w:t xml:space="preserve"> of </w:t>
      </w:r>
      <w:proofErr w:type="spellStart"/>
      <w:r w:rsidRPr="0072154D">
        <w:rPr>
          <w:color w:val="C00000"/>
        </w:rPr>
        <w:t>data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using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batch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processing</w:t>
      </w:r>
      <w:proofErr w:type="spellEnd"/>
      <w:r w:rsidRPr="0072154D">
        <w:rPr>
          <w:color w:val="C00000"/>
        </w:rPr>
        <w:t>.</w:t>
      </w:r>
    </w:p>
    <w:p w14:paraId="7A778BDA" w14:textId="77777777" w:rsidR="009F4D74" w:rsidRPr="0072154D" w:rsidRDefault="009F4D74" w:rsidP="009F4D74">
      <w:pPr>
        <w:pStyle w:val="Normlnywebov"/>
        <w:spacing w:before="225" w:beforeAutospacing="0" w:after="0" w:afterAutospacing="0"/>
        <w:rPr>
          <w:color w:val="C00000"/>
        </w:rPr>
      </w:pPr>
      <w:r w:rsidRPr="0072154D">
        <w:rPr>
          <w:color w:val="C00000"/>
        </w:rPr>
        <w:t> </w:t>
      </w:r>
    </w:p>
    <w:p w14:paraId="573D187D" w14:textId="77777777" w:rsidR="009F4D74" w:rsidRPr="0072154D" w:rsidRDefault="009F4D74" w:rsidP="009F4D74">
      <w:pPr>
        <w:pStyle w:val="Nadpis3"/>
        <w:numPr>
          <w:ilvl w:val="0"/>
          <w:numId w:val="0"/>
        </w:numPr>
        <w:spacing w:before="0"/>
        <w:ind w:left="1430"/>
        <w:rPr>
          <w:b w:val="0"/>
          <w:caps/>
          <w:color w:val="C00000"/>
        </w:rPr>
      </w:pPr>
      <w:bookmarkStart w:id="30" w:name="_Toc36384701"/>
      <w:r w:rsidRPr="0072154D">
        <w:rPr>
          <w:b w:val="0"/>
          <w:bCs/>
          <w:caps/>
          <w:color w:val="C00000"/>
        </w:rPr>
        <w:t>FAMILIAR</w:t>
      </w:r>
      <w:bookmarkEnd w:id="30"/>
    </w:p>
    <w:p w14:paraId="5DE15BA2" w14:textId="77777777" w:rsidR="009F4D74" w:rsidRPr="0072154D" w:rsidRDefault="009F4D74" w:rsidP="009F4D74">
      <w:pPr>
        <w:pStyle w:val="Normlnywebov"/>
        <w:spacing w:before="0" w:beforeAutospacing="0" w:after="225" w:afterAutospacing="0"/>
        <w:rPr>
          <w:color w:val="C00000"/>
        </w:rPr>
      </w:pPr>
      <w:proofErr w:type="spellStart"/>
      <w:r w:rsidRPr="0072154D">
        <w:rPr>
          <w:color w:val="C00000"/>
        </w:rPr>
        <w:t>Hive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provides</w:t>
      </w:r>
      <w:proofErr w:type="spellEnd"/>
      <w:r w:rsidRPr="0072154D">
        <w:rPr>
          <w:color w:val="C00000"/>
        </w:rPr>
        <w:t xml:space="preserve"> a </w:t>
      </w:r>
      <w:proofErr w:type="spellStart"/>
      <w:r w:rsidRPr="0072154D">
        <w:rPr>
          <w:color w:val="C00000"/>
        </w:rPr>
        <w:t>familiar</w:t>
      </w:r>
      <w:proofErr w:type="spellEnd"/>
      <w:r w:rsidRPr="0072154D">
        <w:rPr>
          <w:color w:val="C00000"/>
        </w:rPr>
        <w:t>, SQL-</w:t>
      </w:r>
      <w:proofErr w:type="spellStart"/>
      <w:r w:rsidRPr="0072154D">
        <w:rPr>
          <w:color w:val="C00000"/>
        </w:rPr>
        <w:t>like</w:t>
      </w:r>
      <w:proofErr w:type="spellEnd"/>
      <w:r w:rsidRPr="0072154D">
        <w:rPr>
          <w:color w:val="C00000"/>
        </w:rPr>
        <w:t xml:space="preserve"> interface </w:t>
      </w:r>
      <w:proofErr w:type="spellStart"/>
      <w:r w:rsidRPr="0072154D">
        <w:rPr>
          <w:color w:val="C00000"/>
        </w:rPr>
        <w:t>that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is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accessible</w:t>
      </w:r>
      <w:proofErr w:type="spellEnd"/>
      <w:r w:rsidRPr="0072154D">
        <w:rPr>
          <w:color w:val="C00000"/>
        </w:rPr>
        <w:t xml:space="preserve"> to </w:t>
      </w:r>
      <w:proofErr w:type="spellStart"/>
      <w:r w:rsidRPr="0072154D">
        <w:rPr>
          <w:color w:val="C00000"/>
        </w:rPr>
        <w:t>non-programmers</w:t>
      </w:r>
      <w:proofErr w:type="spellEnd"/>
      <w:r w:rsidRPr="0072154D">
        <w:rPr>
          <w:color w:val="C00000"/>
        </w:rPr>
        <w:t>.</w:t>
      </w:r>
    </w:p>
    <w:p w14:paraId="29854918" w14:textId="77777777" w:rsidR="009F4D74" w:rsidRPr="0072154D" w:rsidRDefault="009F4D74" w:rsidP="009F4D74">
      <w:pPr>
        <w:pStyle w:val="Normlnywebov"/>
        <w:spacing w:before="225" w:beforeAutospacing="0" w:after="0" w:afterAutospacing="0"/>
        <w:rPr>
          <w:color w:val="C00000"/>
        </w:rPr>
      </w:pPr>
      <w:r w:rsidRPr="0072154D">
        <w:rPr>
          <w:color w:val="C00000"/>
        </w:rPr>
        <w:t> </w:t>
      </w:r>
    </w:p>
    <w:p w14:paraId="7951DF21" w14:textId="77777777" w:rsidR="009F4D74" w:rsidRPr="0072154D" w:rsidRDefault="009F4D74" w:rsidP="009F4D74">
      <w:pPr>
        <w:pStyle w:val="Nadpis3"/>
        <w:numPr>
          <w:ilvl w:val="0"/>
          <w:numId w:val="0"/>
        </w:numPr>
        <w:spacing w:before="0"/>
        <w:ind w:left="1430"/>
        <w:rPr>
          <w:b w:val="0"/>
          <w:caps/>
          <w:color w:val="C00000"/>
        </w:rPr>
      </w:pPr>
      <w:bookmarkStart w:id="31" w:name="_Toc36384702"/>
      <w:r w:rsidRPr="0072154D">
        <w:rPr>
          <w:b w:val="0"/>
          <w:bCs/>
          <w:caps/>
          <w:color w:val="C00000"/>
        </w:rPr>
        <w:t>SCALABLE</w:t>
      </w:r>
      <w:bookmarkEnd w:id="31"/>
    </w:p>
    <w:p w14:paraId="54E9E4C8" w14:textId="77777777" w:rsidR="009F4D74" w:rsidRPr="0072154D" w:rsidRDefault="009F4D74" w:rsidP="009F4D74">
      <w:pPr>
        <w:pStyle w:val="Normlnywebov"/>
        <w:spacing w:before="0" w:beforeAutospacing="0" w:after="225" w:afterAutospacing="0"/>
        <w:rPr>
          <w:color w:val="C00000"/>
        </w:rPr>
      </w:pPr>
      <w:proofErr w:type="spellStart"/>
      <w:r w:rsidRPr="0072154D">
        <w:rPr>
          <w:color w:val="C00000"/>
        </w:rPr>
        <w:t>Hive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is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easy</w:t>
      </w:r>
      <w:proofErr w:type="spellEnd"/>
      <w:r w:rsidRPr="0072154D">
        <w:rPr>
          <w:color w:val="C00000"/>
        </w:rPr>
        <w:t xml:space="preserve"> to </w:t>
      </w:r>
      <w:proofErr w:type="spellStart"/>
      <w:r w:rsidRPr="0072154D">
        <w:rPr>
          <w:color w:val="C00000"/>
        </w:rPr>
        <w:t>distribute</w:t>
      </w:r>
      <w:proofErr w:type="spellEnd"/>
      <w:r w:rsidRPr="0072154D">
        <w:rPr>
          <w:color w:val="C00000"/>
        </w:rPr>
        <w:t xml:space="preserve"> and </w:t>
      </w:r>
      <w:proofErr w:type="spellStart"/>
      <w:r w:rsidRPr="0072154D">
        <w:rPr>
          <w:color w:val="C00000"/>
        </w:rPr>
        <w:t>scale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based</w:t>
      </w:r>
      <w:proofErr w:type="spellEnd"/>
      <w:r w:rsidRPr="0072154D">
        <w:rPr>
          <w:color w:val="C00000"/>
        </w:rPr>
        <w:t xml:space="preserve"> on </w:t>
      </w:r>
      <w:proofErr w:type="spellStart"/>
      <w:r w:rsidRPr="0072154D">
        <w:rPr>
          <w:color w:val="C00000"/>
        </w:rPr>
        <w:t>your</w:t>
      </w:r>
      <w:proofErr w:type="spellEnd"/>
      <w:r w:rsidRPr="0072154D">
        <w:rPr>
          <w:color w:val="C00000"/>
        </w:rPr>
        <w:t xml:space="preserve"> </w:t>
      </w:r>
      <w:proofErr w:type="spellStart"/>
      <w:r w:rsidRPr="0072154D">
        <w:rPr>
          <w:color w:val="C00000"/>
        </w:rPr>
        <w:t>needs</w:t>
      </w:r>
      <w:proofErr w:type="spellEnd"/>
      <w:r w:rsidRPr="0072154D">
        <w:rPr>
          <w:color w:val="C00000"/>
        </w:rPr>
        <w:t>.</w:t>
      </w:r>
    </w:p>
    <w:p w14:paraId="651ADEAC" w14:textId="77777777" w:rsidR="009F4D74" w:rsidRPr="009F4D74" w:rsidRDefault="009F4D74" w:rsidP="009F4D74">
      <w:pPr>
        <w:rPr>
          <w:lang w:eastAsia="sk-SK"/>
        </w:rPr>
      </w:pPr>
    </w:p>
    <w:p w14:paraId="7BE4277B" w14:textId="7ACB8DD2" w:rsidR="00BC1870" w:rsidRDefault="00BC1870" w:rsidP="00BC1870">
      <w:pPr>
        <w:spacing w:line="240" w:lineRule="auto"/>
        <w:ind w:firstLine="0"/>
      </w:pPr>
    </w:p>
    <w:p w14:paraId="6E0CA01B" w14:textId="29609A89" w:rsidR="00BC1870" w:rsidRDefault="00BC1870" w:rsidP="00BC1870">
      <w:pPr>
        <w:spacing w:line="240" w:lineRule="auto"/>
        <w:ind w:firstLine="0"/>
        <w:rPr>
          <w:color w:val="FF0000"/>
        </w:rPr>
      </w:pP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includes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HCatalog</w:t>
      </w:r>
      <w:proofErr w:type="spellEnd"/>
      <w:r w:rsidRPr="009F4D74">
        <w:rPr>
          <w:color w:val="FF0000"/>
        </w:rPr>
        <w:t xml:space="preserve">, </w:t>
      </w:r>
      <w:proofErr w:type="spellStart"/>
      <w:r w:rsidRPr="009F4D74">
        <w:rPr>
          <w:color w:val="FF0000"/>
        </w:rPr>
        <w:t>which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is</w:t>
      </w:r>
      <w:proofErr w:type="spellEnd"/>
      <w:r w:rsidRPr="009F4D74">
        <w:rPr>
          <w:color w:val="FF0000"/>
        </w:rPr>
        <w:t xml:space="preserve"> a table and </w:t>
      </w:r>
      <w:proofErr w:type="spellStart"/>
      <w:r w:rsidRPr="009F4D74">
        <w:rPr>
          <w:color w:val="FF0000"/>
        </w:rPr>
        <w:t>storage</w:t>
      </w:r>
      <w:proofErr w:type="spellEnd"/>
      <w:r w:rsidRPr="009F4D74">
        <w:rPr>
          <w:color w:val="FF0000"/>
        </w:rPr>
        <w:t xml:space="preserve"> management </w:t>
      </w:r>
      <w:proofErr w:type="spellStart"/>
      <w:r w:rsidRPr="009F4D74">
        <w:rPr>
          <w:color w:val="FF0000"/>
        </w:rPr>
        <w:t>layer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that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reads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data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from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metastore</w:t>
      </w:r>
      <w:proofErr w:type="spellEnd"/>
      <w:r w:rsidRPr="009F4D74">
        <w:rPr>
          <w:color w:val="FF0000"/>
        </w:rPr>
        <w:t xml:space="preserve"> to </w:t>
      </w:r>
      <w:proofErr w:type="spellStart"/>
      <w:r w:rsidRPr="009F4D74">
        <w:rPr>
          <w:color w:val="FF0000"/>
        </w:rPr>
        <w:t>facilitate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seamless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integration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between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, Apache </w:t>
      </w:r>
      <w:proofErr w:type="spellStart"/>
      <w:r w:rsidRPr="009F4D74">
        <w:rPr>
          <w:color w:val="FF0000"/>
        </w:rPr>
        <w:t>Pig</w:t>
      </w:r>
      <w:proofErr w:type="spellEnd"/>
      <w:r w:rsidRPr="009F4D74">
        <w:rPr>
          <w:color w:val="FF0000"/>
        </w:rPr>
        <w:t xml:space="preserve">, and </w:t>
      </w:r>
      <w:proofErr w:type="spellStart"/>
      <w:r w:rsidRPr="009F4D74">
        <w:rPr>
          <w:color w:val="FF0000"/>
        </w:rPr>
        <w:t>MapReduce</w:t>
      </w:r>
      <w:proofErr w:type="spellEnd"/>
      <w:r w:rsidRPr="009F4D74">
        <w:rPr>
          <w:color w:val="FF0000"/>
        </w:rPr>
        <w:t xml:space="preserve">. By </w:t>
      </w:r>
      <w:proofErr w:type="spellStart"/>
      <w:r w:rsidRPr="009F4D74">
        <w:rPr>
          <w:color w:val="FF0000"/>
        </w:rPr>
        <w:t>using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metastore</w:t>
      </w:r>
      <w:proofErr w:type="spellEnd"/>
      <w:r w:rsidRPr="009F4D74">
        <w:rPr>
          <w:color w:val="FF0000"/>
        </w:rPr>
        <w:t xml:space="preserve">, </w:t>
      </w:r>
      <w:proofErr w:type="spellStart"/>
      <w:r w:rsidRPr="009F4D74">
        <w:rPr>
          <w:color w:val="FF0000"/>
        </w:rPr>
        <w:t>HCatalog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allows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Pig</w:t>
      </w:r>
      <w:proofErr w:type="spellEnd"/>
      <w:r w:rsidRPr="009F4D74">
        <w:rPr>
          <w:color w:val="FF0000"/>
        </w:rPr>
        <w:t xml:space="preserve"> and </w:t>
      </w:r>
      <w:proofErr w:type="spellStart"/>
      <w:r w:rsidRPr="009F4D74">
        <w:rPr>
          <w:color w:val="FF0000"/>
        </w:rPr>
        <w:t>MapReduce</w:t>
      </w:r>
      <w:proofErr w:type="spellEnd"/>
      <w:r w:rsidRPr="009F4D74">
        <w:rPr>
          <w:color w:val="FF0000"/>
        </w:rPr>
        <w:t xml:space="preserve"> to </w:t>
      </w:r>
      <w:proofErr w:type="spellStart"/>
      <w:r w:rsidRPr="009F4D74">
        <w:rPr>
          <w:color w:val="FF0000"/>
        </w:rPr>
        <w:t>use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same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data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structures</w:t>
      </w:r>
      <w:proofErr w:type="spellEnd"/>
      <w:r w:rsidRPr="009F4D74">
        <w:rPr>
          <w:color w:val="FF0000"/>
        </w:rPr>
        <w:t xml:space="preserve"> as </w:t>
      </w: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, so </w:t>
      </w:r>
      <w:proofErr w:type="spellStart"/>
      <w:r w:rsidRPr="009F4D74">
        <w:rPr>
          <w:color w:val="FF0000"/>
        </w:rPr>
        <w:t>that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the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metadata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doesn’t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have</w:t>
      </w:r>
      <w:proofErr w:type="spellEnd"/>
      <w:r w:rsidRPr="009F4D74">
        <w:rPr>
          <w:color w:val="FF0000"/>
        </w:rPr>
        <w:t xml:space="preserve"> to </w:t>
      </w:r>
      <w:proofErr w:type="spellStart"/>
      <w:r w:rsidRPr="009F4D74">
        <w:rPr>
          <w:color w:val="FF0000"/>
        </w:rPr>
        <w:t>be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redefined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for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each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engine</w:t>
      </w:r>
      <w:proofErr w:type="spellEnd"/>
      <w:r w:rsidRPr="009F4D74">
        <w:rPr>
          <w:color w:val="FF0000"/>
        </w:rPr>
        <w:t xml:space="preserve">. </w:t>
      </w:r>
      <w:proofErr w:type="spellStart"/>
      <w:r w:rsidRPr="009F4D74">
        <w:rPr>
          <w:color w:val="FF0000"/>
        </w:rPr>
        <w:t>Custom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applications</w:t>
      </w:r>
      <w:proofErr w:type="spellEnd"/>
      <w:r w:rsidRPr="009F4D74">
        <w:rPr>
          <w:color w:val="FF0000"/>
        </w:rPr>
        <w:t xml:space="preserve"> or </w:t>
      </w:r>
      <w:proofErr w:type="spellStart"/>
      <w:r w:rsidRPr="009F4D74">
        <w:rPr>
          <w:color w:val="FF0000"/>
        </w:rPr>
        <w:t>third</w:t>
      </w:r>
      <w:proofErr w:type="spellEnd"/>
      <w:r w:rsidRPr="009F4D74">
        <w:rPr>
          <w:color w:val="FF0000"/>
        </w:rPr>
        <w:t xml:space="preserve"> party </w:t>
      </w:r>
      <w:proofErr w:type="spellStart"/>
      <w:r w:rsidRPr="009F4D74">
        <w:rPr>
          <w:color w:val="FF0000"/>
        </w:rPr>
        <w:t>integrations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can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use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WebHCat</w:t>
      </w:r>
      <w:proofErr w:type="spellEnd"/>
      <w:r w:rsidRPr="009F4D74">
        <w:rPr>
          <w:color w:val="FF0000"/>
        </w:rPr>
        <w:t xml:space="preserve">, </w:t>
      </w:r>
      <w:proofErr w:type="spellStart"/>
      <w:r w:rsidRPr="009F4D74">
        <w:rPr>
          <w:color w:val="FF0000"/>
        </w:rPr>
        <w:t>which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is</w:t>
      </w:r>
      <w:proofErr w:type="spellEnd"/>
      <w:r w:rsidRPr="009F4D74">
        <w:rPr>
          <w:color w:val="FF0000"/>
        </w:rPr>
        <w:t xml:space="preserve"> a </w:t>
      </w:r>
      <w:proofErr w:type="spellStart"/>
      <w:r w:rsidRPr="009F4D74">
        <w:rPr>
          <w:color w:val="FF0000"/>
        </w:rPr>
        <w:t>RESTful</w:t>
      </w:r>
      <w:proofErr w:type="spellEnd"/>
      <w:r w:rsidRPr="009F4D74">
        <w:rPr>
          <w:color w:val="FF0000"/>
        </w:rPr>
        <w:t xml:space="preserve"> API </w:t>
      </w:r>
      <w:proofErr w:type="spellStart"/>
      <w:r w:rsidRPr="009F4D74">
        <w:rPr>
          <w:color w:val="FF0000"/>
        </w:rPr>
        <w:t>for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HCatalog</w:t>
      </w:r>
      <w:proofErr w:type="spellEnd"/>
      <w:r w:rsidRPr="009F4D74">
        <w:rPr>
          <w:color w:val="FF0000"/>
        </w:rPr>
        <w:t xml:space="preserve"> to </w:t>
      </w:r>
      <w:proofErr w:type="spellStart"/>
      <w:r w:rsidRPr="009F4D74">
        <w:rPr>
          <w:color w:val="FF0000"/>
        </w:rPr>
        <w:t>access</w:t>
      </w:r>
      <w:proofErr w:type="spellEnd"/>
      <w:r w:rsidRPr="009F4D74">
        <w:rPr>
          <w:color w:val="FF0000"/>
        </w:rPr>
        <w:t xml:space="preserve"> and </w:t>
      </w:r>
      <w:proofErr w:type="spellStart"/>
      <w:r w:rsidRPr="009F4D74">
        <w:rPr>
          <w:color w:val="FF0000"/>
        </w:rPr>
        <w:t>reuse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Hive</w:t>
      </w:r>
      <w:proofErr w:type="spellEnd"/>
      <w:r w:rsidRPr="009F4D74">
        <w:rPr>
          <w:color w:val="FF0000"/>
        </w:rPr>
        <w:t xml:space="preserve"> </w:t>
      </w:r>
      <w:proofErr w:type="spellStart"/>
      <w:r w:rsidRPr="009F4D74">
        <w:rPr>
          <w:color w:val="FF0000"/>
        </w:rPr>
        <w:t>metadata</w:t>
      </w:r>
      <w:proofErr w:type="spellEnd"/>
      <w:r w:rsidRPr="009F4D74">
        <w:rPr>
          <w:color w:val="FF0000"/>
        </w:rPr>
        <w:t>.</w:t>
      </w:r>
    </w:p>
    <w:p w14:paraId="7A154C43" w14:textId="77777777" w:rsidR="004A6E42" w:rsidRPr="009F4D74" w:rsidRDefault="004A6E42" w:rsidP="00BC1870">
      <w:pPr>
        <w:spacing w:line="240" w:lineRule="auto"/>
        <w:ind w:firstLine="0"/>
        <w:rPr>
          <w:color w:val="FF0000"/>
        </w:rPr>
      </w:pPr>
    </w:p>
    <w:p w14:paraId="23F9D633" w14:textId="62120EC1" w:rsidR="009B44DD" w:rsidRDefault="009B44DD" w:rsidP="008D08EC">
      <w:r w:rsidRPr="00F7436D">
        <w:rPr>
          <w:b/>
          <w:bCs/>
        </w:rPr>
        <w:t xml:space="preserve">AWS </w:t>
      </w:r>
      <w:proofErr w:type="spellStart"/>
      <w:r w:rsidRPr="00F7436D">
        <w:rPr>
          <w:b/>
          <w:bCs/>
        </w:rPr>
        <w:t>Redshift</w:t>
      </w:r>
      <w:proofErr w:type="spellEnd"/>
      <w:r w:rsidR="0072154D">
        <w:rPr>
          <w:b/>
          <w:bCs/>
        </w:rPr>
        <w:t xml:space="preserve"> </w:t>
      </w:r>
      <w:hyperlink r:id="rId41" w:history="1">
        <w:r w:rsidR="0072154D">
          <w:rPr>
            <w:rStyle w:val="Hypertextovprepojenie"/>
          </w:rPr>
          <w:t>https://www.techradar.com/news/what-is-amazon-redshift</w:t>
        </w:r>
      </w:hyperlink>
    </w:p>
    <w:p w14:paraId="467E7CDE" w14:textId="77777777" w:rsidR="0072154D" w:rsidRPr="004A6E42" w:rsidRDefault="0072154D" w:rsidP="0072154D">
      <w:pPr>
        <w:pStyle w:val="Normlnywebov"/>
        <w:shd w:val="clear" w:color="auto" w:fill="FFFFFF"/>
        <w:spacing w:before="0" w:beforeAutospacing="0" w:after="0" w:afterAutospacing="0"/>
        <w:textAlignment w:val="baseline"/>
      </w:pPr>
      <w:proofErr w:type="spellStart"/>
      <w:r w:rsidRPr="004A6E42">
        <w:t>When</w:t>
      </w:r>
      <w:proofErr w:type="spellEnd"/>
      <w:r w:rsidRPr="004A6E42">
        <w:t xml:space="preserve"> </w:t>
      </w:r>
      <w:proofErr w:type="spellStart"/>
      <w:r w:rsidRPr="004A6E42">
        <w:t>it</w:t>
      </w:r>
      <w:proofErr w:type="spellEnd"/>
      <w:r w:rsidRPr="004A6E42">
        <w:t xml:space="preserve"> </w:t>
      </w:r>
      <w:proofErr w:type="spellStart"/>
      <w:r w:rsidRPr="004A6E42">
        <w:t>comes</w:t>
      </w:r>
      <w:proofErr w:type="spellEnd"/>
      <w:r w:rsidRPr="004A6E42">
        <w:t xml:space="preserve"> to </w:t>
      </w:r>
      <w:proofErr w:type="spellStart"/>
      <w:r w:rsidRPr="004A6E42">
        <w:fldChar w:fldCharType="begin"/>
      </w:r>
      <w:r w:rsidRPr="004A6E42">
        <w:instrText xml:space="preserve"> HYPERLINK "https://www.techradar.com/best/best-cloud-computing-services" \t "_blank" </w:instrText>
      </w:r>
      <w:r w:rsidRPr="004A6E42">
        <w:fldChar w:fldCharType="separate"/>
      </w:r>
      <w:r w:rsidRPr="004A6E42">
        <w:rPr>
          <w:rStyle w:val="Hypertextovprepojenie"/>
          <w:color w:val="auto"/>
          <w:u w:val="none"/>
          <w:bdr w:val="none" w:sz="0" w:space="0" w:color="auto" w:frame="1"/>
        </w:rPr>
        <w:t>cloud</w:t>
      </w:r>
      <w:proofErr w:type="spellEnd"/>
      <w:r w:rsidRPr="004A6E42">
        <w:rPr>
          <w:rStyle w:val="Hypertextovprepojenie"/>
          <w:color w:val="auto"/>
          <w:u w:val="none"/>
          <w:bdr w:val="none" w:sz="0" w:space="0" w:color="auto" w:frame="1"/>
        </w:rPr>
        <w:t xml:space="preserve"> </w:t>
      </w:r>
      <w:proofErr w:type="spellStart"/>
      <w:r w:rsidRPr="004A6E42">
        <w:rPr>
          <w:rStyle w:val="Hypertextovprepojenie"/>
          <w:color w:val="auto"/>
          <w:u w:val="none"/>
          <w:bdr w:val="none" w:sz="0" w:space="0" w:color="auto" w:frame="1"/>
        </w:rPr>
        <w:t>computing</w:t>
      </w:r>
      <w:proofErr w:type="spellEnd"/>
      <w:r w:rsidRPr="004A6E42">
        <w:rPr>
          <w:rStyle w:val="Hypertextovprepojenie"/>
          <w:color w:val="auto"/>
          <w:u w:val="none"/>
          <w:bdr w:val="none" w:sz="0" w:space="0" w:color="auto" w:frame="1"/>
        </w:rPr>
        <w:t xml:space="preserve"> </w:t>
      </w:r>
      <w:proofErr w:type="spellStart"/>
      <w:r w:rsidRPr="004A6E42">
        <w:rPr>
          <w:rStyle w:val="Hypertextovprepojenie"/>
          <w:color w:val="auto"/>
          <w:u w:val="none"/>
          <w:bdr w:val="none" w:sz="0" w:space="0" w:color="auto" w:frame="1"/>
        </w:rPr>
        <w:t>services</w:t>
      </w:r>
      <w:proofErr w:type="spellEnd"/>
      <w:r w:rsidRPr="004A6E42">
        <w:fldChar w:fldCharType="end"/>
      </w:r>
      <w:r w:rsidRPr="004A6E42">
        <w:t xml:space="preserve">, Amazon </w:t>
      </w:r>
      <w:proofErr w:type="spellStart"/>
      <w:r w:rsidRPr="004A6E42">
        <w:t>Redshift</w:t>
      </w:r>
      <w:proofErr w:type="spellEnd"/>
      <w:r w:rsidRPr="004A6E42">
        <w:t xml:space="preserve"> </w:t>
      </w:r>
      <w:proofErr w:type="spellStart"/>
      <w:r w:rsidRPr="004A6E42">
        <w:t>is</w:t>
      </w:r>
      <w:proofErr w:type="spellEnd"/>
      <w:r w:rsidRPr="004A6E42">
        <w:t xml:space="preserve"> a </w:t>
      </w:r>
      <w:proofErr w:type="spellStart"/>
      <w:r w:rsidRPr="004A6E42">
        <w:t>powerhouse</w:t>
      </w:r>
      <w:proofErr w:type="spellEnd"/>
      <w:r w:rsidRPr="004A6E42">
        <w:t xml:space="preserve"> of </w:t>
      </w:r>
      <w:proofErr w:type="spellStart"/>
      <w:r w:rsidRPr="004A6E42">
        <w:t>data</w:t>
      </w:r>
      <w:proofErr w:type="spellEnd"/>
      <w:r w:rsidRPr="004A6E42">
        <w:t xml:space="preserve"> </w:t>
      </w:r>
      <w:proofErr w:type="spellStart"/>
      <w:r w:rsidRPr="004A6E42">
        <w:t>warehousing</w:t>
      </w:r>
      <w:proofErr w:type="spellEnd"/>
      <w:r w:rsidRPr="004A6E42">
        <w:t xml:space="preserve">. </w:t>
      </w:r>
      <w:proofErr w:type="spellStart"/>
      <w:r w:rsidRPr="004A6E42">
        <w:t>Used</w:t>
      </w:r>
      <w:proofErr w:type="spellEnd"/>
      <w:r w:rsidRPr="004A6E42">
        <w:t xml:space="preserve"> by </w:t>
      </w:r>
      <w:proofErr w:type="spellStart"/>
      <w:r w:rsidRPr="004A6E42">
        <w:t>some</w:t>
      </w:r>
      <w:proofErr w:type="spellEnd"/>
      <w:r w:rsidRPr="004A6E42">
        <w:t xml:space="preserve"> of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largest</w:t>
      </w:r>
      <w:proofErr w:type="spellEnd"/>
      <w:r w:rsidRPr="004A6E42">
        <w:t xml:space="preserve"> </w:t>
      </w:r>
      <w:proofErr w:type="spellStart"/>
      <w:r w:rsidRPr="004A6E42">
        <w:t>companies</w:t>
      </w:r>
      <w:proofErr w:type="spellEnd"/>
      <w:r w:rsidRPr="004A6E42">
        <w:t xml:space="preserve"> in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world</w:t>
      </w:r>
      <w:proofErr w:type="spellEnd"/>
      <w:r w:rsidRPr="004A6E42">
        <w:t xml:space="preserve">, </w:t>
      </w:r>
      <w:proofErr w:type="spellStart"/>
      <w:r w:rsidRPr="004A6E42">
        <w:t>including</w:t>
      </w:r>
      <w:proofErr w:type="spellEnd"/>
      <w:r w:rsidRPr="004A6E42">
        <w:t xml:space="preserve"> Ford Motor </w:t>
      </w:r>
      <w:proofErr w:type="spellStart"/>
      <w:r w:rsidRPr="004A6E42">
        <w:t>Company</w:t>
      </w:r>
      <w:proofErr w:type="spellEnd"/>
      <w:r w:rsidRPr="004A6E42">
        <w:t xml:space="preserve">, </w:t>
      </w:r>
      <w:proofErr w:type="spellStart"/>
      <w:r w:rsidRPr="004A6E42">
        <w:t>Lyft</w:t>
      </w:r>
      <w:proofErr w:type="spellEnd"/>
      <w:r w:rsidRPr="004A6E42">
        <w:t xml:space="preserve">, </w:t>
      </w:r>
      <w:proofErr w:type="spellStart"/>
      <w:r w:rsidRPr="004A6E42">
        <w:t>Intuit</w:t>
      </w:r>
      <w:proofErr w:type="spellEnd"/>
      <w:r w:rsidRPr="004A6E42">
        <w:t xml:space="preserve">, and Pfizer plus </w:t>
      </w:r>
      <w:proofErr w:type="spellStart"/>
      <w:r w:rsidRPr="004A6E42">
        <w:t>countless</w:t>
      </w:r>
      <w:proofErr w:type="spellEnd"/>
      <w:r w:rsidRPr="004A6E42">
        <w:t xml:space="preserve"> more,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data</w:t>
      </w:r>
      <w:proofErr w:type="spellEnd"/>
      <w:r w:rsidRPr="004A6E42">
        <w:t xml:space="preserve"> </w:t>
      </w:r>
      <w:proofErr w:type="spellStart"/>
      <w:r w:rsidRPr="004A6E42">
        <w:t>warehouse</w:t>
      </w:r>
      <w:proofErr w:type="spellEnd"/>
      <w:r w:rsidRPr="004A6E42">
        <w:t xml:space="preserve"> </w:t>
      </w:r>
      <w:proofErr w:type="spellStart"/>
      <w:r w:rsidRPr="004A6E42">
        <w:t>is</w:t>
      </w:r>
      <w:proofErr w:type="spellEnd"/>
      <w:r w:rsidRPr="004A6E42">
        <w:t xml:space="preserve"> </w:t>
      </w:r>
      <w:proofErr w:type="spellStart"/>
      <w:r w:rsidRPr="004A6E42">
        <w:t>used</w:t>
      </w:r>
      <w:proofErr w:type="spellEnd"/>
      <w:r w:rsidRPr="004A6E42">
        <w:t xml:space="preserve"> to </w:t>
      </w:r>
      <w:proofErr w:type="spellStart"/>
      <w:r w:rsidRPr="004A6E42">
        <w:t>store</w:t>
      </w:r>
      <w:proofErr w:type="spellEnd"/>
      <w:r w:rsidRPr="004A6E42">
        <w:t> </w:t>
      </w:r>
      <w:proofErr w:type="spellStart"/>
      <w:r w:rsidRPr="004A6E42">
        <w:fldChar w:fldCharType="begin"/>
      </w:r>
      <w:r w:rsidRPr="004A6E42">
        <w:instrText xml:space="preserve"> HYPERLINK "https://www.techradar.com/best/best-cloud-databases" \t "_blank" </w:instrText>
      </w:r>
      <w:r w:rsidRPr="004A6E42">
        <w:fldChar w:fldCharType="separate"/>
      </w:r>
      <w:r w:rsidRPr="004A6E42">
        <w:rPr>
          <w:rStyle w:val="Hypertextovprepojenie"/>
          <w:color w:val="auto"/>
          <w:u w:val="none"/>
          <w:bdr w:val="none" w:sz="0" w:space="0" w:color="auto" w:frame="1"/>
        </w:rPr>
        <w:t>cloud</w:t>
      </w:r>
      <w:proofErr w:type="spellEnd"/>
      <w:r w:rsidRPr="004A6E42">
        <w:rPr>
          <w:rStyle w:val="Hypertextovprepojenie"/>
          <w:color w:val="auto"/>
          <w:u w:val="none"/>
          <w:bdr w:val="none" w:sz="0" w:space="0" w:color="auto" w:frame="1"/>
        </w:rPr>
        <w:t xml:space="preserve"> </w:t>
      </w:r>
      <w:proofErr w:type="spellStart"/>
      <w:r w:rsidRPr="004A6E42">
        <w:rPr>
          <w:rStyle w:val="Hypertextovprepojenie"/>
          <w:color w:val="auto"/>
          <w:u w:val="none"/>
          <w:bdr w:val="none" w:sz="0" w:space="0" w:color="auto" w:frame="1"/>
        </w:rPr>
        <w:t>databases</w:t>
      </w:r>
      <w:proofErr w:type="spellEnd"/>
      <w:r w:rsidRPr="004A6E42">
        <w:fldChar w:fldCharType="end"/>
      </w:r>
      <w:r w:rsidRPr="004A6E42">
        <w:t xml:space="preserve"> and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related</w:t>
      </w:r>
      <w:proofErr w:type="spellEnd"/>
      <w:r w:rsidRPr="004A6E42">
        <w:t xml:space="preserve"> </w:t>
      </w:r>
      <w:proofErr w:type="spellStart"/>
      <w:r w:rsidRPr="004A6E42">
        <w:t>production</w:t>
      </w:r>
      <w:proofErr w:type="spellEnd"/>
      <w:r w:rsidRPr="004A6E42">
        <w:t xml:space="preserve"> </w:t>
      </w:r>
      <w:proofErr w:type="spellStart"/>
      <w:r w:rsidRPr="004A6E42">
        <w:t>data</w:t>
      </w:r>
      <w:proofErr w:type="spellEnd"/>
      <w:r w:rsidRPr="004A6E42">
        <w:t xml:space="preserve">.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concept</w:t>
      </w:r>
      <w:proofErr w:type="spellEnd"/>
      <w:r w:rsidRPr="004A6E42">
        <w:t xml:space="preserve"> of Big </w:t>
      </w:r>
      <w:proofErr w:type="spellStart"/>
      <w:r w:rsidRPr="004A6E42">
        <w:t>Data</w:t>
      </w:r>
      <w:proofErr w:type="spellEnd"/>
      <w:r w:rsidRPr="004A6E42">
        <w:t xml:space="preserve"> </w:t>
      </w:r>
      <w:proofErr w:type="spellStart"/>
      <w:r w:rsidRPr="004A6E42">
        <w:t>hinges</w:t>
      </w:r>
      <w:proofErr w:type="spellEnd"/>
      <w:r w:rsidRPr="004A6E42">
        <w:t xml:space="preserve"> on </w:t>
      </w:r>
      <w:proofErr w:type="spellStart"/>
      <w:r w:rsidRPr="004A6E42">
        <w:t>an</w:t>
      </w:r>
      <w:proofErr w:type="spellEnd"/>
      <w:r w:rsidRPr="004A6E42">
        <w:t xml:space="preserve"> </w:t>
      </w:r>
      <w:proofErr w:type="spellStart"/>
      <w:r w:rsidRPr="004A6E42">
        <w:t>ability</w:t>
      </w:r>
      <w:proofErr w:type="spellEnd"/>
      <w:r w:rsidRPr="004A6E42">
        <w:t xml:space="preserve"> to </w:t>
      </w:r>
      <w:proofErr w:type="spellStart"/>
      <w:r w:rsidRPr="004A6E42">
        <w:t>process</w:t>
      </w:r>
      <w:proofErr w:type="spellEnd"/>
      <w:r w:rsidRPr="004A6E42">
        <w:t xml:space="preserve">, </w:t>
      </w:r>
      <w:proofErr w:type="spellStart"/>
      <w:r w:rsidRPr="004A6E42">
        <w:t>store</w:t>
      </w:r>
      <w:proofErr w:type="spellEnd"/>
      <w:r w:rsidRPr="004A6E42">
        <w:t xml:space="preserve">, and </w:t>
      </w:r>
      <w:proofErr w:type="spellStart"/>
      <w:r w:rsidRPr="004A6E42">
        <w:t>analyze</w:t>
      </w:r>
      <w:proofErr w:type="spellEnd"/>
      <w:r w:rsidRPr="004A6E42">
        <w:t xml:space="preserve"> </w:t>
      </w:r>
      <w:proofErr w:type="spellStart"/>
      <w:r w:rsidRPr="004A6E42">
        <w:t>data</w:t>
      </w:r>
      <w:proofErr w:type="spellEnd"/>
      <w:r w:rsidRPr="004A6E42">
        <w:t xml:space="preserve"> in </w:t>
      </w:r>
      <w:proofErr w:type="spellStart"/>
      <w:r w:rsidRPr="004A6E42">
        <w:t>vast</w:t>
      </w:r>
      <w:proofErr w:type="spellEnd"/>
      <w:r w:rsidRPr="004A6E42">
        <w:t xml:space="preserve"> </w:t>
      </w:r>
      <w:proofErr w:type="spellStart"/>
      <w:r w:rsidRPr="004A6E42">
        <w:t>treasure</w:t>
      </w:r>
      <w:proofErr w:type="spellEnd"/>
      <w:r w:rsidRPr="004A6E42">
        <w:t xml:space="preserve"> </w:t>
      </w:r>
      <w:proofErr w:type="spellStart"/>
      <w:r w:rsidRPr="004A6E42">
        <w:t>troves</w:t>
      </w:r>
      <w:proofErr w:type="spellEnd"/>
      <w:r w:rsidRPr="004A6E42">
        <w:t xml:space="preserve">, and </w:t>
      </w:r>
      <w:proofErr w:type="spellStart"/>
      <w:r w:rsidRPr="004A6E42">
        <w:t>that</w:t>
      </w:r>
      <w:proofErr w:type="spellEnd"/>
      <w:r w:rsidRPr="004A6E42">
        <w:t xml:space="preserve"> </w:t>
      </w:r>
      <w:proofErr w:type="spellStart"/>
      <w:r w:rsidRPr="004A6E42">
        <w:t>is</w:t>
      </w:r>
      <w:proofErr w:type="spellEnd"/>
      <w:r w:rsidRPr="004A6E42">
        <w:t xml:space="preserve"> </w:t>
      </w:r>
      <w:proofErr w:type="spellStart"/>
      <w:r w:rsidRPr="004A6E42">
        <w:t>essentially</w:t>
      </w:r>
      <w:proofErr w:type="spellEnd"/>
      <w:r w:rsidRPr="004A6E42">
        <w:t xml:space="preserve"> </w:t>
      </w:r>
      <w:proofErr w:type="spellStart"/>
      <w:r w:rsidRPr="004A6E42">
        <w:t>what</w:t>
      </w:r>
      <w:proofErr w:type="spellEnd"/>
      <w:r w:rsidRPr="004A6E42">
        <w:t xml:space="preserve"> Amazon </w:t>
      </w:r>
      <w:proofErr w:type="spellStart"/>
      <w:r w:rsidRPr="004A6E42">
        <w:t>Redshift</w:t>
      </w:r>
      <w:proofErr w:type="spellEnd"/>
      <w:r w:rsidRPr="004A6E42">
        <w:t xml:space="preserve"> </w:t>
      </w:r>
      <w:proofErr w:type="spellStart"/>
      <w:r w:rsidRPr="004A6E42">
        <w:t>provides</w:t>
      </w:r>
      <w:proofErr w:type="spellEnd"/>
      <w:r w:rsidRPr="004A6E42">
        <w:t>.</w:t>
      </w:r>
    </w:p>
    <w:p w14:paraId="7D892D1C" w14:textId="77777777" w:rsidR="0072154D" w:rsidRPr="004A6E42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</w:pPr>
      <w:r w:rsidRPr="004A6E42">
        <w:t xml:space="preserve">More </w:t>
      </w:r>
      <w:proofErr w:type="spellStart"/>
      <w:r w:rsidRPr="004A6E42">
        <w:t>than</w:t>
      </w:r>
      <w:proofErr w:type="spellEnd"/>
      <w:r w:rsidRPr="004A6E42">
        <w:t xml:space="preserve"> </w:t>
      </w:r>
      <w:proofErr w:type="spellStart"/>
      <w:r w:rsidRPr="004A6E42">
        <w:t>almost</w:t>
      </w:r>
      <w:proofErr w:type="spellEnd"/>
      <w:r w:rsidRPr="004A6E42">
        <w:t xml:space="preserve"> </w:t>
      </w:r>
      <w:proofErr w:type="spellStart"/>
      <w:r w:rsidRPr="004A6E42">
        <w:t>any</w:t>
      </w:r>
      <w:proofErr w:type="spellEnd"/>
      <w:r w:rsidRPr="004A6E42">
        <w:t xml:space="preserve"> </w:t>
      </w:r>
      <w:proofErr w:type="spellStart"/>
      <w:r w:rsidRPr="004A6E42">
        <w:t>other</w:t>
      </w:r>
      <w:proofErr w:type="spellEnd"/>
      <w:r w:rsidRPr="004A6E42">
        <w:t xml:space="preserve"> </w:t>
      </w:r>
      <w:proofErr w:type="spellStart"/>
      <w:r w:rsidRPr="004A6E42">
        <w:t>product</w:t>
      </w:r>
      <w:proofErr w:type="spellEnd"/>
      <w:r w:rsidRPr="004A6E42">
        <w:t xml:space="preserve">, Amazon </w:t>
      </w:r>
      <w:proofErr w:type="spellStart"/>
      <w:r w:rsidRPr="004A6E42">
        <w:t>Redshift</w:t>
      </w:r>
      <w:proofErr w:type="spellEnd"/>
      <w:r w:rsidRPr="004A6E42">
        <w:t xml:space="preserve"> has </w:t>
      </w:r>
      <w:proofErr w:type="spellStart"/>
      <w:r w:rsidRPr="004A6E42">
        <w:t>powered</w:t>
      </w:r>
      <w:proofErr w:type="spellEnd"/>
      <w:r w:rsidRPr="004A6E42">
        <w:t xml:space="preserve"> </w:t>
      </w:r>
      <w:proofErr w:type="spellStart"/>
      <w:r w:rsidRPr="004A6E42">
        <w:t>the</w:t>
      </w:r>
      <w:proofErr w:type="spellEnd"/>
      <w:r w:rsidRPr="004A6E42">
        <w:t xml:space="preserve"> advent of Big </w:t>
      </w:r>
      <w:proofErr w:type="spellStart"/>
      <w:r w:rsidRPr="004A6E42">
        <w:t>Data</w:t>
      </w:r>
      <w:proofErr w:type="spellEnd"/>
      <w:r w:rsidRPr="004A6E42">
        <w:t xml:space="preserve"> and </w:t>
      </w:r>
      <w:proofErr w:type="spellStart"/>
      <w:r w:rsidRPr="004A6E42">
        <w:t>data</w:t>
      </w:r>
      <w:proofErr w:type="spellEnd"/>
      <w:r w:rsidRPr="004A6E42">
        <w:t xml:space="preserve"> </w:t>
      </w:r>
      <w:proofErr w:type="spellStart"/>
      <w:r w:rsidRPr="004A6E42">
        <w:t>warehousing</w:t>
      </w:r>
      <w:proofErr w:type="spellEnd"/>
      <w:r w:rsidRPr="004A6E42">
        <w:t xml:space="preserve">, </w:t>
      </w:r>
      <w:proofErr w:type="spellStart"/>
      <w:r w:rsidRPr="004A6E42">
        <w:t>allowing</w:t>
      </w:r>
      <w:proofErr w:type="spellEnd"/>
      <w:r w:rsidRPr="004A6E42">
        <w:t xml:space="preserve"> </w:t>
      </w:r>
      <w:proofErr w:type="spellStart"/>
      <w:r w:rsidRPr="004A6E42">
        <w:t>companies</w:t>
      </w:r>
      <w:proofErr w:type="spellEnd"/>
      <w:r w:rsidRPr="004A6E42">
        <w:t xml:space="preserve"> to </w:t>
      </w:r>
      <w:proofErr w:type="spellStart"/>
      <w:r w:rsidRPr="004A6E42">
        <w:t>build</w:t>
      </w:r>
      <w:proofErr w:type="spellEnd"/>
      <w:r w:rsidRPr="004A6E42">
        <w:t xml:space="preserve"> </w:t>
      </w:r>
      <w:proofErr w:type="spellStart"/>
      <w:r w:rsidRPr="004A6E42">
        <w:t>powerful</w:t>
      </w:r>
      <w:proofErr w:type="spellEnd"/>
      <w:r w:rsidRPr="004A6E42">
        <w:t xml:space="preserve"> </w:t>
      </w:r>
      <w:proofErr w:type="spellStart"/>
      <w:r w:rsidRPr="004A6E42">
        <w:t>applications</w:t>
      </w:r>
      <w:proofErr w:type="spellEnd"/>
      <w:r w:rsidRPr="004A6E42">
        <w:t xml:space="preserve"> and </w:t>
      </w:r>
      <w:proofErr w:type="spellStart"/>
      <w:r w:rsidRPr="004A6E42">
        <w:t>generate</w:t>
      </w:r>
      <w:proofErr w:type="spellEnd"/>
      <w:r w:rsidRPr="004A6E42">
        <w:t xml:space="preserve"> </w:t>
      </w:r>
      <w:proofErr w:type="spellStart"/>
      <w:r w:rsidRPr="004A6E42">
        <w:t>reports</w:t>
      </w:r>
      <w:proofErr w:type="spellEnd"/>
      <w:r w:rsidRPr="004A6E42">
        <w:t xml:space="preserve"> </w:t>
      </w:r>
      <w:proofErr w:type="spellStart"/>
      <w:r w:rsidRPr="004A6E42">
        <w:t>that</w:t>
      </w:r>
      <w:proofErr w:type="spellEnd"/>
      <w:r w:rsidRPr="004A6E42">
        <w:t xml:space="preserve"> </w:t>
      </w:r>
      <w:proofErr w:type="spellStart"/>
      <w:r w:rsidRPr="004A6E42">
        <w:t>provide</w:t>
      </w:r>
      <w:proofErr w:type="spellEnd"/>
      <w:r w:rsidRPr="004A6E42">
        <w:t xml:space="preserve"> </w:t>
      </w:r>
      <w:proofErr w:type="spellStart"/>
      <w:r w:rsidRPr="004A6E42">
        <w:t>all</w:t>
      </w:r>
      <w:proofErr w:type="spellEnd"/>
      <w:r w:rsidRPr="004A6E42">
        <w:t xml:space="preserve"> of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data</w:t>
      </w:r>
      <w:proofErr w:type="spellEnd"/>
      <w:r w:rsidRPr="004A6E42">
        <w:t xml:space="preserve"> </w:t>
      </w:r>
      <w:proofErr w:type="spellStart"/>
      <w:r w:rsidRPr="004A6E42">
        <w:t>they</w:t>
      </w:r>
      <w:proofErr w:type="spellEnd"/>
      <w:r w:rsidRPr="004A6E42">
        <w:t xml:space="preserve"> </w:t>
      </w:r>
      <w:proofErr w:type="spellStart"/>
      <w:r w:rsidRPr="004A6E42">
        <w:t>need</w:t>
      </w:r>
      <w:proofErr w:type="spellEnd"/>
      <w:r w:rsidRPr="004A6E42">
        <w:t xml:space="preserve"> to run a business.</w:t>
      </w:r>
    </w:p>
    <w:p w14:paraId="12948190" w14:textId="77777777" w:rsidR="0072154D" w:rsidRPr="004A6E42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</w:pP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best</w:t>
      </w:r>
      <w:proofErr w:type="spellEnd"/>
      <w:r w:rsidRPr="004A6E42">
        <w:t xml:space="preserve"> </w:t>
      </w:r>
      <w:proofErr w:type="spellStart"/>
      <w:r w:rsidRPr="004A6E42">
        <w:t>way</w:t>
      </w:r>
      <w:proofErr w:type="spellEnd"/>
      <w:r w:rsidRPr="004A6E42">
        <w:t xml:space="preserve"> to </w:t>
      </w:r>
      <w:proofErr w:type="spellStart"/>
      <w:r w:rsidRPr="004A6E42">
        <w:t>understand</w:t>
      </w:r>
      <w:proofErr w:type="spellEnd"/>
      <w:r w:rsidRPr="004A6E42">
        <w:t xml:space="preserve"> Amazon </w:t>
      </w:r>
      <w:proofErr w:type="spellStart"/>
      <w:r w:rsidRPr="004A6E42">
        <w:t>Redshift</w:t>
      </w:r>
      <w:proofErr w:type="spellEnd"/>
      <w:r w:rsidRPr="004A6E42">
        <w:t xml:space="preserve"> </w:t>
      </w:r>
      <w:proofErr w:type="spellStart"/>
      <w:r w:rsidRPr="004A6E42">
        <w:t>is</w:t>
      </w:r>
      <w:proofErr w:type="spellEnd"/>
      <w:r w:rsidRPr="004A6E42">
        <w:t xml:space="preserve"> to </w:t>
      </w:r>
      <w:proofErr w:type="spellStart"/>
      <w:r w:rsidRPr="004A6E42">
        <w:t>start</w:t>
      </w:r>
      <w:proofErr w:type="spellEnd"/>
      <w:r w:rsidRPr="004A6E42">
        <w:t xml:space="preserve"> </w:t>
      </w:r>
      <w:proofErr w:type="spellStart"/>
      <w:r w:rsidRPr="004A6E42">
        <w:t>with</w:t>
      </w:r>
      <w:proofErr w:type="spellEnd"/>
      <w:r w:rsidRPr="004A6E42">
        <w:t xml:space="preserve"> </w:t>
      </w:r>
      <w:proofErr w:type="spellStart"/>
      <w:r w:rsidRPr="004A6E42">
        <w:t>some</w:t>
      </w:r>
      <w:proofErr w:type="spellEnd"/>
      <w:r w:rsidRPr="004A6E42">
        <w:t xml:space="preserve"> </w:t>
      </w:r>
      <w:proofErr w:type="spellStart"/>
      <w:r w:rsidRPr="004A6E42">
        <w:t>basic</w:t>
      </w:r>
      <w:proofErr w:type="spellEnd"/>
      <w:r w:rsidRPr="004A6E42">
        <w:t xml:space="preserve"> </w:t>
      </w:r>
      <w:proofErr w:type="spellStart"/>
      <w:r w:rsidRPr="004A6E42">
        <w:t>terms</w:t>
      </w:r>
      <w:proofErr w:type="spellEnd"/>
      <w:r w:rsidRPr="004A6E42">
        <w:t xml:space="preserve"> and </w:t>
      </w:r>
      <w:proofErr w:type="spellStart"/>
      <w:r w:rsidRPr="004A6E42">
        <w:t>what</w:t>
      </w:r>
      <w:proofErr w:type="spellEnd"/>
      <w:r w:rsidRPr="004A6E42">
        <w:t xml:space="preserve"> </w:t>
      </w:r>
      <w:proofErr w:type="spellStart"/>
      <w:r w:rsidRPr="004A6E42">
        <w:t>they</w:t>
      </w:r>
      <w:proofErr w:type="spellEnd"/>
      <w:r w:rsidRPr="004A6E42">
        <w:t xml:space="preserve"> </w:t>
      </w:r>
      <w:proofErr w:type="spellStart"/>
      <w:r w:rsidRPr="004A6E42">
        <w:t>mean</w:t>
      </w:r>
      <w:proofErr w:type="spellEnd"/>
      <w:r w:rsidRPr="004A6E42">
        <w:t xml:space="preserve">, and </w:t>
      </w:r>
      <w:proofErr w:type="spellStart"/>
      <w:r w:rsidRPr="004A6E42">
        <w:t>how</w:t>
      </w:r>
      <w:proofErr w:type="spellEnd"/>
      <w:r w:rsidRPr="004A6E42">
        <w:t xml:space="preserve"> </w:t>
      </w:r>
      <w:proofErr w:type="spellStart"/>
      <w:r w:rsidRPr="004A6E42">
        <w:t>this</w:t>
      </w:r>
      <w:proofErr w:type="spellEnd"/>
      <w:r w:rsidRPr="004A6E42">
        <w:t xml:space="preserve"> </w:t>
      </w:r>
      <w:proofErr w:type="spellStart"/>
      <w:r w:rsidRPr="004A6E42">
        <w:t>adds</w:t>
      </w:r>
      <w:proofErr w:type="spellEnd"/>
      <w:r w:rsidRPr="004A6E42">
        <w:t xml:space="preserve"> </w:t>
      </w:r>
      <w:proofErr w:type="spellStart"/>
      <w:r w:rsidRPr="004A6E42">
        <w:t>up</w:t>
      </w:r>
      <w:proofErr w:type="spellEnd"/>
      <w:r w:rsidRPr="004A6E42">
        <w:t xml:space="preserve"> to a </w:t>
      </w:r>
      <w:proofErr w:type="spellStart"/>
      <w:r w:rsidRPr="004A6E42">
        <w:t>powerful</w:t>
      </w:r>
      <w:proofErr w:type="spellEnd"/>
      <w:r w:rsidRPr="004A6E42">
        <w:t xml:space="preserve">, </w:t>
      </w:r>
      <w:proofErr w:type="spellStart"/>
      <w:r w:rsidRPr="004A6E42">
        <w:t>fast</w:t>
      </w:r>
      <w:proofErr w:type="spellEnd"/>
      <w:r w:rsidRPr="004A6E42">
        <w:t xml:space="preserve">, and </w:t>
      </w:r>
      <w:proofErr w:type="spellStart"/>
      <w:r w:rsidRPr="004A6E42">
        <w:t>extensive</w:t>
      </w:r>
      <w:proofErr w:type="spellEnd"/>
      <w:r w:rsidRPr="004A6E42">
        <w:t xml:space="preserve"> </w:t>
      </w:r>
      <w:proofErr w:type="spellStart"/>
      <w:r w:rsidRPr="004A6E42">
        <w:t>data</w:t>
      </w:r>
      <w:proofErr w:type="spellEnd"/>
      <w:r w:rsidRPr="004A6E42">
        <w:t xml:space="preserve"> </w:t>
      </w:r>
      <w:proofErr w:type="spellStart"/>
      <w:r w:rsidRPr="004A6E42">
        <w:t>warehouse</w:t>
      </w:r>
      <w:proofErr w:type="spellEnd"/>
      <w:r w:rsidRPr="004A6E42">
        <w:t xml:space="preserve"> </w:t>
      </w:r>
      <w:proofErr w:type="spellStart"/>
      <w:r w:rsidRPr="004A6E42">
        <w:t>product</w:t>
      </w:r>
      <w:proofErr w:type="spellEnd"/>
      <w:r w:rsidRPr="004A6E42">
        <w:t xml:space="preserve">. </w:t>
      </w:r>
      <w:proofErr w:type="spellStart"/>
      <w:r w:rsidRPr="004A6E42">
        <w:t>Once</w:t>
      </w:r>
      <w:proofErr w:type="spellEnd"/>
      <w:r w:rsidRPr="004A6E42">
        <w:t xml:space="preserve"> </w:t>
      </w:r>
      <w:proofErr w:type="spellStart"/>
      <w:r w:rsidRPr="004A6E42">
        <w:t>you</w:t>
      </w:r>
      <w:proofErr w:type="spellEnd"/>
      <w:r w:rsidRPr="004A6E42">
        <w:t xml:space="preserve"> </w:t>
      </w:r>
      <w:proofErr w:type="spellStart"/>
      <w:r w:rsidRPr="004A6E42">
        <w:t>understand</w:t>
      </w:r>
      <w:proofErr w:type="spellEnd"/>
      <w:r w:rsidRPr="004A6E42">
        <w:t xml:space="preserve">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terms</w:t>
      </w:r>
      <w:proofErr w:type="spellEnd"/>
      <w:r w:rsidRPr="004A6E42">
        <w:t xml:space="preserve"> </w:t>
      </w:r>
      <w:proofErr w:type="spellStart"/>
      <w:r w:rsidRPr="004A6E42">
        <w:t>you</w:t>
      </w:r>
      <w:proofErr w:type="spellEnd"/>
      <w:r w:rsidRPr="004A6E42">
        <w:t xml:space="preserve"> </w:t>
      </w:r>
      <w:proofErr w:type="spellStart"/>
      <w:r w:rsidRPr="004A6E42">
        <w:t>can</w:t>
      </w:r>
      <w:proofErr w:type="spellEnd"/>
      <w:r w:rsidRPr="004A6E42">
        <w:t xml:space="preserve"> </w:t>
      </w:r>
      <w:proofErr w:type="spellStart"/>
      <w:r w:rsidRPr="004A6E42">
        <w:t>start</w:t>
      </w:r>
      <w:proofErr w:type="spellEnd"/>
      <w:r w:rsidRPr="004A6E42">
        <w:t xml:space="preserve"> </w:t>
      </w:r>
      <w:proofErr w:type="spellStart"/>
      <w:r w:rsidRPr="004A6E42">
        <w:t>seeing</w:t>
      </w:r>
      <w:proofErr w:type="spellEnd"/>
      <w:r w:rsidRPr="004A6E42">
        <w:t xml:space="preserve">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benefits</w:t>
      </w:r>
      <w:proofErr w:type="spellEnd"/>
      <w:r w:rsidRPr="004A6E42">
        <w:t xml:space="preserve"> of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product</w:t>
      </w:r>
      <w:proofErr w:type="spellEnd"/>
      <w:r w:rsidRPr="004A6E42">
        <w:t>.</w:t>
      </w:r>
    </w:p>
    <w:p w14:paraId="663B247D" w14:textId="77777777" w:rsidR="0072154D" w:rsidRPr="004A6E42" w:rsidRDefault="0072154D" w:rsidP="0072154D">
      <w:pPr>
        <w:pStyle w:val="Nadpis2"/>
        <w:shd w:val="clear" w:color="auto" w:fill="FFFFFF"/>
        <w:spacing w:before="0" w:after="168" w:line="450" w:lineRule="atLeast"/>
        <w:textAlignment w:val="baseline"/>
        <w:rPr>
          <w:b w:val="0"/>
          <w:color w:val="auto"/>
          <w:sz w:val="24"/>
          <w:szCs w:val="24"/>
        </w:rPr>
      </w:pPr>
      <w:bookmarkStart w:id="32" w:name="_Toc36384703"/>
      <w:proofErr w:type="spellStart"/>
      <w:r w:rsidRPr="004A6E42">
        <w:rPr>
          <w:b w:val="0"/>
          <w:color w:val="auto"/>
          <w:sz w:val="24"/>
          <w:szCs w:val="24"/>
        </w:rPr>
        <w:t>Basics</w:t>
      </w:r>
      <w:proofErr w:type="spellEnd"/>
      <w:r w:rsidRPr="004A6E42">
        <w:rPr>
          <w:b w:val="0"/>
          <w:color w:val="auto"/>
          <w:sz w:val="24"/>
          <w:szCs w:val="24"/>
        </w:rPr>
        <w:t xml:space="preserve"> of </w:t>
      </w:r>
      <w:proofErr w:type="spellStart"/>
      <w:r w:rsidRPr="004A6E42">
        <w:rPr>
          <w:b w:val="0"/>
          <w:color w:val="auto"/>
          <w:sz w:val="24"/>
          <w:szCs w:val="24"/>
        </w:rPr>
        <w:t>data</w:t>
      </w:r>
      <w:proofErr w:type="spellEnd"/>
      <w:r w:rsidRPr="004A6E42">
        <w:rPr>
          <w:b w:val="0"/>
          <w:color w:val="auto"/>
          <w:sz w:val="24"/>
          <w:szCs w:val="24"/>
        </w:rPr>
        <w:t xml:space="preserve"> </w:t>
      </w:r>
      <w:proofErr w:type="spellStart"/>
      <w:r w:rsidRPr="004A6E42">
        <w:rPr>
          <w:b w:val="0"/>
          <w:color w:val="auto"/>
          <w:sz w:val="24"/>
          <w:szCs w:val="24"/>
        </w:rPr>
        <w:t>warehousing</w:t>
      </w:r>
      <w:bookmarkEnd w:id="32"/>
      <w:proofErr w:type="spellEnd"/>
    </w:p>
    <w:p w14:paraId="05F3AB93" w14:textId="77777777" w:rsidR="0072154D" w:rsidRPr="004A6E42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</w:pPr>
      <w:proofErr w:type="spellStart"/>
      <w:r w:rsidRPr="004A6E42">
        <w:t>One</w:t>
      </w:r>
      <w:proofErr w:type="spellEnd"/>
      <w:r w:rsidRPr="004A6E42">
        <w:t xml:space="preserve"> of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first</w:t>
      </w:r>
      <w:proofErr w:type="spellEnd"/>
      <w:r w:rsidRPr="004A6E42">
        <w:t xml:space="preserve"> </w:t>
      </w:r>
      <w:proofErr w:type="spellStart"/>
      <w:r w:rsidRPr="004A6E42">
        <w:t>things</w:t>
      </w:r>
      <w:proofErr w:type="spellEnd"/>
      <w:r w:rsidRPr="004A6E42">
        <w:t xml:space="preserve"> to </w:t>
      </w:r>
      <w:proofErr w:type="spellStart"/>
      <w:r w:rsidRPr="004A6E42">
        <w:t>understand</w:t>
      </w:r>
      <w:proofErr w:type="spellEnd"/>
      <w:r w:rsidRPr="004A6E42">
        <w:t xml:space="preserve"> </w:t>
      </w:r>
      <w:proofErr w:type="spellStart"/>
      <w:r w:rsidRPr="004A6E42">
        <w:t>about</w:t>
      </w:r>
      <w:proofErr w:type="spellEnd"/>
      <w:r w:rsidRPr="004A6E42">
        <w:t xml:space="preserve"> Amazon </w:t>
      </w:r>
      <w:proofErr w:type="spellStart"/>
      <w:r w:rsidRPr="004A6E42">
        <w:t>Redshift</w:t>
      </w:r>
      <w:proofErr w:type="spellEnd"/>
      <w:r w:rsidRPr="004A6E42">
        <w:t xml:space="preserve"> </w:t>
      </w:r>
      <w:proofErr w:type="spellStart"/>
      <w:r w:rsidRPr="004A6E42">
        <w:t>is</w:t>
      </w:r>
      <w:proofErr w:type="spellEnd"/>
      <w:r w:rsidRPr="004A6E42">
        <w:t xml:space="preserve"> </w:t>
      </w:r>
      <w:proofErr w:type="spellStart"/>
      <w:r w:rsidRPr="004A6E42">
        <w:t>that</w:t>
      </w:r>
      <w:proofErr w:type="spellEnd"/>
      <w:r w:rsidRPr="004A6E42">
        <w:t xml:space="preserve"> </w:t>
      </w:r>
      <w:proofErr w:type="spellStart"/>
      <w:r w:rsidRPr="004A6E42">
        <w:t>you</w:t>
      </w:r>
      <w:proofErr w:type="spellEnd"/>
      <w:r w:rsidRPr="004A6E42">
        <w:t xml:space="preserve"> </w:t>
      </w:r>
      <w:proofErr w:type="spellStart"/>
      <w:r w:rsidRPr="004A6E42">
        <w:t>can</w:t>
      </w:r>
      <w:proofErr w:type="spellEnd"/>
      <w:r w:rsidRPr="004A6E42">
        <w:t xml:space="preserve"> </w:t>
      </w:r>
      <w:proofErr w:type="spellStart"/>
      <w:r w:rsidRPr="004A6E42">
        <w:t>start</w:t>
      </w:r>
      <w:proofErr w:type="spellEnd"/>
      <w:r w:rsidRPr="004A6E42">
        <w:t xml:space="preserve"> </w:t>
      </w:r>
      <w:proofErr w:type="spellStart"/>
      <w:r w:rsidRPr="004A6E42">
        <w:t>small</w:t>
      </w:r>
      <w:proofErr w:type="spellEnd"/>
      <w:r w:rsidRPr="004A6E42">
        <w:t xml:space="preserve">. </w:t>
      </w:r>
      <w:proofErr w:type="spellStart"/>
      <w:r w:rsidRPr="004A6E42">
        <w:t>Any</w:t>
      </w:r>
      <w:proofErr w:type="spellEnd"/>
      <w:r w:rsidRPr="004A6E42">
        <w:t xml:space="preserve"> </w:t>
      </w:r>
      <w:proofErr w:type="spellStart"/>
      <w:r w:rsidRPr="004A6E42">
        <w:t>company</w:t>
      </w:r>
      <w:proofErr w:type="spellEnd"/>
      <w:r w:rsidRPr="004A6E42">
        <w:t xml:space="preserve"> </w:t>
      </w:r>
      <w:proofErr w:type="spellStart"/>
      <w:r w:rsidRPr="004A6E42">
        <w:t>can</w:t>
      </w:r>
      <w:proofErr w:type="spellEnd"/>
      <w:r w:rsidRPr="004A6E42">
        <w:t xml:space="preserve"> </w:t>
      </w:r>
      <w:proofErr w:type="spellStart"/>
      <w:r w:rsidRPr="004A6E42">
        <w:t>sign</w:t>
      </w:r>
      <w:proofErr w:type="spellEnd"/>
      <w:r w:rsidRPr="004A6E42">
        <w:t xml:space="preserve"> </w:t>
      </w:r>
      <w:proofErr w:type="spellStart"/>
      <w:r w:rsidRPr="004A6E42">
        <w:t>up</w:t>
      </w:r>
      <w:proofErr w:type="spellEnd"/>
      <w:r w:rsidRPr="004A6E42">
        <w:t xml:space="preserve"> </w:t>
      </w:r>
      <w:proofErr w:type="spellStart"/>
      <w:r w:rsidRPr="004A6E42">
        <w:t>for</w:t>
      </w:r>
      <w:proofErr w:type="spellEnd"/>
      <w:r w:rsidRPr="004A6E42">
        <w:t xml:space="preserve"> a single </w:t>
      </w:r>
      <w:proofErr w:type="spellStart"/>
      <w:r w:rsidRPr="004A6E42">
        <w:t>node</w:t>
      </w:r>
      <w:proofErr w:type="spellEnd"/>
      <w:r w:rsidRPr="004A6E42">
        <w:t xml:space="preserve"> </w:t>
      </w:r>
      <w:proofErr w:type="spellStart"/>
      <w:r w:rsidRPr="004A6E42">
        <w:t>that</w:t>
      </w:r>
      <w:proofErr w:type="spellEnd"/>
      <w:r w:rsidRPr="004A6E42">
        <w:t xml:space="preserve"> </w:t>
      </w:r>
      <w:proofErr w:type="spellStart"/>
      <w:r w:rsidRPr="004A6E42">
        <w:t>allows</w:t>
      </w:r>
      <w:proofErr w:type="spellEnd"/>
      <w:r w:rsidRPr="004A6E42">
        <w:t xml:space="preserve"> </w:t>
      </w:r>
      <w:proofErr w:type="spellStart"/>
      <w:r w:rsidRPr="004A6E42">
        <w:t>you</w:t>
      </w:r>
      <w:proofErr w:type="spellEnd"/>
      <w:r w:rsidRPr="004A6E42">
        <w:t xml:space="preserve"> to </w:t>
      </w:r>
      <w:proofErr w:type="spellStart"/>
      <w:r w:rsidRPr="004A6E42">
        <w:t>store</w:t>
      </w:r>
      <w:proofErr w:type="spellEnd"/>
      <w:r w:rsidRPr="004A6E42">
        <w:t xml:space="preserve"> a </w:t>
      </w:r>
      <w:proofErr w:type="spellStart"/>
      <w:r w:rsidRPr="004A6E42">
        <w:t>database</w:t>
      </w:r>
      <w:proofErr w:type="spellEnd"/>
      <w:r w:rsidRPr="004A6E42">
        <w:t xml:space="preserve"> and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related</w:t>
      </w:r>
      <w:proofErr w:type="spellEnd"/>
      <w:r w:rsidRPr="004A6E42">
        <w:t xml:space="preserve"> </w:t>
      </w:r>
      <w:proofErr w:type="spellStart"/>
      <w:r w:rsidRPr="004A6E42">
        <w:t>data</w:t>
      </w:r>
      <w:proofErr w:type="spellEnd"/>
      <w:r w:rsidRPr="004A6E42">
        <w:t xml:space="preserve">, and </w:t>
      </w:r>
      <w:proofErr w:type="spellStart"/>
      <w:r w:rsidRPr="004A6E42">
        <w:t>then</w:t>
      </w:r>
      <w:proofErr w:type="spellEnd"/>
      <w:r w:rsidRPr="004A6E42">
        <w:t xml:space="preserve"> to </w:t>
      </w:r>
      <w:proofErr w:type="spellStart"/>
      <w:r w:rsidRPr="004A6E42">
        <w:t>start</w:t>
      </w:r>
      <w:proofErr w:type="spellEnd"/>
      <w:r w:rsidRPr="004A6E42">
        <w:t xml:space="preserve"> </w:t>
      </w:r>
      <w:proofErr w:type="spellStart"/>
      <w:r w:rsidRPr="004A6E42">
        <w:t>running</w:t>
      </w:r>
      <w:proofErr w:type="spellEnd"/>
      <w:r w:rsidRPr="004A6E42">
        <w:t xml:space="preserve"> </w:t>
      </w:r>
      <w:proofErr w:type="spellStart"/>
      <w:r w:rsidRPr="004A6E42">
        <w:t>queries</w:t>
      </w:r>
      <w:proofErr w:type="spellEnd"/>
      <w:r w:rsidRPr="004A6E42">
        <w:t xml:space="preserve"> and </w:t>
      </w:r>
      <w:proofErr w:type="spellStart"/>
      <w:r w:rsidRPr="004A6E42">
        <w:t>reports</w:t>
      </w:r>
      <w:proofErr w:type="spellEnd"/>
      <w:r w:rsidRPr="004A6E42">
        <w:t xml:space="preserve"> on </w:t>
      </w:r>
      <w:proofErr w:type="spellStart"/>
      <w:r w:rsidRPr="004A6E42">
        <w:t>that</w:t>
      </w:r>
      <w:proofErr w:type="spellEnd"/>
      <w:r w:rsidRPr="004A6E42">
        <w:t xml:space="preserve"> </w:t>
      </w:r>
      <w:proofErr w:type="spellStart"/>
      <w:r w:rsidRPr="004A6E42">
        <w:t>data</w:t>
      </w:r>
      <w:proofErr w:type="spellEnd"/>
      <w:r w:rsidRPr="004A6E42">
        <w:t xml:space="preserve"> (and run </w:t>
      </w:r>
      <w:proofErr w:type="spellStart"/>
      <w:r w:rsidRPr="004A6E42">
        <w:t>your</w:t>
      </w:r>
      <w:proofErr w:type="spellEnd"/>
      <w:r w:rsidRPr="004A6E42">
        <w:t xml:space="preserve"> </w:t>
      </w:r>
      <w:proofErr w:type="spellStart"/>
      <w:r w:rsidRPr="004A6E42">
        <w:t>own</w:t>
      </w:r>
      <w:proofErr w:type="spellEnd"/>
      <w:r w:rsidRPr="004A6E42">
        <w:t xml:space="preserve"> </w:t>
      </w:r>
      <w:proofErr w:type="spellStart"/>
      <w:r w:rsidRPr="004A6E42">
        <w:t>custom</w:t>
      </w:r>
      <w:proofErr w:type="spellEnd"/>
      <w:r w:rsidRPr="004A6E42">
        <w:t xml:space="preserve"> </w:t>
      </w:r>
      <w:proofErr w:type="spellStart"/>
      <w:r w:rsidRPr="004A6E42">
        <w:t>applications</w:t>
      </w:r>
      <w:proofErr w:type="spellEnd"/>
      <w:r w:rsidRPr="004A6E42">
        <w:t xml:space="preserve">).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first</w:t>
      </w:r>
      <w:proofErr w:type="spellEnd"/>
      <w:r w:rsidRPr="004A6E42">
        <w:t xml:space="preserve"> </w:t>
      </w:r>
      <w:proofErr w:type="spellStart"/>
      <w:r w:rsidRPr="004A6E42">
        <w:t>node</w:t>
      </w:r>
      <w:proofErr w:type="spellEnd"/>
      <w:r w:rsidRPr="004A6E42">
        <w:t xml:space="preserve"> </w:t>
      </w:r>
      <w:proofErr w:type="spellStart"/>
      <w:r w:rsidRPr="004A6E42">
        <w:t>you</w:t>
      </w:r>
      <w:proofErr w:type="spellEnd"/>
      <w:r w:rsidRPr="004A6E42">
        <w:t xml:space="preserve"> </w:t>
      </w:r>
      <w:proofErr w:type="spellStart"/>
      <w:r w:rsidRPr="004A6E42">
        <w:t>create</w:t>
      </w:r>
      <w:proofErr w:type="spellEnd"/>
      <w:r w:rsidRPr="004A6E42">
        <w:t xml:space="preserve"> </w:t>
      </w:r>
      <w:proofErr w:type="spellStart"/>
      <w:r w:rsidRPr="004A6E42">
        <w:t>is</w:t>
      </w:r>
      <w:proofErr w:type="spellEnd"/>
      <w:r w:rsidRPr="004A6E42">
        <w:t xml:space="preserve"> </w:t>
      </w:r>
      <w:proofErr w:type="spellStart"/>
      <w:r w:rsidRPr="004A6E42">
        <w:t>called</w:t>
      </w:r>
      <w:proofErr w:type="spellEnd"/>
      <w:r w:rsidRPr="004A6E42">
        <w:t xml:space="preserve">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leader</w:t>
      </w:r>
      <w:proofErr w:type="spellEnd"/>
      <w:r w:rsidRPr="004A6E42">
        <w:t xml:space="preserve"> </w:t>
      </w:r>
      <w:proofErr w:type="spellStart"/>
      <w:r w:rsidRPr="004A6E42">
        <w:t>node</w:t>
      </w:r>
      <w:proofErr w:type="spellEnd"/>
      <w:r w:rsidRPr="004A6E42">
        <w:t xml:space="preserve">. </w:t>
      </w:r>
      <w:proofErr w:type="spellStart"/>
      <w:r w:rsidRPr="004A6E42">
        <w:t>If</w:t>
      </w:r>
      <w:proofErr w:type="spellEnd"/>
      <w:r w:rsidRPr="004A6E42">
        <w:t xml:space="preserve"> </w:t>
      </w:r>
      <w:proofErr w:type="spellStart"/>
      <w:r w:rsidRPr="004A6E42">
        <w:t>you</w:t>
      </w:r>
      <w:proofErr w:type="spellEnd"/>
      <w:r w:rsidRPr="004A6E42">
        <w:t xml:space="preserve"> </w:t>
      </w:r>
      <w:proofErr w:type="spellStart"/>
      <w:r w:rsidRPr="004A6E42">
        <w:t>add</w:t>
      </w:r>
      <w:proofErr w:type="spellEnd"/>
      <w:r w:rsidRPr="004A6E42">
        <w:t xml:space="preserve"> more, </w:t>
      </w:r>
      <w:proofErr w:type="spellStart"/>
      <w:r w:rsidRPr="004A6E42">
        <w:t>they</w:t>
      </w:r>
      <w:proofErr w:type="spellEnd"/>
      <w:r w:rsidRPr="004A6E42">
        <w:t xml:space="preserve"> are </w:t>
      </w:r>
      <w:proofErr w:type="spellStart"/>
      <w:r w:rsidRPr="004A6E42">
        <w:t>called</w:t>
      </w:r>
      <w:proofErr w:type="spellEnd"/>
      <w:r w:rsidRPr="004A6E42">
        <w:t xml:space="preserve"> a </w:t>
      </w:r>
      <w:proofErr w:type="spellStart"/>
      <w:r w:rsidRPr="004A6E42">
        <w:t>compute</w:t>
      </w:r>
      <w:proofErr w:type="spellEnd"/>
      <w:r w:rsidRPr="004A6E42">
        <w:t xml:space="preserve"> </w:t>
      </w:r>
      <w:proofErr w:type="spellStart"/>
      <w:r w:rsidRPr="004A6E42">
        <w:t>node</w:t>
      </w:r>
      <w:proofErr w:type="spellEnd"/>
      <w:r w:rsidRPr="004A6E42">
        <w:t xml:space="preserve">. </w:t>
      </w:r>
      <w:proofErr w:type="spellStart"/>
      <w:r w:rsidRPr="004A6E42">
        <w:t>You</w:t>
      </w:r>
      <w:proofErr w:type="spellEnd"/>
      <w:r w:rsidRPr="004A6E42">
        <w:t xml:space="preserve"> </w:t>
      </w:r>
      <w:proofErr w:type="spellStart"/>
      <w:r w:rsidRPr="004A6E42">
        <w:t>could</w:t>
      </w:r>
      <w:proofErr w:type="spellEnd"/>
      <w:r w:rsidRPr="004A6E42">
        <w:t xml:space="preserve"> </w:t>
      </w:r>
      <w:proofErr w:type="spellStart"/>
      <w:r w:rsidRPr="004A6E42">
        <w:t>define</w:t>
      </w:r>
      <w:proofErr w:type="spellEnd"/>
      <w:r w:rsidRPr="004A6E42">
        <w:t xml:space="preserve"> Amazon </w:t>
      </w:r>
      <w:proofErr w:type="spellStart"/>
      <w:r w:rsidRPr="004A6E42">
        <w:t>Redshift</w:t>
      </w:r>
      <w:proofErr w:type="spellEnd"/>
      <w:r w:rsidRPr="004A6E42">
        <w:t xml:space="preserve"> as a </w:t>
      </w:r>
      <w:proofErr w:type="spellStart"/>
      <w:r w:rsidRPr="004A6E42">
        <w:t>cluster</w:t>
      </w:r>
      <w:proofErr w:type="spellEnd"/>
      <w:r w:rsidRPr="004A6E42">
        <w:t xml:space="preserve"> of </w:t>
      </w:r>
      <w:proofErr w:type="spellStart"/>
      <w:r w:rsidRPr="004A6E42">
        <w:t>nodes</w:t>
      </w:r>
      <w:proofErr w:type="spellEnd"/>
      <w:r w:rsidRPr="004A6E42">
        <w:t>.</w:t>
      </w:r>
    </w:p>
    <w:p w14:paraId="7009E9E9" w14:textId="77777777" w:rsidR="0072154D" w:rsidRPr="004A6E42" w:rsidRDefault="0072154D" w:rsidP="0072154D">
      <w:pPr>
        <w:pStyle w:val="Normlnywebov"/>
        <w:shd w:val="clear" w:color="auto" w:fill="FFFFFF"/>
        <w:spacing w:before="0" w:beforeAutospacing="0" w:after="0" w:afterAutospacing="0"/>
        <w:textAlignment w:val="baseline"/>
      </w:pPr>
      <w:r w:rsidRPr="004A6E42">
        <w:t xml:space="preserve">Of </w:t>
      </w:r>
      <w:proofErr w:type="spellStart"/>
      <w:r w:rsidRPr="004A6E42">
        <w:t>course</w:t>
      </w:r>
      <w:proofErr w:type="spellEnd"/>
      <w:r w:rsidRPr="004A6E42">
        <w:t xml:space="preserve">, </w:t>
      </w:r>
      <w:proofErr w:type="spellStart"/>
      <w:r w:rsidRPr="004A6E42">
        <w:t>it</w:t>
      </w:r>
      <w:proofErr w:type="spellEnd"/>
      <w:r w:rsidRPr="004A6E42">
        <w:t xml:space="preserve"> </w:t>
      </w:r>
      <w:proofErr w:type="spellStart"/>
      <w:r w:rsidRPr="004A6E42">
        <w:t>is</w:t>
      </w:r>
      <w:proofErr w:type="spellEnd"/>
      <w:r w:rsidRPr="004A6E42">
        <w:t xml:space="preserve"> </w:t>
      </w:r>
      <w:proofErr w:type="spellStart"/>
      <w:r w:rsidRPr="004A6E42">
        <w:t>far</w:t>
      </w:r>
      <w:proofErr w:type="spellEnd"/>
      <w:r w:rsidRPr="004A6E42">
        <w:t xml:space="preserve"> more </w:t>
      </w:r>
      <w:proofErr w:type="spellStart"/>
      <w:r w:rsidRPr="004A6E42">
        <w:t>complex</w:t>
      </w:r>
      <w:proofErr w:type="spellEnd"/>
      <w:r w:rsidRPr="004A6E42">
        <w:t xml:space="preserve"> </w:t>
      </w:r>
      <w:proofErr w:type="spellStart"/>
      <w:r w:rsidRPr="004A6E42">
        <w:t>than</w:t>
      </w:r>
      <w:proofErr w:type="spellEnd"/>
      <w:r w:rsidRPr="004A6E42">
        <w:t xml:space="preserve"> </w:t>
      </w:r>
      <w:proofErr w:type="spellStart"/>
      <w:r w:rsidRPr="004A6E42">
        <w:t>that</w:t>
      </w:r>
      <w:proofErr w:type="spellEnd"/>
      <w:r w:rsidRPr="004A6E42">
        <w:t xml:space="preserve"> -- </w:t>
      </w:r>
      <w:proofErr w:type="spellStart"/>
      <w:r w:rsidRPr="004A6E42">
        <w:t>Redshift</w:t>
      </w:r>
      <w:proofErr w:type="spellEnd"/>
      <w:r w:rsidRPr="004A6E42">
        <w:t xml:space="preserve"> </w:t>
      </w:r>
      <w:proofErr w:type="spellStart"/>
      <w:r w:rsidRPr="004A6E42">
        <w:t>forms</w:t>
      </w:r>
      <w:proofErr w:type="spellEnd"/>
      <w:r w:rsidRPr="004A6E42">
        <w:t xml:space="preserve">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basis</w:t>
      </w:r>
      <w:proofErr w:type="spellEnd"/>
      <w:r w:rsidRPr="004A6E42">
        <w:t xml:space="preserve"> </w:t>
      </w:r>
      <w:proofErr w:type="spellStart"/>
      <w:r w:rsidRPr="004A6E42">
        <w:t>for</w:t>
      </w:r>
      <w:proofErr w:type="spellEnd"/>
      <w:r w:rsidRPr="004A6E42">
        <w:t xml:space="preserve"> a </w:t>
      </w:r>
      <w:proofErr w:type="spellStart"/>
      <w:r w:rsidRPr="004A6E42">
        <w:t>collection</w:t>
      </w:r>
      <w:proofErr w:type="spellEnd"/>
      <w:r w:rsidRPr="004A6E42">
        <w:t xml:space="preserve"> of </w:t>
      </w:r>
      <w:proofErr w:type="spellStart"/>
      <w:r w:rsidRPr="004A6E42">
        <w:t>cloud</w:t>
      </w:r>
      <w:proofErr w:type="spellEnd"/>
      <w:r w:rsidRPr="004A6E42">
        <w:t xml:space="preserve"> </w:t>
      </w:r>
      <w:proofErr w:type="spellStart"/>
      <w:r w:rsidRPr="004A6E42">
        <w:t>computing</w:t>
      </w:r>
      <w:proofErr w:type="spellEnd"/>
      <w:r w:rsidRPr="004A6E42">
        <w:t xml:space="preserve"> </w:t>
      </w:r>
      <w:proofErr w:type="spellStart"/>
      <w:r w:rsidRPr="004A6E42">
        <w:t>products</w:t>
      </w:r>
      <w:proofErr w:type="spellEnd"/>
      <w:r w:rsidRPr="004A6E42">
        <w:t xml:space="preserve"> </w:t>
      </w:r>
      <w:proofErr w:type="spellStart"/>
      <w:r w:rsidRPr="004A6E42">
        <w:t>that</w:t>
      </w:r>
      <w:proofErr w:type="spellEnd"/>
      <w:r w:rsidRPr="004A6E42">
        <w:t xml:space="preserve"> are part of Amazon Web </w:t>
      </w:r>
      <w:proofErr w:type="spellStart"/>
      <w:r w:rsidRPr="004A6E42">
        <w:t>Services</w:t>
      </w:r>
      <w:proofErr w:type="spellEnd"/>
      <w:r w:rsidRPr="004A6E42">
        <w:t xml:space="preserve">. </w:t>
      </w:r>
      <w:proofErr w:type="spellStart"/>
      <w:r w:rsidRPr="004A6E42">
        <w:t>For</w:t>
      </w:r>
      <w:proofErr w:type="spellEnd"/>
      <w:r w:rsidRPr="004A6E42">
        <w:t xml:space="preserve"> </w:t>
      </w:r>
      <w:proofErr w:type="spellStart"/>
      <w:r w:rsidRPr="004A6E42">
        <w:t>the</w:t>
      </w:r>
      <w:proofErr w:type="spellEnd"/>
      <w:r w:rsidRPr="004A6E42">
        <w:t> </w:t>
      </w:r>
      <w:proofErr w:type="spellStart"/>
      <w:r w:rsidRPr="004A6E42">
        <w:fldChar w:fldCharType="begin"/>
      </w:r>
      <w:r w:rsidRPr="004A6E42">
        <w:instrText xml:space="preserve"> HYPERLINK "https://www.techradar.com/news/the-best-cloud-storage" \t "_blank" </w:instrText>
      </w:r>
      <w:r w:rsidRPr="004A6E42">
        <w:fldChar w:fldCharType="separate"/>
      </w:r>
      <w:r w:rsidRPr="004A6E42">
        <w:rPr>
          <w:rStyle w:val="Hypertextovprepojenie"/>
          <w:color w:val="auto"/>
          <w:u w:val="none"/>
          <w:bdr w:val="none" w:sz="0" w:space="0" w:color="auto" w:frame="1"/>
        </w:rPr>
        <w:t>cloud</w:t>
      </w:r>
      <w:proofErr w:type="spellEnd"/>
      <w:r w:rsidRPr="004A6E42">
        <w:rPr>
          <w:rStyle w:val="Hypertextovprepojenie"/>
          <w:color w:val="auto"/>
          <w:u w:val="none"/>
          <w:bdr w:val="none" w:sz="0" w:space="0" w:color="auto" w:frame="1"/>
        </w:rPr>
        <w:t xml:space="preserve"> </w:t>
      </w:r>
      <w:proofErr w:type="spellStart"/>
      <w:r w:rsidRPr="004A6E42">
        <w:rPr>
          <w:rStyle w:val="Hypertextovprepojenie"/>
          <w:color w:val="auto"/>
          <w:u w:val="none"/>
          <w:bdr w:val="none" w:sz="0" w:space="0" w:color="auto" w:frame="1"/>
        </w:rPr>
        <w:lastRenderedPageBreak/>
        <w:t>storage</w:t>
      </w:r>
      <w:proofErr w:type="spellEnd"/>
      <w:r w:rsidRPr="004A6E42">
        <w:fldChar w:fldCharType="end"/>
      </w:r>
      <w:r w:rsidRPr="004A6E42">
        <w:t> </w:t>
      </w:r>
      <w:proofErr w:type="spellStart"/>
      <w:r w:rsidRPr="004A6E42">
        <w:t>component</w:t>
      </w:r>
      <w:proofErr w:type="spellEnd"/>
      <w:r w:rsidRPr="004A6E42">
        <w:t xml:space="preserve">, </w:t>
      </w:r>
      <w:proofErr w:type="spellStart"/>
      <w:r w:rsidRPr="004A6E42">
        <w:t>there</w:t>
      </w:r>
      <w:proofErr w:type="spellEnd"/>
      <w:r w:rsidRPr="004A6E42">
        <w:t xml:space="preserve"> </w:t>
      </w:r>
      <w:proofErr w:type="spellStart"/>
      <w:r w:rsidRPr="004A6E42">
        <w:t>is</w:t>
      </w:r>
      <w:proofErr w:type="spellEnd"/>
      <w:r w:rsidRPr="004A6E42">
        <w:t xml:space="preserve"> Amazon S3 (or Amazon </w:t>
      </w:r>
      <w:proofErr w:type="spellStart"/>
      <w:r w:rsidRPr="004A6E42">
        <w:t>Simple</w:t>
      </w:r>
      <w:proofErr w:type="spellEnd"/>
      <w:r w:rsidRPr="004A6E42">
        <w:t xml:space="preserve"> </w:t>
      </w:r>
      <w:proofErr w:type="spellStart"/>
      <w:r w:rsidRPr="004A6E42">
        <w:t>Storage</w:t>
      </w:r>
      <w:proofErr w:type="spellEnd"/>
      <w:r w:rsidRPr="004A6E42">
        <w:t xml:space="preserve"> Service) </w:t>
      </w:r>
      <w:proofErr w:type="spellStart"/>
      <w:r w:rsidRPr="004A6E42">
        <w:t>which</w:t>
      </w:r>
      <w:proofErr w:type="spellEnd"/>
      <w:r w:rsidRPr="004A6E42">
        <w:t xml:space="preserve"> </w:t>
      </w:r>
      <w:proofErr w:type="spellStart"/>
      <w:r w:rsidRPr="004A6E42">
        <w:t>provides</w:t>
      </w:r>
      <w:proofErr w:type="spellEnd"/>
      <w:r w:rsidRPr="004A6E42">
        <w:t xml:space="preserve">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object</w:t>
      </w:r>
      <w:proofErr w:type="spellEnd"/>
      <w:r w:rsidRPr="004A6E42">
        <w:t xml:space="preserve"> </w:t>
      </w:r>
      <w:proofErr w:type="spellStart"/>
      <w:r w:rsidRPr="004A6E42">
        <w:t>storage</w:t>
      </w:r>
      <w:proofErr w:type="spellEnd"/>
      <w:r w:rsidRPr="004A6E42">
        <w:t xml:space="preserve"> </w:t>
      </w:r>
      <w:proofErr w:type="spellStart"/>
      <w:r w:rsidRPr="004A6E42">
        <w:t>itself</w:t>
      </w:r>
      <w:proofErr w:type="spellEnd"/>
      <w:r w:rsidRPr="004A6E42">
        <w:t>.</w:t>
      </w:r>
    </w:p>
    <w:p w14:paraId="475F82BC" w14:textId="77777777" w:rsidR="0072154D" w:rsidRPr="004A6E42" w:rsidRDefault="0072154D" w:rsidP="0072154D">
      <w:pPr>
        <w:pStyle w:val="Normlnywebov"/>
        <w:shd w:val="clear" w:color="auto" w:fill="FFFFFF"/>
        <w:spacing w:before="0" w:beforeAutospacing="0" w:after="0" w:afterAutospacing="0"/>
        <w:textAlignment w:val="baseline"/>
      </w:pPr>
      <w:proofErr w:type="spellStart"/>
      <w:r w:rsidRPr="004A6E42">
        <w:t>That</w:t>
      </w:r>
      <w:proofErr w:type="spellEnd"/>
      <w:r w:rsidRPr="004A6E42">
        <w:t xml:space="preserve"> </w:t>
      </w:r>
      <w:proofErr w:type="spellStart"/>
      <w:r w:rsidRPr="004A6E42">
        <w:t>said</w:t>
      </w:r>
      <w:proofErr w:type="spellEnd"/>
      <w:r w:rsidRPr="004A6E42">
        <w:t xml:space="preserve">, </w:t>
      </w:r>
      <w:proofErr w:type="spellStart"/>
      <w:r w:rsidRPr="004A6E42">
        <w:t>many</w:t>
      </w:r>
      <w:proofErr w:type="spellEnd"/>
      <w:r w:rsidRPr="004A6E42">
        <w:t xml:space="preserve"> </w:t>
      </w:r>
      <w:proofErr w:type="spellStart"/>
      <w:r w:rsidRPr="004A6E42">
        <w:t>companies</w:t>
      </w:r>
      <w:proofErr w:type="spellEnd"/>
      <w:r w:rsidRPr="004A6E42">
        <w:t xml:space="preserve"> </w:t>
      </w:r>
      <w:proofErr w:type="spellStart"/>
      <w:r w:rsidRPr="004A6E42">
        <w:t>start</w:t>
      </w:r>
      <w:proofErr w:type="spellEnd"/>
      <w:r w:rsidRPr="004A6E42">
        <w:t xml:space="preserve"> </w:t>
      </w:r>
      <w:proofErr w:type="spellStart"/>
      <w:r w:rsidRPr="004A6E42">
        <w:t>with</w:t>
      </w:r>
      <w:proofErr w:type="spellEnd"/>
      <w:r w:rsidRPr="004A6E42">
        <w:t xml:space="preserve"> </w:t>
      </w:r>
      <w:proofErr w:type="spellStart"/>
      <w:r w:rsidRPr="004A6E42">
        <w:t>one</w:t>
      </w:r>
      <w:proofErr w:type="spellEnd"/>
      <w:r w:rsidRPr="004A6E42">
        <w:t xml:space="preserve"> </w:t>
      </w:r>
      <w:proofErr w:type="spellStart"/>
      <w:r w:rsidRPr="004A6E42">
        <w:t>node</w:t>
      </w:r>
      <w:proofErr w:type="spellEnd"/>
      <w:r w:rsidRPr="004A6E42">
        <w:t xml:space="preserve"> </w:t>
      </w:r>
      <w:proofErr w:type="spellStart"/>
      <w:r w:rsidRPr="004A6E42">
        <w:t>when</w:t>
      </w:r>
      <w:proofErr w:type="spellEnd"/>
      <w:r w:rsidRPr="004A6E42">
        <w:t xml:space="preserve"> </w:t>
      </w:r>
      <w:proofErr w:type="spellStart"/>
      <w:r w:rsidRPr="004A6E42">
        <w:t>they</w:t>
      </w:r>
      <w:proofErr w:type="spellEnd"/>
      <w:r w:rsidRPr="004A6E42">
        <w:t xml:space="preserve"> </w:t>
      </w:r>
      <w:proofErr w:type="spellStart"/>
      <w:r w:rsidRPr="004A6E42">
        <w:t>start</w:t>
      </w:r>
      <w:proofErr w:type="spellEnd"/>
      <w:r w:rsidRPr="004A6E42">
        <w:t xml:space="preserve"> a </w:t>
      </w:r>
      <w:proofErr w:type="spellStart"/>
      <w:r w:rsidRPr="004A6E42">
        <w:t>data</w:t>
      </w:r>
      <w:proofErr w:type="spellEnd"/>
      <w:r w:rsidRPr="004A6E42">
        <w:t xml:space="preserve"> </w:t>
      </w:r>
      <w:proofErr w:type="spellStart"/>
      <w:r w:rsidRPr="004A6E42">
        <w:t>warehousing</w:t>
      </w:r>
      <w:proofErr w:type="spellEnd"/>
      <w:r w:rsidRPr="004A6E42">
        <w:t xml:space="preserve"> </w:t>
      </w:r>
      <w:proofErr w:type="spellStart"/>
      <w:r w:rsidRPr="004A6E42">
        <w:t>initiative</w:t>
      </w:r>
      <w:proofErr w:type="spellEnd"/>
      <w:r w:rsidRPr="004A6E42">
        <w:t xml:space="preserve">. As </w:t>
      </w:r>
      <w:proofErr w:type="spellStart"/>
      <w:r w:rsidRPr="004A6E42">
        <w:t>your</w:t>
      </w:r>
      <w:proofErr w:type="spellEnd"/>
      <w:r w:rsidRPr="004A6E42">
        <w:t xml:space="preserve"> </w:t>
      </w:r>
      <w:proofErr w:type="spellStart"/>
      <w:r w:rsidRPr="004A6E42">
        <w:t>data</w:t>
      </w:r>
      <w:proofErr w:type="spellEnd"/>
      <w:r w:rsidRPr="004A6E42">
        <w:t xml:space="preserve"> </w:t>
      </w:r>
      <w:proofErr w:type="spellStart"/>
      <w:r w:rsidRPr="004A6E42">
        <w:t>warehousing</w:t>
      </w:r>
      <w:proofErr w:type="spellEnd"/>
      <w:r w:rsidRPr="004A6E42">
        <w:t xml:space="preserve"> </w:t>
      </w:r>
      <w:proofErr w:type="spellStart"/>
      <w:r w:rsidRPr="004A6E42">
        <w:t>needs</w:t>
      </w:r>
      <w:proofErr w:type="spellEnd"/>
      <w:r w:rsidRPr="004A6E42">
        <w:t xml:space="preserve"> </w:t>
      </w:r>
      <w:proofErr w:type="spellStart"/>
      <w:r w:rsidRPr="004A6E42">
        <w:t>expand</w:t>
      </w:r>
      <w:proofErr w:type="spellEnd"/>
      <w:r w:rsidRPr="004A6E42">
        <w:t xml:space="preserve"> and change, </w:t>
      </w:r>
      <w:proofErr w:type="spellStart"/>
      <w:r w:rsidRPr="004A6E42">
        <w:t>you</w:t>
      </w:r>
      <w:proofErr w:type="spellEnd"/>
      <w:r w:rsidRPr="004A6E42">
        <w:t xml:space="preserve"> </w:t>
      </w:r>
      <w:proofErr w:type="spellStart"/>
      <w:r w:rsidRPr="004A6E42">
        <w:t>can</w:t>
      </w:r>
      <w:proofErr w:type="spellEnd"/>
      <w:r w:rsidRPr="004A6E42">
        <w:t xml:space="preserve"> </w:t>
      </w:r>
      <w:proofErr w:type="spellStart"/>
      <w:r w:rsidRPr="004A6E42">
        <w:t>add</w:t>
      </w:r>
      <w:proofErr w:type="spellEnd"/>
      <w:r w:rsidRPr="004A6E42">
        <w:t xml:space="preserve"> more </w:t>
      </w:r>
      <w:proofErr w:type="spellStart"/>
      <w:r w:rsidRPr="004A6E42">
        <w:t>nodes</w:t>
      </w:r>
      <w:proofErr w:type="spellEnd"/>
      <w:r w:rsidRPr="004A6E42">
        <w:t xml:space="preserve"> </w:t>
      </w:r>
      <w:proofErr w:type="spellStart"/>
      <w:r w:rsidRPr="004A6E42">
        <w:t>into</w:t>
      </w:r>
      <w:proofErr w:type="spellEnd"/>
      <w:r w:rsidRPr="004A6E42">
        <w:t xml:space="preserve"> a </w:t>
      </w:r>
      <w:proofErr w:type="spellStart"/>
      <w:r w:rsidRPr="004A6E42">
        <w:t>cluster</w:t>
      </w:r>
      <w:proofErr w:type="spellEnd"/>
      <w:r w:rsidRPr="004A6E42">
        <w:t xml:space="preserve">. </w:t>
      </w:r>
      <w:proofErr w:type="spellStart"/>
      <w:r w:rsidRPr="004A6E42">
        <w:t>This</w:t>
      </w:r>
      <w:proofErr w:type="spellEnd"/>
      <w:r w:rsidRPr="004A6E42">
        <w:t xml:space="preserve"> </w:t>
      </w:r>
      <w:proofErr w:type="spellStart"/>
      <w:r w:rsidRPr="004A6E42">
        <w:t>helps</w:t>
      </w:r>
      <w:proofErr w:type="spellEnd"/>
      <w:r w:rsidRPr="004A6E42">
        <w:t xml:space="preserve"> </w:t>
      </w:r>
      <w:proofErr w:type="spellStart"/>
      <w:r w:rsidRPr="004A6E42">
        <w:t>you</w:t>
      </w:r>
      <w:proofErr w:type="spellEnd"/>
      <w:r w:rsidRPr="004A6E42">
        <w:t xml:space="preserve"> </w:t>
      </w:r>
      <w:proofErr w:type="spellStart"/>
      <w:r w:rsidRPr="004A6E42">
        <w:t>build</w:t>
      </w:r>
      <w:proofErr w:type="spellEnd"/>
      <w:r w:rsidRPr="004A6E42">
        <w:t xml:space="preserve"> more </w:t>
      </w:r>
      <w:proofErr w:type="spellStart"/>
      <w:r w:rsidRPr="004A6E42">
        <w:t>applications</w:t>
      </w:r>
      <w:proofErr w:type="spellEnd"/>
      <w:r w:rsidRPr="004A6E42">
        <w:t xml:space="preserve">, run more </w:t>
      </w:r>
      <w:proofErr w:type="spellStart"/>
      <w:r w:rsidRPr="004A6E42">
        <w:t>queries</w:t>
      </w:r>
      <w:proofErr w:type="spellEnd"/>
      <w:r w:rsidRPr="004A6E42">
        <w:t xml:space="preserve">, and </w:t>
      </w:r>
      <w:proofErr w:type="spellStart"/>
      <w:r w:rsidRPr="004A6E42">
        <w:t>perform</w:t>
      </w:r>
      <w:proofErr w:type="spellEnd"/>
      <w:r w:rsidRPr="004A6E42">
        <w:t xml:space="preserve"> more </w:t>
      </w:r>
      <w:proofErr w:type="spellStart"/>
      <w:r w:rsidRPr="004A6E42">
        <w:fldChar w:fldCharType="begin"/>
      </w:r>
      <w:r w:rsidRPr="004A6E42">
        <w:instrText xml:space="preserve"> HYPERLINK "https://www.techradar.com/best/best-cloud-analytics" \t "_blank" </w:instrText>
      </w:r>
      <w:r w:rsidRPr="004A6E42">
        <w:fldChar w:fldCharType="separate"/>
      </w:r>
      <w:r w:rsidRPr="004A6E42">
        <w:rPr>
          <w:rStyle w:val="Hypertextovprepojenie"/>
          <w:color w:val="auto"/>
          <w:u w:val="none"/>
          <w:bdr w:val="none" w:sz="0" w:space="0" w:color="auto" w:frame="1"/>
        </w:rPr>
        <w:t>analytics</w:t>
      </w:r>
      <w:proofErr w:type="spellEnd"/>
      <w:r w:rsidRPr="004A6E42">
        <w:fldChar w:fldCharType="end"/>
      </w:r>
      <w:r w:rsidRPr="004A6E42">
        <w:t xml:space="preserve">. </w:t>
      </w:r>
      <w:proofErr w:type="spellStart"/>
      <w:r w:rsidRPr="004A6E42">
        <w:t>Pricing</w:t>
      </w:r>
      <w:proofErr w:type="spellEnd"/>
      <w:r w:rsidRPr="004A6E42">
        <w:t xml:space="preserve"> </w:t>
      </w:r>
      <w:proofErr w:type="spellStart"/>
      <w:r w:rsidRPr="004A6E42">
        <w:t>can</w:t>
      </w:r>
      <w:proofErr w:type="spellEnd"/>
      <w:r w:rsidRPr="004A6E42">
        <w:t xml:space="preserve"> </w:t>
      </w:r>
      <w:proofErr w:type="spellStart"/>
      <w:r w:rsidRPr="004A6E42">
        <w:t>depend</w:t>
      </w:r>
      <w:proofErr w:type="spellEnd"/>
      <w:r w:rsidRPr="004A6E42">
        <w:t xml:space="preserve"> on </w:t>
      </w:r>
      <w:proofErr w:type="spellStart"/>
      <w:r w:rsidRPr="004A6E42">
        <w:t>how</w:t>
      </w:r>
      <w:proofErr w:type="spellEnd"/>
      <w:r w:rsidRPr="004A6E42">
        <w:t xml:space="preserve"> </w:t>
      </w:r>
      <w:proofErr w:type="spellStart"/>
      <w:r w:rsidRPr="004A6E42">
        <w:t>long</w:t>
      </w:r>
      <w:proofErr w:type="spellEnd"/>
      <w:r w:rsidRPr="004A6E42">
        <w:t xml:space="preserve"> </w:t>
      </w:r>
      <w:proofErr w:type="spellStart"/>
      <w:r w:rsidRPr="004A6E42">
        <w:t>you</w:t>
      </w:r>
      <w:proofErr w:type="spellEnd"/>
      <w:r w:rsidRPr="004A6E42">
        <w:t xml:space="preserve"> </w:t>
      </w:r>
      <w:proofErr w:type="spellStart"/>
      <w:r w:rsidRPr="004A6E42">
        <w:t>want</w:t>
      </w:r>
      <w:proofErr w:type="spellEnd"/>
      <w:r w:rsidRPr="004A6E42">
        <w:t xml:space="preserve"> to </w:t>
      </w:r>
      <w:proofErr w:type="spellStart"/>
      <w:r w:rsidRPr="004A6E42">
        <w:t>keep</w:t>
      </w:r>
      <w:proofErr w:type="spellEnd"/>
      <w:r w:rsidRPr="004A6E42">
        <w:t xml:space="preserve"> </w:t>
      </w:r>
      <w:proofErr w:type="spellStart"/>
      <w:r w:rsidRPr="004A6E42">
        <w:t>those</w:t>
      </w:r>
      <w:proofErr w:type="spellEnd"/>
      <w:r w:rsidRPr="004A6E42">
        <w:t xml:space="preserve"> </w:t>
      </w:r>
      <w:proofErr w:type="spellStart"/>
      <w:r w:rsidRPr="004A6E42">
        <w:t>nodes</w:t>
      </w:r>
      <w:proofErr w:type="spellEnd"/>
      <w:r w:rsidRPr="004A6E42">
        <w:t xml:space="preserve"> </w:t>
      </w:r>
      <w:proofErr w:type="spellStart"/>
      <w:r w:rsidRPr="004A6E42">
        <w:t>active</w:t>
      </w:r>
      <w:proofErr w:type="spellEnd"/>
      <w:r w:rsidRPr="004A6E42">
        <w:t xml:space="preserve">.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prices</w:t>
      </w:r>
      <w:proofErr w:type="spellEnd"/>
      <w:r w:rsidRPr="004A6E42">
        <w:t xml:space="preserve"> go </w:t>
      </w:r>
      <w:proofErr w:type="spellStart"/>
      <w:r w:rsidRPr="004A6E42">
        <w:t>down</w:t>
      </w:r>
      <w:proofErr w:type="spellEnd"/>
      <w:r w:rsidRPr="004A6E42">
        <w:t xml:space="preserve"> </w:t>
      </w:r>
      <w:proofErr w:type="spellStart"/>
      <w:r w:rsidRPr="004A6E42">
        <w:t>when</w:t>
      </w:r>
      <w:proofErr w:type="spellEnd"/>
      <w:r w:rsidRPr="004A6E42">
        <w:t xml:space="preserve"> </w:t>
      </w:r>
      <w:proofErr w:type="spellStart"/>
      <w:r w:rsidRPr="004A6E42">
        <w:t>you</w:t>
      </w:r>
      <w:proofErr w:type="spellEnd"/>
      <w:r w:rsidRPr="004A6E42">
        <w:t xml:space="preserve"> </w:t>
      </w:r>
      <w:proofErr w:type="spellStart"/>
      <w:r w:rsidRPr="004A6E42">
        <w:t>reserve</w:t>
      </w:r>
      <w:proofErr w:type="spellEnd"/>
      <w:r w:rsidRPr="004A6E42">
        <w:t xml:space="preserve"> </w:t>
      </w:r>
      <w:proofErr w:type="spellStart"/>
      <w:r w:rsidRPr="004A6E42">
        <w:t>nodes</w:t>
      </w:r>
      <w:proofErr w:type="spellEnd"/>
      <w:r w:rsidRPr="004A6E42">
        <w:t xml:space="preserve"> </w:t>
      </w:r>
      <w:proofErr w:type="spellStart"/>
      <w:r w:rsidRPr="004A6E42">
        <w:t>for</w:t>
      </w:r>
      <w:proofErr w:type="spellEnd"/>
      <w:r w:rsidRPr="004A6E42">
        <w:t xml:space="preserve"> </w:t>
      </w:r>
      <w:proofErr w:type="spellStart"/>
      <w:r w:rsidRPr="004A6E42">
        <w:t>longer</w:t>
      </w:r>
      <w:proofErr w:type="spellEnd"/>
      <w:r w:rsidRPr="004A6E42">
        <w:t xml:space="preserve"> </w:t>
      </w:r>
      <w:proofErr w:type="spellStart"/>
      <w:r w:rsidRPr="004A6E42">
        <w:t>periods</w:t>
      </w:r>
      <w:proofErr w:type="spellEnd"/>
      <w:r w:rsidRPr="004A6E42">
        <w:t xml:space="preserve"> of </w:t>
      </w:r>
      <w:proofErr w:type="spellStart"/>
      <w:r w:rsidRPr="004A6E42">
        <w:t>time</w:t>
      </w:r>
      <w:proofErr w:type="spellEnd"/>
      <w:r w:rsidRPr="004A6E42">
        <w:t xml:space="preserve">, </w:t>
      </w:r>
      <w:proofErr w:type="spellStart"/>
      <w:r w:rsidRPr="004A6E42">
        <w:t>such</w:t>
      </w:r>
      <w:proofErr w:type="spellEnd"/>
      <w:r w:rsidRPr="004A6E42">
        <w:t xml:space="preserve"> as </w:t>
      </w:r>
      <w:proofErr w:type="spellStart"/>
      <w:r w:rsidRPr="004A6E42">
        <w:t>one</w:t>
      </w:r>
      <w:proofErr w:type="spellEnd"/>
      <w:r w:rsidRPr="004A6E42">
        <w:t xml:space="preserve"> </w:t>
      </w:r>
      <w:proofErr w:type="spellStart"/>
      <w:r w:rsidRPr="004A6E42">
        <w:t>year</w:t>
      </w:r>
      <w:proofErr w:type="spellEnd"/>
      <w:r w:rsidRPr="004A6E42">
        <w:t xml:space="preserve"> or </w:t>
      </w:r>
      <w:proofErr w:type="spellStart"/>
      <w:r w:rsidRPr="004A6E42">
        <w:t>three</w:t>
      </w:r>
      <w:proofErr w:type="spellEnd"/>
      <w:r w:rsidRPr="004A6E42">
        <w:t xml:space="preserve"> </w:t>
      </w:r>
      <w:proofErr w:type="spellStart"/>
      <w:r w:rsidRPr="004A6E42">
        <w:t>years</w:t>
      </w:r>
      <w:proofErr w:type="spellEnd"/>
      <w:r w:rsidRPr="004A6E42">
        <w:t>.</w:t>
      </w:r>
    </w:p>
    <w:p w14:paraId="36274023" w14:textId="77777777" w:rsidR="0072154D" w:rsidRPr="004A6E42" w:rsidRDefault="0072154D" w:rsidP="0072154D">
      <w:pPr>
        <w:pStyle w:val="Normlnywebov"/>
        <w:shd w:val="clear" w:color="auto" w:fill="FFFFFF"/>
        <w:spacing w:before="0" w:beforeAutospacing="0" w:after="0" w:afterAutospacing="0"/>
        <w:textAlignment w:val="baseline"/>
      </w:pPr>
      <w:proofErr w:type="spellStart"/>
      <w:r w:rsidRPr="004A6E42">
        <w:t>Beyond</w:t>
      </w:r>
      <w:proofErr w:type="spellEnd"/>
      <w:r w:rsidRPr="004A6E42">
        <w:t xml:space="preserve"> </w:t>
      </w:r>
      <w:proofErr w:type="spellStart"/>
      <w:r w:rsidRPr="004A6E42">
        <w:t>that</w:t>
      </w:r>
      <w:proofErr w:type="spellEnd"/>
      <w:r w:rsidRPr="004A6E42">
        <w:t xml:space="preserve">,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other</w:t>
      </w:r>
      <w:proofErr w:type="spellEnd"/>
      <w:r w:rsidRPr="004A6E42">
        <w:t xml:space="preserve"> </w:t>
      </w:r>
      <w:proofErr w:type="spellStart"/>
      <w:r w:rsidRPr="004A6E42">
        <w:t>important</w:t>
      </w:r>
      <w:proofErr w:type="spellEnd"/>
      <w:r w:rsidRPr="004A6E42">
        <w:t xml:space="preserve"> </w:t>
      </w:r>
      <w:proofErr w:type="spellStart"/>
      <w:r w:rsidRPr="004A6E42">
        <w:t>thing</w:t>
      </w:r>
      <w:proofErr w:type="spellEnd"/>
      <w:r w:rsidRPr="004A6E42">
        <w:t xml:space="preserve"> to </w:t>
      </w:r>
      <w:proofErr w:type="spellStart"/>
      <w:r w:rsidRPr="004A6E42">
        <w:t>know</w:t>
      </w:r>
      <w:proofErr w:type="spellEnd"/>
      <w:r w:rsidRPr="004A6E42">
        <w:t xml:space="preserve"> </w:t>
      </w:r>
      <w:proofErr w:type="spellStart"/>
      <w:r w:rsidRPr="004A6E42">
        <w:t>about</w:t>
      </w:r>
      <w:proofErr w:type="spellEnd"/>
      <w:r w:rsidRPr="004A6E42">
        <w:t xml:space="preserve"> Amazon </w:t>
      </w:r>
      <w:proofErr w:type="spellStart"/>
      <w:r w:rsidRPr="004A6E42">
        <w:t>Redshift</w:t>
      </w:r>
      <w:proofErr w:type="spellEnd"/>
      <w:r w:rsidRPr="004A6E42">
        <w:t xml:space="preserve"> </w:t>
      </w:r>
      <w:proofErr w:type="spellStart"/>
      <w:r w:rsidRPr="004A6E42">
        <w:t>is</w:t>
      </w:r>
      <w:proofErr w:type="spellEnd"/>
      <w:r w:rsidRPr="004A6E42">
        <w:t xml:space="preserve"> </w:t>
      </w:r>
      <w:proofErr w:type="spellStart"/>
      <w:r w:rsidRPr="004A6E42">
        <w:t>that</w:t>
      </w:r>
      <w:proofErr w:type="spellEnd"/>
      <w:r w:rsidRPr="004A6E42">
        <w:t xml:space="preserve"> most of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complexity</w:t>
      </w:r>
      <w:proofErr w:type="spellEnd"/>
      <w:r w:rsidRPr="004A6E42">
        <w:t xml:space="preserve"> </w:t>
      </w:r>
      <w:proofErr w:type="spellStart"/>
      <w:r w:rsidRPr="004A6E42">
        <w:t>occurs</w:t>
      </w:r>
      <w:proofErr w:type="spellEnd"/>
      <w:r w:rsidRPr="004A6E42">
        <w:t xml:space="preserve"> </w:t>
      </w:r>
      <w:proofErr w:type="spellStart"/>
      <w:r w:rsidRPr="004A6E42">
        <w:t>behind</w:t>
      </w:r>
      <w:proofErr w:type="spellEnd"/>
      <w:r w:rsidRPr="004A6E42">
        <w:t xml:space="preserve">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scenes</w:t>
      </w:r>
      <w:proofErr w:type="spellEnd"/>
      <w:r w:rsidRPr="004A6E42">
        <w:t xml:space="preserve">. </w:t>
      </w:r>
      <w:proofErr w:type="spellStart"/>
      <w:r w:rsidRPr="004A6E42">
        <w:t>This</w:t>
      </w:r>
      <w:proofErr w:type="spellEnd"/>
      <w:r w:rsidRPr="004A6E42">
        <w:t xml:space="preserve"> </w:t>
      </w:r>
      <w:proofErr w:type="spellStart"/>
      <w:r w:rsidRPr="004A6E42">
        <w:t>includes</w:t>
      </w:r>
      <w:proofErr w:type="spellEnd"/>
      <w:r w:rsidRPr="004A6E42">
        <w:t xml:space="preserve"> </w:t>
      </w:r>
      <w:proofErr w:type="spellStart"/>
      <w:r w:rsidRPr="004A6E42">
        <w:t>the</w:t>
      </w:r>
      <w:proofErr w:type="spellEnd"/>
      <w:r w:rsidRPr="004A6E42">
        <w:t> </w:t>
      </w:r>
      <w:proofErr w:type="spellStart"/>
      <w:r w:rsidRPr="004A6E42">
        <w:fldChar w:fldCharType="begin"/>
      </w:r>
      <w:r w:rsidRPr="004A6E42">
        <w:instrText xml:space="preserve"> HYPERLINK "https://www.techradar.com/news/best-endpoint-security-software" \t "_blank" </w:instrText>
      </w:r>
      <w:r w:rsidRPr="004A6E42">
        <w:fldChar w:fldCharType="separate"/>
      </w:r>
      <w:r w:rsidRPr="004A6E42">
        <w:rPr>
          <w:rStyle w:val="Hypertextovprepojenie"/>
          <w:color w:val="auto"/>
          <w:u w:val="none"/>
          <w:bdr w:val="none" w:sz="0" w:space="0" w:color="auto" w:frame="1"/>
        </w:rPr>
        <w:t>endpoint</w:t>
      </w:r>
      <w:proofErr w:type="spellEnd"/>
      <w:r w:rsidRPr="004A6E42">
        <w:rPr>
          <w:rStyle w:val="Hypertextovprepojenie"/>
          <w:color w:val="auto"/>
          <w:u w:val="none"/>
          <w:bdr w:val="none" w:sz="0" w:space="0" w:color="auto" w:frame="1"/>
        </w:rPr>
        <w:t xml:space="preserve"> </w:t>
      </w:r>
      <w:proofErr w:type="spellStart"/>
      <w:r w:rsidRPr="004A6E42">
        <w:rPr>
          <w:rStyle w:val="Hypertextovprepojenie"/>
          <w:color w:val="auto"/>
          <w:u w:val="none"/>
          <w:bdr w:val="none" w:sz="0" w:space="0" w:color="auto" w:frame="1"/>
        </w:rPr>
        <w:t>security</w:t>
      </w:r>
      <w:proofErr w:type="spellEnd"/>
      <w:r w:rsidRPr="004A6E42">
        <w:fldChar w:fldCharType="end"/>
      </w:r>
      <w:r w:rsidRPr="004A6E42">
        <w:t xml:space="preserve">, management, </w:t>
      </w:r>
      <w:proofErr w:type="spellStart"/>
      <w:r w:rsidRPr="004A6E42">
        <w:t>scaling</w:t>
      </w:r>
      <w:proofErr w:type="spellEnd"/>
      <w:r w:rsidRPr="004A6E42">
        <w:t xml:space="preserve">, </w:t>
      </w:r>
      <w:proofErr w:type="spellStart"/>
      <w:r w:rsidRPr="004A6E42">
        <w:t>provisioning</w:t>
      </w:r>
      <w:proofErr w:type="spellEnd"/>
      <w:r w:rsidRPr="004A6E42">
        <w:t xml:space="preserve">, and </w:t>
      </w:r>
      <w:proofErr w:type="spellStart"/>
      <w:r w:rsidRPr="004A6E42">
        <w:t>anything</w:t>
      </w:r>
      <w:proofErr w:type="spellEnd"/>
      <w:r w:rsidRPr="004A6E42">
        <w:t xml:space="preserve"> </w:t>
      </w:r>
      <w:proofErr w:type="spellStart"/>
      <w:r w:rsidRPr="004A6E42">
        <w:t>else</w:t>
      </w:r>
      <w:proofErr w:type="spellEnd"/>
      <w:r w:rsidRPr="004A6E42">
        <w:t xml:space="preserve"> </w:t>
      </w:r>
      <w:proofErr w:type="spellStart"/>
      <w:r w:rsidRPr="004A6E42">
        <w:t>related</w:t>
      </w:r>
      <w:proofErr w:type="spellEnd"/>
      <w:r w:rsidRPr="004A6E42">
        <w:t xml:space="preserve"> to </w:t>
      </w:r>
      <w:proofErr w:type="spellStart"/>
      <w:r w:rsidRPr="004A6E42">
        <w:t>data</w:t>
      </w:r>
      <w:proofErr w:type="spellEnd"/>
      <w:r w:rsidRPr="004A6E42">
        <w:t xml:space="preserve"> </w:t>
      </w:r>
      <w:proofErr w:type="spellStart"/>
      <w:r w:rsidRPr="004A6E42">
        <w:t>warehousing</w:t>
      </w:r>
      <w:proofErr w:type="spellEnd"/>
      <w:r w:rsidRPr="004A6E42">
        <w:t xml:space="preserve">. </w:t>
      </w:r>
      <w:proofErr w:type="spellStart"/>
      <w:r w:rsidRPr="004A6E42">
        <w:t>There’s</w:t>
      </w:r>
      <w:proofErr w:type="spellEnd"/>
      <w:r w:rsidRPr="004A6E42">
        <w:t xml:space="preserve"> a web </w:t>
      </w:r>
      <w:proofErr w:type="spellStart"/>
      <w:r w:rsidRPr="004A6E42">
        <w:t>console</w:t>
      </w:r>
      <w:proofErr w:type="spellEnd"/>
      <w:r w:rsidRPr="004A6E42">
        <w:t xml:space="preserve"> </w:t>
      </w:r>
      <w:proofErr w:type="spellStart"/>
      <w:r w:rsidRPr="004A6E42">
        <w:t>your</w:t>
      </w:r>
      <w:proofErr w:type="spellEnd"/>
      <w:r w:rsidRPr="004A6E42">
        <w:t> </w:t>
      </w:r>
      <w:hyperlink r:id="rId42" w:tgtFrame="_blank" w:history="1">
        <w:r w:rsidRPr="004A6E42">
          <w:rPr>
            <w:rStyle w:val="Hypertextovprepojenie"/>
            <w:color w:val="auto"/>
            <w:u w:val="none"/>
            <w:bdr w:val="none" w:sz="0" w:space="0" w:color="auto" w:frame="1"/>
          </w:rPr>
          <w:t xml:space="preserve">IT </w:t>
        </w:r>
        <w:proofErr w:type="spellStart"/>
        <w:r w:rsidRPr="004A6E42">
          <w:rPr>
            <w:rStyle w:val="Hypertextovprepojenie"/>
            <w:color w:val="auto"/>
            <w:u w:val="none"/>
            <w:bdr w:val="none" w:sz="0" w:space="0" w:color="auto" w:frame="1"/>
          </w:rPr>
          <w:t>service</w:t>
        </w:r>
        <w:proofErr w:type="spellEnd"/>
        <w:r w:rsidRPr="004A6E42">
          <w:rPr>
            <w:rStyle w:val="Hypertextovprepojenie"/>
            <w:color w:val="auto"/>
            <w:u w:val="none"/>
            <w:bdr w:val="none" w:sz="0" w:space="0" w:color="auto" w:frame="1"/>
          </w:rPr>
          <w:t xml:space="preserve"> management</w:t>
        </w:r>
      </w:hyperlink>
      <w:r w:rsidRPr="004A6E42">
        <w:t xml:space="preserve"> team </w:t>
      </w:r>
      <w:proofErr w:type="spellStart"/>
      <w:r w:rsidRPr="004A6E42">
        <w:t>uses</w:t>
      </w:r>
      <w:proofErr w:type="spellEnd"/>
      <w:r w:rsidRPr="004A6E42">
        <w:t xml:space="preserve"> to </w:t>
      </w:r>
      <w:proofErr w:type="spellStart"/>
      <w:r w:rsidRPr="004A6E42">
        <w:t>deal</w:t>
      </w:r>
      <w:proofErr w:type="spellEnd"/>
      <w:r w:rsidRPr="004A6E42">
        <w:t xml:space="preserve"> </w:t>
      </w:r>
      <w:proofErr w:type="spellStart"/>
      <w:r w:rsidRPr="004A6E42">
        <w:t>with</w:t>
      </w:r>
      <w:proofErr w:type="spellEnd"/>
      <w:r w:rsidRPr="004A6E42">
        <w:t xml:space="preserve"> </w:t>
      </w:r>
      <w:proofErr w:type="spellStart"/>
      <w:r w:rsidRPr="004A6E42">
        <w:t>instances</w:t>
      </w:r>
      <w:proofErr w:type="spellEnd"/>
      <w:r w:rsidRPr="004A6E42">
        <w:t xml:space="preserve"> and to </w:t>
      </w:r>
      <w:proofErr w:type="spellStart"/>
      <w:r w:rsidRPr="004A6E42">
        <w:t>create</w:t>
      </w:r>
      <w:proofErr w:type="spellEnd"/>
      <w:r w:rsidRPr="004A6E42">
        <w:t xml:space="preserve"> new </w:t>
      </w:r>
      <w:proofErr w:type="spellStart"/>
      <w:r w:rsidRPr="004A6E42">
        <w:t>nodes</w:t>
      </w:r>
      <w:proofErr w:type="spellEnd"/>
      <w:r w:rsidRPr="004A6E42">
        <w:t xml:space="preserve">, </w:t>
      </w:r>
      <w:proofErr w:type="spellStart"/>
      <w:r w:rsidRPr="004A6E42">
        <w:t>but</w:t>
      </w:r>
      <w:proofErr w:type="spellEnd"/>
      <w:r w:rsidRPr="004A6E42">
        <w:t xml:space="preserve"> </w:t>
      </w:r>
      <w:proofErr w:type="spellStart"/>
      <w:r w:rsidRPr="004A6E42">
        <w:t>you</w:t>
      </w:r>
      <w:proofErr w:type="spellEnd"/>
      <w:r w:rsidRPr="004A6E42">
        <w:t xml:space="preserve"> </w:t>
      </w:r>
      <w:proofErr w:type="spellStart"/>
      <w:r w:rsidRPr="004A6E42">
        <w:t>don’t</w:t>
      </w:r>
      <w:proofErr w:type="spellEnd"/>
      <w:r w:rsidRPr="004A6E42">
        <w:t xml:space="preserve"> </w:t>
      </w:r>
      <w:proofErr w:type="spellStart"/>
      <w:r w:rsidRPr="004A6E42">
        <w:t>have</w:t>
      </w:r>
      <w:proofErr w:type="spellEnd"/>
      <w:r w:rsidRPr="004A6E42">
        <w:t xml:space="preserve"> to </w:t>
      </w:r>
      <w:proofErr w:type="spellStart"/>
      <w:r w:rsidRPr="004A6E42">
        <w:t>plan</w:t>
      </w:r>
      <w:proofErr w:type="spellEnd"/>
      <w:r w:rsidRPr="004A6E42">
        <w:t xml:space="preserve"> or </w:t>
      </w:r>
      <w:proofErr w:type="spellStart"/>
      <w:r w:rsidRPr="004A6E42">
        <w:t>manage</w:t>
      </w:r>
      <w:proofErr w:type="spellEnd"/>
      <w:r w:rsidRPr="004A6E42">
        <w:t xml:space="preserve"> </w:t>
      </w:r>
      <w:proofErr w:type="spellStart"/>
      <w:r w:rsidRPr="004A6E42">
        <w:t>any</w:t>
      </w:r>
      <w:proofErr w:type="spellEnd"/>
      <w:r w:rsidRPr="004A6E42">
        <w:t xml:space="preserve"> of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performance</w:t>
      </w:r>
      <w:proofErr w:type="spellEnd"/>
      <w:r w:rsidRPr="004A6E42">
        <w:t xml:space="preserve"> </w:t>
      </w:r>
      <w:proofErr w:type="spellStart"/>
      <w:r w:rsidRPr="004A6E42">
        <w:t>characteristics</w:t>
      </w:r>
      <w:proofErr w:type="spellEnd"/>
      <w:r w:rsidRPr="004A6E42">
        <w:t xml:space="preserve">,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back-ups</w:t>
      </w:r>
      <w:proofErr w:type="spellEnd"/>
      <w:r w:rsidRPr="004A6E42">
        <w:t xml:space="preserve"> or </w:t>
      </w:r>
      <w:proofErr w:type="spellStart"/>
      <w:r w:rsidRPr="004A6E42">
        <w:t>archives</w:t>
      </w:r>
      <w:proofErr w:type="spellEnd"/>
      <w:r w:rsidRPr="004A6E42">
        <w:t xml:space="preserve">, or </w:t>
      </w:r>
      <w:proofErr w:type="spellStart"/>
      <w:r w:rsidRPr="004A6E42">
        <w:t>any</w:t>
      </w:r>
      <w:proofErr w:type="spellEnd"/>
      <w:r w:rsidRPr="004A6E42">
        <w:t xml:space="preserve"> of </w:t>
      </w:r>
      <w:proofErr w:type="spellStart"/>
      <w:r w:rsidRPr="004A6E42">
        <w:t>the</w:t>
      </w:r>
      <w:proofErr w:type="spellEnd"/>
      <w:r w:rsidRPr="004A6E42">
        <w:t> </w:t>
      </w:r>
      <w:proofErr w:type="spellStart"/>
      <w:r w:rsidRPr="004A6E42">
        <w:fldChar w:fldCharType="begin"/>
      </w:r>
      <w:r w:rsidRPr="004A6E42">
        <w:instrText xml:space="preserve"> HYPERLINK "https://www.techradar.com/best/best-infrastructure-management-service" \t "_blank" </w:instrText>
      </w:r>
      <w:r w:rsidRPr="004A6E42">
        <w:fldChar w:fldCharType="separate"/>
      </w:r>
      <w:r w:rsidRPr="004A6E42">
        <w:rPr>
          <w:rStyle w:val="Hypertextovprepojenie"/>
          <w:color w:val="auto"/>
          <w:u w:val="none"/>
          <w:bdr w:val="none" w:sz="0" w:space="0" w:color="auto" w:frame="1"/>
        </w:rPr>
        <w:t>infrastructure</w:t>
      </w:r>
      <w:proofErr w:type="spellEnd"/>
      <w:r w:rsidRPr="004A6E42">
        <w:rPr>
          <w:rStyle w:val="Hypertextovprepojenie"/>
          <w:color w:val="auto"/>
          <w:u w:val="none"/>
          <w:bdr w:val="none" w:sz="0" w:space="0" w:color="auto" w:frame="1"/>
        </w:rPr>
        <w:t xml:space="preserve"> management</w:t>
      </w:r>
      <w:r w:rsidRPr="004A6E42">
        <w:fldChar w:fldCharType="end"/>
      </w:r>
      <w:r w:rsidRPr="004A6E42">
        <w:t> </w:t>
      </w:r>
      <w:proofErr w:type="spellStart"/>
      <w:r w:rsidRPr="004A6E42">
        <w:t>related</w:t>
      </w:r>
      <w:proofErr w:type="spellEnd"/>
      <w:r w:rsidRPr="004A6E42">
        <w:t xml:space="preserve"> to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database</w:t>
      </w:r>
      <w:proofErr w:type="spellEnd"/>
      <w:r w:rsidRPr="004A6E42">
        <w:t xml:space="preserve"> or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data</w:t>
      </w:r>
      <w:proofErr w:type="spellEnd"/>
      <w:r w:rsidRPr="004A6E42">
        <w:t xml:space="preserve">, </w:t>
      </w:r>
      <w:proofErr w:type="spellStart"/>
      <w:r w:rsidRPr="004A6E42">
        <w:t>including</w:t>
      </w:r>
      <w:proofErr w:type="spellEnd"/>
      <w:r w:rsidRPr="004A6E42">
        <w:t xml:space="preserve">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servers</w:t>
      </w:r>
      <w:proofErr w:type="spellEnd"/>
      <w:r w:rsidRPr="004A6E42">
        <w:t xml:space="preserve"> or </w:t>
      </w:r>
      <w:proofErr w:type="spellStart"/>
      <w:r w:rsidRPr="004A6E42">
        <w:t>networks</w:t>
      </w:r>
      <w:proofErr w:type="spellEnd"/>
      <w:r w:rsidRPr="004A6E42">
        <w:t>.</w:t>
      </w:r>
    </w:p>
    <w:p w14:paraId="1AD45064" w14:textId="77777777" w:rsidR="0072154D" w:rsidRPr="004A6E42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</w:pPr>
      <w:r w:rsidRPr="004A6E42">
        <w:t xml:space="preserve">Amazon </w:t>
      </w:r>
      <w:proofErr w:type="spellStart"/>
      <w:r w:rsidRPr="004A6E42">
        <w:t>recently</w:t>
      </w:r>
      <w:proofErr w:type="spellEnd"/>
      <w:r w:rsidRPr="004A6E42">
        <w:t xml:space="preserve"> </w:t>
      </w:r>
      <w:proofErr w:type="spellStart"/>
      <w:r w:rsidRPr="004A6E42">
        <w:t>announced</w:t>
      </w:r>
      <w:proofErr w:type="spellEnd"/>
      <w:r w:rsidRPr="004A6E42">
        <w:t xml:space="preserve"> </w:t>
      </w:r>
      <w:proofErr w:type="spellStart"/>
      <w:r w:rsidRPr="004A6E42">
        <w:t>some</w:t>
      </w:r>
      <w:proofErr w:type="spellEnd"/>
      <w:r w:rsidRPr="004A6E42">
        <w:t xml:space="preserve"> </w:t>
      </w:r>
      <w:proofErr w:type="spellStart"/>
      <w:r w:rsidRPr="004A6E42">
        <w:t>improvements</w:t>
      </w:r>
      <w:proofErr w:type="spellEnd"/>
      <w:r w:rsidRPr="004A6E42">
        <w:t xml:space="preserve"> to </w:t>
      </w:r>
      <w:proofErr w:type="spellStart"/>
      <w:r w:rsidRPr="004A6E42">
        <w:t>Redshift</w:t>
      </w:r>
      <w:proofErr w:type="spellEnd"/>
      <w:r w:rsidRPr="004A6E42">
        <w:t xml:space="preserve">. </w:t>
      </w:r>
      <w:proofErr w:type="spellStart"/>
      <w:r w:rsidRPr="004A6E42">
        <w:t>One</w:t>
      </w:r>
      <w:proofErr w:type="spellEnd"/>
      <w:r w:rsidRPr="004A6E42">
        <w:t xml:space="preserve"> of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key</w:t>
      </w:r>
      <w:proofErr w:type="spellEnd"/>
      <w:r w:rsidRPr="004A6E42">
        <w:t xml:space="preserve"> </w:t>
      </w:r>
      <w:proofErr w:type="spellStart"/>
      <w:r w:rsidRPr="004A6E42">
        <w:t>changes</w:t>
      </w:r>
      <w:proofErr w:type="spellEnd"/>
      <w:r w:rsidRPr="004A6E42">
        <w:t xml:space="preserve"> </w:t>
      </w:r>
      <w:proofErr w:type="spellStart"/>
      <w:r w:rsidRPr="004A6E42">
        <w:t>is</w:t>
      </w:r>
      <w:proofErr w:type="spellEnd"/>
      <w:r w:rsidRPr="004A6E42">
        <w:t xml:space="preserve"> </w:t>
      </w:r>
      <w:proofErr w:type="spellStart"/>
      <w:r w:rsidRPr="004A6E42">
        <w:t>that</w:t>
      </w:r>
      <w:proofErr w:type="spellEnd"/>
      <w:r w:rsidRPr="004A6E42">
        <w:t xml:space="preserve">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nodes</w:t>
      </w:r>
      <w:proofErr w:type="spellEnd"/>
      <w:r w:rsidRPr="004A6E42">
        <w:t xml:space="preserve"> </w:t>
      </w:r>
      <w:proofErr w:type="spellStart"/>
      <w:r w:rsidRPr="004A6E42">
        <w:t>you</w:t>
      </w:r>
      <w:proofErr w:type="spellEnd"/>
      <w:r w:rsidRPr="004A6E42">
        <w:t xml:space="preserve"> </w:t>
      </w:r>
      <w:proofErr w:type="spellStart"/>
      <w:r w:rsidRPr="004A6E42">
        <w:t>use</w:t>
      </w:r>
      <w:proofErr w:type="spellEnd"/>
      <w:r w:rsidRPr="004A6E42">
        <w:t xml:space="preserve"> </w:t>
      </w:r>
      <w:proofErr w:type="spellStart"/>
      <w:r w:rsidRPr="004A6E42">
        <w:t>can</w:t>
      </w:r>
      <w:proofErr w:type="spellEnd"/>
      <w:r w:rsidRPr="004A6E42">
        <w:t xml:space="preserve"> </w:t>
      </w:r>
      <w:proofErr w:type="spellStart"/>
      <w:r w:rsidRPr="004A6E42">
        <w:t>be</w:t>
      </w:r>
      <w:proofErr w:type="spellEnd"/>
      <w:r w:rsidRPr="004A6E42">
        <w:t xml:space="preserve"> </w:t>
      </w:r>
      <w:proofErr w:type="spellStart"/>
      <w:r w:rsidRPr="004A6E42">
        <w:t>optimized</w:t>
      </w:r>
      <w:proofErr w:type="spellEnd"/>
      <w:r w:rsidRPr="004A6E42">
        <w:t xml:space="preserve"> </w:t>
      </w:r>
      <w:proofErr w:type="spellStart"/>
      <w:r w:rsidRPr="004A6E42">
        <w:t>separately</w:t>
      </w:r>
      <w:proofErr w:type="spellEnd"/>
      <w:r w:rsidRPr="004A6E42">
        <w:t xml:space="preserve"> </w:t>
      </w:r>
      <w:proofErr w:type="spellStart"/>
      <w:r w:rsidRPr="004A6E42">
        <w:t>for</w:t>
      </w:r>
      <w:proofErr w:type="spellEnd"/>
      <w:r w:rsidRPr="004A6E42">
        <w:t xml:space="preserve"> </w:t>
      </w:r>
      <w:proofErr w:type="spellStart"/>
      <w:r w:rsidRPr="004A6E42">
        <w:t>performance</w:t>
      </w:r>
      <w:proofErr w:type="spellEnd"/>
      <w:r w:rsidRPr="004A6E42">
        <w:t xml:space="preserve"> or </w:t>
      </w:r>
      <w:proofErr w:type="spellStart"/>
      <w:r w:rsidRPr="004A6E42">
        <w:t>storage</w:t>
      </w:r>
      <w:proofErr w:type="spellEnd"/>
      <w:r w:rsidRPr="004A6E42">
        <w:t xml:space="preserve">. </w:t>
      </w:r>
      <w:proofErr w:type="spellStart"/>
      <w:r w:rsidRPr="004A6E42">
        <w:t>Previously</w:t>
      </w:r>
      <w:proofErr w:type="spellEnd"/>
      <w:r w:rsidRPr="004A6E42">
        <w:t xml:space="preserve">, a </w:t>
      </w:r>
      <w:proofErr w:type="spellStart"/>
      <w:r w:rsidRPr="004A6E42">
        <w:t>cluster</w:t>
      </w:r>
      <w:proofErr w:type="spellEnd"/>
      <w:r w:rsidRPr="004A6E42">
        <w:t xml:space="preserve"> </w:t>
      </w:r>
      <w:proofErr w:type="spellStart"/>
      <w:r w:rsidRPr="004A6E42">
        <w:t>was</w:t>
      </w:r>
      <w:proofErr w:type="spellEnd"/>
      <w:r w:rsidRPr="004A6E42">
        <w:t xml:space="preserve"> </w:t>
      </w:r>
      <w:proofErr w:type="spellStart"/>
      <w:r w:rsidRPr="004A6E42">
        <w:t>maintained</w:t>
      </w:r>
      <w:proofErr w:type="spellEnd"/>
      <w:r w:rsidRPr="004A6E42">
        <w:t xml:space="preserve"> </w:t>
      </w:r>
      <w:proofErr w:type="spellStart"/>
      <w:r w:rsidRPr="004A6E42">
        <w:t>for</w:t>
      </w:r>
      <w:proofErr w:type="spellEnd"/>
      <w:r w:rsidRPr="004A6E42">
        <w:t xml:space="preserve"> </w:t>
      </w:r>
      <w:proofErr w:type="spellStart"/>
      <w:r w:rsidRPr="004A6E42">
        <w:t>both</w:t>
      </w:r>
      <w:proofErr w:type="spellEnd"/>
      <w:r w:rsidRPr="004A6E42">
        <w:t xml:space="preserve"> </w:t>
      </w:r>
      <w:proofErr w:type="spellStart"/>
      <w:r w:rsidRPr="004A6E42">
        <w:t>performance</w:t>
      </w:r>
      <w:proofErr w:type="spellEnd"/>
      <w:r w:rsidRPr="004A6E42">
        <w:t xml:space="preserve"> and </w:t>
      </w:r>
      <w:proofErr w:type="spellStart"/>
      <w:r w:rsidRPr="004A6E42">
        <w:t>storage</w:t>
      </w:r>
      <w:proofErr w:type="spellEnd"/>
      <w:r w:rsidRPr="004A6E42">
        <w:t xml:space="preserve"> </w:t>
      </w:r>
      <w:proofErr w:type="spellStart"/>
      <w:r w:rsidRPr="004A6E42">
        <w:t>allocation</w:t>
      </w:r>
      <w:proofErr w:type="spellEnd"/>
      <w:r w:rsidRPr="004A6E42">
        <w:t xml:space="preserve">. Amazon </w:t>
      </w:r>
      <w:proofErr w:type="spellStart"/>
      <w:r w:rsidRPr="004A6E42">
        <w:t>also</w:t>
      </w:r>
      <w:proofErr w:type="spellEnd"/>
      <w:r w:rsidRPr="004A6E42">
        <w:t xml:space="preserve"> </w:t>
      </w:r>
      <w:proofErr w:type="spellStart"/>
      <w:r w:rsidRPr="004A6E42">
        <w:t>improved</w:t>
      </w:r>
      <w:proofErr w:type="spellEnd"/>
      <w:r w:rsidRPr="004A6E42">
        <w:t xml:space="preserve"> </w:t>
      </w:r>
      <w:proofErr w:type="spellStart"/>
      <w:r w:rsidRPr="004A6E42">
        <w:t>networking</w:t>
      </w:r>
      <w:proofErr w:type="spellEnd"/>
      <w:r w:rsidRPr="004A6E42">
        <w:t xml:space="preserve"> </w:t>
      </w:r>
      <w:proofErr w:type="spellStart"/>
      <w:r w:rsidRPr="004A6E42">
        <w:t>speed</w:t>
      </w:r>
      <w:proofErr w:type="spellEnd"/>
      <w:r w:rsidRPr="004A6E42">
        <w:t xml:space="preserve">, </w:t>
      </w:r>
      <w:proofErr w:type="spellStart"/>
      <w:r w:rsidRPr="004A6E42">
        <w:t>especially</w:t>
      </w:r>
      <w:proofErr w:type="spellEnd"/>
      <w:r w:rsidRPr="004A6E42">
        <w:t xml:space="preserve">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connections</w:t>
      </w:r>
      <w:proofErr w:type="spellEnd"/>
      <w:r w:rsidRPr="004A6E42">
        <w:t xml:space="preserve"> </w:t>
      </w:r>
      <w:proofErr w:type="spellStart"/>
      <w:r w:rsidRPr="004A6E42">
        <w:t>between</w:t>
      </w:r>
      <w:proofErr w:type="spellEnd"/>
      <w:r w:rsidRPr="004A6E42">
        <w:t xml:space="preserve"> </w:t>
      </w:r>
      <w:proofErr w:type="spellStart"/>
      <w:r w:rsidRPr="004A6E42">
        <w:t>Redshift</w:t>
      </w:r>
      <w:proofErr w:type="spellEnd"/>
      <w:r w:rsidRPr="004A6E42">
        <w:t xml:space="preserve"> and Amazon S3. Amazon </w:t>
      </w:r>
      <w:proofErr w:type="spellStart"/>
      <w:r w:rsidRPr="004A6E42">
        <w:t>claims</w:t>
      </w:r>
      <w:proofErr w:type="spellEnd"/>
      <w:r w:rsidRPr="004A6E42">
        <w:t xml:space="preserve">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Redshift</w:t>
      </w:r>
      <w:proofErr w:type="spellEnd"/>
      <w:r w:rsidRPr="004A6E42">
        <w:t xml:space="preserve"> </w:t>
      </w:r>
      <w:proofErr w:type="spellStart"/>
      <w:r w:rsidRPr="004A6E42">
        <w:t>now</w:t>
      </w:r>
      <w:proofErr w:type="spellEnd"/>
      <w:r w:rsidRPr="004A6E42">
        <w:t xml:space="preserve"> </w:t>
      </w:r>
      <w:proofErr w:type="spellStart"/>
      <w:r w:rsidRPr="004A6E42">
        <w:t>delivers</w:t>
      </w:r>
      <w:proofErr w:type="spellEnd"/>
      <w:r w:rsidRPr="004A6E42">
        <w:t xml:space="preserve"> 3x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performance</w:t>
      </w:r>
      <w:proofErr w:type="spellEnd"/>
      <w:r w:rsidRPr="004A6E42">
        <w:t xml:space="preserve"> of </w:t>
      </w:r>
      <w:proofErr w:type="spellStart"/>
      <w:r w:rsidRPr="004A6E42">
        <w:t>competing</w:t>
      </w:r>
      <w:proofErr w:type="spellEnd"/>
      <w:r w:rsidRPr="004A6E42">
        <w:t xml:space="preserve"> </w:t>
      </w:r>
      <w:proofErr w:type="spellStart"/>
      <w:r w:rsidRPr="004A6E42">
        <w:t>data</w:t>
      </w:r>
      <w:proofErr w:type="spellEnd"/>
      <w:r w:rsidRPr="004A6E42">
        <w:t xml:space="preserve"> </w:t>
      </w:r>
      <w:proofErr w:type="spellStart"/>
      <w:r w:rsidRPr="004A6E42">
        <w:t>warehouse</w:t>
      </w:r>
      <w:proofErr w:type="spellEnd"/>
      <w:r w:rsidRPr="004A6E42">
        <w:t xml:space="preserve"> </w:t>
      </w:r>
      <w:proofErr w:type="spellStart"/>
      <w:r w:rsidRPr="004A6E42">
        <w:t>products</w:t>
      </w:r>
      <w:proofErr w:type="spellEnd"/>
      <w:r w:rsidRPr="004A6E42">
        <w:t>.</w:t>
      </w:r>
    </w:p>
    <w:p w14:paraId="5E1CBF5A" w14:textId="77777777" w:rsidR="0072154D" w:rsidRPr="004A6E42" w:rsidRDefault="0072154D" w:rsidP="0072154D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jc w:val="left"/>
        <w:textAlignment w:val="baseline"/>
        <w:rPr>
          <w:szCs w:val="24"/>
        </w:rPr>
      </w:pPr>
      <w:hyperlink r:id="rId43" w:tgtFrame="_blank" w:history="1">
        <w:proofErr w:type="spellStart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>What</w:t>
        </w:r>
        <w:proofErr w:type="spellEnd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>is</w:t>
        </w:r>
        <w:proofErr w:type="spellEnd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>IaaS</w:t>
        </w:r>
        <w:proofErr w:type="spellEnd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 xml:space="preserve">? </w:t>
        </w:r>
        <w:proofErr w:type="spellStart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>Everything</w:t>
        </w:r>
        <w:proofErr w:type="spellEnd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>you</w:t>
        </w:r>
        <w:proofErr w:type="spellEnd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>need</w:t>
        </w:r>
        <w:proofErr w:type="spellEnd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 xml:space="preserve"> to </w:t>
        </w:r>
        <w:proofErr w:type="spellStart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>know</w:t>
        </w:r>
        <w:proofErr w:type="spellEnd"/>
      </w:hyperlink>
    </w:p>
    <w:p w14:paraId="0FE5D449" w14:textId="77777777" w:rsidR="0072154D" w:rsidRPr="004A6E42" w:rsidRDefault="0072154D" w:rsidP="0072154D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jc w:val="left"/>
        <w:textAlignment w:val="baseline"/>
        <w:rPr>
          <w:szCs w:val="24"/>
        </w:rPr>
      </w:pPr>
      <w:hyperlink r:id="rId44" w:tgtFrame="_blank" w:history="1">
        <w:proofErr w:type="spellStart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>What</w:t>
        </w:r>
        <w:proofErr w:type="spellEnd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>is</w:t>
        </w:r>
        <w:proofErr w:type="spellEnd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>PaaS</w:t>
        </w:r>
        <w:proofErr w:type="spellEnd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 xml:space="preserve">? </w:t>
        </w:r>
        <w:proofErr w:type="spellStart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>Everything</w:t>
        </w:r>
        <w:proofErr w:type="spellEnd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>you</w:t>
        </w:r>
        <w:proofErr w:type="spellEnd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>need</w:t>
        </w:r>
        <w:proofErr w:type="spellEnd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 xml:space="preserve"> to </w:t>
        </w:r>
        <w:proofErr w:type="spellStart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>know</w:t>
        </w:r>
        <w:proofErr w:type="spellEnd"/>
      </w:hyperlink>
    </w:p>
    <w:p w14:paraId="7F0DC045" w14:textId="77777777" w:rsidR="0072154D" w:rsidRPr="004A6E42" w:rsidRDefault="0072154D" w:rsidP="0072154D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jc w:val="left"/>
        <w:textAlignment w:val="baseline"/>
        <w:rPr>
          <w:szCs w:val="24"/>
        </w:rPr>
      </w:pPr>
      <w:hyperlink r:id="rId45" w:tgtFrame="_blank" w:history="1">
        <w:proofErr w:type="spellStart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>Data</w:t>
        </w:r>
        <w:proofErr w:type="spellEnd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>lakes</w:t>
        </w:r>
        <w:proofErr w:type="spellEnd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Pr="004A6E42">
          <w:rPr>
            <w:rStyle w:val="Hypertextovprepojenie"/>
            <w:color w:val="auto"/>
            <w:szCs w:val="24"/>
            <w:u w:val="none"/>
            <w:bdr w:val="none" w:sz="0" w:space="0" w:color="auto" w:frame="1"/>
          </w:rPr>
          <w:t>explained</w:t>
        </w:r>
        <w:proofErr w:type="spellEnd"/>
      </w:hyperlink>
    </w:p>
    <w:p w14:paraId="4D960968" w14:textId="77777777" w:rsidR="0072154D" w:rsidRPr="004A6E42" w:rsidRDefault="0072154D" w:rsidP="0072154D">
      <w:pPr>
        <w:pStyle w:val="Nadpis2"/>
        <w:shd w:val="clear" w:color="auto" w:fill="FFFFFF"/>
        <w:spacing w:before="0" w:after="168" w:line="450" w:lineRule="atLeast"/>
        <w:textAlignment w:val="baseline"/>
        <w:rPr>
          <w:b w:val="0"/>
          <w:color w:val="auto"/>
          <w:sz w:val="24"/>
          <w:szCs w:val="24"/>
        </w:rPr>
      </w:pPr>
      <w:bookmarkStart w:id="33" w:name="_Toc36384704"/>
      <w:proofErr w:type="spellStart"/>
      <w:r w:rsidRPr="004A6E42">
        <w:rPr>
          <w:b w:val="0"/>
          <w:color w:val="auto"/>
          <w:sz w:val="24"/>
          <w:szCs w:val="24"/>
        </w:rPr>
        <w:t>Benefits</w:t>
      </w:r>
      <w:proofErr w:type="spellEnd"/>
      <w:r w:rsidRPr="004A6E42">
        <w:rPr>
          <w:b w:val="0"/>
          <w:color w:val="auto"/>
          <w:sz w:val="24"/>
          <w:szCs w:val="24"/>
        </w:rPr>
        <w:t xml:space="preserve"> of </w:t>
      </w:r>
      <w:proofErr w:type="spellStart"/>
      <w:r w:rsidRPr="004A6E42">
        <w:rPr>
          <w:b w:val="0"/>
          <w:color w:val="auto"/>
          <w:sz w:val="24"/>
          <w:szCs w:val="24"/>
        </w:rPr>
        <w:t>Redshift</w:t>
      </w:r>
      <w:bookmarkEnd w:id="33"/>
      <w:proofErr w:type="spellEnd"/>
    </w:p>
    <w:p w14:paraId="0FF3BBD1" w14:textId="77777777" w:rsidR="0072154D" w:rsidRPr="004A6E42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</w:pPr>
      <w:r w:rsidRPr="004A6E42">
        <w:t xml:space="preserve">As </w:t>
      </w:r>
      <w:proofErr w:type="spellStart"/>
      <w:r w:rsidRPr="004A6E42">
        <w:t>with</w:t>
      </w:r>
      <w:proofErr w:type="spellEnd"/>
      <w:r w:rsidRPr="004A6E42">
        <w:t xml:space="preserve"> </w:t>
      </w:r>
      <w:proofErr w:type="spellStart"/>
      <w:r w:rsidRPr="004A6E42">
        <w:t>any</w:t>
      </w:r>
      <w:proofErr w:type="spellEnd"/>
      <w:r w:rsidRPr="004A6E42">
        <w:t xml:space="preserve"> </w:t>
      </w:r>
      <w:proofErr w:type="spellStart"/>
      <w:r w:rsidRPr="004A6E42">
        <w:t>cloud</w:t>
      </w:r>
      <w:proofErr w:type="spellEnd"/>
      <w:r w:rsidRPr="004A6E42">
        <w:t xml:space="preserve"> </w:t>
      </w:r>
      <w:proofErr w:type="spellStart"/>
      <w:r w:rsidRPr="004A6E42">
        <w:t>computing</w:t>
      </w:r>
      <w:proofErr w:type="spellEnd"/>
      <w:r w:rsidRPr="004A6E42">
        <w:t xml:space="preserve"> </w:t>
      </w:r>
      <w:proofErr w:type="spellStart"/>
      <w:r w:rsidRPr="004A6E42">
        <w:t>initiative</w:t>
      </w:r>
      <w:proofErr w:type="spellEnd"/>
      <w:r w:rsidRPr="004A6E42">
        <w:t xml:space="preserve">,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reason</w:t>
      </w:r>
      <w:proofErr w:type="spellEnd"/>
      <w:r w:rsidRPr="004A6E42">
        <w:t xml:space="preserve"> to </w:t>
      </w:r>
      <w:proofErr w:type="spellStart"/>
      <w:r w:rsidRPr="004A6E42">
        <w:t>use</w:t>
      </w:r>
      <w:proofErr w:type="spellEnd"/>
      <w:r w:rsidRPr="004A6E42">
        <w:t xml:space="preserve"> Amazon </w:t>
      </w:r>
      <w:proofErr w:type="spellStart"/>
      <w:r w:rsidRPr="004A6E42">
        <w:t>Redshift</w:t>
      </w:r>
      <w:proofErr w:type="spellEnd"/>
      <w:r w:rsidRPr="004A6E42">
        <w:t xml:space="preserve"> has to do </w:t>
      </w:r>
      <w:proofErr w:type="spellStart"/>
      <w:r w:rsidRPr="004A6E42">
        <w:t>with</w:t>
      </w:r>
      <w:proofErr w:type="spellEnd"/>
      <w:r w:rsidRPr="004A6E42">
        <w:t xml:space="preserve"> flexibility. As </w:t>
      </w:r>
      <w:proofErr w:type="spellStart"/>
      <w:r w:rsidRPr="004A6E42">
        <w:t>mentioned</w:t>
      </w:r>
      <w:proofErr w:type="spellEnd"/>
      <w:r w:rsidRPr="004A6E42">
        <w:t xml:space="preserve"> </w:t>
      </w:r>
      <w:proofErr w:type="spellStart"/>
      <w:r w:rsidRPr="004A6E42">
        <w:t>previously</w:t>
      </w:r>
      <w:proofErr w:type="spellEnd"/>
      <w:r w:rsidRPr="004A6E42">
        <w:t xml:space="preserve">, </w:t>
      </w:r>
      <w:proofErr w:type="spellStart"/>
      <w:r w:rsidRPr="004A6E42">
        <w:t>companies</w:t>
      </w:r>
      <w:proofErr w:type="spellEnd"/>
      <w:r w:rsidRPr="004A6E42">
        <w:t xml:space="preserve"> </w:t>
      </w:r>
      <w:proofErr w:type="spellStart"/>
      <w:r w:rsidRPr="004A6E42">
        <w:t>can</w:t>
      </w:r>
      <w:proofErr w:type="spellEnd"/>
      <w:r w:rsidRPr="004A6E42">
        <w:t xml:space="preserve"> </w:t>
      </w:r>
      <w:proofErr w:type="spellStart"/>
      <w:r w:rsidRPr="004A6E42">
        <w:t>choose</w:t>
      </w:r>
      <w:proofErr w:type="spellEnd"/>
      <w:r w:rsidRPr="004A6E42">
        <w:t xml:space="preserve"> to </w:t>
      </w:r>
      <w:proofErr w:type="spellStart"/>
      <w:r w:rsidRPr="004A6E42">
        <w:t>create</w:t>
      </w:r>
      <w:proofErr w:type="spellEnd"/>
      <w:r w:rsidRPr="004A6E42">
        <w:t xml:space="preserve"> a single </w:t>
      </w:r>
      <w:proofErr w:type="spellStart"/>
      <w:r w:rsidRPr="004A6E42">
        <w:t>node</w:t>
      </w:r>
      <w:proofErr w:type="spellEnd"/>
      <w:r w:rsidRPr="004A6E42">
        <w:t xml:space="preserve"> as a </w:t>
      </w:r>
      <w:proofErr w:type="spellStart"/>
      <w:r w:rsidRPr="004A6E42">
        <w:t>starting</w:t>
      </w:r>
      <w:proofErr w:type="spellEnd"/>
      <w:r w:rsidRPr="004A6E42">
        <w:t xml:space="preserve"> point, </w:t>
      </w:r>
      <w:proofErr w:type="spellStart"/>
      <w:r w:rsidRPr="004A6E42">
        <w:t>but</w:t>
      </w:r>
      <w:proofErr w:type="spellEnd"/>
      <w:r w:rsidRPr="004A6E42">
        <w:t xml:space="preserve"> </w:t>
      </w:r>
      <w:proofErr w:type="spellStart"/>
      <w:r w:rsidRPr="004A6E42">
        <w:t>from</w:t>
      </w:r>
      <w:proofErr w:type="spellEnd"/>
      <w:r w:rsidRPr="004A6E42">
        <w:t xml:space="preserve"> </w:t>
      </w:r>
      <w:proofErr w:type="spellStart"/>
      <w:r w:rsidRPr="004A6E42">
        <w:t>there</w:t>
      </w:r>
      <w:proofErr w:type="spellEnd"/>
      <w:r w:rsidRPr="004A6E42">
        <w:t xml:space="preserve"> </w:t>
      </w:r>
      <w:proofErr w:type="spellStart"/>
      <w:r w:rsidRPr="004A6E42">
        <w:t>they</w:t>
      </w:r>
      <w:proofErr w:type="spellEnd"/>
      <w:r w:rsidRPr="004A6E42">
        <w:t xml:space="preserve"> </w:t>
      </w:r>
      <w:proofErr w:type="spellStart"/>
      <w:r w:rsidRPr="004A6E42">
        <w:t>can</w:t>
      </w:r>
      <w:proofErr w:type="spellEnd"/>
      <w:r w:rsidRPr="004A6E42">
        <w:t xml:space="preserve"> </w:t>
      </w:r>
      <w:proofErr w:type="spellStart"/>
      <w:r w:rsidRPr="004A6E42">
        <w:t>create</w:t>
      </w:r>
      <w:proofErr w:type="spellEnd"/>
      <w:r w:rsidRPr="004A6E42">
        <w:t xml:space="preserve"> </w:t>
      </w:r>
      <w:proofErr w:type="spellStart"/>
      <w:r w:rsidRPr="004A6E42">
        <w:t>massive</w:t>
      </w:r>
      <w:proofErr w:type="spellEnd"/>
      <w:r w:rsidRPr="004A6E42">
        <w:t xml:space="preserve"> </w:t>
      </w:r>
      <w:proofErr w:type="spellStart"/>
      <w:r w:rsidRPr="004A6E42">
        <w:t>clusters</w:t>
      </w:r>
      <w:proofErr w:type="spellEnd"/>
      <w:r w:rsidRPr="004A6E42">
        <w:t xml:space="preserve"> </w:t>
      </w:r>
      <w:proofErr w:type="spellStart"/>
      <w:r w:rsidRPr="004A6E42">
        <w:t>containing</w:t>
      </w:r>
      <w:proofErr w:type="spellEnd"/>
      <w:r w:rsidRPr="004A6E42">
        <w:t xml:space="preserve"> </w:t>
      </w:r>
      <w:proofErr w:type="spellStart"/>
      <w:r w:rsidRPr="004A6E42">
        <w:t>many</w:t>
      </w:r>
      <w:proofErr w:type="spellEnd"/>
      <w:r w:rsidRPr="004A6E42">
        <w:t xml:space="preserve"> </w:t>
      </w:r>
      <w:proofErr w:type="spellStart"/>
      <w:r w:rsidRPr="004A6E42">
        <w:t>nodes</w:t>
      </w:r>
      <w:proofErr w:type="spellEnd"/>
      <w:r w:rsidRPr="004A6E42">
        <w:t xml:space="preserve"> </w:t>
      </w:r>
      <w:proofErr w:type="spellStart"/>
      <w:r w:rsidRPr="004A6E42">
        <w:t>for</w:t>
      </w:r>
      <w:proofErr w:type="spellEnd"/>
      <w:r w:rsidRPr="004A6E42">
        <w:t xml:space="preserve"> </w:t>
      </w:r>
      <w:proofErr w:type="spellStart"/>
      <w:r w:rsidRPr="004A6E42">
        <w:t>every</w:t>
      </w:r>
      <w:proofErr w:type="spellEnd"/>
      <w:r w:rsidRPr="004A6E42">
        <w:t xml:space="preserve"> </w:t>
      </w:r>
      <w:proofErr w:type="spellStart"/>
      <w:r w:rsidRPr="004A6E42">
        <w:t>reporting</w:t>
      </w:r>
      <w:proofErr w:type="spellEnd"/>
      <w:r w:rsidRPr="004A6E42">
        <w:t xml:space="preserve"> </w:t>
      </w:r>
      <w:proofErr w:type="spellStart"/>
      <w:r w:rsidRPr="004A6E42">
        <w:t>need</w:t>
      </w:r>
      <w:proofErr w:type="spellEnd"/>
      <w:r w:rsidRPr="004A6E42">
        <w:t xml:space="preserve"> </w:t>
      </w:r>
      <w:proofErr w:type="spellStart"/>
      <w:r w:rsidRPr="004A6E42">
        <w:t>they</w:t>
      </w:r>
      <w:proofErr w:type="spellEnd"/>
      <w:r w:rsidRPr="004A6E42">
        <w:t xml:space="preserve"> </w:t>
      </w:r>
      <w:proofErr w:type="spellStart"/>
      <w:r w:rsidRPr="004A6E42">
        <w:t>have</w:t>
      </w:r>
      <w:proofErr w:type="spellEnd"/>
      <w:r w:rsidRPr="004A6E42">
        <w:t xml:space="preserve"> </w:t>
      </w:r>
      <w:proofErr w:type="spellStart"/>
      <w:r w:rsidRPr="004A6E42">
        <w:t>any</w:t>
      </w:r>
      <w:proofErr w:type="spellEnd"/>
      <w:r w:rsidRPr="004A6E42">
        <w:t xml:space="preserve"> </w:t>
      </w:r>
      <w:proofErr w:type="spellStart"/>
      <w:r w:rsidRPr="004A6E42">
        <w:t>for</w:t>
      </w:r>
      <w:proofErr w:type="spellEnd"/>
      <w:r w:rsidRPr="004A6E42">
        <w:t xml:space="preserve"> </w:t>
      </w:r>
      <w:proofErr w:type="spellStart"/>
      <w:r w:rsidRPr="004A6E42">
        <w:t>any</w:t>
      </w:r>
      <w:proofErr w:type="spellEnd"/>
      <w:r w:rsidRPr="004A6E42">
        <w:t xml:space="preserve"> web </w:t>
      </w:r>
      <w:proofErr w:type="spellStart"/>
      <w:r w:rsidRPr="004A6E42">
        <w:t>application</w:t>
      </w:r>
      <w:proofErr w:type="spellEnd"/>
      <w:r w:rsidRPr="004A6E42">
        <w:t xml:space="preserve">. To </w:t>
      </w:r>
      <w:proofErr w:type="spellStart"/>
      <w:r w:rsidRPr="004A6E42">
        <w:t>say</w:t>
      </w:r>
      <w:proofErr w:type="spellEnd"/>
      <w:r w:rsidRPr="004A6E42">
        <w:t xml:space="preserve">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possibilities</w:t>
      </w:r>
      <w:proofErr w:type="spellEnd"/>
      <w:r w:rsidRPr="004A6E42">
        <w:t xml:space="preserve"> are </w:t>
      </w:r>
      <w:proofErr w:type="spellStart"/>
      <w:r w:rsidRPr="004A6E42">
        <w:t>endless</w:t>
      </w:r>
      <w:proofErr w:type="spellEnd"/>
      <w:r w:rsidRPr="004A6E42">
        <w:t xml:space="preserve"> in </w:t>
      </w:r>
      <w:proofErr w:type="spellStart"/>
      <w:r w:rsidRPr="004A6E42">
        <w:t>terms</w:t>
      </w:r>
      <w:proofErr w:type="spellEnd"/>
      <w:r w:rsidRPr="004A6E42">
        <w:t xml:space="preserve"> of </w:t>
      </w:r>
      <w:proofErr w:type="spellStart"/>
      <w:r w:rsidRPr="004A6E42">
        <w:t>database</w:t>
      </w:r>
      <w:proofErr w:type="spellEnd"/>
      <w:r w:rsidRPr="004A6E42">
        <w:t xml:space="preserve"> </w:t>
      </w:r>
      <w:proofErr w:type="spellStart"/>
      <w:r w:rsidRPr="004A6E42">
        <w:t>control</w:t>
      </w:r>
      <w:proofErr w:type="spellEnd"/>
      <w:r w:rsidRPr="004A6E42">
        <w:t xml:space="preserve"> </w:t>
      </w:r>
      <w:proofErr w:type="spellStart"/>
      <w:r w:rsidRPr="004A6E42">
        <w:t>is</w:t>
      </w:r>
      <w:proofErr w:type="spellEnd"/>
      <w:r w:rsidRPr="004A6E42">
        <w:t xml:space="preserve"> </w:t>
      </w:r>
      <w:proofErr w:type="spellStart"/>
      <w:r w:rsidRPr="004A6E42">
        <w:t>not</w:t>
      </w:r>
      <w:proofErr w:type="spellEnd"/>
      <w:r w:rsidRPr="004A6E42">
        <w:t xml:space="preserve"> </w:t>
      </w:r>
      <w:proofErr w:type="spellStart"/>
      <w:r w:rsidRPr="004A6E42">
        <w:t>quite</w:t>
      </w:r>
      <w:proofErr w:type="spellEnd"/>
      <w:r w:rsidRPr="004A6E42">
        <w:t xml:space="preserve"> </w:t>
      </w:r>
      <w:proofErr w:type="spellStart"/>
      <w:r w:rsidRPr="004A6E42">
        <w:t>true</w:t>
      </w:r>
      <w:proofErr w:type="spellEnd"/>
      <w:r w:rsidRPr="004A6E42">
        <w:t xml:space="preserve"> </w:t>
      </w:r>
      <w:proofErr w:type="spellStart"/>
      <w:r w:rsidRPr="004A6E42">
        <w:t>but</w:t>
      </w:r>
      <w:proofErr w:type="spellEnd"/>
      <w:r w:rsidRPr="004A6E42">
        <w:t xml:space="preserve"> </w:t>
      </w:r>
      <w:proofErr w:type="spellStart"/>
      <w:r w:rsidRPr="004A6E42">
        <w:t>with</w:t>
      </w:r>
      <w:proofErr w:type="spellEnd"/>
      <w:r w:rsidRPr="004A6E42">
        <w:t xml:space="preserve"> </w:t>
      </w:r>
      <w:proofErr w:type="spellStart"/>
      <w:r w:rsidRPr="004A6E42">
        <w:t>cloud</w:t>
      </w:r>
      <w:proofErr w:type="spellEnd"/>
      <w:r w:rsidRPr="004A6E42">
        <w:t xml:space="preserve"> </w:t>
      </w:r>
      <w:proofErr w:type="spellStart"/>
      <w:r w:rsidRPr="004A6E42">
        <w:t>computing</w:t>
      </w:r>
      <w:proofErr w:type="spellEnd"/>
      <w:r w:rsidRPr="004A6E42">
        <w:t xml:space="preserve">, </w:t>
      </w:r>
      <w:proofErr w:type="spellStart"/>
      <w:r w:rsidRPr="004A6E42">
        <w:t>it</w:t>
      </w:r>
      <w:proofErr w:type="spellEnd"/>
      <w:r w:rsidRPr="004A6E42">
        <w:t xml:space="preserve"> </w:t>
      </w:r>
      <w:proofErr w:type="spellStart"/>
      <w:r w:rsidRPr="004A6E42">
        <w:t>will</w:t>
      </w:r>
      <w:proofErr w:type="spellEnd"/>
      <w:r w:rsidRPr="004A6E42">
        <w:t xml:space="preserve"> </w:t>
      </w:r>
      <w:proofErr w:type="spellStart"/>
      <w:r w:rsidRPr="004A6E42">
        <w:t>seem</w:t>
      </w:r>
      <w:proofErr w:type="spellEnd"/>
      <w:r w:rsidRPr="004A6E42">
        <w:t xml:space="preserve"> </w:t>
      </w:r>
      <w:proofErr w:type="spellStart"/>
      <w:r w:rsidRPr="004A6E42">
        <w:t>like</w:t>
      </w:r>
      <w:proofErr w:type="spellEnd"/>
      <w:r w:rsidRPr="004A6E42">
        <w:t xml:space="preserve"> </w:t>
      </w:r>
      <w:proofErr w:type="spellStart"/>
      <w:r w:rsidRPr="004A6E42">
        <w:t>it</w:t>
      </w:r>
      <w:proofErr w:type="spellEnd"/>
      <w:r w:rsidRPr="004A6E42">
        <w:t>.</w:t>
      </w:r>
    </w:p>
    <w:p w14:paraId="1478FD05" w14:textId="77777777" w:rsidR="0072154D" w:rsidRPr="004A6E42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</w:pPr>
      <w:proofErr w:type="spellStart"/>
      <w:r w:rsidRPr="004A6E42">
        <w:t>Another</w:t>
      </w:r>
      <w:proofErr w:type="spellEnd"/>
      <w:r w:rsidRPr="004A6E42">
        <w:t xml:space="preserve"> benefit </w:t>
      </w:r>
      <w:proofErr w:type="spellStart"/>
      <w:r w:rsidRPr="004A6E42">
        <w:t>beyond</w:t>
      </w:r>
      <w:proofErr w:type="spellEnd"/>
      <w:r w:rsidRPr="004A6E42">
        <w:t xml:space="preserve"> flexibility in </w:t>
      </w:r>
      <w:proofErr w:type="spellStart"/>
      <w:r w:rsidRPr="004A6E42">
        <w:t>terms</w:t>
      </w:r>
      <w:proofErr w:type="spellEnd"/>
      <w:r w:rsidRPr="004A6E42">
        <w:t xml:space="preserve"> of </w:t>
      </w:r>
      <w:proofErr w:type="spellStart"/>
      <w:r w:rsidRPr="004A6E42">
        <w:t>what</w:t>
      </w:r>
      <w:proofErr w:type="spellEnd"/>
      <w:r w:rsidRPr="004A6E42">
        <w:t xml:space="preserve"> </w:t>
      </w:r>
      <w:proofErr w:type="spellStart"/>
      <w:r w:rsidRPr="004A6E42">
        <w:t>you</w:t>
      </w:r>
      <w:proofErr w:type="spellEnd"/>
      <w:r w:rsidRPr="004A6E42">
        <w:t xml:space="preserve"> </w:t>
      </w:r>
      <w:proofErr w:type="spellStart"/>
      <w:r w:rsidRPr="004A6E42">
        <w:t>can</w:t>
      </w:r>
      <w:proofErr w:type="spellEnd"/>
      <w:r w:rsidRPr="004A6E42">
        <w:t xml:space="preserve"> do and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applications</w:t>
      </w:r>
      <w:proofErr w:type="spellEnd"/>
      <w:r w:rsidRPr="004A6E42">
        <w:t xml:space="preserve"> </w:t>
      </w:r>
      <w:proofErr w:type="spellStart"/>
      <w:r w:rsidRPr="004A6E42">
        <w:t>you</w:t>
      </w:r>
      <w:proofErr w:type="spellEnd"/>
      <w:r w:rsidRPr="004A6E42">
        <w:t xml:space="preserve"> run, </w:t>
      </w:r>
      <w:proofErr w:type="spellStart"/>
      <w:r w:rsidRPr="004A6E42">
        <w:t>there</w:t>
      </w:r>
      <w:proofErr w:type="spellEnd"/>
      <w:r w:rsidRPr="004A6E42">
        <w:t xml:space="preserve"> </w:t>
      </w:r>
      <w:proofErr w:type="spellStart"/>
      <w:r w:rsidRPr="004A6E42">
        <w:t>is</w:t>
      </w:r>
      <w:proofErr w:type="spellEnd"/>
      <w:r w:rsidRPr="004A6E42">
        <w:t xml:space="preserve"> </w:t>
      </w:r>
      <w:proofErr w:type="spellStart"/>
      <w:r w:rsidRPr="004A6E42">
        <w:t>also</w:t>
      </w:r>
      <w:proofErr w:type="spellEnd"/>
      <w:r w:rsidRPr="004A6E42">
        <w:t xml:space="preserve"> </w:t>
      </w:r>
      <w:proofErr w:type="spellStart"/>
      <w:r w:rsidRPr="004A6E42">
        <w:t>an</w:t>
      </w:r>
      <w:proofErr w:type="spellEnd"/>
      <w:r w:rsidRPr="004A6E42">
        <w:t xml:space="preserve"> </w:t>
      </w:r>
      <w:proofErr w:type="spellStart"/>
      <w:r w:rsidRPr="004A6E42">
        <w:t>advantage</w:t>
      </w:r>
      <w:proofErr w:type="spellEnd"/>
      <w:r w:rsidRPr="004A6E42">
        <w:t xml:space="preserve"> to </w:t>
      </w:r>
      <w:proofErr w:type="spellStart"/>
      <w:r w:rsidRPr="004A6E42">
        <w:t>how</w:t>
      </w:r>
      <w:proofErr w:type="spellEnd"/>
      <w:r w:rsidRPr="004A6E42">
        <w:t xml:space="preserve"> </w:t>
      </w:r>
      <w:proofErr w:type="spellStart"/>
      <w:r w:rsidRPr="004A6E42">
        <w:t>it</w:t>
      </w:r>
      <w:proofErr w:type="spellEnd"/>
      <w:r w:rsidRPr="004A6E42">
        <w:t xml:space="preserve"> </w:t>
      </w:r>
      <w:proofErr w:type="spellStart"/>
      <w:r w:rsidRPr="004A6E42">
        <w:t>is</w:t>
      </w:r>
      <w:proofErr w:type="spellEnd"/>
      <w:r w:rsidRPr="004A6E42">
        <w:t xml:space="preserve"> </w:t>
      </w:r>
      <w:proofErr w:type="spellStart"/>
      <w:r w:rsidRPr="004A6E42">
        <w:t>all</w:t>
      </w:r>
      <w:proofErr w:type="spellEnd"/>
      <w:r w:rsidRPr="004A6E42">
        <w:t xml:space="preserve"> </w:t>
      </w:r>
      <w:proofErr w:type="spellStart"/>
      <w:r w:rsidRPr="004A6E42">
        <w:t>managed</w:t>
      </w:r>
      <w:proofErr w:type="spellEnd"/>
      <w:r w:rsidRPr="004A6E42">
        <w:t xml:space="preserve">. </w:t>
      </w:r>
      <w:proofErr w:type="spellStart"/>
      <w:r w:rsidRPr="004A6E42">
        <w:t>Your</w:t>
      </w:r>
      <w:proofErr w:type="spellEnd"/>
      <w:r w:rsidRPr="004A6E42">
        <w:t xml:space="preserve"> </w:t>
      </w:r>
      <w:proofErr w:type="spellStart"/>
      <w:r w:rsidRPr="004A6E42">
        <w:t>Information</w:t>
      </w:r>
      <w:proofErr w:type="spellEnd"/>
      <w:r w:rsidRPr="004A6E42">
        <w:t xml:space="preserve"> </w:t>
      </w:r>
      <w:proofErr w:type="spellStart"/>
      <w:r w:rsidRPr="004A6E42">
        <w:t>Technology</w:t>
      </w:r>
      <w:proofErr w:type="spellEnd"/>
      <w:r w:rsidRPr="004A6E42">
        <w:t xml:space="preserve"> </w:t>
      </w:r>
      <w:proofErr w:type="spellStart"/>
      <w:r w:rsidRPr="004A6E42">
        <w:t>staff</w:t>
      </w:r>
      <w:proofErr w:type="spellEnd"/>
      <w:r w:rsidRPr="004A6E42">
        <w:t xml:space="preserve"> do </w:t>
      </w:r>
      <w:proofErr w:type="spellStart"/>
      <w:r w:rsidRPr="004A6E42">
        <w:t>not</w:t>
      </w:r>
      <w:proofErr w:type="spellEnd"/>
      <w:r w:rsidRPr="004A6E42">
        <w:t xml:space="preserve"> </w:t>
      </w:r>
      <w:proofErr w:type="spellStart"/>
      <w:r w:rsidRPr="004A6E42">
        <w:t>need</w:t>
      </w:r>
      <w:proofErr w:type="spellEnd"/>
      <w:r w:rsidRPr="004A6E42">
        <w:t xml:space="preserve"> to </w:t>
      </w:r>
      <w:proofErr w:type="spellStart"/>
      <w:r w:rsidRPr="004A6E42">
        <w:t>manage</w:t>
      </w:r>
      <w:proofErr w:type="spellEnd"/>
      <w:r w:rsidRPr="004A6E42">
        <w:t xml:space="preserve">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cloud</w:t>
      </w:r>
      <w:proofErr w:type="spellEnd"/>
      <w:r w:rsidRPr="004A6E42">
        <w:t xml:space="preserve"> </w:t>
      </w:r>
      <w:proofErr w:type="spellStart"/>
      <w:r w:rsidRPr="004A6E42">
        <w:t>computing</w:t>
      </w:r>
      <w:proofErr w:type="spellEnd"/>
      <w:r w:rsidRPr="004A6E42">
        <w:t xml:space="preserve"> </w:t>
      </w:r>
      <w:proofErr w:type="spellStart"/>
      <w:r w:rsidRPr="004A6E42">
        <w:t>infrastructure</w:t>
      </w:r>
      <w:proofErr w:type="spellEnd"/>
      <w:r w:rsidRPr="004A6E42">
        <w:t xml:space="preserve"> at </w:t>
      </w:r>
      <w:proofErr w:type="spellStart"/>
      <w:r w:rsidRPr="004A6E42">
        <w:t>all</w:t>
      </w:r>
      <w:proofErr w:type="spellEnd"/>
      <w:r w:rsidRPr="004A6E42">
        <w:t xml:space="preserve">, nor do </w:t>
      </w:r>
      <w:proofErr w:type="spellStart"/>
      <w:r w:rsidRPr="004A6E42">
        <w:t>they</w:t>
      </w:r>
      <w:proofErr w:type="spellEnd"/>
      <w:r w:rsidRPr="004A6E42">
        <w:t xml:space="preserve"> </w:t>
      </w:r>
      <w:proofErr w:type="spellStart"/>
      <w:r w:rsidRPr="004A6E42">
        <w:t>need</w:t>
      </w:r>
      <w:proofErr w:type="spellEnd"/>
      <w:r w:rsidRPr="004A6E42">
        <w:t xml:space="preserve"> to </w:t>
      </w:r>
      <w:proofErr w:type="spellStart"/>
      <w:r w:rsidRPr="004A6E42">
        <w:t>manage</w:t>
      </w:r>
      <w:proofErr w:type="spellEnd"/>
      <w:r w:rsidRPr="004A6E42">
        <w:t xml:space="preserve">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servers</w:t>
      </w:r>
      <w:proofErr w:type="spellEnd"/>
      <w:r w:rsidRPr="004A6E42">
        <w:t xml:space="preserve">, </w:t>
      </w:r>
      <w:proofErr w:type="spellStart"/>
      <w:r w:rsidRPr="004A6E42">
        <w:t>networks</w:t>
      </w:r>
      <w:proofErr w:type="spellEnd"/>
      <w:r w:rsidRPr="004A6E42">
        <w:t xml:space="preserve">, or </w:t>
      </w:r>
      <w:proofErr w:type="spellStart"/>
      <w:r w:rsidRPr="004A6E42">
        <w:t>storage</w:t>
      </w:r>
      <w:proofErr w:type="spellEnd"/>
      <w:r w:rsidRPr="004A6E42">
        <w:t xml:space="preserve"> </w:t>
      </w:r>
      <w:proofErr w:type="spellStart"/>
      <w:r w:rsidRPr="004A6E42">
        <w:t>required</w:t>
      </w:r>
      <w:proofErr w:type="spellEnd"/>
      <w:r w:rsidRPr="004A6E42">
        <w:t xml:space="preserve">. </w:t>
      </w:r>
      <w:proofErr w:type="spellStart"/>
      <w:r w:rsidRPr="004A6E42">
        <w:t>Since</w:t>
      </w:r>
      <w:proofErr w:type="spellEnd"/>
      <w:r w:rsidRPr="004A6E42">
        <w:t xml:space="preserve"> </w:t>
      </w:r>
      <w:proofErr w:type="spellStart"/>
      <w:r w:rsidRPr="004A6E42">
        <w:t>it</w:t>
      </w:r>
      <w:proofErr w:type="spellEnd"/>
      <w:r w:rsidRPr="004A6E42">
        <w:t xml:space="preserve"> </w:t>
      </w:r>
      <w:proofErr w:type="spellStart"/>
      <w:r w:rsidRPr="004A6E42">
        <w:t>is</w:t>
      </w:r>
      <w:proofErr w:type="spellEnd"/>
      <w:r w:rsidRPr="004A6E42">
        <w:t xml:space="preserve"> </w:t>
      </w:r>
      <w:proofErr w:type="spellStart"/>
      <w:r w:rsidRPr="004A6E42">
        <w:t>all</w:t>
      </w:r>
      <w:proofErr w:type="spellEnd"/>
      <w:r w:rsidRPr="004A6E42">
        <w:t xml:space="preserve"> in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cloud</w:t>
      </w:r>
      <w:proofErr w:type="spellEnd"/>
      <w:r w:rsidRPr="004A6E42">
        <w:t xml:space="preserve">, and </w:t>
      </w:r>
      <w:proofErr w:type="spellStart"/>
      <w:r w:rsidRPr="004A6E42">
        <w:t>it</w:t>
      </w:r>
      <w:proofErr w:type="spellEnd"/>
      <w:r w:rsidRPr="004A6E42">
        <w:t xml:space="preserve"> </w:t>
      </w:r>
      <w:proofErr w:type="spellStart"/>
      <w:r w:rsidRPr="004A6E42">
        <w:t>is</w:t>
      </w:r>
      <w:proofErr w:type="spellEnd"/>
      <w:r w:rsidRPr="004A6E42">
        <w:t xml:space="preserve"> </w:t>
      </w:r>
      <w:proofErr w:type="spellStart"/>
      <w:r w:rsidRPr="004A6E42">
        <w:t>all</w:t>
      </w:r>
      <w:proofErr w:type="spellEnd"/>
      <w:r w:rsidRPr="004A6E42">
        <w:t xml:space="preserve"> part of Amazon Web </w:t>
      </w:r>
      <w:proofErr w:type="spellStart"/>
      <w:r w:rsidRPr="004A6E42">
        <w:t>Services</w:t>
      </w:r>
      <w:proofErr w:type="spellEnd"/>
      <w:r w:rsidRPr="004A6E42">
        <w:t xml:space="preserve"> (or AWS), </w:t>
      </w:r>
      <w:proofErr w:type="spellStart"/>
      <w:r w:rsidRPr="004A6E42">
        <w:t>it</w:t>
      </w:r>
      <w:proofErr w:type="spellEnd"/>
      <w:r w:rsidRPr="004A6E42">
        <w:t xml:space="preserve"> </w:t>
      </w:r>
      <w:proofErr w:type="spellStart"/>
      <w:r w:rsidRPr="004A6E42">
        <w:t>is</w:t>
      </w:r>
      <w:proofErr w:type="spellEnd"/>
      <w:r w:rsidRPr="004A6E42">
        <w:t xml:space="preserve"> </w:t>
      </w:r>
      <w:proofErr w:type="spellStart"/>
      <w:r w:rsidRPr="004A6E42">
        <w:t>all</w:t>
      </w:r>
      <w:proofErr w:type="spellEnd"/>
      <w:r w:rsidRPr="004A6E42">
        <w:t xml:space="preserve"> </w:t>
      </w:r>
      <w:proofErr w:type="spellStart"/>
      <w:r w:rsidRPr="004A6E42">
        <w:t>managed</w:t>
      </w:r>
      <w:proofErr w:type="spellEnd"/>
      <w:r w:rsidRPr="004A6E42">
        <w:t xml:space="preserve"> </w:t>
      </w:r>
      <w:proofErr w:type="spellStart"/>
      <w:r w:rsidRPr="004A6E42">
        <w:t>remotely</w:t>
      </w:r>
      <w:proofErr w:type="spellEnd"/>
      <w:r w:rsidRPr="004A6E42">
        <w:t xml:space="preserve"> and </w:t>
      </w:r>
      <w:proofErr w:type="spellStart"/>
      <w:r w:rsidRPr="004A6E42">
        <w:t>updated</w:t>
      </w:r>
      <w:proofErr w:type="spellEnd"/>
      <w:r w:rsidRPr="004A6E42">
        <w:t xml:space="preserve"> </w:t>
      </w:r>
      <w:proofErr w:type="spellStart"/>
      <w:r w:rsidRPr="004A6E42">
        <w:t>automatically</w:t>
      </w:r>
      <w:proofErr w:type="spellEnd"/>
      <w:r w:rsidRPr="004A6E42">
        <w:t>.</w:t>
      </w:r>
    </w:p>
    <w:p w14:paraId="008F7639" w14:textId="77777777" w:rsidR="0072154D" w:rsidRPr="004A6E42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</w:pPr>
      <w:proofErr w:type="spellStart"/>
      <w:r w:rsidRPr="004A6E42">
        <w:t>One</w:t>
      </w:r>
      <w:proofErr w:type="spellEnd"/>
      <w:r w:rsidRPr="004A6E42">
        <w:t xml:space="preserve"> </w:t>
      </w:r>
      <w:proofErr w:type="spellStart"/>
      <w:r w:rsidRPr="004A6E42">
        <w:t>last</w:t>
      </w:r>
      <w:proofErr w:type="spellEnd"/>
      <w:r w:rsidRPr="004A6E42">
        <w:t xml:space="preserve"> benefit to </w:t>
      </w:r>
      <w:proofErr w:type="spellStart"/>
      <w:r w:rsidRPr="004A6E42">
        <w:t>consider</w:t>
      </w:r>
      <w:proofErr w:type="spellEnd"/>
      <w:r w:rsidRPr="004A6E42">
        <w:t xml:space="preserve"> </w:t>
      </w:r>
      <w:proofErr w:type="spellStart"/>
      <w:r w:rsidRPr="004A6E42">
        <w:t>is</w:t>
      </w:r>
      <w:proofErr w:type="spellEnd"/>
      <w:r w:rsidRPr="004A6E42">
        <w:t xml:space="preserve"> </w:t>
      </w:r>
      <w:proofErr w:type="spellStart"/>
      <w:r w:rsidRPr="004A6E42">
        <w:t>that</w:t>
      </w:r>
      <w:proofErr w:type="spellEnd"/>
      <w:r w:rsidRPr="004A6E42">
        <w:t xml:space="preserve"> Amazon </w:t>
      </w:r>
      <w:proofErr w:type="spellStart"/>
      <w:r w:rsidRPr="004A6E42">
        <w:t>Redshift</w:t>
      </w:r>
      <w:proofErr w:type="spellEnd"/>
      <w:r w:rsidRPr="004A6E42">
        <w:t xml:space="preserve"> </w:t>
      </w:r>
      <w:proofErr w:type="spellStart"/>
      <w:r w:rsidRPr="004A6E42">
        <w:t>provides</w:t>
      </w:r>
      <w:proofErr w:type="spellEnd"/>
      <w:r w:rsidRPr="004A6E42">
        <w:t xml:space="preserve">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framework</w:t>
      </w:r>
      <w:proofErr w:type="spellEnd"/>
      <w:r w:rsidRPr="004A6E42">
        <w:t xml:space="preserve"> </w:t>
      </w:r>
      <w:proofErr w:type="spellStart"/>
      <w:r w:rsidRPr="004A6E42">
        <w:t>for</w:t>
      </w:r>
      <w:proofErr w:type="spellEnd"/>
      <w:r w:rsidRPr="004A6E42">
        <w:t xml:space="preserve"> a </w:t>
      </w:r>
      <w:proofErr w:type="spellStart"/>
      <w:r w:rsidRPr="004A6E42">
        <w:t>company</w:t>
      </w:r>
      <w:proofErr w:type="spellEnd"/>
      <w:r w:rsidRPr="004A6E42">
        <w:t xml:space="preserve"> to go </w:t>
      </w:r>
      <w:proofErr w:type="spellStart"/>
      <w:r w:rsidRPr="004A6E42">
        <w:t>beyond</w:t>
      </w:r>
      <w:proofErr w:type="spellEnd"/>
      <w:r w:rsidRPr="004A6E42">
        <w:t xml:space="preserve"> </w:t>
      </w:r>
      <w:proofErr w:type="spellStart"/>
      <w:r w:rsidRPr="004A6E42">
        <w:t>its</w:t>
      </w:r>
      <w:proofErr w:type="spellEnd"/>
      <w:r w:rsidRPr="004A6E42">
        <w:t xml:space="preserve"> </w:t>
      </w:r>
      <w:proofErr w:type="spellStart"/>
      <w:r w:rsidRPr="004A6E42">
        <w:t>current</w:t>
      </w:r>
      <w:proofErr w:type="spellEnd"/>
      <w:r w:rsidRPr="004A6E42">
        <w:t xml:space="preserve"> </w:t>
      </w:r>
      <w:proofErr w:type="spellStart"/>
      <w:r w:rsidRPr="004A6E42">
        <w:t>limitations</w:t>
      </w:r>
      <w:proofErr w:type="spellEnd"/>
      <w:r w:rsidRPr="004A6E42">
        <w:t xml:space="preserve">. </w:t>
      </w:r>
      <w:proofErr w:type="spellStart"/>
      <w:r w:rsidRPr="004A6E42">
        <w:t>This</w:t>
      </w:r>
      <w:proofErr w:type="spellEnd"/>
      <w:r w:rsidRPr="004A6E42">
        <w:t xml:space="preserve"> </w:t>
      </w:r>
      <w:proofErr w:type="spellStart"/>
      <w:r w:rsidRPr="004A6E42">
        <w:t>might</w:t>
      </w:r>
      <w:proofErr w:type="spellEnd"/>
      <w:r w:rsidRPr="004A6E42">
        <w:t xml:space="preserve"> </w:t>
      </w:r>
      <w:proofErr w:type="spellStart"/>
      <w:r w:rsidRPr="004A6E42">
        <w:t>be</w:t>
      </w:r>
      <w:proofErr w:type="spellEnd"/>
      <w:r w:rsidRPr="004A6E42">
        <w:t xml:space="preserve"> a new </w:t>
      </w:r>
      <w:proofErr w:type="spellStart"/>
      <w:r w:rsidRPr="004A6E42">
        <w:t>application</w:t>
      </w:r>
      <w:proofErr w:type="spellEnd"/>
      <w:r w:rsidRPr="004A6E42">
        <w:t xml:space="preserve"> </w:t>
      </w:r>
      <w:proofErr w:type="spellStart"/>
      <w:r w:rsidRPr="004A6E42">
        <w:t>that</w:t>
      </w:r>
      <w:proofErr w:type="spellEnd"/>
      <w:r w:rsidRPr="004A6E42">
        <w:t xml:space="preserve"> </w:t>
      </w:r>
      <w:proofErr w:type="spellStart"/>
      <w:r w:rsidRPr="004A6E42">
        <w:t>uses</w:t>
      </w:r>
      <w:proofErr w:type="spellEnd"/>
      <w:r w:rsidRPr="004A6E42">
        <w:t xml:space="preserve"> a </w:t>
      </w:r>
      <w:proofErr w:type="spellStart"/>
      <w:r w:rsidRPr="004A6E42">
        <w:t>database</w:t>
      </w:r>
      <w:proofErr w:type="spellEnd"/>
      <w:r w:rsidRPr="004A6E42">
        <w:t xml:space="preserve"> in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cloud</w:t>
      </w:r>
      <w:proofErr w:type="spellEnd"/>
      <w:r w:rsidRPr="004A6E42">
        <w:t xml:space="preserve"> (and </w:t>
      </w:r>
      <w:proofErr w:type="spellStart"/>
      <w:r w:rsidRPr="004A6E42">
        <w:t>data</w:t>
      </w:r>
      <w:proofErr w:type="spellEnd"/>
      <w:r w:rsidRPr="004A6E42">
        <w:t xml:space="preserve"> </w:t>
      </w:r>
      <w:proofErr w:type="spellStart"/>
      <w:r w:rsidRPr="004A6E42">
        <w:t>stored</w:t>
      </w:r>
      <w:proofErr w:type="spellEnd"/>
      <w:r w:rsidRPr="004A6E42">
        <w:t xml:space="preserve"> in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cloud</w:t>
      </w:r>
      <w:proofErr w:type="spellEnd"/>
      <w:r w:rsidRPr="004A6E42">
        <w:t xml:space="preserve">), or </w:t>
      </w:r>
      <w:proofErr w:type="spellStart"/>
      <w:r w:rsidRPr="004A6E42">
        <w:t>it</w:t>
      </w:r>
      <w:proofErr w:type="spellEnd"/>
      <w:r w:rsidRPr="004A6E42">
        <w:t xml:space="preserve"> </w:t>
      </w:r>
      <w:proofErr w:type="spellStart"/>
      <w:r w:rsidRPr="004A6E42">
        <w:t>might</w:t>
      </w:r>
      <w:proofErr w:type="spellEnd"/>
      <w:r w:rsidRPr="004A6E42">
        <w:t xml:space="preserve"> </w:t>
      </w:r>
      <w:proofErr w:type="spellStart"/>
      <w:r w:rsidRPr="004A6E42">
        <w:t>be</w:t>
      </w:r>
      <w:proofErr w:type="spellEnd"/>
      <w:r w:rsidRPr="004A6E42">
        <w:t xml:space="preserve"> a new </w:t>
      </w:r>
      <w:proofErr w:type="spellStart"/>
      <w:r w:rsidRPr="004A6E42">
        <w:t>way</w:t>
      </w:r>
      <w:proofErr w:type="spellEnd"/>
      <w:r w:rsidRPr="004A6E42">
        <w:t xml:space="preserve"> to </w:t>
      </w:r>
      <w:proofErr w:type="spellStart"/>
      <w:r w:rsidRPr="004A6E42">
        <w:t>analyze</w:t>
      </w:r>
      <w:proofErr w:type="spellEnd"/>
      <w:r w:rsidRPr="004A6E42">
        <w:t xml:space="preserve"> </w:t>
      </w:r>
      <w:proofErr w:type="spellStart"/>
      <w:r w:rsidRPr="004A6E42">
        <w:t>company</w:t>
      </w:r>
      <w:proofErr w:type="spellEnd"/>
      <w:r w:rsidRPr="004A6E42">
        <w:t xml:space="preserve"> </w:t>
      </w:r>
      <w:proofErr w:type="spellStart"/>
      <w:r w:rsidRPr="004A6E42">
        <w:t>data</w:t>
      </w:r>
      <w:proofErr w:type="spellEnd"/>
      <w:r w:rsidRPr="004A6E42">
        <w:t xml:space="preserve">. </w:t>
      </w:r>
      <w:proofErr w:type="spellStart"/>
      <w:r w:rsidRPr="004A6E42">
        <w:t>Some</w:t>
      </w:r>
      <w:proofErr w:type="spellEnd"/>
      <w:r w:rsidRPr="004A6E42">
        <w:t xml:space="preserve"> </w:t>
      </w:r>
      <w:proofErr w:type="spellStart"/>
      <w:r w:rsidRPr="004A6E42">
        <w:t>firms</w:t>
      </w:r>
      <w:proofErr w:type="spellEnd"/>
      <w:r w:rsidRPr="004A6E42">
        <w:t xml:space="preserve"> </w:t>
      </w:r>
      <w:proofErr w:type="spellStart"/>
      <w:r w:rsidRPr="004A6E42">
        <w:t>even</w:t>
      </w:r>
      <w:proofErr w:type="spellEnd"/>
      <w:r w:rsidRPr="004A6E42">
        <w:t xml:space="preserve"> </w:t>
      </w:r>
      <w:proofErr w:type="spellStart"/>
      <w:r w:rsidRPr="004A6E42">
        <w:t>create</w:t>
      </w:r>
      <w:proofErr w:type="spellEnd"/>
      <w:r w:rsidRPr="004A6E42">
        <w:t xml:space="preserve"> </w:t>
      </w:r>
      <w:proofErr w:type="spellStart"/>
      <w:r w:rsidRPr="004A6E42">
        <w:t>brand</w:t>
      </w:r>
      <w:proofErr w:type="spellEnd"/>
      <w:r w:rsidRPr="004A6E42">
        <w:t xml:space="preserve"> new </w:t>
      </w:r>
      <w:proofErr w:type="spellStart"/>
      <w:r w:rsidRPr="004A6E42">
        <w:t>divisions</w:t>
      </w:r>
      <w:proofErr w:type="spellEnd"/>
      <w:r w:rsidRPr="004A6E42">
        <w:t xml:space="preserve"> and </w:t>
      </w:r>
      <w:proofErr w:type="spellStart"/>
      <w:r w:rsidRPr="004A6E42">
        <w:t>departments</w:t>
      </w:r>
      <w:proofErr w:type="spellEnd"/>
      <w:r w:rsidRPr="004A6E42">
        <w:t xml:space="preserve"> </w:t>
      </w:r>
      <w:proofErr w:type="spellStart"/>
      <w:r w:rsidRPr="004A6E42">
        <w:t>based</w:t>
      </w:r>
      <w:proofErr w:type="spellEnd"/>
      <w:r w:rsidRPr="004A6E42">
        <w:t xml:space="preserve"> on </w:t>
      </w:r>
      <w:proofErr w:type="spellStart"/>
      <w:r w:rsidRPr="004A6E42">
        <w:t>their</w:t>
      </w:r>
      <w:proofErr w:type="spellEnd"/>
      <w:r w:rsidRPr="004A6E42">
        <w:t xml:space="preserve"> </w:t>
      </w:r>
      <w:proofErr w:type="spellStart"/>
      <w:r w:rsidRPr="004A6E42">
        <w:t>newfound</w:t>
      </w:r>
      <w:proofErr w:type="spellEnd"/>
      <w:r w:rsidRPr="004A6E42">
        <w:t xml:space="preserve"> </w:t>
      </w:r>
      <w:proofErr w:type="spellStart"/>
      <w:r w:rsidRPr="004A6E42">
        <w:t>capability</w:t>
      </w:r>
      <w:proofErr w:type="spellEnd"/>
      <w:r w:rsidRPr="004A6E42">
        <w:t xml:space="preserve"> to </w:t>
      </w:r>
      <w:proofErr w:type="spellStart"/>
      <w:r w:rsidRPr="004A6E42">
        <w:t>understand</w:t>
      </w:r>
      <w:proofErr w:type="spellEnd"/>
      <w:r w:rsidRPr="004A6E42">
        <w:t xml:space="preserve"> and </w:t>
      </w:r>
      <w:proofErr w:type="spellStart"/>
      <w:r w:rsidRPr="004A6E42">
        <w:t>process</w:t>
      </w:r>
      <w:proofErr w:type="spellEnd"/>
      <w:r w:rsidRPr="004A6E42">
        <w:t xml:space="preserve"> </w:t>
      </w:r>
      <w:proofErr w:type="spellStart"/>
      <w:r w:rsidRPr="004A6E42">
        <w:t>data</w:t>
      </w:r>
      <w:proofErr w:type="spellEnd"/>
      <w:r w:rsidRPr="004A6E42">
        <w:t xml:space="preserve">. </w:t>
      </w:r>
      <w:proofErr w:type="spellStart"/>
      <w:r w:rsidRPr="004A6E42">
        <w:t>An</w:t>
      </w:r>
      <w:proofErr w:type="spellEnd"/>
      <w:r w:rsidRPr="004A6E42">
        <w:t xml:space="preserve"> </w:t>
      </w:r>
      <w:proofErr w:type="spellStart"/>
      <w:r w:rsidRPr="004A6E42">
        <w:t>example</w:t>
      </w:r>
      <w:proofErr w:type="spellEnd"/>
      <w:r w:rsidRPr="004A6E42">
        <w:t xml:space="preserve"> of </w:t>
      </w:r>
      <w:proofErr w:type="spellStart"/>
      <w:r w:rsidRPr="004A6E42">
        <w:t>this</w:t>
      </w:r>
      <w:proofErr w:type="spellEnd"/>
      <w:r w:rsidRPr="004A6E42">
        <w:t xml:space="preserve"> </w:t>
      </w:r>
      <w:proofErr w:type="spellStart"/>
      <w:r w:rsidRPr="004A6E42">
        <w:t>might</w:t>
      </w:r>
      <w:proofErr w:type="spellEnd"/>
      <w:r w:rsidRPr="004A6E42">
        <w:t xml:space="preserve"> </w:t>
      </w:r>
      <w:proofErr w:type="spellStart"/>
      <w:r w:rsidRPr="004A6E42">
        <w:t>be</w:t>
      </w:r>
      <w:proofErr w:type="spellEnd"/>
      <w:r w:rsidRPr="004A6E42">
        <w:t xml:space="preserve"> </w:t>
      </w:r>
      <w:proofErr w:type="spellStart"/>
      <w:r w:rsidRPr="004A6E42">
        <w:t>an</w:t>
      </w:r>
      <w:proofErr w:type="spellEnd"/>
      <w:r w:rsidRPr="004A6E42">
        <w:t xml:space="preserve"> </w:t>
      </w:r>
      <w:proofErr w:type="spellStart"/>
      <w:r w:rsidRPr="004A6E42">
        <w:t>automotive</w:t>
      </w:r>
      <w:proofErr w:type="spellEnd"/>
      <w:r w:rsidRPr="004A6E42">
        <w:t xml:space="preserve"> </w:t>
      </w:r>
      <w:proofErr w:type="spellStart"/>
      <w:r w:rsidRPr="004A6E42">
        <w:t>manufacturer</w:t>
      </w:r>
      <w:proofErr w:type="spellEnd"/>
      <w:r w:rsidRPr="004A6E42">
        <w:t xml:space="preserve"> </w:t>
      </w:r>
      <w:proofErr w:type="spellStart"/>
      <w:r w:rsidRPr="004A6E42">
        <w:t>who</w:t>
      </w:r>
      <w:proofErr w:type="spellEnd"/>
      <w:r w:rsidRPr="004A6E42">
        <w:t xml:space="preserve"> has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ability</w:t>
      </w:r>
      <w:proofErr w:type="spellEnd"/>
      <w:r w:rsidRPr="004A6E42">
        <w:t xml:space="preserve"> to </w:t>
      </w:r>
      <w:proofErr w:type="spellStart"/>
      <w:r w:rsidRPr="004A6E42">
        <w:t>analyze</w:t>
      </w:r>
      <w:proofErr w:type="spellEnd"/>
      <w:r w:rsidRPr="004A6E42">
        <w:t xml:space="preserve"> </w:t>
      </w:r>
      <w:proofErr w:type="spellStart"/>
      <w:r w:rsidRPr="004A6E42">
        <w:t>data</w:t>
      </w:r>
      <w:proofErr w:type="spellEnd"/>
      <w:r w:rsidRPr="004A6E42">
        <w:t xml:space="preserve"> in </w:t>
      </w:r>
      <w:proofErr w:type="spellStart"/>
      <w:r w:rsidRPr="004A6E42">
        <w:t>real-time</w:t>
      </w:r>
      <w:proofErr w:type="spellEnd"/>
      <w:r w:rsidRPr="004A6E42">
        <w:t xml:space="preserve"> and </w:t>
      </w:r>
      <w:proofErr w:type="spellStart"/>
      <w:r w:rsidRPr="004A6E42">
        <w:t>develop</w:t>
      </w:r>
      <w:proofErr w:type="spellEnd"/>
      <w:r w:rsidRPr="004A6E42">
        <w:t xml:space="preserve"> </w:t>
      </w:r>
      <w:proofErr w:type="spellStart"/>
      <w:r w:rsidRPr="004A6E42">
        <w:t>autonomous</w:t>
      </w:r>
      <w:proofErr w:type="spellEnd"/>
      <w:r w:rsidRPr="004A6E42">
        <w:t xml:space="preserve"> </w:t>
      </w:r>
      <w:proofErr w:type="spellStart"/>
      <w:r w:rsidRPr="004A6E42">
        <w:t>driving</w:t>
      </w:r>
      <w:proofErr w:type="spellEnd"/>
      <w:r w:rsidRPr="004A6E42">
        <w:t xml:space="preserve"> </w:t>
      </w:r>
      <w:proofErr w:type="spellStart"/>
      <w:r w:rsidRPr="004A6E42">
        <w:t>features</w:t>
      </w:r>
      <w:proofErr w:type="spellEnd"/>
      <w:r w:rsidRPr="004A6E42">
        <w:t>.</w:t>
      </w:r>
    </w:p>
    <w:p w14:paraId="1AB70E2C" w14:textId="77777777" w:rsidR="0072154D" w:rsidRPr="004A6E42" w:rsidRDefault="0072154D" w:rsidP="0072154D">
      <w:pPr>
        <w:pStyle w:val="Normlnywebov"/>
        <w:shd w:val="clear" w:color="auto" w:fill="FFFFFF"/>
        <w:spacing w:before="0" w:beforeAutospacing="0" w:after="240" w:afterAutospacing="0"/>
        <w:textAlignment w:val="baseline"/>
      </w:pPr>
      <w:r w:rsidRPr="004A6E42">
        <w:lastRenderedPageBreak/>
        <w:t xml:space="preserve">In </w:t>
      </w:r>
      <w:proofErr w:type="spellStart"/>
      <w:r w:rsidRPr="004A6E42">
        <w:t>the</w:t>
      </w:r>
      <w:proofErr w:type="spellEnd"/>
      <w:r w:rsidRPr="004A6E42">
        <w:t xml:space="preserve"> end,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power</w:t>
      </w:r>
      <w:proofErr w:type="spellEnd"/>
      <w:r w:rsidRPr="004A6E42">
        <w:t xml:space="preserve"> of Amazon </w:t>
      </w:r>
      <w:proofErr w:type="spellStart"/>
      <w:r w:rsidRPr="004A6E42">
        <w:t>Redshift</w:t>
      </w:r>
      <w:proofErr w:type="spellEnd"/>
      <w:r w:rsidRPr="004A6E42">
        <w:t xml:space="preserve"> </w:t>
      </w:r>
      <w:proofErr w:type="spellStart"/>
      <w:r w:rsidRPr="004A6E42">
        <w:t>is</w:t>
      </w:r>
      <w:proofErr w:type="spellEnd"/>
      <w:r w:rsidRPr="004A6E42">
        <w:t xml:space="preserve"> </w:t>
      </w:r>
      <w:proofErr w:type="spellStart"/>
      <w:r w:rsidRPr="004A6E42">
        <w:t>only</w:t>
      </w:r>
      <w:proofErr w:type="spellEnd"/>
      <w:r w:rsidRPr="004A6E42">
        <w:t xml:space="preserve"> </w:t>
      </w:r>
      <w:proofErr w:type="spellStart"/>
      <w:r w:rsidRPr="004A6E42">
        <w:t>limited</w:t>
      </w:r>
      <w:proofErr w:type="spellEnd"/>
      <w:r w:rsidRPr="004A6E42">
        <w:t xml:space="preserve"> by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imagination</w:t>
      </w:r>
      <w:proofErr w:type="spellEnd"/>
      <w:r w:rsidRPr="004A6E42">
        <w:t xml:space="preserve"> of </w:t>
      </w:r>
      <w:proofErr w:type="spellStart"/>
      <w:r w:rsidRPr="004A6E42">
        <w:t>the</w:t>
      </w:r>
      <w:proofErr w:type="spellEnd"/>
      <w:r w:rsidRPr="004A6E42">
        <w:t xml:space="preserve"> </w:t>
      </w:r>
      <w:proofErr w:type="spellStart"/>
      <w:r w:rsidRPr="004A6E42">
        <w:t>company</w:t>
      </w:r>
      <w:proofErr w:type="spellEnd"/>
      <w:r w:rsidRPr="004A6E42">
        <w:t xml:space="preserve"> </w:t>
      </w:r>
      <w:proofErr w:type="spellStart"/>
      <w:r w:rsidRPr="004A6E42">
        <w:t>starting</w:t>
      </w:r>
      <w:proofErr w:type="spellEnd"/>
      <w:r w:rsidRPr="004A6E42">
        <w:t xml:space="preserve"> a new </w:t>
      </w:r>
      <w:proofErr w:type="spellStart"/>
      <w:r w:rsidRPr="004A6E42">
        <w:t>initiative</w:t>
      </w:r>
      <w:proofErr w:type="spellEnd"/>
      <w:r w:rsidRPr="004A6E42">
        <w:t xml:space="preserve">, </w:t>
      </w:r>
      <w:proofErr w:type="spellStart"/>
      <w:r w:rsidRPr="004A6E42">
        <w:t>developing</w:t>
      </w:r>
      <w:proofErr w:type="spellEnd"/>
      <w:r w:rsidRPr="004A6E42">
        <w:t xml:space="preserve"> a new </w:t>
      </w:r>
      <w:proofErr w:type="spellStart"/>
      <w:r w:rsidRPr="004A6E42">
        <w:t>product</w:t>
      </w:r>
      <w:proofErr w:type="spellEnd"/>
      <w:r w:rsidRPr="004A6E42">
        <w:t xml:space="preserve">, or </w:t>
      </w:r>
      <w:proofErr w:type="spellStart"/>
      <w:r w:rsidRPr="004A6E42">
        <w:t>forming</w:t>
      </w:r>
      <w:proofErr w:type="spellEnd"/>
      <w:r w:rsidRPr="004A6E42">
        <w:t xml:space="preserve"> a new </w:t>
      </w:r>
      <w:proofErr w:type="spellStart"/>
      <w:r w:rsidRPr="004A6E42">
        <w:t>division</w:t>
      </w:r>
      <w:proofErr w:type="spellEnd"/>
      <w:r w:rsidRPr="004A6E42">
        <w:t>.</w:t>
      </w:r>
    </w:p>
    <w:p w14:paraId="69CCDEDF" w14:textId="77777777" w:rsidR="0072154D" w:rsidRPr="00F7436D" w:rsidRDefault="0072154D" w:rsidP="008D08EC">
      <w:pPr>
        <w:rPr>
          <w:b/>
          <w:bCs/>
        </w:rPr>
      </w:pPr>
    </w:p>
    <w:p w14:paraId="1B604082" w14:textId="007B324B" w:rsidR="009B44DD" w:rsidRPr="00F7436D" w:rsidRDefault="009B44DD" w:rsidP="008D08EC">
      <w:pPr>
        <w:rPr>
          <w:b/>
          <w:bCs/>
        </w:rPr>
      </w:pPr>
      <w:r w:rsidRPr="00F7436D">
        <w:rPr>
          <w:b/>
          <w:bCs/>
        </w:rPr>
        <w:t xml:space="preserve">Oracle </w:t>
      </w:r>
    </w:p>
    <w:p w14:paraId="1145224B" w14:textId="07525AC2" w:rsidR="009B44DD" w:rsidRPr="00F7436D" w:rsidRDefault="009B44DD" w:rsidP="008D08EC">
      <w:pPr>
        <w:rPr>
          <w:b/>
          <w:bCs/>
        </w:rPr>
      </w:pPr>
      <w:r w:rsidRPr="00F7436D">
        <w:rPr>
          <w:b/>
          <w:bCs/>
        </w:rPr>
        <w:t>MSSQL</w:t>
      </w:r>
    </w:p>
    <w:p w14:paraId="2AA9F62C" w14:textId="77777777" w:rsidR="004A194D" w:rsidRDefault="004A194D">
      <w:pPr>
        <w:spacing w:after="0" w:line="240" w:lineRule="auto"/>
        <w:ind w:firstLine="0"/>
        <w:jc w:val="left"/>
      </w:pPr>
      <w:r>
        <w:br w:type="page"/>
      </w:r>
    </w:p>
    <w:p w14:paraId="5555C9E7" w14:textId="38BF199E" w:rsidR="008D08EC" w:rsidRDefault="005634EC" w:rsidP="004A194D">
      <w:pPr>
        <w:pStyle w:val="Nadpis1"/>
      </w:pPr>
      <w:bookmarkStart w:id="34" w:name="_Toc36384705"/>
      <w:r>
        <w:lastRenderedPageBreak/>
        <w:t>Ciele práce</w:t>
      </w:r>
      <w:bookmarkEnd w:id="34"/>
    </w:p>
    <w:p w14:paraId="1646932D" w14:textId="2D70722F" w:rsidR="00D83CF6" w:rsidRDefault="00D83CF6" w:rsidP="00D83CF6">
      <w:pPr>
        <w:rPr>
          <w:color w:val="000000"/>
          <w:szCs w:val="24"/>
        </w:rPr>
      </w:pPr>
      <w:r w:rsidRPr="00D83CF6">
        <w:rPr>
          <w:color w:val="000000"/>
          <w:szCs w:val="24"/>
        </w:rPr>
        <w:t xml:space="preserve">Cieľom bakalárskej práce je vytvoriť funkčný systém automatizovaných testov, pomocou ktorého sa bude kontrolovať komunikácia systému SAP s vybranými externými úložiskami dát (Apache </w:t>
      </w:r>
      <w:proofErr w:type="spellStart"/>
      <w:r w:rsidRPr="00D83CF6">
        <w:rPr>
          <w:color w:val="000000"/>
          <w:szCs w:val="24"/>
        </w:rPr>
        <w:t>Hive</w:t>
      </w:r>
      <w:proofErr w:type="spellEnd"/>
      <w:r w:rsidRPr="00D83CF6">
        <w:rPr>
          <w:color w:val="000000"/>
          <w:szCs w:val="24"/>
        </w:rPr>
        <w:t xml:space="preserve">, AWS </w:t>
      </w:r>
      <w:proofErr w:type="spellStart"/>
      <w:r w:rsidRPr="00D83CF6">
        <w:rPr>
          <w:color w:val="000000"/>
          <w:szCs w:val="24"/>
        </w:rPr>
        <w:t>Redshift</w:t>
      </w:r>
      <w:proofErr w:type="spellEnd"/>
      <w:r w:rsidRPr="00D83CF6">
        <w:rPr>
          <w:color w:val="000000"/>
          <w:szCs w:val="24"/>
        </w:rPr>
        <w:t>, Oracle , MSSQL)</w:t>
      </w:r>
    </w:p>
    <w:p w14:paraId="6C45558D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br/>
      </w: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Obsah práce možno zhrnúť nasledovne:</w:t>
      </w:r>
    </w:p>
    <w:p w14:paraId="3AEFFB88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1. Analýza vybraných úložísk a identifikácia vhodných scenárov na automatizáciu testovania,</w:t>
      </w:r>
    </w:p>
    <w:p w14:paraId="23916D3F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2. Zber a vyhodnotenie požiadaviek na vytváraný systém automatického testovania,</w:t>
      </w:r>
    </w:p>
    <w:p w14:paraId="1D18BF63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3. Návrh a implementácia softvérového riešenia v jazyku ABAP tak, aby sa jednotlivé testy vykonávali vo vopred určenom čase a výsledky testov aby sa uchovávali na vopred definovanom mieste a v presne určenej forme,</w:t>
      </w:r>
    </w:p>
    <w:p w14:paraId="597306F7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4. Návrh a implementácia testov, tvorba testovacích scenárov,</w:t>
      </w:r>
    </w:p>
    <w:p w14:paraId="2CDF0EF1" w14:textId="77777777" w:rsidR="00D83CF6" w:rsidRPr="00D83CF6" w:rsidRDefault="00D83CF6" w:rsidP="00D83CF6">
      <w:pPr>
        <w:spacing w:after="0" w:line="240" w:lineRule="auto"/>
        <w:ind w:firstLine="0"/>
        <w:rPr>
          <w:rFonts w:eastAsia="Times New Roman"/>
          <w:color w:val="000000"/>
          <w:szCs w:val="24"/>
          <w:bdr w:val="none" w:sz="0" w:space="0" w:color="auto" w:frame="1"/>
          <w:lang w:eastAsia="sk-SK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5. Vyhodnotenie dosiahnutých výsledkov,</w:t>
      </w:r>
    </w:p>
    <w:p w14:paraId="4DD93E21" w14:textId="1ACE0997" w:rsidR="00D83CF6" w:rsidRPr="00D83CF6" w:rsidRDefault="00D83CF6" w:rsidP="00D83CF6">
      <w:pPr>
        <w:ind w:firstLine="0"/>
        <w:rPr>
          <w:szCs w:val="24"/>
        </w:rPr>
      </w:pPr>
      <w:r w:rsidRPr="00D83CF6">
        <w:rPr>
          <w:rFonts w:eastAsia="Times New Roman"/>
          <w:color w:val="000000"/>
          <w:szCs w:val="24"/>
          <w:bdr w:val="none" w:sz="0" w:space="0" w:color="auto" w:frame="1"/>
          <w:lang w:eastAsia="sk-SK"/>
        </w:rPr>
        <w:t>6. Dokumentácia riešenia vo forme UML.</w:t>
      </w:r>
    </w:p>
    <w:p w14:paraId="723E68CE" w14:textId="48BDD61A" w:rsidR="00180BD3" w:rsidRPr="00180BD3" w:rsidRDefault="00CE406C" w:rsidP="000469ED">
      <w:pPr>
        <w:pStyle w:val="Nadpis1"/>
      </w:pPr>
      <w:hyperlink r:id="rId46" w:anchor="Ciele_práce" w:history="1">
        <w:bookmarkStart w:id="35" w:name="_Toc36384706"/>
        <w:r w:rsidR="005634EC">
          <w:t>Praktická</w:t>
        </w:r>
      </w:hyperlink>
      <w:r w:rsidR="005634EC">
        <w:t xml:space="preserve"> časť</w:t>
      </w:r>
      <w:bookmarkEnd w:id="35"/>
    </w:p>
    <w:p w14:paraId="5BB691D3" w14:textId="78EDAD0A" w:rsidR="0050602D" w:rsidRDefault="00274CB0" w:rsidP="0050602D">
      <w:pPr>
        <w:pStyle w:val="Nadpis2"/>
      </w:pPr>
      <w:bookmarkStart w:id="36" w:name="_Toc36384707"/>
      <w:r>
        <w:t>Analýza externých úložísk</w:t>
      </w:r>
      <w:bookmarkEnd w:id="36"/>
      <w:r w:rsidR="005634EC">
        <w:tab/>
      </w:r>
    </w:p>
    <w:p w14:paraId="511458AF" w14:textId="224F2D31" w:rsidR="0050602D" w:rsidRPr="0050602D" w:rsidRDefault="0050602D" w:rsidP="0050602D">
      <w:pPr>
        <w:pStyle w:val="Nadpis2"/>
      </w:pPr>
      <w:bookmarkStart w:id="37" w:name="_Toc36384708"/>
      <w:r>
        <w:t>Zber a vyhodnotenie požiadaviek</w:t>
      </w:r>
      <w:bookmarkEnd w:id="37"/>
    </w:p>
    <w:p w14:paraId="78E0372B" w14:textId="534CFBC1" w:rsidR="005634EC" w:rsidRDefault="005634EC" w:rsidP="005634EC">
      <w:pPr>
        <w:pStyle w:val="Nadpis2"/>
      </w:pPr>
      <w:bookmarkStart w:id="38" w:name="_Toc36384709"/>
      <w:r>
        <w:t>Návrh automatizovaného testovacieho systému</w:t>
      </w:r>
      <w:bookmarkEnd w:id="38"/>
    </w:p>
    <w:p w14:paraId="4CB15AB1" w14:textId="77777777" w:rsidR="005634EC" w:rsidRPr="003E647D" w:rsidRDefault="005634EC" w:rsidP="005634EC">
      <w:pPr>
        <w:pStyle w:val="Nadpis3"/>
      </w:pPr>
      <w:bookmarkStart w:id="39" w:name="_Toc36384710"/>
      <w:r>
        <w:t>Architektúra</w:t>
      </w:r>
      <w:bookmarkEnd w:id="39"/>
    </w:p>
    <w:p w14:paraId="4AF10BB2" w14:textId="77777777" w:rsidR="005634EC" w:rsidRDefault="005634EC" w:rsidP="005634EC">
      <w:pPr>
        <w:pStyle w:val="Nadpis2"/>
      </w:pPr>
      <w:bookmarkStart w:id="40" w:name="_Toc36384711"/>
      <w:r>
        <w:t>Implementácia testovacieho systému</w:t>
      </w:r>
      <w:bookmarkEnd w:id="40"/>
    </w:p>
    <w:p w14:paraId="1C5A8BE0" w14:textId="357BBCB2" w:rsidR="005634EC" w:rsidRPr="003E647D" w:rsidRDefault="0050602D" w:rsidP="005634EC">
      <w:pPr>
        <w:pStyle w:val="Nadpis2"/>
      </w:pPr>
      <w:bookmarkStart w:id="41" w:name="_Toc36384712"/>
      <w:r>
        <w:t>Vyhodnotenie dosiahnutých výsledkov</w:t>
      </w:r>
      <w:bookmarkEnd w:id="41"/>
    </w:p>
    <w:p w14:paraId="5F47A9BC" w14:textId="58B4CC8B" w:rsidR="00180BD3" w:rsidRPr="00180BD3" w:rsidRDefault="00180BD3" w:rsidP="005634EC">
      <w:pPr>
        <w:tabs>
          <w:tab w:val="left" w:pos="3132"/>
        </w:tabs>
      </w:pPr>
    </w:p>
    <w:p w14:paraId="5B4777B9" w14:textId="3D0386E2" w:rsidR="00BE45E9" w:rsidRDefault="00CE406C">
      <w:pPr>
        <w:pStyle w:val="Nadpis1"/>
      </w:pPr>
      <w:hyperlink r:id="rId47" w:anchor="Metodika_práce" w:history="1">
        <w:bookmarkStart w:id="42" w:name="_Toc434923884"/>
        <w:bookmarkStart w:id="43" w:name="_Toc36384713"/>
        <w:r w:rsidR="00BE45E9" w:rsidRPr="000D424E">
          <w:t>Metodika práce a metódy skúmania</w:t>
        </w:r>
        <w:bookmarkEnd w:id="42"/>
        <w:bookmarkEnd w:id="43"/>
      </w:hyperlink>
    </w:p>
    <w:p w14:paraId="5FC8D9A9" w14:textId="77777777" w:rsidR="00936208" w:rsidRPr="00936208" w:rsidRDefault="00936208" w:rsidP="000D424E">
      <w:pPr>
        <w:ind w:firstLine="0"/>
        <w:rPr>
          <w:b/>
          <w:i/>
        </w:rPr>
      </w:pPr>
    </w:p>
    <w:bookmarkStart w:id="44" w:name="_Toc434923885"/>
    <w:p w14:paraId="3752FFFD" w14:textId="35CF1A1B" w:rsidR="00BE45E9" w:rsidRDefault="00E63972" w:rsidP="000E6C56">
      <w:pPr>
        <w:pStyle w:val="Nadpis1"/>
      </w:pPr>
      <w:r>
        <w:rPr>
          <w:szCs w:val="24"/>
        </w:rPr>
        <w:lastRenderedPageBreak/>
        <w:fldChar w:fldCharType="begin"/>
      </w:r>
      <w:r w:rsidR="006B5821">
        <w:rPr>
          <w:szCs w:val="24"/>
        </w:rPr>
        <w:instrText>HYPERLINK "C:\\Users\\DonChameleón\\Desktop\\Pokyny_pre_vypracovanie_ZP.docx" \l "Výsledky_práce"</w:instrText>
      </w:r>
      <w:r>
        <w:rPr>
          <w:szCs w:val="24"/>
        </w:rPr>
        <w:fldChar w:fldCharType="separate"/>
      </w:r>
      <w:bookmarkStart w:id="45" w:name="_Toc36384714"/>
      <w:r w:rsidR="000E6C56" w:rsidRPr="00E63972">
        <w:rPr>
          <w:szCs w:val="24"/>
        </w:rPr>
        <w:t xml:space="preserve">Výsledky </w:t>
      </w:r>
      <w:r w:rsidR="00412A4E" w:rsidRPr="00E63972">
        <w:t>p</w:t>
      </w:r>
      <w:r w:rsidR="000E6C56" w:rsidRPr="00E63972">
        <w:t>ráce</w:t>
      </w:r>
      <w:bookmarkEnd w:id="44"/>
      <w:r w:rsidR="00612F3F" w:rsidRPr="00E63972">
        <w:t xml:space="preserve"> </w:t>
      </w:r>
      <w:r w:rsidR="00412A4E" w:rsidRPr="00E63972">
        <w:t>a diskusia</w:t>
      </w:r>
      <w:bookmarkEnd w:id="45"/>
      <w:r>
        <w:rPr>
          <w:szCs w:val="24"/>
        </w:rPr>
        <w:fldChar w:fldCharType="end"/>
      </w:r>
    </w:p>
    <w:p w14:paraId="06334D5A" w14:textId="77777777" w:rsidR="000E6C56" w:rsidRDefault="00412A4E" w:rsidP="000E6C56">
      <w:pPr>
        <w:pStyle w:val="Nadpis2"/>
      </w:pPr>
      <w:bookmarkStart w:id="46" w:name="_Toc36384715"/>
      <w:r>
        <w:t>Výsledky práce</w:t>
      </w:r>
      <w:bookmarkEnd w:id="46"/>
    </w:p>
    <w:p w14:paraId="792B3143" w14:textId="77777777" w:rsidR="00936208" w:rsidRPr="00936208" w:rsidRDefault="00936208" w:rsidP="00936208">
      <w:r>
        <w:t>Podrobný popis postupov podľa metodiky riešenia.</w:t>
      </w:r>
    </w:p>
    <w:p w14:paraId="090DC0B1" w14:textId="77777777" w:rsidR="000E6C56" w:rsidRDefault="00412A4E" w:rsidP="000E6C56">
      <w:pPr>
        <w:pStyle w:val="Nadpis2"/>
      </w:pPr>
      <w:bookmarkStart w:id="47" w:name="_Toc36384716"/>
      <w:r>
        <w:t>Diskusia</w:t>
      </w:r>
      <w:bookmarkEnd w:id="47"/>
    </w:p>
    <w:p w14:paraId="6FA608C2" w14:textId="77777777" w:rsidR="00936208" w:rsidRDefault="00936208" w:rsidP="00542016">
      <w:r>
        <w:t>Výsledky, ktoré boli dosiahnuté riešením.</w:t>
      </w:r>
    </w:p>
    <w:p w14:paraId="4FAAFF19" w14:textId="06BE79D2" w:rsidR="00BE45E9" w:rsidRDefault="00CE406C" w:rsidP="00BE45E9">
      <w:pPr>
        <w:pStyle w:val="Nadpis1"/>
        <w:numPr>
          <w:ilvl w:val="0"/>
          <w:numId w:val="0"/>
        </w:numPr>
      </w:pPr>
      <w:hyperlink r:id="rId48" w:anchor="Záver" w:history="1">
        <w:bookmarkStart w:id="48" w:name="_Toc434923888"/>
        <w:bookmarkStart w:id="49" w:name="_Toc36384717"/>
        <w:r w:rsidR="00BE45E9" w:rsidRPr="00FF2F86">
          <w:t>Záver</w:t>
        </w:r>
        <w:bookmarkEnd w:id="48"/>
        <w:bookmarkEnd w:id="49"/>
      </w:hyperlink>
    </w:p>
    <w:p w14:paraId="6E094F66" w14:textId="22507158" w:rsidR="00492D1B" w:rsidRDefault="00CE406C" w:rsidP="00492D1B">
      <w:pPr>
        <w:pStyle w:val="Nadpis1"/>
        <w:numPr>
          <w:ilvl w:val="0"/>
          <w:numId w:val="0"/>
        </w:numPr>
      </w:pPr>
      <w:hyperlink r:id="rId49" w:anchor="Zoznam_použitej_literatúry" w:history="1">
        <w:bookmarkStart w:id="50" w:name="_Toc36384718"/>
        <w:r w:rsidR="00492D1B" w:rsidRPr="00492D1B">
          <w:t>Zoznam použitej literatúry</w:t>
        </w:r>
        <w:bookmarkEnd w:id="50"/>
      </w:hyperlink>
    </w:p>
    <w:p w14:paraId="7637FCC7" w14:textId="77777777" w:rsidR="004B365E" w:rsidRPr="00492D1B" w:rsidRDefault="004B365E" w:rsidP="00492D1B"/>
    <w:p w14:paraId="5CE960E4" w14:textId="77777777" w:rsidR="003848BD" w:rsidRPr="00B816AA" w:rsidRDefault="003848BD" w:rsidP="00B816AA">
      <w:pPr>
        <w:ind w:left="709" w:firstLine="0"/>
      </w:pPr>
    </w:p>
    <w:p w14:paraId="0036FBC0" w14:textId="77777777" w:rsidR="00B816AA" w:rsidRPr="00FF2F86" w:rsidRDefault="00B816AA" w:rsidP="00E22A32">
      <w:pPr>
        <w:pStyle w:val="NormalnyBezOdseku"/>
      </w:pPr>
      <w:r w:rsidRPr="00E22A32">
        <w:rPr>
          <w:i/>
        </w:rPr>
        <w:br w:type="page"/>
      </w:r>
    </w:p>
    <w:bookmarkStart w:id="51" w:name="_Toc434923890"/>
    <w:p w14:paraId="58649DF6" w14:textId="7ABE5EBC" w:rsidR="00685294" w:rsidRPr="00083AC3" w:rsidRDefault="00083AC3" w:rsidP="00E6397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B5821">
        <w:instrText>HYPERLINK "C:\\Users\\DonChameleón\\Desktop\\Pokyny_pre_vypracovanie_ZP.docx" \l "Prílohy"</w:instrText>
      </w:r>
      <w:r>
        <w:fldChar w:fldCharType="separate"/>
      </w:r>
      <w:bookmarkStart w:id="52" w:name="_Toc36384719"/>
      <w:r w:rsidR="00C13921" w:rsidRPr="00083AC3">
        <w:t>Zoznam p</w:t>
      </w:r>
      <w:r w:rsidR="00B816AA" w:rsidRPr="00083AC3">
        <w:t>rí</w:t>
      </w:r>
      <w:r w:rsidR="00685294" w:rsidRPr="00083AC3">
        <w:t>loh</w:t>
      </w:r>
      <w:bookmarkEnd w:id="51"/>
      <w:bookmarkEnd w:id="52"/>
      <w:r>
        <w:fldChar w:fldCharType="end"/>
      </w:r>
    </w:p>
    <w:p w14:paraId="270CBC77" w14:textId="77777777" w:rsidR="00C13921" w:rsidRPr="00C13921" w:rsidRDefault="00C13921" w:rsidP="00C13921">
      <w:pPr>
        <w:rPr>
          <w:lang w:eastAsia="sk-SK"/>
        </w:rPr>
      </w:pPr>
      <w:r w:rsidRPr="00C13921">
        <w:rPr>
          <w:b/>
          <w:lang w:eastAsia="sk-SK"/>
        </w:rPr>
        <w:t>Príloha A</w:t>
      </w:r>
      <w:r w:rsidRPr="00C13921">
        <w:rPr>
          <w:lang w:eastAsia="sk-SK"/>
        </w:rPr>
        <w:t xml:space="preserve"> Názov  </w:t>
      </w:r>
    </w:p>
    <w:p w14:paraId="2EA6D7C8" w14:textId="77777777" w:rsidR="00C13921" w:rsidRPr="00C13921" w:rsidRDefault="00C13921" w:rsidP="00C13921">
      <w:pPr>
        <w:rPr>
          <w:lang w:eastAsia="sk-SK"/>
        </w:rPr>
      </w:pPr>
      <w:r w:rsidRPr="00C13921">
        <w:rPr>
          <w:b/>
          <w:lang w:eastAsia="sk-SK"/>
        </w:rPr>
        <w:t>Príloha B</w:t>
      </w:r>
      <w:r w:rsidRPr="00C13921">
        <w:rPr>
          <w:lang w:eastAsia="sk-SK"/>
        </w:rPr>
        <w:t xml:space="preserve"> Názov </w:t>
      </w:r>
    </w:p>
    <w:p w14:paraId="51B0D01F" w14:textId="77777777" w:rsidR="00DF773E" w:rsidRPr="00D80A33" w:rsidRDefault="00DF773E" w:rsidP="00C13921">
      <w:pPr>
        <w:rPr>
          <w:rFonts w:eastAsia="Times New Roman"/>
          <w:sz w:val="28"/>
          <w:szCs w:val="26"/>
        </w:rPr>
      </w:pPr>
      <w:bookmarkStart w:id="53" w:name="_Ref413949038"/>
      <w:r>
        <w:br w:type="page"/>
      </w:r>
    </w:p>
    <w:p w14:paraId="072D2582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  <w:bookmarkStart w:id="54" w:name="_Toc434923891"/>
    </w:p>
    <w:p w14:paraId="6A04A372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14:paraId="4EFF4798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14:paraId="326A83BC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14:paraId="3B4CA441" w14:textId="77777777"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14:paraId="06462D1B" w14:textId="77777777" w:rsidR="00EE13FC" w:rsidRDefault="00E63972" w:rsidP="00E63972">
      <w:pPr>
        <w:pStyle w:val="Nadpis1"/>
        <w:pageBreakBefore w:val="0"/>
        <w:numPr>
          <w:ilvl w:val="0"/>
          <w:numId w:val="0"/>
        </w:numPr>
        <w:jc w:val="center"/>
      </w:pPr>
      <w:bookmarkStart w:id="55" w:name="_Toc36384720"/>
      <w:r>
        <w:t>Prílohy</w:t>
      </w:r>
      <w:bookmarkEnd w:id="55"/>
    </w:p>
    <w:p w14:paraId="4D3D0FF8" w14:textId="77777777" w:rsidR="00EE13FC" w:rsidRDefault="00EE13FC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</w:rPr>
      </w:pPr>
      <w:r>
        <w:br w:type="page"/>
      </w:r>
    </w:p>
    <w:p w14:paraId="3A9A688C" w14:textId="77777777" w:rsidR="00DF773E" w:rsidRDefault="006E5B64" w:rsidP="00491372">
      <w:pPr>
        <w:pStyle w:val="Nadpis2"/>
        <w:numPr>
          <w:ilvl w:val="0"/>
          <w:numId w:val="0"/>
        </w:numPr>
        <w:rPr>
          <w:b w:val="0"/>
        </w:rPr>
      </w:pPr>
      <w:bookmarkStart w:id="56" w:name="_Toc36384721"/>
      <w:r>
        <w:lastRenderedPageBreak/>
        <w:t>Príloha A:</w:t>
      </w:r>
      <w:bookmarkEnd w:id="54"/>
      <w:r>
        <w:t xml:space="preserve"> </w:t>
      </w:r>
      <w:r w:rsidR="00C13921" w:rsidRPr="00C13921">
        <w:rPr>
          <w:b w:val="0"/>
        </w:rPr>
        <w:t>Názov prílohy</w:t>
      </w:r>
      <w:bookmarkEnd w:id="56"/>
    </w:p>
    <w:p w14:paraId="50A99953" w14:textId="77777777" w:rsidR="00C13921" w:rsidRDefault="00C13921" w:rsidP="00C13921"/>
    <w:p w14:paraId="156BF686" w14:textId="77777777" w:rsidR="00C13921" w:rsidRPr="00C13921" w:rsidRDefault="00C13921" w:rsidP="00C13921">
      <w:pPr>
        <w:ind w:firstLine="0"/>
      </w:pPr>
      <w:r>
        <w:t>Každá ďalšia príloha začína na novej strane.</w:t>
      </w:r>
    </w:p>
    <w:p w14:paraId="69DD1F56" w14:textId="77777777" w:rsidR="00DF773E" w:rsidRDefault="00DF773E" w:rsidP="00DF773E"/>
    <w:p w14:paraId="630809F8" w14:textId="77777777" w:rsidR="006E5B64" w:rsidRDefault="006E5B64" w:rsidP="00491372">
      <w:pPr>
        <w:pStyle w:val="Nadpis2"/>
        <w:numPr>
          <w:ilvl w:val="0"/>
          <w:numId w:val="0"/>
        </w:numPr>
        <w:rPr>
          <w:b w:val="0"/>
        </w:rPr>
      </w:pPr>
      <w:r>
        <w:br w:type="page"/>
      </w:r>
    </w:p>
    <w:p w14:paraId="4673663B" w14:textId="77777777" w:rsidR="00685294" w:rsidRDefault="006E5B64" w:rsidP="006E5B64">
      <w:pPr>
        <w:pStyle w:val="Nadpis2"/>
        <w:numPr>
          <w:ilvl w:val="0"/>
          <w:numId w:val="0"/>
        </w:numPr>
      </w:pPr>
      <w:bookmarkStart w:id="57" w:name="_Ref416505837"/>
      <w:bookmarkStart w:id="58" w:name="_Toc434923892"/>
      <w:bookmarkStart w:id="59" w:name="_Toc36384722"/>
      <w:r>
        <w:lastRenderedPageBreak/>
        <w:t xml:space="preserve">Príloha B: </w:t>
      </w:r>
      <w:r w:rsidR="00152A92">
        <w:t xml:space="preserve">Obsah </w:t>
      </w:r>
      <w:r w:rsidR="00685294">
        <w:t>DVD</w:t>
      </w:r>
      <w:bookmarkEnd w:id="53"/>
      <w:bookmarkEnd w:id="57"/>
      <w:bookmarkEnd w:id="58"/>
      <w:bookmarkEnd w:id="59"/>
    </w:p>
    <w:p w14:paraId="5425B7EE" w14:textId="77777777" w:rsidR="00685294" w:rsidRDefault="00C977AF" w:rsidP="00BA2E59">
      <w:pPr>
        <w:pStyle w:val="NormalnyBezOdseku"/>
      </w:pPr>
      <w:r>
        <w:t>Priložené DVD obsahuje:</w:t>
      </w:r>
    </w:p>
    <w:p w14:paraId="460DFEC7" w14:textId="77777777" w:rsidR="00C977AF" w:rsidRDefault="00C977AF" w:rsidP="00C977AF">
      <w:pPr>
        <w:pStyle w:val="Odsekzoznamu"/>
      </w:pPr>
      <w:r>
        <w:t>Práca</w:t>
      </w:r>
      <w:r w:rsidR="00F15D30">
        <w:t xml:space="preserve"> v </w:t>
      </w:r>
      <w:r>
        <w:t>elektronickej podobe (formát PDF)</w:t>
      </w:r>
    </w:p>
    <w:p w14:paraId="21F3DF8D" w14:textId="77777777" w:rsidR="00152A92" w:rsidRDefault="00152A92" w:rsidP="00C0250E">
      <w:pPr>
        <w:pStyle w:val="Popis"/>
        <w:jc w:val="both"/>
      </w:pPr>
    </w:p>
    <w:p w14:paraId="23D3F419" w14:textId="77777777" w:rsidR="00152A92" w:rsidRDefault="00152A92" w:rsidP="00D41B4B"/>
    <w:p w14:paraId="15482EB0" w14:textId="77777777" w:rsidR="00152A92" w:rsidRDefault="00152A92">
      <w:pPr>
        <w:spacing w:after="160" w:line="259" w:lineRule="auto"/>
        <w:ind w:firstLine="0"/>
        <w:jc w:val="left"/>
      </w:pPr>
    </w:p>
    <w:sectPr w:rsidR="00152A92" w:rsidSect="00DF773E">
      <w:pgSz w:w="11906" w:h="16838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ED623" w14:textId="77777777" w:rsidR="001721EB" w:rsidRDefault="001721EB" w:rsidP="00010988">
      <w:pPr>
        <w:spacing w:after="0" w:line="240" w:lineRule="auto"/>
      </w:pPr>
      <w:r>
        <w:separator/>
      </w:r>
    </w:p>
    <w:p w14:paraId="0519D00A" w14:textId="77777777" w:rsidR="001721EB" w:rsidRDefault="001721EB"/>
    <w:p w14:paraId="4A4EC282" w14:textId="77777777" w:rsidR="001721EB" w:rsidRDefault="001721EB"/>
  </w:endnote>
  <w:endnote w:type="continuationSeparator" w:id="0">
    <w:p w14:paraId="7F681ABB" w14:textId="77777777" w:rsidR="001721EB" w:rsidRDefault="001721EB" w:rsidP="00010988">
      <w:pPr>
        <w:spacing w:after="0" w:line="240" w:lineRule="auto"/>
      </w:pPr>
      <w:r>
        <w:continuationSeparator/>
      </w:r>
    </w:p>
    <w:p w14:paraId="57D66986" w14:textId="77777777" w:rsidR="001721EB" w:rsidRDefault="001721EB"/>
    <w:p w14:paraId="579B219B" w14:textId="77777777" w:rsidR="001721EB" w:rsidRDefault="001721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D7EC2" w14:textId="77777777" w:rsidR="00CE406C" w:rsidRDefault="00CE406C">
    <w:pPr>
      <w:pStyle w:val="Pt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  <w:p w14:paraId="6C84C100" w14:textId="77777777" w:rsidR="00CE406C" w:rsidRDefault="00CE406C" w:rsidP="00557A42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17887" w14:textId="77777777" w:rsidR="001721EB" w:rsidRDefault="001721EB" w:rsidP="00010988">
      <w:pPr>
        <w:spacing w:after="0" w:line="240" w:lineRule="auto"/>
      </w:pPr>
      <w:r>
        <w:separator/>
      </w:r>
    </w:p>
    <w:p w14:paraId="0279DEDD" w14:textId="77777777" w:rsidR="001721EB" w:rsidRDefault="001721EB"/>
    <w:p w14:paraId="186775AA" w14:textId="77777777" w:rsidR="001721EB" w:rsidRDefault="001721EB"/>
  </w:footnote>
  <w:footnote w:type="continuationSeparator" w:id="0">
    <w:p w14:paraId="7C460E0A" w14:textId="77777777" w:rsidR="001721EB" w:rsidRDefault="001721EB" w:rsidP="00010988">
      <w:pPr>
        <w:spacing w:after="0" w:line="240" w:lineRule="auto"/>
      </w:pPr>
      <w:r>
        <w:continuationSeparator/>
      </w:r>
    </w:p>
    <w:p w14:paraId="26959D08" w14:textId="77777777" w:rsidR="001721EB" w:rsidRDefault="001721EB"/>
    <w:p w14:paraId="54B5F813" w14:textId="77777777" w:rsidR="001721EB" w:rsidRDefault="001721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9A0EF" w14:textId="77777777" w:rsidR="00CE406C" w:rsidRPr="00B267A6" w:rsidRDefault="00CE406C" w:rsidP="00B267A6">
    <w:pPr>
      <w:pStyle w:val="Hlavika"/>
    </w:pPr>
    <w:r>
      <w:t>UNIZA</w:t>
    </w:r>
    <w:r>
      <w:tab/>
    </w:r>
    <w:r>
      <w:tab/>
      <w:t>BAKALÁRSKA PRÁCA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4AB7"/>
    <w:multiLevelType w:val="multilevel"/>
    <w:tmpl w:val="10585C46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" w15:restartNumberingAfterBreak="0">
    <w:nsid w:val="0DD26B86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" w15:restartNumberingAfterBreak="0">
    <w:nsid w:val="11D42F10"/>
    <w:multiLevelType w:val="hybridMultilevel"/>
    <w:tmpl w:val="59A447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5BCD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4" w15:restartNumberingAfterBreak="0">
    <w:nsid w:val="151C0F0F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5" w15:restartNumberingAfterBreak="0">
    <w:nsid w:val="164472D4"/>
    <w:multiLevelType w:val="hybridMultilevel"/>
    <w:tmpl w:val="3F46E842"/>
    <w:lvl w:ilvl="0" w:tplc="68FE3726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B25511"/>
    <w:multiLevelType w:val="hybridMultilevel"/>
    <w:tmpl w:val="6DB6561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11A6E"/>
    <w:multiLevelType w:val="multilevel"/>
    <w:tmpl w:val="407C30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27A63ED8"/>
    <w:multiLevelType w:val="multilevel"/>
    <w:tmpl w:val="458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E150F"/>
    <w:multiLevelType w:val="multilevel"/>
    <w:tmpl w:val="4BB0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B7379"/>
    <w:multiLevelType w:val="hybridMultilevel"/>
    <w:tmpl w:val="8A4E6FAE"/>
    <w:lvl w:ilvl="0" w:tplc="D73C9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04813"/>
    <w:multiLevelType w:val="multilevel"/>
    <w:tmpl w:val="79EC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E4DDC"/>
    <w:multiLevelType w:val="multilevel"/>
    <w:tmpl w:val="0EBE0472"/>
    <w:lvl w:ilvl="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84" w:hanging="425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34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84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109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534" w:hanging="425"/>
      </w:pPr>
      <w:rPr>
        <w:rFonts w:ascii="Symbol" w:hAnsi="Symbol" w:hint="default"/>
      </w:rPr>
    </w:lvl>
  </w:abstractNum>
  <w:abstractNum w:abstractNumId="13" w15:restartNumberingAfterBreak="0">
    <w:nsid w:val="333D67E5"/>
    <w:multiLevelType w:val="multilevel"/>
    <w:tmpl w:val="FA9A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0640D"/>
    <w:multiLevelType w:val="hybridMultilevel"/>
    <w:tmpl w:val="2ABE057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AA056F"/>
    <w:multiLevelType w:val="hybridMultilevel"/>
    <w:tmpl w:val="565C6DA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0C7794"/>
    <w:multiLevelType w:val="hybridMultilevel"/>
    <w:tmpl w:val="DC0EBF66"/>
    <w:lvl w:ilvl="0" w:tplc="59C8A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06587"/>
    <w:multiLevelType w:val="hybridMultilevel"/>
    <w:tmpl w:val="9468D8E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17668B"/>
    <w:multiLevelType w:val="hybridMultilevel"/>
    <w:tmpl w:val="7D6C0B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61020"/>
    <w:multiLevelType w:val="hybridMultilevel"/>
    <w:tmpl w:val="51C4464E"/>
    <w:lvl w:ilvl="0" w:tplc="88B27AA2">
      <w:start w:val="1"/>
      <w:numFmt w:val="decimal"/>
      <w:pStyle w:val="Cislovanie"/>
      <w:lvlText w:val="%1."/>
      <w:lvlJc w:val="left"/>
      <w:pPr>
        <w:ind w:left="1134" w:hanging="42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230542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1" w15:restartNumberingAfterBreak="0">
    <w:nsid w:val="57A5103F"/>
    <w:multiLevelType w:val="hybridMultilevel"/>
    <w:tmpl w:val="ED429C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21C27"/>
    <w:multiLevelType w:val="multilevel"/>
    <w:tmpl w:val="5C50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7408C8"/>
    <w:multiLevelType w:val="multilevel"/>
    <w:tmpl w:val="F70C3898"/>
    <w:lvl w:ilvl="0">
      <w:start w:val="1"/>
      <w:numFmt w:val="decimal"/>
      <w:pStyle w:val="Nadpis1"/>
      <w:lvlText w:val="%1"/>
      <w:lvlJc w:val="left"/>
      <w:pPr>
        <w:ind w:left="1142" w:hanging="432"/>
      </w:pPr>
    </w:lvl>
    <w:lvl w:ilvl="1">
      <w:start w:val="1"/>
      <w:numFmt w:val="decimal"/>
      <w:pStyle w:val="Nadpis2"/>
      <w:lvlText w:val="%1.%2"/>
      <w:lvlJc w:val="left"/>
      <w:pPr>
        <w:ind w:left="1286" w:hanging="576"/>
      </w:pPr>
    </w:lvl>
    <w:lvl w:ilvl="2">
      <w:start w:val="1"/>
      <w:numFmt w:val="decimal"/>
      <w:pStyle w:val="Nadpis3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1574" w:hanging="864"/>
      </w:pPr>
    </w:lvl>
    <w:lvl w:ilvl="4">
      <w:start w:val="1"/>
      <w:numFmt w:val="decimal"/>
      <w:pStyle w:val="Nadpis5"/>
      <w:lvlText w:val="%1.%2.%3.%4.%5"/>
      <w:lvlJc w:val="left"/>
      <w:pPr>
        <w:ind w:left="171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86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200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215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2294" w:hanging="1584"/>
      </w:pPr>
    </w:lvl>
  </w:abstractNum>
  <w:abstractNum w:abstractNumId="24" w15:restartNumberingAfterBreak="0">
    <w:nsid w:val="5A291734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5" w15:restartNumberingAfterBreak="0">
    <w:nsid w:val="63586913"/>
    <w:multiLevelType w:val="multilevel"/>
    <w:tmpl w:val="9364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B60F7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7" w15:restartNumberingAfterBreak="0">
    <w:nsid w:val="74D25BC6"/>
    <w:multiLevelType w:val="hybridMultilevel"/>
    <w:tmpl w:val="ADB0E1CC"/>
    <w:lvl w:ilvl="0" w:tplc="EBD01008">
      <w:start w:val="1"/>
      <w:numFmt w:val="bullet"/>
      <w:pStyle w:val="Odsekzoznamu"/>
      <w:lvlText w:val="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F56CF0"/>
    <w:multiLevelType w:val="hybridMultilevel"/>
    <w:tmpl w:val="5B625056"/>
    <w:lvl w:ilvl="0" w:tplc="C910F07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D2C5E04"/>
    <w:multiLevelType w:val="multilevel"/>
    <w:tmpl w:val="2734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7"/>
  </w:num>
  <w:num w:numId="3">
    <w:abstractNumId w:val="19"/>
  </w:num>
  <w:num w:numId="4">
    <w:abstractNumId w:val="26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5"/>
  </w:num>
  <w:num w:numId="10">
    <w:abstractNumId w:val="0"/>
  </w:num>
  <w:num w:numId="11">
    <w:abstractNumId w:val="28"/>
  </w:num>
  <w:num w:numId="12">
    <w:abstractNumId w:val="18"/>
  </w:num>
  <w:num w:numId="13">
    <w:abstractNumId w:val="2"/>
  </w:num>
  <w:num w:numId="14">
    <w:abstractNumId w:val="15"/>
  </w:num>
  <w:num w:numId="15">
    <w:abstractNumId w:val="14"/>
  </w:num>
  <w:num w:numId="16">
    <w:abstractNumId w:val="1"/>
  </w:num>
  <w:num w:numId="17">
    <w:abstractNumId w:val="3"/>
  </w:num>
  <w:num w:numId="18">
    <w:abstractNumId w:val="24"/>
  </w:num>
  <w:num w:numId="19">
    <w:abstractNumId w:val="20"/>
  </w:num>
  <w:num w:numId="20">
    <w:abstractNumId w:val="4"/>
  </w:num>
  <w:num w:numId="21">
    <w:abstractNumId w:val="6"/>
  </w:num>
  <w:num w:numId="22">
    <w:abstractNumId w:val="17"/>
  </w:num>
  <w:num w:numId="23">
    <w:abstractNumId w:val="23"/>
  </w:num>
  <w:num w:numId="24">
    <w:abstractNumId w:val="23"/>
  </w:num>
  <w:num w:numId="25">
    <w:abstractNumId w:val="23"/>
  </w:num>
  <w:num w:numId="26">
    <w:abstractNumId w:val="23"/>
  </w:num>
  <w:num w:numId="27">
    <w:abstractNumId w:val="23"/>
  </w:num>
  <w:num w:numId="28">
    <w:abstractNumId w:val="23"/>
  </w:num>
  <w:num w:numId="29">
    <w:abstractNumId w:val="8"/>
  </w:num>
  <w:num w:numId="30">
    <w:abstractNumId w:val="29"/>
  </w:num>
  <w:num w:numId="31">
    <w:abstractNumId w:val="21"/>
  </w:num>
  <w:num w:numId="32">
    <w:abstractNumId w:val="22"/>
  </w:num>
  <w:num w:numId="33">
    <w:abstractNumId w:val="10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13"/>
  </w:num>
  <w:num w:numId="39">
    <w:abstractNumId w:val="9"/>
  </w:num>
  <w:num w:numId="40">
    <w:abstractNumId w:val="7"/>
  </w:num>
  <w:num w:numId="41">
    <w:abstractNumId w:val="23"/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762C"/>
    <w:rsid w:val="0000052C"/>
    <w:rsid w:val="0000067F"/>
    <w:rsid w:val="00000909"/>
    <w:rsid w:val="00002662"/>
    <w:rsid w:val="00003C12"/>
    <w:rsid w:val="00004825"/>
    <w:rsid w:val="00004CF4"/>
    <w:rsid w:val="0000575A"/>
    <w:rsid w:val="00005825"/>
    <w:rsid w:val="00005AA0"/>
    <w:rsid w:val="00005B64"/>
    <w:rsid w:val="00006922"/>
    <w:rsid w:val="00006DC7"/>
    <w:rsid w:val="00007163"/>
    <w:rsid w:val="00007222"/>
    <w:rsid w:val="00010988"/>
    <w:rsid w:val="00010A35"/>
    <w:rsid w:val="000111F6"/>
    <w:rsid w:val="000125DD"/>
    <w:rsid w:val="00012833"/>
    <w:rsid w:val="00012C7B"/>
    <w:rsid w:val="00013370"/>
    <w:rsid w:val="00013376"/>
    <w:rsid w:val="000141F0"/>
    <w:rsid w:val="000147DB"/>
    <w:rsid w:val="00014A92"/>
    <w:rsid w:val="00014B98"/>
    <w:rsid w:val="00020BE5"/>
    <w:rsid w:val="00021A23"/>
    <w:rsid w:val="00021FFA"/>
    <w:rsid w:val="00022C6F"/>
    <w:rsid w:val="00023305"/>
    <w:rsid w:val="0002339E"/>
    <w:rsid w:val="00023E4E"/>
    <w:rsid w:val="00023EE6"/>
    <w:rsid w:val="00024299"/>
    <w:rsid w:val="00024CD7"/>
    <w:rsid w:val="00025016"/>
    <w:rsid w:val="00025288"/>
    <w:rsid w:val="0002552B"/>
    <w:rsid w:val="000256D5"/>
    <w:rsid w:val="000256FB"/>
    <w:rsid w:val="00026BA7"/>
    <w:rsid w:val="00026DCE"/>
    <w:rsid w:val="00026FFE"/>
    <w:rsid w:val="000302E4"/>
    <w:rsid w:val="00031311"/>
    <w:rsid w:val="000319FA"/>
    <w:rsid w:val="000321DF"/>
    <w:rsid w:val="00032448"/>
    <w:rsid w:val="00032B7A"/>
    <w:rsid w:val="00032BE9"/>
    <w:rsid w:val="00032EAB"/>
    <w:rsid w:val="00032F14"/>
    <w:rsid w:val="00033331"/>
    <w:rsid w:val="00034055"/>
    <w:rsid w:val="00034512"/>
    <w:rsid w:val="00034B92"/>
    <w:rsid w:val="000355AF"/>
    <w:rsid w:val="00035D74"/>
    <w:rsid w:val="000361C4"/>
    <w:rsid w:val="000366A7"/>
    <w:rsid w:val="000401C7"/>
    <w:rsid w:val="0004073F"/>
    <w:rsid w:val="000415FB"/>
    <w:rsid w:val="0004173B"/>
    <w:rsid w:val="00041C5A"/>
    <w:rsid w:val="00041EDD"/>
    <w:rsid w:val="00042D3A"/>
    <w:rsid w:val="00043883"/>
    <w:rsid w:val="00043C12"/>
    <w:rsid w:val="00043F76"/>
    <w:rsid w:val="00044209"/>
    <w:rsid w:val="000446CE"/>
    <w:rsid w:val="00044C06"/>
    <w:rsid w:val="00044FE7"/>
    <w:rsid w:val="00045284"/>
    <w:rsid w:val="00045F7B"/>
    <w:rsid w:val="000460A9"/>
    <w:rsid w:val="00046102"/>
    <w:rsid w:val="00046737"/>
    <w:rsid w:val="000469ED"/>
    <w:rsid w:val="00046D6A"/>
    <w:rsid w:val="00047D40"/>
    <w:rsid w:val="0005023B"/>
    <w:rsid w:val="0005110A"/>
    <w:rsid w:val="00051BB1"/>
    <w:rsid w:val="00052A16"/>
    <w:rsid w:val="0005389F"/>
    <w:rsid w:val="00054A00"/>
    <w:rsid w:val="00054F9E"/>
    <w:rsid w:val="00055582"/>
    <w:rsid w:val="00055B0F"/>
    <w:rsid w:val="00056717"/>
    <w:rsid w:val="00056A30"/>
    <w:rsid w:val="000576DB"/>
    <w:rsid w:val="00057AA8"/>
    <w:rsid w:val="00060074"/>
    <w:rsid w:val="000601F4"/>
    <w:rsid w:val="0006024E"/>
    <w:rsid w:val="0006025A"/>
    <w:rsid w:val="00061A98"/>
    <w:rsid w:val="00061EBE"/>
    <w:rsid w:val="00062735"/>
    <w:rsid w:val="00062773"/>
    <w:rsid w:val="00062DC3"/>
    <w:rsid w:val="000637B8"/>
    <w:rsid w:val="00065890"/>
    <w:rsid w:val="00065CC2"/>
    <w:rsid w:val="0006674B"/>
    <w:rsid w:val="000669BE"/>
    <w:rsid w:val="00066D3B"/>
    <w:rsid w:val="00066DDB"/>
    <w:rsid w:val="0006705D"/>
    <w:rsid w:val="00070286"/>
    <w:rsid w:val="00070752"/>
    <w:rsid w:val="000707B7"/>
    <w:rsid w:val="00070F99"/>
    <w:rsid w:val="0007104F"/>
    <w:rsid w:val="00072340"/>
    <w:rsid w:val="00073305"/>
    <w:rsid w:val="0007358D"/>
    <w:rsid w:val="000738F1"/>
    <w:rsid w:val="00073B47"/>
    <w:rsid w:val="0007432C"/>
    <w:rsid w:val="00074479"/>
    <w:rsid w:val="0007447D"/>
    <w:rsid w:val="00074659"/>
    <w:rsid w:val="00074774"/>
    <w:rsid w:val="00075EFF"/>
    <w:rsid w:val="00077C11"/>
    <w:rsid w:val="00077D2D"/>
    <w:rsid w:val="00080B4B"/>
    <w:rsid w:val="00080FEA"/>
    <w:rsid w:val="00081566"/>
    <w:rsid w:val="00081857"/>
    <w:rsid w:val="000826A1"/>
    <w:rsid w:val="00082C4F"/>
    <w:rsid w:val="00082DBD"/>
    <w:rsid w:val="00083AC3"/>
    <w:rsid w:val="00083D01"/>
    <w:rsid w:val="0008453C"/>
    <w:rsid w:val="000858AF"/>
    <w:rsid w:val="000859CB"/>
    <w:rsid w:val="00085CDF"/>
    <w:rsid w:val="00085FB2"/>
    <w:rsid w:val="000861CF"/>
    <w:rsid w:val="000866C4"/>
    <w:rsid w:val="00086ACB"/>
    <w:rsid w:val="00086ED3"/>
    <w:rsid w:val="00086FE2"/>
    <w:rsid w:val="00087183"/>
    <w:rsid w:val="0008739E"/>
    <w:rsid w:val="00087407"/>
    <w:rsid w:val="00087F0F"/>
    <w:rsid w:val="00087F33"/>
    <w:rsid w:val="00090008"/>
    <w:rsid w:val="00090605"/>
    <w:rsid w:val="00091955"/>
    <w:rsid w:val="00091FFA"/>
    <w:rsid w:val="00092001"/>
    <w:rsid w:val="00092C78"/>
    <w:rsid w:val="00093281"/>
    <w:rsid w:val="00093331"/>
    <w:rsid w:val="00093620"/>
    <w:rsid w:val="00093D62"/>
    <w:rsid w:val="00094248"/>
    <w:rsid w:val="00094757"/>
    <w:rsid w:val="00094AF9"/>
    <w:rsid w:val="00095267"/>
    <w:rsid w:val="00095E36"/>
    <w:rsid w:val="00095EC6"/>
    <w:rsid w:val="000960EC"/>
    <w:rsid w:val="00096377"/>
    <w:rsid w:val="0009655A"/>
    <w:rsid w:val="00096BA7"/>
    <w:rsid w:val="0009761D"/>
    <w:rsid w:val="000A181B"/>
    <w:rsid w:val="000A1CF7"/>
    <w:rsid w:val="000A22A0"/>
    <w:rsid w:val="000A27E4"/>
    <w:rsid w:val="000A45A1"/>
    <w:rsid w:val="000A5E83"/>
    <w:rsid w:val="000A5F83"/>
    <w:rsid w:val="000A66EB"/>
    <w:rsid w:val="000A7403"/>
    <w:rsid w:val="000A777A"/>
    <w:rsid w:val="000A7B2B"/>
    <w:rsid w:val="000A7B90"/>
    <w:rsid w:val="000B075D"/>
    <w:rsid w:val="000B0BFF"/>
    <w:rsid w:val="000B10AE"/>
    <w:rsid w:val="000B132A"/>
    <w:rsid w:val="000B13F5"/>
    <w:rsid w:val="000B22C1"/>
    <w:rsid w:val="000B303B"/>
    <w:rsid w:val="000B389D"/>
    <w:rsid w:val="000B3C2F"/>
    <w:rsid w:val="000B3E5F"/>
    <w:rsid w:val="000B3FEB"/>
    <w:rsid w:val="000B45AF"/>
    <w:rsid w:val="000B4720"/>
    <w:rsid w:val="000B4F9E"/>
    <w:rsid w:val="000B5EEE"/>
    <w:rsid w:val="000B6EF5"/>
    <w:rsid w:val="000B7096"/>
    <w:rsid w:val="000B78E3"/>
    <w:rsid w:val="000C06D8"/>
    <w:rsid w:val="000C18CB"/>
    <w:rsid w:val="000C2C09"/>
    <w:rsid w:val="000C333A"/>
    <w:rsid w:val="000C389C"/>
    <w:rsid w:val="000C42F4"/>
    <w:rsid w:val="000C52B3"/>
    <w:rsid w:val="000C53DE"/>
    <w:rsid w:val="000C5C7F"/>
    <w:rsid w:val="000C6786"/>
    <w:rsid w:val="000C695F"/>
    <w:rsid w:val="000C6C21"/>
    <w:rsid w:val="000C7E42"/>
    <w:rsid w:val="000D04C2"/>
    <w:rsid w:val="000D0E11"/>
    <w:rsid w:val="000D0E32"/>
    <w:rsid w:val="000D1355"/>
    <w:rsid w:val="000D2375"/>
    <w:rsid w:val="000D26FE"/>
    <w:rsid w:val="000D2E26"/>
    <w:rsid w:val="000D300E"/>
    <w:rsid w:val="000D37F0"/>
    <w:rsid w:val="000D424E"/>
    <w:rsid w:val="000D50BE"/>
    <w:rsid w:val="000D5BB7"/>
    <w:rsid w:val="000D5F02"/>
    <w:rsid w:val="000D6D88"/>
    <w:rsid w:val="000D740D"/>
    <w:rsid w:val="000D7BF7"/>
    <w:rsid w:val="000E0022"/>
    <w:rsid w:val="000E0F3D"/>
    <w:rsid w:val="000E1233"/>
    <w:rsid w:val="000E1A14"/>
    <w:rsid w:val="000E1E05"/>
    <w:rsid w:val="000E1E99"/>
    <w:rsid w:val="000E23ED"/>
    <w:rsid w:val="000E2834"/>
    <w:rsid w:val="000E29F3"/>
    <w:rsid w:val="000E2B4D"/>
    <w:rsid w:val="000E2BF4"/>
    <w:rsid w:val="000E3B33"/>
    <w:rsid w:val="000E3E57"/>
    <w:rsid w:val="000E670F"/>
    <w:rsid w:val="000E6AB1"/>
    <w:rsid w:val="000E6C56"/>
    <w:rsid w:val="000E71B1"/>
    <w:rsid w:val="000E73BD"/>
    <w:rsid w:val="000E759E"/>
    <w:rsid w:val="000E7AFD"/>
    <w:rsid w:val="000F03E7"/>
    <w:rsid w:val="000F07C2"/>
    <w:rsid w:val="000F13CF"/>
    <w:rsid w:val="000F25BE"/>
    <w:rsid w:val="000F31A7"/>
    <w:rsid w:val="000F31BD"/>
    <w:rsid w:val="000F3B19"/>
    <w:rsid w:val="000F3F40"/>
    <w:rsid w:val="000F4654"/>
    <w:rsid w:val="000F6252"/>
    <w:rsid w:val="000F67D7"/>
    <w:rsid w:val="000F6FA8"/>
    <w:rsid w:val="000F722F"/>
    <w:rsid w:val="000F7334"/>
    <w:rsid w:val="000F77DB"/>
    <w:rsid w:val="000F7995"/>
    <w:rsid w:val="001012B3"/>
    <w:rsid w:val="00103B9E"/>
    <w:rsid w:val="00103D83"/>
    <w:rsid w:val="00103FD4"/>
    <w:rsid w:val="0010410D"/>
    <w:rsid w:val="00104C83"/>
    <w:rsid w:val="00104EE3"/>
    <w:rsid w:val="00105B1D"/>
    <w:rsid w:val="00105DBF"/>
    <w:rsid w:val="00106342"/>
    <w:rsid w:val="00107177"/>
    <w:rsid w:val="00107657"/>
    <w:rsid w:val="00107827"/>
    <w:rsid w:val="00107A7F"/>
    <w:rsid w:val="00107C1E"/>
    <w:rsid w:val="001105D6"/>
    <w:rsid w:val="00110C16"/>
    <w:rsid w:val="00111147"/>
    <w:rsid w:val="001112B6"/>
    <w:rsid w:val="0011157B"/>
    <w:rsid w:val="00111C9B"/>
    <w:rsid w:val="00111F48"/>
    <w:rsid w:val="001122A4"/>
    <w:rsid w:val="00112919"/>
    <w:rsid w:val="0011328B"/>
    <w:rsid w:val="00113839"/>
    <w:rsid w:val="00113A9F"/>
    <w:rsid w:val="00113BE6"/>
    <w:rsid w:val="00113F09"/>
    <w:rsid w:val="00113F4A"/>
    <w:rsid w:val="00114A88"/>
    <w:rsid w:val="0011565A"/>
    <w:rsid w:val="00115B1E"/>
    <w:rsid w:val="00115D4D"/>
    <w:rsid w:val="00116FE6"/>
    <w:rsid w:val="00117082"/>
    <w:rsid w:val="001177D5"/>
    <w:rsid w:val="00117812"/>
    <w:rsid w:val="0012027C"/>
    <w:rsid w:val="0012108A"/>
    <w:rsid w:val="00121467"/>
    <w:rsid w:val="00121913"/>
    <w:rsid w:val="00121977"/>
    <w:rsid w:val="00121D85"/>
    <w:rsid w:val="00121E23"/>
    <w:rsid w:val="001225DC"/>
    <w:rsid w:val="00122A52"/>
    <w:rsid w:val="00122FCE"/>
    <w:rsid w:val="001231B1"/>
    <w:rsid w:val="0012320C"/>
    <w:rsid w:val="0012340B"/>
    <w:rsid w:val="001234FB"/>
    <w:rsid w:val="00123535"/>
    <w:rsid w:val="00123660"/>
    <w:rsid w:val="0012497F"/>
    <w:rsid w:val="00125389"/>
    <w:rsid w:val="00126BDF"/>
    <w:rsid w:val="00127BD4"/>
    <w:rsid w:val="001304FF"/>
    <w:rsid w:val="00130A4A"/>
    <w:rsid w:val="00130A9C"/>
    <w:rsid w:val="001316E7"/>
    <w:rsid w:val="00131A46"/>
    <w:rsid w:val="00131E61"/>
    <w:rsid w:val="00132280"/>
    <w:rsid w:val="00133109"/>
    <w:rsid w:val="001332E4"/>
    <w:rsid w:val="00133623"/>
    <w:rsid w:val="00133C3E"/>
    <w:rsid w:val="00133D51"/>
    <w:rsid w:val="00133EAD"/>
    <w:rsid w:val="00134838"/>
    <w:rsid w:val="00134F70"/>
    <w:rsid w:val="00135908"/>
    <w:rsid w:val="00135D44"/>
    <w:rsid w:val="001371F0"/>
    <w:rsid w:val="001377D1"/>
    <w:rsid w:val="00137C9B"/>
    <w:rsid w:val="0014035C"/>
    <w:rsid w:val="001403FC"/>
    <w:rsid w:val="00140BE0"/>
    <w:rsid w:val="00140E95"/>
    <w:rsid w:val="00141DA4"/>
    <w:rsid w:val="0014253F"/>
    <w:rsid w:val="00142FA2"/>
    <w:rsid w:val="001430CE"/>
    <w:rsid w:val="001438FE"/>
    <w:rsid w:val="001439E3"/>
    <w:rsid w:val="00143F42"/>
    <w:rsid w:val="00143F43"/>
    <w:rsid w:val="00144CA1"/>
    <w:rsid w:val="00144F10"/>
    <w:rsid w:val="0014522E"/>
    <w:rsid w:val="0014550D"/>
    <w:rsid w:val="00145FC0"/>
    <w:rsid w:val="001470CB"/>
    <w:rsid w:val="00147C81"/>
    <w:rsid w:val="00147F59"/>
    <w:rsid w:val="001506DD"/>
    <w:rsid w:val="00150A0D"/>
    <w:rsid w:val="0015114C"/>
    <w:rsid w:val="00151833"/>
    <w:rsid w:val="00151993"/>
    <w:rsid w:val="00151EFB"/>
    <w:rsid w:val="00151F8D"/>
    <w:rsid w:val="001524E4"/>
    <w:rsid w:val="001526A1"/>
    <w:rsid w:val="00152A92"/>
    <w:rsid w:val="00153063"/>
    <w:rsid w:val="00154033"/>
    <w:rsid w:val="00154959"/>
    <w:rsid w:val="00154D54"/>
    <w:rsid w:val="00154D68"/>
    <w:rsid w:val="00154D82"/>
    <w:rsid w:val="00154E48"/>
    <w:rsid w:val="001554FF"/>
    <w:rsid w:val="0015573A"/>
    <w:rsid w:val="00155E3D"/>
    <w:rsid w:val="00155FF1"/>
    <w:rsid w:val="001563E3"/>
    <w:rsid w:val="00156BED"/>
    <w:rsid w:val="00156DB8"/>
    <w:rsid w:val="00157262"/>
    <w:rsid w:val="001573BC"/>
    <w:rsid w:val="00157819"/>
    <w:rsid w:val="0016001A"/>
    <w:rsid w:val="0016005C"/>
    <w:rsid w:val="0016009B"/>
    <w:rsid w:val="001604B4"/>
    <w:rsid w:val="0016075F"/>
    <w:rsid w:val="00160AD8"/>
    <w:rsid w:val="0016125C"/>
    <w:rsid w:val="00161DB1"/>
    <w:rsid w:val="00162260"/>
    <w:rsid w:val="00163C99"/>
    <w:rsid w:val="001641A7"/>
    <w:rsid w:val="001660E2"/>
    <w:rsid w:val="00166B75"/>
    <w:rsid w:val="001672B1"/>
    <w:rsid w:val="00167632"/>
    <w:rsid w:val="00167A40"/>
    <w:rsid w:val="0017070B"/>
    <w:rsid w:val="001710DA"/>
    <w:rsid w:val="0017152E"/>
    <w:rsid w:val="001715E9"/>
    <w:rsid w:val="00171722"/>
    <w:rsid w:val="00171B11"/>
    <w:rsid w:val="001721EB"/>
    <w:rsid w:val="0017289D"/>
    <w:rsid w:val="0017399E"/>
    <w:rsid w:val="00174347"/>
    <w:rsid w:val="001747A4"/>
    <w:rsid w:val="00175EFE"/>
    <w:rsid w:val="001760DB"/>
    <w:rsid w:val="00176884"/>
    <w:rsid w:val="00176B2C"/>
    <w:rsid w:val="00176B8E"/>
    <w:rsid w:val="00177507"/>
    <w:rsid w:val="00177BDB"/>
    <w:rsid w:val="00177DFA"/>
    <w:rsid w:val="00180BD3"/>
    <w:rsid w:val="00181226"/>
    <w:rsid w:val="001812B5"/>
    <w:rsid w:val="001820AE"/>
    <w:rsid w:val="0018243E"/>
    <w:rsid w:val="00182647"/>
    <w:rsid w:val="00182695"/>
    <w:rsid w:val="00182AAA"/>
    <w:rsid w:val="0018387F"/>
    <w:rsid w:val="00183D0A"/>
    <w:rsid w:val="00184881"/>
    <w:rsid w:val="00184E01"/>
    <w:rsid w:val="00184F74"/>
    <w:rsid w:val="001863C6"/>
    <w:rsid w:val="001873C4"/>
    <w:rsid w:val="0018767C"/>
    <w:rsid w:val="0018795A"/>
    <w:rsid w:val="00187BF2"/>
    <w:rsid w:val="00187EA8"/>
    <w:rsid w:val="001904AB"/>
    <w:rsid w:val="00190C18"/>
    <w:rsid w:val="0019106D"/>
    <w:rsid w:val="00192132"/>
    <w:rsid w:val="001925F9"/>
    <w:rsid w:val="00192A19"/>
    <w:rsid w:val="00192BA6"/>
    <w:rsid w:val="00193605"/>
    <w:rsid w:val="00193A6D"/>
    <w:rsid w:val="00193CB6"/>
    <w:rsid w:val="001947B8"/>
    <w:rsid w:val="00194A15"/>
    <w:rsid w:val="00195F71"/>
    <w:rsid w:val="00196201"/>
    <w:rsid w:val="00197788"/>
    <w:rsid w:val="00197ABF"/>
    <w:rsid w:val="001A01DA"/>
    <w:rsid w:val="001A0934"/>
    <w:rsid w:val="001A09E0"/>
    <w:rsid w:val="001A1100"/>
    <w:rsid w:val="001A16D8"/>
    <w:rsid w:val="001A1FAC"/>
    <w:rsid w:val="001A2880"/>
    <w:rsid w:val="001A2E95"/>
    <w:rsid w:val="001A3BFA"/>
    <w:rsid w:val="001A3CE5"/>
    <w:rsid w:val="001A403B"/>
    <w:rsid w:val="001A429C"/>
    <w:rsid w:val="001A475C"/>
    <w:rsid w:val="001A4C3F"/>
    <w:rsid w:val="001A5890"/>
    <w:rsid w:val="001A6010"/>
    <w:rsid w:val="001A69C7"/>
    <w:rsid w:val="001A7721"/>
    <w:rsid w:val="001B070E"/>
    <w:rsid w:val="001B0821"/>
    <w:rsid w:val="001B0B8A"/>
    <w:rsid w:val="001B19C1"/>
    <w:rsid w:val="001B2842"/>
    <w:rsid w:val="001B2D81"/>
    <w:rsid w:val="001B3AED"/>
    <w:rsid w:val="001B3BDC"/>
    <w:rsid w:val="001B47BB"/>
    <w:rsid w:val="001B4B9C"/>
    <w:rsid w:val="001B4C43"/>
    <w:rsid w:val="001B555A"/>
    <w:rsid w:val="001B5BF3"/>
    <w:rsid w:val="001B5E0B"/>
    <w:rsid w:val="001B61C2"/>
    <w:rsid w:val="001B6641"/>
    <w:rsid w:val="001B6C31"/>
    <w:rsid w:val="001B6C4D"/>
    <w:rsid w:val="001B71CD"/>
    <w:rsid w:val="001C055C"/>
    <w:rsid w:val="001C1489"/>
    <w:rsid w:val="001C1D81"/>
    <w:rsid w:val="001C2F48"/>
    <w:rsid w:val="001C400A"/>
    <w:rsid w:val="001C4F13"/>
    <w:rsid w:val="001C5820"/>
    <w:rsid w:val="001C5A6D"/>
    <w:rsid w:val="001C6147"/>
    <w:rsid w:val="001C6873"/>
    <w:rsid w:val="001C6A3E"/>
    <w:rsid w:val="001C6DF3"/>
    <w:rsid w:val="001C7819"/>
    <w:rsid w:val="001C7A45"/>
    <w:rsid w:val="001C7C11"/>
    <w:rsid w:val="001C7EC1"/>
    <w:rsid w:val="001D0390"/>
    <w:rsid w:val="001D068B"/>
    <w:rsid w:val="001D0F9C"/>
    <w:rsid w:val="001D1C75"/>
    <w:rsid w:val="001D20A4"/>
    <w:rsid w:val="001D25EA"/>
    <w:rsid w:val="001D2F5D"/>
    <w:rsid w:val="001D3A34"/>
    <w:rsid w:val="001D434B"/>
    <w:rsid w:val="001D47D4"/>
    <w:rsid w:val="001D4AC2"/>
    <w:rsid w:val="001D4C54"/>
    <w:rsid w:val="001D4F29"/>
    <w:rsid w:val="001D5EC1"/>
    <w:rsid w:val="001D71BF"/>
    <w:rsid w:val="001D780F"/>
    <w:rsid w:val="001D7D4A"/>
    <w:rsid w:val="001D7EFD"/>
    <w:rsid w:val="001E023E"/>
    <w:rsid w:val="001E04A0"/>
    <w:rsid w:val="001E09BF"/>
    <w:rsid w:val="001E0BB4"/>
    <w:rsid w:val="001E1229"/>
    <w:rsid w:val="001E171E"/>
    <w:rsid w:val="001E1B8F"/>
    <w:rsid w:val="001E1E13"/>
    <w:rsid w:val="001E2290"/>
    <w:rsid w:val="001E2973"/>
    <w:rsid w:val="001E3391"/>
    <w:rsid w:val="001E412C"/>
    <w:rsid w:val="001E505A"/>
    <w:rsid w:val="001E511A"/>
    <w:rsid w:val="001E5D87"/>
    <w:rsid w:val="001E615C"/>
    <w:rsid w:val="001E7BCA"/>
    <w:rsid w:val="001F1CCB"/>
    <w:rsid w:val="001F1FFE"/>
    <w:rsid w:val="001F239F"/>
    <w:rsid w:val="001F38C1"/>
    <w:rsid w:val="001F3974"/>
    <w:rsid w:val="001F4339"/>
    <w:rsid w:val="001F48C2"/>
    <w:rsid w:val="001F4C74"/>
    <w:rsid w:val="001F50CC"/>
    <w:rsid w:val="001F5928"/>
    <w:rsid w:val="001F710E"/>
    <w:rsid w:val="001F7519"/>
    <w:rsid w:val="001F764F"/>
    <w:rsid w:val="001F7844"/>
    <w:rsid w:val="001F79FA"/>
    <w:rsid w:val="00200107"/>
    <w:rsid w:val="00200273"/>
    <w:rsid w:val="00200813"/>
    <w:rsid w:val="00200BEB"/>
    <w:rsid w:val="0020194E"/>
    <w:rsid w:val="0020283D"/>
    <w:rsid w:val="002028EC"/>
    <w:rsid w:val="00202CDC"/>
    <w:rsid w:val="00203542"/>
    <w:rsid w:val="00204105"/>
    <w:rsid w:val="00204442"/>
    <w:rsid w:val="0020448A"/>
    <w:rsid w:val="00204569"/>
    <w:rsid w:val="00204C0E"/>
    <w:rsid w:val="00205FE2"/>
    <w:rsid w:val="0020696F"/>
    <w:rsid w:val="00207A01"/>
    <w:rsid w:val="00210148"/>
    <w:rsid w:val="002101A7"/>
    <w:rsid w:val="0021044E"/>
    <w:rsid w:val="002112E8"/>
    <w:rsid w:val="00211714"/>
    <w:rsid w:val="00211B5B"/>
    <w:rsid w:val="00211BBB"/>
    <w:rsid w:val="00211E74"/>
    <w:rsid w:val="002124EC"/>
    <w:rsid w:val="002132FC"/>
    <w:rsid w:val="00215AD2"/>
    <w:rsid w:val="00216C6C"/>
    <w:rsid w:val="00216FCE"/>
    <w:rsid w:val="00217D32"/>
    <w:rsid w:val="0022026F"/>
    <w:rsid w:val="002211B3"/>
    <w:rsid w:val="00221F8A"/>
    <w:rsid w:val="00222183"/>
    <w:rsid w:val="00222B4C"/>
    <w:rsid w:val="00222E34"/>
    <w:rsid w:val="002230A4"/>
    <w:rsid w:val="00223A33"/>
    <w:rsid w:val="00223EDE"/>
    <w:rsid w:val="00224A77"/>
    <w:rsid w:val="002251CF"/>
    <w:rsid w:val="0022546D"/>
    <w:rsid w:val="00225CA4"/>
    <w:rsid w:val="00226E86"/>
    <w:rsid w:val="00226EF1"/>
    <w:rsid w:val="00227BD8"/>
    <w:rsid w:val="002303AA"/>
    <w:rsid w:val="00230D5C"/>
    <w:rsid w:val="002329FE"/>
    <w:rsid w:val="00232DA1"/>
    <w:rsid w:val="00233144"/>
    <w:rsid w:val="0023335B"/>
    <w:rsid w:val="00233954"/>
    <w:rsid w:val="00233CA1"/>
    <w:rsid w:val="00234168"/>
    <w:rsid w:val="0023434D"/>
    <w:rsid w:val="002343F9"/>
    <w:rsid w:val="002345F2"/>
    <w:rsid w:val="0023464A"/>
    <w:rsid w:val="002350BF"/>
    <w:rsid w:val="00235960"/>
    <w:rsid w:val="00236901"/>
    <w:rsid w:val="00236A9B"/>
    <w:rsid w:val="00236CA5"/>
    <w:rsid w:val="00237310"/>
    <w:rsid w:val="00237794"/>
    <w:rsid w:val="00237800"/>
    <w:rsid w:val="00240821"/>
    <w:rsid w:val="00242109"/>
    <w:rsid w:val="00242A89"/>
    <w:rsid w:val="002433AF"/>
    <w:rsid w:val="0024372C"/>
    <w:rsid w:val="0024398A"/>
    <w:rsid w:val="00243F4B"/>
    <w:rsid w:val="002446F6"/>
    <w:rsid w:val="00244A61"/>
    <w:rsid w:val="00244A63"/>
    <w:rsid w:val="00244DF0"/>
    <w:rsid w:val="00245586"/>
    <w:rsid w:val="00245F03"/>
    <w:rsid w:val="002463BE"/>
    <w:rsid w:val="0024730F"/>
    <w:rsid w:val="00247799"/>
    <w:rsid w:val="002478B7"/>
    <w:rsid w:val="00247B30"/>
    <w:rsid w:val="00247BDD"/>
    <w:rsid w:val="002502AF"/>
    <w:rsid w:val="002507EC"/>
    <w:rsid w:val="00251384"/>
    <w:rsid w:val="0025258B"/>
    <w:rsid w:val="00252EE2"/>
    <w:rsid w:val="00253277"/>
    <w:rsid w:val="00253A76"/>
    <w:rsid w:val="00253DBF"/>
    <w:rsid w:val="0025465C"/>
    <w:rsid w:val="00254B0D"/>
    <w:rsid w:val="00255227"/>
    <w:rsid w:val="0025525B"/>
    <w:rsid w:val="00255365"/>
    <w:rsid w:val="0025572B"/>
    <w:rsid w:val="00255A5B"/>
    <w:rsid w:val="00256805"/>
    <w:rsid w:val="00256C73"/>
    <w:rsid w:val="00257A1E"/>
    <w:rsid w:val="002615CE"/>
    <w:rsid w:val="0026281E"/>
    <w:rsid w:val="0026319B"/>
    <w:rsid w:val="00263205"/>
    <w:rsid w:val="00263DC1"/>
    <w:rsid w:val="00263DFA"/>
    <w:rsid w:val="0026420D"/>
    <w:rsid w:val="00264448"/>
    <w:rsid w:val="00264452"/>
    <w:rsid w:val="00264F7E"/>
    <w:rsid w:val="002650C6"/>
    <w:rsid w:val="0026682F"/>
    <w:rsid w:val="00266A32"/>
    <w:rsid w:val="002675E2"/>
    <w:rsid w:val="00267B8E"/>
    <w:rsid w:val="00267C24"/>
    <w:rsid w:val="0027041B"/>
    <w:rsid w:val="0027122B"/>
    <w:rsid w:val="0027126D"/>
    <w:rsid w:val="00271CA9"/>
    <w:rsid w:val="00272756"/>
    <w:rsid w:val="00273A75"/>
    <w:rsid w:val="00273ADA"/>
    <w:rsid w:val="00273C2B"/>
    <w:rsid w:val="00273D01"/>
    <w:rsid w:val="002745F6"/>
    <w:rsid w:val="002746C6"/>
    <w:rsid w:val="00274CB0"/>
    <w:rsid w:val="002751E0"/>
    <w:rsid w:val="00275925"/>
    <w:rsid w:val="002760F2"/>
    <w:rsid w:val="002772C2"/>
    <w:rsid w:val="00277B4F"/>
    <w:rsid w:val="00280441"/>
    <w:rsid w:val="002804A6"/>
    <w:rsid w:val="0028074E"/>
    <w:rsid w:val="00281B34"/>
    <w:rsid w:val="0028252F"/>
    <w:rsid w:val="00282CD4"/>
    <w:rsid w:val="0028421E"/>
    <w:rsid w:val="0028541E"/>
    <w:rsid w:val="002854FA"/>
    <w:rsid w:val="002861C7"/>
    <w:rsid w:val="002868E2"/>
    <w:rsid w:val="00287BDD"/>
    <w:rsid w:val="002906B0"/>
    <w:rsid w:val="00290B93"/>
    <w:rsid w:val="0029165D"/>
    <w:rsid w:val="0029168B"/>
    <w:rsid w:val="002922AC"/>
    <w:rsid w:val="00292A27"/>
    <w:rsid w:val="00292AE0"/>
    <w:rsid w:val="00294221"/>
    <w:rsid w:val="00294C10"/>
    <w:rsid w:val="00294EC6"/>
    <w:rsid w:val="00295234"/>
    <w:rsid w:val="00295275"/>
    <w:rsid w:val="00295AE3"/>
    <w:rsid w:val="00295EA1"/>
    <w:rsid w:val="00297D43"/>
    <w:rsid w:val="002A0E9E"/>
    <w:rsid w:val="002A1294"/>
    <w:rsid w:val="002A1735"/>
    <w:rsid w:val="002A1737"/>
    <w:rsid w:val="002A1FFB"/>
    <w:rsid w:val="002A2865"/>
    <w:rsid w:val="002A2D57"/>
    <w:rsid w:val="002A3367"/>
    <w:rsid w:val="002A397A"/>
    <w:rsid w:val="002A3F85"/>
    <w:rsid w:val="002A4E56"/>
    <w:rsid w:val="002A551A"/>
    <w:rsid w:val="002A5572"/>
    <w:rsid w:val="002A5CF1"/>
    <w:rsid w:val="002A66A0"/>
    <w:rsid w:val="002A690D"/>
    <w:rsid w:val="002A6DD0"/>
    <w:rsid w:val="002A7C96"/>
    <w:rsid w:val="002A7ED8"/>
    <w:rsid w:val="002A7F30"/>
    <w:rsid w:val="002B03CE"/>
    <w:rsid w:val="002B072B"/>
    <w:rsid w:val="002B08B3"/>
    <w:rsid w:val="002B194D"/>
    <w:rsid w:val="002B2B55"/>
    <w:rsid w:val="002B3107"/>
    <w:rsid w:val="002B458A"/>
    <w:rsid w:val="002B498F"/>
    <w:rsid w:val="002B4C70"/>
    <w:rsid w:val="002B4F7F"/>
    <w:rsid w:val="002B533B"/>
    <w:rsid w:val="002B554E"/>
    <w:rsid w:val="002B56B1"/>
    <w:rsid w:val="002B584F"/>
    <w:rsid w:val="002B59F2"/>
    <w:rsid w:val="002B5C06"/>
    <w:rsid w:val="002B6899"/>
    <w:rsid w:val="002B73DE"/>
    <w:rsid w:val="002B750E"/>
    <w:rsid w:val="002B7928"/>
    <w:rsid w:val="002C0CCB"/>
    <w:rsid w:val="002C0D68"/>
    <w:rsid w:val="002C1771"/>
    <w:rsid w:val="002C1C12"/>
    <w:rsid w:val="002C2C8F"/>
    <w:rsid w:val="002C308A"/>
    <w:rsid w:val="002C40B8"/>
    <w:rsid w:val="002C4521"/>
    <w:rsid w:val="002C4632"/>
    <w:rsid w:val="002C5522"/>
    <w:rsid w:val="002C6971"/>
    <w:rsid w:val="002C699F"/>
    <w:rsid w:val="002C6B77"/>
    <w:rsid w:val="002C75BF"/>
    <w:rsid w:val="002C75C7"/>
    <w:rsid w:val="002C7B78"/>
    <w:rsid w:val="002D00F8"/>
    <w:rsid w:val="002D0627"/>
    <w:rsid w:val="002D0D1D"/>
    <w:rsid w:val="002D0D3C"/>
    <w:rsid w:val="002D14D2"/>
    <w:rsid w:val="002D203B"/>
    <w:rsid w:val="002D22ED"/>
    <w:rsid w:val="002D23F1"/>
    <w:rsid w:val="002D2901"/>
    <w:rsid w:val="002D40E0"/>
    <w:rsid w:val="002D4608"/>
    <w:rsid w:val="002D47EC"/>
    <w:rsid w:val="002D4B12"/>
    <w:rsid w:val="002D4E9E"/>
    <w:rsid w:val="002D4F74"/>
    <w:rsid w:val="002D4FD5"/>
    <w:rsid w:val="002D5200"/>
    <w:rsid w:val="002D5CF8"/>
    <w:rsid w:val="002D638D"/>
    <w:rsid w:val="002D6620"/>
    <w:rsid w:val="002D7055"/>
    <w:rsid w:val="002D715E"/>
    <w:rsid w:val="002D7990"/>
    <w:rsid w:val="002D7ABC"/>
    <w:rsid w:val="002D7AC5"/>
    <w:rsid w:val="002D7BA4"/>
    <w:rsid w:val="002E2838"/>
    <w:rsid w:val="002E2BA2"/>
    <w:rsid w:val="002E2E16"/>
    <w:rsid w:val="002E2E37"/>
    <w:rsid w:val="002E3ABF"/>
    <w:rsid w:val="002E3EA0"/>
    <w:rsid w:val="002E49F1"/>
    <w:rsid w:val="002E4A78"/>
    <w:rsid w:val="002E588E"/>
    <w:rsid w:val="002E5E3F"/>
    <w:rsid w:val="002E60FE"/>
    <w:rsid w:val="002E76A9"/>
    <w:rsid w:val="002E7FB3"/>
    <w:rsid w:val="002F0CC7"/>
    <w:rsid w:val="002F237B"/>
    <w:rsid w:val="002F2F41"/>
    <w:rsid w:val="002F36F3"/>
    <w:rsid w:val="002F39CD"/>
    <w:rsid w:val="002F3B23"/>
    <w:rsid w:val="002F3E4F"/>
    <w:rsid w:val="002F45DF"/>
    <w:rsid w:val="002F4E13"/>
    <w:rsid w:val="002F51E0"/>
    <w:rsid w:val="002F582A"/>
    <w:rsid w:val="002F7EC1"/>
    <w:rsid w:val="00300793"/>
    <w:rsid w:val="00300B76"/>
    <w:rsid w:val="00300D55"/>
    <w:rsid w:val="003018BA"/>
    <w:rsid w:val="003019B7"/>
    <w:rsid w:val="00301EBD"/>
    <w:rsid w:val="00302630"/>
    <w:rsid w:val="00303CA1"/>
    <w:rsid w:val="00303FC0"/>
    <w:rsid w:val="00304338"/>
    <w:rsid w:val="00305474"/>
    <w:rsid w:val="003054BE"/>
    <w:rsid w:val="0030612B"/>
    <w:rsid w:val="00306132"/>
    <w:rsid w:val="0030675D"/>
    <w:rsid w:val="00306874"/>
    <w:rsid w:val="00306EC3"/>
    <w:rsid w:val="00307E54"/>
    <w:rsid w:val="00310011"/>
    <w:rsid w:val="00310194"/>
    <w:rsid w:val="003101E6"/>
    <w:rsid w:val="003102CA"/>
    <w:rsid w:val="00310A8F"/>
    <w:rsid w:val="00310B2F"/>
    <w:rsid w:val="00311E3E"/>
    <w:rsid w:val="00311F71"/>
    <w:rsid w:val="003123B6"/>
    <w:rsid w:val="003124E9"/>
    <w:rsid w:val="0031322D"/>
    <w:rsid w:val="00313529"/>
    <w:rsid w:val="00313B8C"/>
    <w:rsid w:val="00313BDB"/>
    <w:rsid w:val="00315120"/>
    <w:rsid w:val="003169AE"/>
    <w:rsid w:val="00316C8C"/>
    <w:rsid w:val="003174F6"/>
    <w:rsid w:val="00317737"/>
    <w:rsid w:val="0032101E"/>
    <w:rsid w:val="003210F0"/>
    <w:rsid w:val="00323618"/>
    <w:rsid w:val="0032363A"/>
    <w:rsid w:val="00323975"/>
    <w:rsid w:val="00325156"/>
    <w:rsid w:val="0032543D"/>
    <w:rsid w:val="00326092"/>
    <w:rsid w:val="0032647C"/>
    <w:rsid w:val="003264C2"/>
    <w:rsid w:val="00326A02"/>
    <w:rsid w:val="00326C62"/>
    <w:rsid w:val="00327046"/>
    <w:rsid w:val="003304B5"/>
    <w:rsid w:val="00331922"/>
    <w:rsid w:val="00331FA9"/>
    <w:rsid w:val="0033248A"/>
    <w:rsid w:val="003330D3"/>
    <w:rsid w:val="0033358B"/>
    <w:rsid w:val="00333A2D"/>
    <w:rsid w:val="00334484"/>
    <w:rsid w:val="00334F98"/>
    <w:rsid w:val="003357FE"/>
    <w:rsid w:val="00335C9B"/>
    <w:rsid w:val="00335F79"/>
    <w:rsid w:val="003361BF"/>
    <w:rsid w:val="003361FB"/>
    <w:rsid w:val="0033640D"/>
    <w:rsid w:val="003368B1"/>
    <w:rsid w:val="0033697F"/>
    <w:rsid w:val="00336ACF"/>
    <w:rsid w:val="0033774E"/>
    <w:rsid w:val="0033779B"/>
    <w:rsid w:val="003379BE"/>
    <w:rsid w:val="0034012A"/>
    <w:rsid w:val="00340175"/>
    <w:rsid w:val="003403BF"/>
    <w:rsid w:val="003404AC"/>
    <w:rsid w:val="00340D33"/>
    <w:rsid w:val="00340D36"/>
    <w:rsid w:val="00340FB6"/>
    <w:rsid w:val="003418DB"/>
    <w:rsid w:val="00341EE8"/>
    <w:rsid w:val="0034217C"/>
    <w:rsid w:val="00342A2E"/>
    <w:rsid w:val="00342F9B"/>
    <w:rsid w:val="00343326"/>
    <w:rsid w:val="0034386C"/>
    <w:rsid w:val="00343E25"/>
    <w:rsid w:val="00343E27"/>
    <w:rsid w:val="0034400C"/>
    <w:rsid w:val="00344288"/>
    <w:rsid w:val="003443ED"/>
    <w:rsid w:val="00344A1B"/>
    <w:rsid w:val="00344AB5"/>
    <w:rsid w:val="00344C8E"/>
    <w:rsid w:val="003457B7"/>
    <w:rsid w:val="003464A1"/>
    <w:rsid w:val="0035047A"/>
    <w:rsid w:val="00350EE4"/>
    <w:rsid w:val="003522E0"/>
    <w:rsid w:val="0035420F"/>
    <w:rsid w:val="00355061"/>
    <w:rsid w:val="0035589C"/>
    <w:rsid w:val="003568D9"/>
    <w:rsid w:val="00356A51"/>
    <w:rsid w:val="00356B2F"/>
    <w:rsid w:val="00356DAD"/>
    <w:rsid w:val="00356DE9"/>
    <w:rsid w:val="003601CF"/>
    <w:rsid w:val="003602AC"/>
    <w:rsid w:val="003605E8"/>
    <w:rsid w:val="00360DC8"/>
    <w:rsid w:val="00361227"/>
    <w:rsid w:val="00361AAB"/>
    <w:rsid w:val="00361C86"/>
    <w:rsid w:val="00361FD3"/>
    <w:rsid w:val="00362783"/>
    <w:rsid w:val="00363613"/>
    <w:rsid w:val="00363C07"/>
    <w:rsid w:val="003645C0"/>
    <w:rsid w:val="003646A8"/>
    <w:rsid w:val="00364863"/>
    <w:rsid w:val="00364A9C"/>
    <w:rsid w:val="0036527D"/>
    <w:rsid w:val="00365C96"/>
    <w:rsid w:val="00366111"/>
    <w:rsid w:val="00366535"/>
    <w:rsid w:val="003676BC"/>
    <w:rsid w:val="00367843"/>
    <w:rsid w:val="00367B60"/>
    <w:rsid w:val="00367B8C"/>
    <w:rsid w:val="00370C5C"/>
    <w:rsid w:val="00370EF2"/>
    <w:rsid w:val="00371125"/>
    <w:rsid w:val="00371782"/>
    <w:rsid w:val="00371A6F"/>
    <w:rsid w:val="00372BB6"/>
    <w:rsid w:val="003733FB"/>
    <w:rsid w:val="0037351C"/>
    <w:rsid w:val="00373D83"/>
    <w:rsid w:val="00373D95"/>
    <w:rsid w:val="00374ACC"/>
    <w:rsid w:val="00375BAE"/>
    <w:rsid w:val="00375C4C"/>
    <w:rsid w:val="00375F56"/>
    <w:rsid w:val="00376026"/>
    <w:rsid w:val="003763C3"/>
    <w:rsid w:val="00376755"/>
    <w:rsid w:val="00380676"/>
    <w:rsid w:val="003807E9"/>
    <w:rsid w:val="00381A1E"/>
    <w:rsid w:val="00381DF5"/>
    <w:rsid w:val="00382101"/>
    <w:rsid w:val="0038227C"/>
    <w:rsid w:val="00382D1A"/>
    <w:rsid w:val="003838C0"/>
    <w:rsid w:val="003840D8"/>
    <w:rsid w:val="003840FC"/>
    <w:rsid w:val="00384111"/>
    <w:rsid w:val="003841FB"/>
    <w:rsid w:val="003846CB"/>
    <w:rsid w:val="003848BD"/>
    <w:rsid w:val="003848EF"/>
    <w:rsid w:val="003877F0"/>
    <w:rsid w:val="00387A22"/>
    <w:rsid w:val="00387CA9"/>
    <w:rsid w:val="00387E4B"/>
    <w:rsid w:val="00387F51"/>
    <w:rsid w:val="00390315"/>
    <w:rsid w:val="00390CB9"/>
    <w:rsid w:val="00392592"/>
    <w:rsid w:val="003926F7"/>
    <w:rsid w:val="00392902"/>
    <w:rsid w:val="00393DC8"/>
    <w:rsid w:val="00393F5B"/>
    <w:rsid w:val="00394EC3"/>
    <w:rsid w:val="0039582D"/>
    <w:rsid w:val="00395E6E"/>
    <w:rsid w:val="00396EE2"/>
    <w:rsid w:val="00397207"/>
    <w:rsid w:val="003976E3"/>
    <w:rsid w:val="00397784"/>
    <w:rsid w:val="003978F1"/>
    <w:rsid w:val="00397E8F"/>
    <w:rsid w:val="003A060E"/>
    <w:rsid w:val="003A14D4"/>
    <w:rsid w:val="003A1620"/>
    <w:rsid w:val="003A1F44"/>
    <w:rsid w:val="003A213D"/>
    <w:rsid w:val="003A2EAC"/>
    <w:rsid w:val="003A31FA"/>
    <w:rsid w:val="003A4386"/>
    <w:rsid w:val="003A4566"/>
    <w:rsid w:val="003A4CCC"/>
    <w:rsid w:val="003A5548"/>
    <w:rsid w:val="003A6026"/>
    <w:rsid w:val="003A689D"/>
    <w:rsid w:val="003A767D"/>
    <w:rsid w:val="003A7A51"/>
    <w:rsid w:val="003B0D9A"/>
    <w:rsid w:val="003B0F72"/>
    <w:rsid w:val="003B15C0"/>
    <w:rsid w:val="003B1877"/>
    <w:rsid w:val="003B2675"/>
    <w:rsid w:val="003B28B6"/>
    <w:rsid w:val="003B3464"/>
    <w:rsid w:val="003B40F3"/>
    <w:rsid w:val="003B5225"/>
    <w:rsid w:val="003B56F3"/>
    <w:rsid w:val="003B5C36"/>
    <w:rsid w:val="003B5F3C"/>
    <w:rsid w:val="003B76BA"/>
    <w:rsid w:val="003B7A52"/>
    <w:rsid w:val="003C0248"/>
    <w:rsid w:val="003C02A9"/>
    <w:rsid w:val="003C04C8"/>
    <w:rsid w:val="003C1027"/>
    <w:rsid w:val="003C1226"/>
    <w:rsid w:val="003C12D2"/>
    <w:rsid w:val="003C1E95"/>
    <w:rsid w:val="003C20EF"/>
    <w:rsid w:val="003C2610"/>
    <w:rsid w:val="003C2828"/>
    <w:rsid w:val="003C4622"/>
    <w:rsid w:val="003C4A87"/>
    <w:rsid w:val="003C590A"/>
    <w:rsid w:val="003C59ED"/>
    <w:rsid w:val="003C618A"/>
    <w:rsid w:val="003C626B"/>
    <w:rsid w:val="003C62C5"/>
    <w:rsid w:val="003C6EFC"/>
    <w:rsid w:val="003C782A"/>
    <w:rsid w:val="003C7BDA"/>
    <w:rsid w:val="003C7F04"/>
    <w:rsid w:val="003D0149"/>
    <w:rsid w:val="003D0562"/>
    <w:rsid w:val="003D0DE9"/>
    <w:rsid w:val="003D1395"/>
    <w:rsid w:val="003D150F"/>
    <w:rsid w:val="003D192F"/>
    <w:rsid w:val="003D1942"/>
    <w:rsid w:val="003D1D6A"/>
    <w:rsid w:val="003D418D"/>
    <w:rsid w:val="003D4565"/>
    <w:rsid w:val="003D4E68"/>
    <w:rsid w:val="003D4EBF"/>
    <w:rsid w:val="003D5609"/>
    <w:rsid w:val="003D63D4"/>
    <w:rsid w:val="003D6987"/>
    <w:rsid w:val="003D6B54"/>
    <w:rsid w:val="003D72BC"/>
    <w:rsid w:val="003D7612"/>
    <w:rsid w:val="003D7C4F"/>
    <w:rsid w:val="003E0A28"/>
    <w:rsid w:val="003E16A6"/>
    <w:rsid w:val="003E2101"/>
    <w:rsid w:val="003E2F39"/>
    <w:rsid w:val="003E30C3"/>
    <w:rsid w:val="003E3A68"/>
    <w:rsid w:val="003E3D16"/>
    <w:rsid w:val="003E4B57"/>
    <w:rsid w:val="003E51D4"/>
    <w:rsid w:val="003E55CA"/>
    <w:rsid w:val="003E5645"/>
    <w:rsid w:val="003E600D"/>
    <w:rsid w:val="003E647D"/>
    <w:rsid w:val="003E6623"/>
    <w:rsid w:val="003E6759"/>
    <w:rsid w:val="003E6873"/>
    <w:rsid w:val="003E6F32"/>
    <w:rsid w:val="003E731A"/>
    <w:rsid w:val="003F05CB"/>
    <w:rsid w:val="003F1093"/>
    <w:rsid w:val="003F1527"/>
    <w:rsid w:val="003F1777"/>
    <w:rsid w:val="003F1B6A"/>
    <w:rsid w:val="003F3F13"/>
    <w:rsid w:val="003F4EC5"/>
    <w:rsid w:val="003F5CA7"/>
    <w:rsid w:val="003F662A"/>
    <w:rsid w:val="003F6F13"/>
    <w:rsid w:val="003F7090"/>
    <w:rsid w:val="003F7169"/>
    <w:rsid w:val="003F7482"/>
    <w:rsid w:val="0040000C"/>
    <w:rsid w:val="00401166"/>
    <w:rsid w:val="0040129B"/>
    <w:rsid w:val="004016AC"/>
    <w:rsid w:val="00401B8E"/>
    <w:rsid w:val="004025A9"/>
    <w:rsid w:val="00402687"/>
    <w:rsid w:val="0040322F"/>
    <w:rsid w:val="0040423E"/>
    <w:rsid w:val="00404488"/>
    <w:rsid w:val="00404A5D"/>
    <w:rsid w:val="00405802"/>
    <w:rsid w:val="00405D8C"/>
    <w:rsid w:val="00406205"/>
    <w:rsid w:val="00407B40"/>
    <w:rsid w:val="00410033"/>
    <w:rsid w:val="00410141"/>
    <w:rsid w:val="0041018C"/>
    <w:rsid w:val="00410B4B"/>
    <w:rsid w:val="00411219"/>
    <w:rsid w:val="00411297"/>
    <w:rsid w:val="00412723"/>
    <w:rsid w:val="00412800"/>
    <w:rsid w:val="00412A4E"/>
    <w:rsid w:val="00412B2D"/>
    <w:rsid w:val="00413B66"/>
    <w:rsid w:val="00414441"/>
    <w:rsid w:val="00414593"/>
    <w:rsid w:val="0041482C"/>
    <w:rsid w:val="00415202"/>
    <w:rsid w:val="00415215"/>
    <w:rsid w:val="004155A0"/>
    <w:rsid w:val="00415D0C"/>
    <w:rsid w:val="0041642D"/>
    <w:rsid w:val="00416A8D"/>
    <w:rsid w:val="0041716A"/>
    <w:rsid w:val="00417442"/>
    <w:rsid w:val="0041771D"/>
    <w:rsid w:val="004202D8"/>
    <w:rsid w:val="004206D3"/>
    <w:rsid w:val="004211BB"/>
    <w:rsid w:val="00422743"/>
    <w:rsid w:val="00422F8B"/>
    <w:rsid w:val="00422F9F"/>
    <w:rsid w:val="004231AF"/>
    <w:rsid w:val="004231BB"/>
    <w:rsid w:val="00423F88"/>
    <w:rsid w:val="00424332"/>
    <w:rsid w:val="00424410"/>
    <w:rsid w:val="0042552A"/>
    <w:rsid w:val="00425C29"/>
    <w:rsid w:val="00425E23"/>
    <w:rsid w:val="00426349"/>
    <w:rsid w:val="00427138"/>
    <w:rsid w:val="00427465"/>
    <w:rsid w:val="00427644"/>
    <w:rsid w:val="00427B1A"/>
    <w:rsid w:val="004300C2"/>
    <w:rsid w:val="00430FBF"/>
    <w:rsid w:val="00432067"/>
    <w:rsid w:val="00432859"/>
    <w:rsid w:val="00432BBA"/>
    <w:rsid w:val="00432F9A"/>
    <w:rsid w:val="00433B5B"/>
    <w:rsid w:val="00433F0E"/>
    <w:rsid w:val="0043417A"/>
    <w:rsid w:val="004343D8"/>
    <w:rsid w:val="00436AB1"/>
    <w:rsid w:val="00436E5D"/>
    <w:rsid w:val="0043710D"/>
    <w:rsid w:val="004417C3"/>
    <w:rsid w:val="00441C45"/>
    <w:rsid w:val="00442228"/>
    <w:rsid w:val="00442565"/>
    <w:rsid w:val="0044307C"/>
    <w:rsid w:val="00444539"/>
    <w:rsid w:val="00445768"/>
    <w:rsid w:val="0044635D"/>
    <w:rsid w:val="004464A8"/>
    <w:rsid w:val="0044764A"/>
    <w:rsid w:val="00447B1F"/>
    <w:rsid w:val="00450348"/>
    <w:rsid w:val="0045038A"/>
    <w:rsid w:val="004506A6"/>
    <w:rsid w:val="00450C1C"/>
    <w:rsid w:val="00452D49"/>
    <w:rsid w:val="00452DB9"/>
    <w:rsid w:val="00453D1A"/>
    <w:rsid w:val="004555C7"/>
    <w:rsid w:val="004559F5"/>
    <w:rsid w:val="00456896"/>
    <w:rsid w:val="00456EB4"/>
    <w:rsid w:val="00456FF0"/>
    <w:rsid w:val="00457857"/>
    <w:rsid w:val="00457EB7"/>
    <w:rsid w:val="00461AB6"/>
    <w:rsid w:val="004623CA"/>
    <w:rsid w:val="00462497"/>
    <w:rsid w:val="00462A8A"/>
    <w:rsid w:val="004635C6"/>
    <w:rsid w:val="004635D5"/>
    <w:rsid w:val="0046432F"/>
    <w:rsid w:val="0046487E"/>
    <w:rsid w:val="004649BE"/>
    <w:rsid w:val="00465038"/>
    <w:rsid w:val="004652E6"/>
    <w:rsid w:val="004665FB"/>
    <w:rsid w:val="004669C1"/>
    <w:rsid w:val="00466C38"/>
    <w:rsid w:val="004670FF"/>
    <w:rsid w:val="00470697"/>
    <w:rsid w:val="004707D4"/>
    <w:rsid w:val="00470C82"/>
    <w:rsid w:val="0047106E"/>
    <w:rsid w:val="00471815"/>
    <w:rsid w:val="00471CF8"/>
    <w:rsid w:val="00471F85"/>
    <w:rsid w:val="00472C79"/>
    <w:rsid w:val="00472D1D"/>
    <w:rsid w:val="00473DC2"/>
    <w:rsid w:val="0047459B"/>
    <w:rsid w:val="004751E4"/>
    <w:rsid w:val="0047602F"/>
    <w:rsid w:val="0047613C"/>
    <w:rsid w:val="004761A7"/>
    <w:rsid w:val="0047691E"/>
    <w:rsid w:val="00476D27"/>
    <w:rsid w:val="004775F3"/>
    <w:rsid w:val="004778E9"/>
    <w:rsid w:val="0048038E"/>
    <w:rsid w:val="00480C56"/>
    <w:rsid w:val="00480CC0"/>
    <w:rsid w:val="00480F05"/>
    <w:rsid w:val="00480F2F"/>
    <w:rsid w:val="0048104D"/>
    <w:rsid w:val="004814F0"/>
    <w:rsid w:val="004819D9"/>
    <w:rsid w:val="004826F1"/>
    <w:rsid w:val="00482AC3"/>
    <w:rsid w:val="004838DB"/>
    <w:rsid w:val="0048479D"/>
    <w:rsid w:val="00485345"/>
    <w:rsid w:val="00485F00"/>
    <w:rsid w:val="004863FF"/>
    <w:rsid w:val="00486446"/>
    <w:rsid w:val="004866FF"/>
    <w:rsid w:val="0048738D"/>
    <w:rsid w:val="0048757F"/>
    <w:rsid w:val="00487CCF"/>
    <w:rsid w:val="00490683"/>
    <w:rsid w:val="00491372"/>
    <w:rsid w:val="00491A8F"/>
    <w:rsid w:val="00492148"/>
    <w:rsid w:val="00492CF1"/>
    <w:rsid w:val="00492D1B"/>
    <w:rsid w:val="00493E69"/>
    <w:rsid w:val="00494D0D"/>
    <w:rsid w:val="0049582E"/>
    <w:rsid w:val="00495916"/>
    <w:rsid w:val="00495A9E"/>
    <w:rsid w:val="004974DA"/>
    <w:rsid w:val="00497703"/>
    <w:rsid w:val="0049786C"/>
    <w:rsid w:val="004A0048"/>
    <w:rsid w:val="004A0550"/>
    <w:rsid w:val="004A061F"/>
    <w:rsid w:val="004A06E8"/>
    <w:rsid w:val="004A0A60"/>
    <w:rsid w:val="004A0A7E"/>
    <w:rsid w:val="004A138A"/>
    <w:rsid w:val="004A194D"/>
    <w:rsid w:val="004A2009"/>
    <w:rsid w:val="004A2222"/>
    <w:rsid w:val="004A25C9"/>
    <w:rsid w:val="004A28D8"/>
    <w:rsid w:val="004A2D2D"/>
    <w:rsid w:val="004A30EC"/>
    <w:rsid w:val="004A42EE"/>
    <w:rsid w:val="004A506D"/>
    <w:rsid w:val="004A566A"/>
    <w:rsid w:val="004A57D4"/>
    <w:rsid w:val="004A6933"/>
    <w:rsid w:val="004A6E42"/>
    <w:rsid w:val="004A75B5"/>
    <w:rsid w:val="004A792D"/>
    <w:rsid w:val="004A7C4C"/>
    <w:rsid w:val="004B05B2"/>
    <w:rsid w:val="004B0AFC"/>
    <w:rsid w:val="004B0EE0"/>
    <w:rsid w:val="004B17E0"/>
    <w:rsid w:val="004B1A07"/>
    <w:rsid w:val="004B1C31"/>
    <w:rsid w:val="004B27B9"/>
    <w:rsid w:val="004B27D6"/>
    <w:rsid w:val="004B2EC8"/>
    <w:rsid w:val="004B365E"/>
    <w:rsid w:val="004B3869"/>
    <w:rsid w:val="004B3BA2"/>
    <w:rsid w:val="004B3BA8"/>
    <w:rsid w:val="004B4896"/>
    <w:rsid w:val="004B4CCF"/>
    <w:rsid w:val="004B5027"/>
    <w:rsid w:val="004B5656"/>
    <w:rsid w:val="004B5952"/>
    <w:rsid w:val="004B59B2"/>
    <w:rsid w:val="004B6477"/>
    <w:rsid w:val="004B693C"/>
    <w:rsid w:val="004B6A6F"/>
    <w:rsid w:val="004B6D92"/>
    <w:rsid w:val="004B7058"/>
    <w:rsid w:val="004B7587"/>
    <w:rsid w:val="004B7769"/>
    <w:rsid w:val="004B7FF4"/>
    <w:rsid w:val="004C0569"/>
    <w:rsid w:val="004C06AB"/>
    <w:rsid w:val="004C08B2"/>
    <w:rsid w:val="004C098B"/>
    <w:rsid w:val="004C0BE6"/>
    <w:rsid w:val="004C16E0"/>
    <w:rsid w:val="004C1860"/>
    <w:rsid w:val="004C2063"/>
    <w:rsid w:val="004C20E8"/>
    <w:rsid w:val="004C22BD"/>
    <w:rsid w:val="004C2B60"/>
    <w:rsid w:val="004C2C0E"/>
    <w:rsid w:val="004C3F59"/>
    <w:rsid w:val="004C4A4D"/>
    <w:rsid w:val="004C4BEE"/>
    <w:rsid w:val="004C4CE6"/>
    <w:rsid w:val="004C52CB"/>
    <w:rsid w:val="004C5593"/>
    <w:rsid w:val="004C588A"/>
    <w:rsid w:val="004C5DCC"/>
    <w:rsid w:val="004C610B"/>
    <w:rsid w:val="004C6834"/>
    <w:rsid w:val="004C76C6"/>
    <w:rsid w:val="004C7DEC"/>
    <w:rsid w:val="004D0199"/>
    <w:rsid w:val="004D0C82"/>
    <w:rsid w:val="004D12F0"/>
    <w:rsid w:val="004D1388"/>
    <w:rsid w:val="004D21F8"/>
    <w:rsid w:val="004D25AA"/>
    <w:rsid w:val="004D3824"/>
    <w:rsid w:val="004D4F23"/>
    <w:rsid w:val="004D50BB"/>
    <w:rsid w:val="004D55EC"/>
    <w:rsid w:val="004D5665"/>
    <w:rsid w:val="004D5A02"/>
    <w:rsid w:val="004D5DA2"/>
    <w:rsid w:val="004D60A1"/>
    <w:rsid w:val="004D6301"/>
    <w:rsid w:val="004D6380"/>
    <w:rsid w:val="004D6DB5"/>
    <w:rsid w:val="004D6E71"/>
    <w:rsid w:val="004D719F"/>
    <w:rsid w:val="004D730E"/>
    <w:rsid w:val="004D7A7F"/>
    <w:rsid w:val="004E12CE"/>
    <w:rsid w:val="004E20CF"/>
    <w:rsid w:val="004E2D73"/>
    <w:rsid w:val="004E3389"/>
    <w:rsid w:val="004E3792"/>
    <w:rsid w:val="004E3EB4"/>
    <w:rsid w:val="004E45EC"/>
    <w:rsid w:val="004E4647"/>
    <w:rsid w:val="004E52A8"/>
    <w:rsid w:val="004E57EF"/>
    <w:rsid w:val="004E5A47"/>
    <w:rsid w:val="004E6C00"/>
    <w:rsid w:val="004E7377"/>
    <w:rsid w:val="004E74FC"/>
    <w:rsid w:val="004F1B0D"/>
    <w:rsid w:val="004F26B8"/>
    <w:rsid w:val="004F30E2"/>
    <w:rsid w:val="004F37E5"/>
    <w:rsid w:val="004F3C5C"/>
    <w:rsid w:val="004F4175"/>
    <w:rsid w:val="004F4E36"/>
    <w:rsid w:val="004F53EB"/>
    <w:rsid w:val="004F56B6"/>
    <w:rsid w:val="004F6078"/>
    <w:rsid w:val="004F609E"/>
    <w:rsid w:val="004F6B11"/>
    <w:rsid w:val="004F6B8C"/>
    <w:rsid w:val="004F77A2"/>
    <w:rsid w:val="004F7D6B"/>
    <w:rsid w:val="0050008E"/>
    <w:rsid w:val="005009A3"/>
    <w:rsid w:val="00500E75"/>
    <w:rsid w:val="005014EC"/>
    <w:rsid w:val="00502907"/>
    <w:rsid w:val="00502B69"/>
    <w:rsid w:val="005033AC"/>
    <w:rsid w:val="0050373B"/>
    <w:rsid w:val="00503D8D"/>
    <w:rsid w:val="00503D9C"/>
    <w:rsid w:val="005047BD"/>
    <w:rsid w:val="00504A36"/>
    <w:rsid w:val="005056AE"/>
    <w:rsid w:val="005057B7"/>
    <w:rsid w:val="00505AA8"/>
    <w:rsid w:val="00505BAE"/>
    <w:rsid w:val="0050602D"/>
    <w:rsid w:val="005062FD"/>
    <w:rsid w:val="00506F8F"/>
    <w:rsid w:val="00507487"/>
    <w:rsid w:val="00507E2D"/>
    <w:rsid w:val="005106B2"/>
    <w:rsid w:val="005113B8"/>
    <w:rsid w:val="005117E5"/>
    <w:rsid w:val="00511F99"/>
    <w:rsid w:val="005122AD"/>
    <w:rsid w:val="00512421"/>
    <w:rsid w:val="00512CDE"/>
    <w:rsid w:val="005139EF"/>
    <w:rsid w:val="00513D13"/>
    <w:rsid w:val="00513D49"/>
    <w:rsid w:val="00513D7D"/>
    <w:rsid w:val="00514002"/>
    <w:rsid w:val="005140A0"/>
    <w:rsid w:val="0051433F"/>
    <w:rsid w:val="00514853"/>
    <w:rsid w:val="0051572B"/>
    <w:rsid w:val="005158F8"/>
    <w:rsid w:val="00515DBE"/>
    <w:rsid w:val="005162A8"/>
    <w:rsid w:val="00516E67"/>
    <w:rsid w:val="0051729F"/>
    <w:rsid w:val="0051798E"/>
    <w:rsid w:val="00517BD0"/>
    <w:rsid w:val="005200D7"/>
    <w:rsid w:val="00520410"/>
    <w:rsid w:val="00520803"/>
    <w:rsid w:val="005208D0"/>
    <w:rsid w:val="005211DA"/>
    <w:rsid w:val="005213D9"/>
    <w:rsid w:val="00521E6B"/>
    <w:rsid w:val="005232BA"/>
    <w:rsid w:val="005238FE"/>
    <w:rsid w:val="005243E6"/>
    <w:rsid w:val="00524675"/>
    <w:rsid w:val="00524E18"/>
    <w:rsid w:val="00525037"/>
    <w:rsid w:val="00525359"/>
    <w:rsid w:val="0052548B"/>
    <w:rsid w:val="00526E7C"/>
    <w:rsid w:val="00527C1E"/>
    <w:rsid w:val="005300A6"/>
    <w:rsid w:val="0053061B"/>
    <w:rsid w:val="0053123B"/>
    <w:rsid w:val="00531305"/>
    <w:rsid w:val="00533495"/>
    <w:rsid w:val="00533CEC"/>
    <w:rsid w:val="00533D04"/>
    <w:rsid w:val="005347B8"/>
    <w:rsid w:val="00534B31"/>
    <w:rsid w:val="00534FF2"/>
    <w:rsid w:val="00536942"/>
    <w:rsid w:val="005370AC"/>
    <w:rsid w:val="0053750A"/>
    <w:rsid w:val="0053765D"/>
    <w:rsid w:val="0053787E"/>
    <w:rsid w:val="00537C73"/>
    <w:rsid w:val="00540040"/>
    <w:rsid w:val="005400A5"/>
    <w:rsid w:val="00540887"/>
    <w:rsid w:val="00540928"/>
    <w:rsid w:val="005411D2"/>
    <w:rsid w:val="00541355"/>
    <w:rsid w:val="005417A2"/>
    <w:rsid w:val="005419F8"/>
    <w:rsid w:val="00542016"/>
    <w:rsid w:val="00542589"/>
    <w:rsid w:val="0054299B"/>
    <w:rsid w:val="00542A02"/>
    <w:rsid w:val="00543D68"/>
    <w:rsid w:val="005444C8"/>
    <w:rsid w:val="00544897"/>
    <w:rsid w:val="0054537D"/>
    <w:rsid w:val="005453D4"/>
    <w:rsid w:val="00545C0A"/>
    <w:rsid w:val="00546048"/>
    <w:rsid w:val="005460F2"/>
    <w:rsid w:val="00547AF2"/>
    <w:rsid w:val="00550077"/>
    <w:rsid w:val="005501D1"/>
    <w:rsid w:val="005506C6"/>
    <w:rsid w:val="00550A45"/>
    <w:rsid w:val="00550B86"/>
    <w:rsid w:val="00551246"/>
    <w:rsid w:val="00551689"/>
    <w:rsid w:val="00551D48"/>
    <w:rsid w:val="00551F52"/>
    <w:rsid w:val="0055260D"/>
    <w:rsid w:val="00552699"/>
    <w:rsid w:val="00553F20"/>
    <w:rsid w:val="005541F1"/>
    <w:rsid w:val="00554240"/>
    <w:rsid w:val="005546C4"/>
    <w:rsid w:val="00554BE3"/>
    <w:rsid w:val="0055602F"/>
    <w:rsid w:val="00556149"/>
    <w:rsid w:val="00556379"/>
    <w:rsid w:val="005567D1"/>
    <w:rsid w:val="005576B7"/>
    <w:rsid w:val="00557A42"/>
    <w:rsid w:val="00557CC9"/>
    <w:rsid w:val="00561036"/>
    <w:rsid w:val="00561127"/>
    <w:rsid w:val="005612CB"/>
    <w:rsid w:val="0056158E"/>
    <w:rsid w:val="005619B1"/>
    <w:rsid w:val="005621DF"/>
    <w:rsid w:val="00562504"/>
    <w:rsid w:val="00563283"/>
    <w:rsid w:val="005634EC"/>
    <w:rsid w:val="00563EE5"/>
    <w:rsid w:val="00564677"/>
    <w:rsid w:val="00564C69"/>
    <w:rsid w:val="005653DB"/>
    <w:rsid w:val="00565453"/>
    <w:rsid w:val="00565634"/>
    <w:rsid w:val="00565EB0"/>
    <w:rsid w:val="0056624B"/>
    <w:rsid w:val="00567366"/>
    <w:rsid w:val="0056779C"/>
    <w:rsid w:val="00567BBE"/>
    <w:rsid w:val="00567DEB"/>
    <w:rsid w:val="005707AB"/>
    <w:rsid w:val="00570941"/>
    <w:rsid w:val="00572839"/>
    <w:rsid w:val="00572AC3"/>
    <w:rsid w:val="00572DA2"/>
    <w:rsid w:val="005738D8"/>
    <w:rsid w:val="005741C1"/>
    <w:rsid w:val="00574702"/>
    <w:rsid w:val="005750EF"/>
    <w:rsid w:val="00575ECA"/>
    <w:rsid w:val="0057612B"/>
    <w:rsid w:val="005766E0"/>
    <w:rsid w:val="00576952"/>
    <w:rsid w:val="00576B86"/>
    <w:rsid w:val="00576FCD"/>
    <w:rsid w:val="00577B64"/>
    <w:rsid w:val="00580C38"/>
    <w:rsid w:val="00580D4A"/>
    <w:rsid w:val="00580EBB"/>
    <w:rsid w:val="005812A7"/>
    <w:rsid w:val="005822A0"/>
    <w:rsid w:val="0058384B"/>
    <w:rsid w:val="00583964"/>
    <w:rsid w:val="00583E1E"/>
    <w:rsid w:val="00583EDC"/>
    <w:rsid w:val="005849F0"/>
    <w:rsid w:val="00584EDC"/>
    <w:rsid w:val="00585DA9"/>
    <w:rsid w:val="005860EC"/>
    <w:rsid w:val="005863E9"/>
    <w:rsid w:val="0058769A"/>
    <w:rsid w:val="0058797E"/>
    <w:rsid w:val="005904D1"/>
    <w:rsid w:val="00590814"/>
    <w:rsid w:val="00590B78"/>
    <w:rsid w:val="00590CF6"/>
    <w:rsid w:val="00590D03"/>
    <w:rsid w:val="00591B57"/>
    <w:rsid w:val="00591F6C"/>
    <w:rsid w:val="0059233A"/>
    <w:rsid w:val="00593F0E"/>
    <w:rsid w:val="0059573F"/>
    <w:rsid w:val="005963FC"/>
    <w:rsid w:val="005968C0"/>
    <w:rsid w:val="00596DD7"/>
    <w:rsid w:val="0059773C"/>
    <w:rsid w:val="005978A0"/>
    <w:rsid w:val="005A0343"/>
    <w:rsid w:val="005A0C45"/>
    <w:rsid w:val="005A0C9F"/>
    <w:rsid w:val="005A0D75"/>
    <w:rsid w:val="005A22F5"/>
    <w:rsid w:val="005A26A9"/>
    <w:rsid w:val="005A2B2A"/>
    <w:rsid w:val="005A35B7"/>
    <w:rsid w:val="005A497B"/>
    <w:rsid w:val="005A4BCA"/>
    <w:rsid w:val="005A5899"/>
    <w:rsid w:val="005A5D3A"/>
    <w:rsid w:val="005A6119"/>
    <w:rsid w:val="005A676A"/>
    <w:rsid w:val="005A7156"/>
    <w:rsid w:val="005A722C"/>
    <w:rsid w:val="005A7357"/>
    <w:rsid w:val="005A744D"/>
    <w:rsid w:val="005B0EF7"/>
    <w:rsid w:val="005B12A0"/>
    <w:rsid w:val="005B1EF0"/>
    <w:rsid w:val="005B280A"/>
    <w:rsid w:val="005B2ECA"/>
    <w:rsid w:val="005B3343"/>
    <w:rsid w:val="005B3803"/>
    <w:rsid w:val="005B3E5B"/>
    <w:rsid w:val="005B41F9"/>
    <w:rsid w:val="005B439C"/>
    <w:rsid w:val="005B4816"/>
    <w:rsid w:val="005B4889"/>
    <w:rsid w:val="005B489E"/>
    <w:rsid w:val="005B52CC"/>
    <w:rsid w:val="005B52FD"/>
    <w:rsid w:val="005B593F"/>
    <w:rsid w:val="005B5A99"/>
    <w:rsid w:val="005B5AB5"/>
    <w:rsid w:val="005B72E8"/>
    <w:rsid w:val="005B774A"/>
    <w:rsid w:val="005B7F96"/>
    <w:rsid w:val="005C318A"/>
    <w:rsid w:val="005C378C"/>
    <w:rsid w:val="005C3BF1"/>
    <w:rsid w:val="005C3CF6"/>
    <w:rsid w:val="005C4754"/>
    <w:rsid w:val="005C4EA9"/>
    <w:rsid w:val="005C5276"/>
    <w:rsid w:val="005C595A"/>
    <w:rsid w:val="005C642E"/>
    <w:rsid w:val="005C6461"/>
    <w:rsid w:val="005C65DD"/>
    <w:rsid w:val="005C6F4F"/>
    <w:rsid w:val="005C718C"/>
    <w:rsid w:val="005C77AF"/>
    <w:rsid w:val="005C7D13"/>
    <w:rsid w:val="005C7FE1"/>
    <w:rsid w:val="005D082D"/>
    <w:rsid w:val="005D17A3"/>
    <w:rsid w:val="005D1A09"/>
    <w:rsid w:val="005D1F1C"/>
    <w:rsid w:val="005D423D"/>
    <w:rsid w:val="005D57DC"/>
    <w:rsid w:val="005D58EF"/>
    <w:rsid w:val="005D6FD1"/>
    <w:rsid w:val="005D7099"/>
    <w:rsid w:val="005D7425"/>
    <w:rsid w:val="005D7EFB"/>
    <w:rsid w:val="005E024C"/>
    <w:rsid w:val="005E0B2C"/>
    <w:rsid w:val="005E0D84"/>
    <w:rsid w:val="005E178A"/>
    <w:rsid w:val="005E1935"/>
    <w:rsid w:val="005E234B"/>
    <w:rsid w:val="005E2996"/>
    <w:rsid w:val="005E2E9E"/>
    <w:rsid w:val="005E3C9A"/>
    <w:rsid w:val="005E41CC"/>
    <w:rsid w:val="005E48A2"/>
    <w:rsid w:val="005E4AA5"/>
    <w:rsid w:val="005E64BD"/>
    <w:rsid w:val="005E662B"/>
    <w:rsid w:val="005E6CB4"/>
    <w:rsid w:val="005E72DB"/>
    <w:rsid w:val="005E7BC0"/>
    <w:rsid w:val="005E7E80"/>
    <w:rsid w:val="005F03E2"/>
    <w:rsid w:val="005F12DD"/>
    <w:rsid w:val="005F15EA"/>
    <w:rsid w:val="005F172E"/>
    <w:rsid w:val="005F27EB"/>
    <w:rsid w:val="005F2B7C"/>
    <w:rsid w:val="005F307B"/>
    <w:rsid w:val="005F44BF"/>
    <w:rsid w:val="005F47D0"/>
    <w:rsid w:val="005F5639"/>
    <w:rsid w:val="005F5C81"/>
    <w:rsid w:val="005F5E89"/>
    <w:rsid w:val="005F5EEE"/>
    <w:rsid w:val="005F6493"/>
    <w:rsid w:val="005F6AB5"/>
    <w:rsid w:val="005F6EDC"/>
    <w:rsid w:val="005F6F4D"/>
    <w:rsid w:val="006005B4"/>
    <w:rsid w:val="00600997"/>
    <w:rsid w:val="0060181F"/>
    <w:rsid w:val="00601A15"/>
    <w:rsid w:val="006022DC"/>
    <w:rsid w:val="00603587"/>
    <w:rsid w:val="006042C0"/>
    <w:rsid w:val="0060440D"/>
    <w:rsid w:val="00604797"/>
    <w:rsid w:val="00605AC0"/>
    <w:rsid w:val="006069B8"/>
    <w:rsid w:val="00606B2E"/>
    <w:rsid w:val="0061035E"/>
    <w:rsid w:val="0061089E"/>
    <w:rsid w:val="006115FB"/>
    <w:rsid w:val="00611BCA"/>
    <w:rsid w:val="006120B0"/>
    <w:rsid w:val="00612301"/>
    <w:rsid w:val="00612C45"/>
    <w:rsid w:val="00612F3F"/>
    <w:rsid w:val="006130F9"/>
    <w:rsid w:val="0061365C"/>
    <w:rsid w:val="00613B0F"/>
    <w:rsid w:val="006141D5"/>
    <w:rsid w:val="00614226"/>
    <w:rsid w:val="00614460"/>
    <w:rsid w:val="006144F5"/>
    <w:rsid w:val="006149A5"/>
    <w:rsid w:val="00614AE2"/>
    <w:rsid w:val="00614C04"/>
    <w:rsid w:val="00614CE7"/>
    <w:rsid w:val="00614FAE"/>
    <w:rsid w:val="006155EB"/>
    <w:rsid w:val="006157A4"/>
    <w:rsid w:val="00615C1F"/>
    <w:rsid w:val="00616734"/>
    <w:rsid w:val="00616986"/>
    <w:rsid w:val="00616A49"/>
    <w:rsid w:val="00616E4C"/>
    <w:rsid w:val="00616F10"/>
    <w:rsid w:val="00617585"/>
    <w:rsid w:val="00617A45"/>
    <w:rsid w:val="006212DB"/>
    <w:rsid w:val="00621A70"/>
    <w:rsid w:val="00621D00"/>
    <w:rsid w:val="00621E31"/>
    <w:rsid w:val="0062299E"/>
    <w:rsid w:val="006229D1"/>
    <w:rsid w:val="006236B6"/>
    <w:rsid w:val="00623708"/>
    <w:rsid w:val="00623993"/>
    <w:rsid w:val="00623B3C"/>
    <w:rsid w:val="00624776"/>
    <w:rsid w:val="0062522B"/>
    <w:rsid w:val="00625318"/>
    <w:rsid w:val="006263A4"/>
    <w:rsid w:val="00626F0C"/>
    <w:rsid w:val="00630270"/>
    <w:rsid w:val="00630600"/>
    <w:rsid w:val="006306E1"/>
    <w:rsid w:val="00630DF3"/>
    <w:rsid w:val="00631E3F"/>
    <w:rsid w:val="006332F2"/>
    <w:rsid w:val="006336DC"/>
    <w:rsid w:val="00633EE2"/>
    <w:rsid w:val="00633FC8"/>
    <w:rsid w:val="0063495A"/>
    <w:rsid w:val="00634EE0"/>
    <w:rsid w:val="006354D7"/>
    <w:rsid w:val="00635944"/>
    <w:rsid w:val="00635C37"/>
    <w:rsid w:val="00637326"/>
    <w:rsid w:val="00640CDB"/>
    <w:rsid w:val="00640FEE"/>
    <w:rsid w:val="00641AEC"/>
    <w:rsid w:val="0064205B"/>
    <w:rsid w:val="006425BA"/>
    <w:rsid w:val="006427CA"/>
    <w:rsid w:val="00642BE9"/>
    <w:rsid w:val="00642C5E"/>
    <w:rsid w:val="00642CCF"/>
    <w:rsid w:val="00642EA1"/>
    <w:rsid w:val="00642EDB"/>
    <w:rsid w:val="00643E94"/>
    <w:rsid w:val="00644417"/>
    <w:rsid w:val="00644470"/>
    <w:rsid w:val="006450ED"/>
    <w:rsid w:val="0064578F"/>
    <w:rsid w:val="00645C8F"/>
    <w:rsid w:val="00645F73"/>
    <w:rsid w:val="00646129"/>
    <w:rsid w:val="006468F3"/>
    <w:rsid w:val="00646956"/>
    <w:rsid w:val="00646A43"/>
    <w:rsid w:val="00646B20"/>
    <w:rsid w:val="00647681"/>
    <w:rsid w:val="006500D9"/>
    <w:rsid w:val="006506B1"/>
    <w:rsid w:val="00650A3D"/>
    <w:rsid w:val="00650DC8"/>
    <w:rsid w:val="0065131B"/>
    <w:rsid w:val="00651933"/>
    <w:rsid w:val="00651F41"/>
    <w:rsid w:val="00652713"/>
    <w:rsid w:val="00653C1B"/>
    <w:rsid w:val="00654F88"/>
    <w:rsid w:val="00655683"/>
    <w:rsid w:val="006556C8"/>
    <w:rsid w:val="006562D7"/>
    <w:rsid w:val="00656D2B"/>
    <w:rsid w:val="00660472"/>
    <w:rsid w:val="006604F1"/>
    <w:rsid w:val="006618E6"/>
    <w:rsid w:val="00662146"/>
    <w:rsid w:val="00662556"/>
    <w:rsid w:val="006633D7"/>
    <w:rsid w:val="0066346E"/>
    <w:rsid w:val="006634B5"/>
    <w:rsid w:val="006639DC"/>
    <w:rsid w:val="00664686"/>
    <w:rsid w:val="006649FC"/>
    <w:rsid w:val="00665056"/>
    <w:rsid w:val="006656A6"/>
    <w:rsid w:val="00666D6C"/>
    <w:rsid w:val="00667667"/>
    <w:rsid w:val="00670D6C"/>
    <w:rsid w:val="006712B9"/>
    <w:rsid w:val="00672369"/>
    <w:rsid w:val="00673005"/>
    <w:rsid w:val="006749F4"/>
    <w:rsid w:val="00675E78"/>
    <w:rsid w:val="00675FFE"/>
    <w:rsid w:val="00676AA8"/>
    <w:rsid w:val="00676D5E"/>
    <w:rsid w:val="006772B8"/>
    <w:rsid w:val="00677A74"/>
    <w:rsid w:val="00680B41"/>
    <w:rsid w:val="00680CF3"/>
    <w:rsid w:val="00681EF3"/>
    <w:rsid w:val="00682553"/>
    <w:rsid w:val="0068324A"/>
    <w:rsid w:val="00683872"/>
    <w:rsid w:val="0068488E"/>
    <w:rsid w:val="00685146"/>
    <w:rsid w:val="00685294"/>
    <w:rsid w:val="00685D35"/>
    <w:rsid w:val="00685F6E"/>
    <w:rsid w:val="00686140"/>
    <w:rsid w:val="006861D1"/>
    <w:rsid w:val="00686452"/>
    <w:rsid w:val="006868D4"/>
    <w:rsid w:val="00686BD8"/>
    <w:rsid w:val="00687749"/>
    <w:rsid w:val="00687C1D"/>
    <w:rsid w:val="00690894"/>
    <w:rsid w:val="00690D1A"/>
    <w:rsid w:val="00691A0D"/>
    <w:rsid w:val="00692103"/>
    <w:rsid w:val="006933E7"/>
    <w:rsid w:val="00694671"/>
    <w:rsid w:val="006947BB"/>
    <w:rsid w:val="00694CC4"/>
    <w:rsid w:val="0069512C"/>
    <w:rsid w:val="0069543D"/>
    <w:rsid w:val="00696E70"/>
    <w:rsid w:val="0069748A"/>
    <w:rsid w:val="00697D9B"/>
    <w:rsid w:val="006A066D"/>
    <w:rsid w:val="006A12CA"/>
    <w:rsid w:val="006A1A1D"/>
    <w:rsid w:val="006A1D15"/>
    <w:rsid w:val="006A219E"/>
    <w:rsid w:val="006A26C0"/>
    <w:rsid w:val="006A2967"/>
    <w:rsid w:val="006A312E"/>
    <w:rsid w:val="006A3DC0"/>
    <w:rsid w:val="006A5440"/>
    <w:rsid w:val="006A5EF0"/>
    <w:rsid w:val="006A6B13"/>
    <w:rsid w:val="006A78BE"/>
    <w:rsid w:val="006A7955"/>
    <w:rsid w:val="006A7FD7"/>
    <w:rsid w:val="006B00D7"/>
    <w:rsid w:val="006B0F43"/>
    <w:rsid w:val="006B182F"/>
    <w:rsid w:val="006B1D68"/>
    <w:rsid w:val="006B206F"/>
    <w:rsid w:val="006B231B"/>
    <w:rsid w:val="006B235A"/>
    <w:rsid w:val="006B2C51"/>
    <w:rsid w:val="006B2EC6"/>
    <w:rsid w:val="006B2FE0"/>
    <w:rsid w:val="006B3C65"/>
    <w:rsid w:val="006B3C94"/>
    <w:rsid w:val="006B3DBA"/>
    <w:rsid w:val="006B4081"/>
    <w:rsid w:val="006B441C"/>
    <w:rsid w:val="006B458F"/>
    <w:rsid w:val="006B53E7"/>
    <w:rsid w:val="006B5821"/>
    <w:rsid w:val="006B673E"/>
    <w:rsid w:val="006B6931"/>
    <w:rsid w:val="006B706B"/>
    <w:rsid w:val="006B7B51"/>
    <w:rsid w:val="006B7BF0"/>
    <w:rsid w:val="006B7C0C"/>
    <w:rsid w:val="006B7F5D"/>
    <w:rsid w:val="006C0104"/>
    <w:rsid w:val="006C0B9B"/>
    <w:rsid w:val="006C0DC3"/>
    <w:rsid w:val="006C16B8"/>
    <w:rsid w:val="006C1945"/>
    <w:rsid w:val="006C2F5B"/>
    <w:rsid w:val="006C354C"/>
    <w:rsid w:val="006C3FBB"/>
    <w:rsid w:val="006C4420"/>
    <w:rsid w:val="006C5179"/>
    <w:rsid w:val="006C5215"/>
    <w:rsid w:val="006C5BD9"/>
    <w:rsid w:val="006C61F3"/>
    <w:rsid w:val="006C6427"/>
    <w:rsid w:val="006C6CBB"/>
    <w:rsid w:val="006C6CF8"/>
    <w:rsid w:val="006C79F1"/>
    <w:rsid w:val="006D0935"/>
    <w:rsid w:val="006D0940"/>
    <w:rsid w:val="006D0F9A"/>
    <w:rsid w:val="006D1112"/>
    <w:rsid w:val="006D27AB"/>
    <w:rsid w:val="006D28A2"/>
    <w:rsid w:val="006D3476"/>
    <w:rsid w:val="006D386A"/>
    <w:rsid w:val="006D43E9"/>
    <w:rsid w:val="006D47BA"/>
    <w:rsid w:val="006D4A5E"/>
    <w:rsid w:val="006D5765"/>
    <w:rsid w:val="006D6233"/>
    <w:rsid w:val="006D6313"/>
    <w:rsid w:val="006D7937"/>
    <w:rsid w:val="006E2120"/>
    <w:rsid w:val="006E3144"/>
    <w:rsid w:val="006E388A"/>
    <w:rsid w:val="006E3A19"/>
    <w:rsid w:val="006E3FE7"/>
    <w:rsid w:val="006E45CB"/>
    <w:rsid w:val="006E4730"/>
    <w:rsid w:val="006E496A"/>
    <w:rsid w:val="006E4AD2"/>
    <w:rsid w:val="006E4E94"/>
    <w:rsid w:val="006E5314"/>
    <w:rsid w:val="006E5B64"/>
    <w:rsid w:val="006E5E6A"/>
    <w:rsid w:val="006E5F9A"/>
    <w:rsid w:val="006E6C41"/>
    <w:rsid w:val="006E75C2"/>
    <w:rsid w:val="006E796C"/>
    <w:rsid w:val="006F0694"/>
    <w:rsid w:val="006F160A"/>
    <w:rsid w:val="006F2382"/>
    <w:rsid w:val="006F37DC"/>
    <w:rsid w:val="006F3813"/>
    <w:rsid w:val="006F4D92"/>
    <w:rsid w:val="006F4DE4"/>
    <w:rsid w:val="006F6B60"/>
    <w:rsid w:val="006F79F0"/>
    <w:rsid w:val="006F7E9E"/>
    <w:rsid w:val="0070387A"/>
    <w:rsid w:val="007050C1"/>
    <w:rsid w:val="007059E5"/>
    <w:rsid w:val="00706284"/>
    <w:rsid w:val="007062EC"/>
    <w:rsid w:val="007069F4"/>
    <w:rsid w:val="007069FE"/>
    <w:rsid w:val="00707464"/>
    <w:rsid w:val="00710678"/>
    <w:rsid w:val="00710D7B"/>
    <w:rsid w:val="007110FF"/>
    <w:rsid w:val="00711256"/>
    <w:rsid w:val="00711582"/>
    <w:rsid w:val="0071277F"/>
    <w:rsid w:val="007130FA"/>
    <w:rsid w:val="007131BF"/>
    <w:rsid w:val="00713AF0"/>
    <w:rsid w:val="00714588"/>
    <w:rsid w:val="00714D33"/>
    <w:rsid w:val="00714ECB"/>
    <w:rsid w:val="00715F59"/>
    <w:rsid w:val="00716398"/>
    <w:rsid w:val="00716CE8"/>
    <w:rsid w:val="00716E9F"/>
    <w:rsid w:val="007175C2"/>
    <w:rsid w:val="0071792B"/>
    <w:rsid w:val="00720659"/>
    <w:rsid w:val="00720EA7"/>
    <w:rsid w:val="0072136E"/>
    <w:rsid w:val="0072154D"/>
    <w:rsid w:val="00721A6F"/>
    <w:rsid w:val="00721E03"/>
    <w:rsid w:val="00722A3D"/>
    <w:rsid w:val="0072310E"/>
    <w:rsid w:val="00723E01"/>
    <w:rsid w:val="00723FDB"/>
    <w:rsid w:val="007243BB"/>
    <w:rsid w:val="007251AA"/>
    <w:rsid w:val="00725428"/>
    <w:rsid w:val="007254FA"/>
    <w:rsid w:val="007259EF"/>
    <w:rsid w:val="00725A4D"/>
    <w:rsid w:val="00725B5E"/>
    <w:rsid w:val="00725EFA"/>
    <w:rsid w:val="007263AC"/>
    <w:rsid w:val="00726E80"/>
    <w:rsid w:val="007270A0"/>
    <w:rsid w:val="00727438"/>
    <w:rsid w:val="00727505"/>
    <w:rsid w:val="0072767D"/>
    <w:rsid w:val="00730E50"/>
    <w:rsid w:val="00731CE3"/>
    <w:rsid w:val="0073258D"/>
    <w:rsid w:val="00732A54"/>
    <w:rsid w:val="00732DA4"/>
    <w:rsid w:val="00732DBA"/>
    <w:rsid w:val="00732FBE"/>
    <w:rsid w:val="0073332D"/>
    <w:rsid w:val="00733FE6"/>
    <w:rsid w:val="00734264"/>
    <w:rsid w:val="0073476B"/>
    <w:rsid w:val="007347DA"/>
    <w:rsid w:val="00734B83"/>
    <w:rsid w:val="0073705B"/>
    <w:rsid w:val="007374D1"/>
    <w:rsid w:val="00737990"/>
    <w:rsid w:val="00737B97"/>
    <w:rsid w:val="00737D87"/>
    <w:rsid w:val="0074079F"/>
    <w:rsid w:val="00741DCD"/>
    <w:rsid w:val="007424D2"/>
    <w:rsid w:val="0074281A"/>
    <w:rsid w:val="007432C5"/>
    <w:rsid w:val="0074383C"/>
    <w:rsid w:val="00744617"/>
    <w:rsid w:val="00744C71"/>
    <w:rsid w:val="00745D56"/>
    <w:rsid w:val="00746416"/>
    <w:rsid w:val="00746497"/>
    <w:rsid w:val="00746D55"/>
    <w:rsid w:val="0074722B"/>
    <w:rsid w:val="00750930"/>
    <w:rsid w:val="0075155C"/>
    <w:rsid w:val="00751E31"/>
    <w:rsid w:val="00752954"/>
    <w:rsid w:val="007529FB"/>
    <w:rsid w:val="00752BDF"/>
    <w:rsid w:val="00753931"/>
    <w:rsid w:val="00753B19"/>
    <w:rsid w:val="00754AF2"/>
    <w:rsid w:val="00754E94"/>
    <w:rsid w:val="0075510D"/>
    <w:rsid w:val="00755DAC"/>
    <w:rsid w:val="0075602B"/>
    <w:rsid w:val="00756102"/>
    <w:rsid w:val="007564EE"/>
    <w:rsid w:val="0075677A"/>
    <w:rsid w:val="00756C53"/>
    <w:rsid w:val="007570F5"/>
    <w:rsid w:val="00757528"/>
    <w:rsid w:val="007603AE"/>
    <w:rsid w:val="007610C9"/>
    <w:rsid w:val="007611AB"/>
    <w:rsid w:val="007624DE"/>
    <w:rsid w:val="00762946"/>
    <w:rsid w:val="00762B5E"/>
    <w:rsid w:val="007632F3"/>
    <w:rsid w:val="00763912"/>
    <w:rsid w:val="00763D4E"/>
    <w:rsid w:val="00763D68"/>
    <w:rsid w:val="00763DE5"/>
    <w:rsid w:val="00763E4C"/>
    <w:rsid w:val="00764B71"/>
    <w:rsid w:val="0076658E"/>
    <w:rsid w:val="00766680"/>
    <w:rsid w:val="00766CC6"/>
    <w:rsid w:val="0076701B"/>
    <w:rsid w:val="00767444"/>
    <w:rsid w:val="00770AFB"/>
    <w:rsid w:val="00771643"/>
    <w:rsid w:val="007716B4"/>
    <w:rsid w:val="00772277"/>
    <w:rsid w:val="007729AE"/>
    <w:rsid w:val="00772CA5"/>
    <w:rsid w:val="00772EB7"/>
    <w:rsid w:val="00774612"/>
    <w:rsid w:val="00774969"/>
    <w:rsid w:val="00775AEB"/>
    <w:rsid w:val="00775AF0"/>
    <w:rsid w:val="00775B77"/>
    <w:rsid w:val="00775C75"/>
    <w:rsid w:val="00776B96"/>
    <w:rsid w:val="007773F2"/>
    <w:rsid w:val="00777EFF"/>
    <w:rsid w:val="007810BF"/>
    <w:rsid w:val="007814B5"/>
    <w:rsid w:val="00781FE8"/>
    <w:rsid w:val="007820F4"/>
    <w:rsid w:val="00782517"/>
    <w:rsid w:val="007825C0"/>
    <w:rsid w:val="0078293B"/>
    <w:rsid w:val="007837DD"/>
    <w:rsid w:val="00783F1F"/>
    <w:rsid w:val="00784A40"/>
    <w:rsid w:val="00784ACD"/>
    <w:rsid w:val="00784C7F"/>
    <w:rsid w:val="007857A1"/>
    <w:rsid w:val="0078583C"/>
    <w:rsid w:val="0078594D"/>
    <w:rsid w:val="0078595F"/>
    <w:rsid w:val="00785B38"/>
    <w:rsid w:val="00785B8F"/>
    <w:rsid w:val="00785BD3"/>
    <w:rsid w:val="00785E8A"/>
    <w:rsid w:val="007861D5"/>
    <w:rsid w:val="00786445"/>
    <w:rsid w:val="007864AB"/>
    <w:rsid w:val="007869CA"/>
    <w:rsid w:val="00787125"/>
    <w:rsid w:val="00787B56"/>
    <w:rsid w:val="007902A3"/>
    <w:rsid w:val="0079099D"/>
    <w:rsid w:val="00790F8B"/>
    <w:rsid w:val="00790FDF"/>
    <w:rsid w:val="00791089"/>
    <w:rsid w:val="007914D0"/>
    <w:rsid w:val="00791CEE"/>
    <w:rsid w:val="00792190"/>
    <w:rsid w:val="00792333"/>
    <w:rsid w:val="00793292"/>
    <w:rsid w:val="0079449B"/>
    <w:rsid w:val="0079487C"/>
    <w:rsid w:val="00794A97"/>
    <w:rsid w:val="00794BDB"/>
    <w:rsid w:val="00795472"/>
    <w:rsid w:val="00795C4A"/>
    <w:rsid w:val="007965F8"/>
    <w:rsid w:val="007972F9"/>
    <w:rsid w:val="00797773"/>
    <w:rsid w:val="00797F13"/>
    <w:rsid w:val="007A0773"/>
    <w:rsid w:val="007A137E"/>
    <w:rsid w:val="007A1810"/>
    <w:rsid w:val="007A1A00"/>
    <w:rsid w:val="007A2728"/>
    <w:rsid w:val="007A2B2F"/>
    <w:rsid w:val="007A2B67"/>
    <w:rsid w:val="007A2E12"/>
    <w:rsid w:val="007A3B8E"/>
    <w:rsid w:val="007A3E86"/>
    <w:rsid w:val="007A4E52"/>
    <w:rsid w:val="007A57E0"/>
    <w:rsid w:val="007A590E"/>
    <w:rsid w:val="007A681D"/>
    <w:rsid w:val="007A7194"/>
    <w:rsid w:val="007A735A"/>
    <w:rsid w:val="007A781D"/>
    <w:rsid w:val="007A79B8"/>
    <w:rsid w:val="007A7AD4"/>
    <w:rsid w:val="007A7EE7"/>
    <w:rsid w:val="007A7EEF"/>
    <w:rsid w:val="007B052B"/>
    <w:rsid w:val="007B189C"/>
    <w:rsid w:val="007B18E3"/>
    <w:rsid w:val="007B1B48"/>
    <w:rsid w:val="007B2C7B"/>
    <w:rsid w:val="007B2F04"/>
    <w:rsid w:val="007B3078"/>
    <w:rsid w:val="007B3576"/>
    <w:rsid w:val="007B3A21"/>
    <w:rsid w:val="007B3B66"/>
    <w:rsid w:val="007B3EBE"/>
    <w:rsid w:val="007B4AC7"/>
    <w:rsid w:val="007B5036"/>
    <w:rsid w:val="007B64E6"/>
    <w:rsid w:val="007B6B7A"/>
    <w:rsid w:val="007B6B88"/>
    <w:rsid w:val="007B6FB1"/>
    <w:rsid w:val="007B73B9"/>
    <w:rsid w:val="007C07F9"/>
    <w:rsid w:val="007C0B17"/>
    <w:rsid w:val="007C0BB0"/>
    <w:rsid w:val="007C1910"/>
    <w:rsid w:val="007C2091"/>
    <w:rsid w:val="007C2C9C"/>
    <w:rsid w:val="007C2EF9"/>
    <w:rsid w:val="007C362A"/>
    <w:rsid w:val="007C436B"/>
    <w:rsid w:val="007C4C75"/>
    <w:rsid w:val="007C4F8F"/>
    <w:rsid w:val="007C5269"/>
    <w:rsid w:val="007C5E3F"/>
    <w:rsid w:val="007C67C0"/>
    <w:rsid w:val="007C689A"/>
    <w:rsid w:val="007C6A39"/>
    <w:rsid w:val="007C6E95"/>
    <w:rsid w:val="007C7061"/>
    <w:rsid w:val="007C783F"/>
    <w:rsid w:val="007C79BF"/>
    <w:rsid w:val="007C7AF1"/>
    <w:rsid w:val="007D01B5"/>
    <w:rsid w:val="007D01E0"/>
    <w:rsid w:val="007D0B1A"/>
    <w:rsid w:val="007D10A4"/>
    <w:rsid w:val="007D148B"/>
    <w:rsid w:val="007D193A"/>
    <w:rsid w:val="007D1B02"/>
    <w:rsid w:val="007D1CE3"/>
    <w:rsid w:val="007D2944"/>
    <w:rsid w:val="007D2DC9"/>
    <w:rsid w:val="007D31FD"/>
    <w:rsid w:val="007D386E"/>
    <w:rsid w:val="007D3DB2"/>
    <w:rsid w:val="007D4792"/>
    <w:rsid w:val="007D4C0A"/>
    <w:rsid w:val="007D4E3C"/>
    <w:rsid w:val="007D5599"/>
    <w:rsid w:val="007D580C"/>
    <w:rsid w:val="007D615F"/>
    <w:rsid w:val="007D67CA"/>
    <w:rsid w:val="007D7401"/>
    <w:rsid w:val="007D766B"/>
    <w:rsid w:val="007E00F2"/>
    <w:rsid w:val="007E0D0D"/>
    <w:rsid w:val="007E1298"/>
    <w:rsid w:val="007E16FF"/>
    <w:rsid w:val="007E3B02"/>
    <w:rsid w:val="007E3D2E"/>
    <w:rsid w:val="007E3E4F"/>
    <w:rsid w:val="007E4F27"/>
    <w:rsid w:val="007E50CD"/>
    <w:rsid w:val="007E5A6D"/>
    <w:rsid w:val="007E5AEF"/>
    <w:rsid w:val="007E731F"/>
    <w:rsid w:val="007E7569"/>
    <w:rsid w:val="007E7FF4"/>
    <w:rsid w:val="007F0330"/>
    <w:rsid w:val="007F07F3"/>
    <w:rsid w:val="007F0890"/>
    <w:rsid w:val="007F0F44"/>
    <w:rsid w:val="007F0FFE"/>
    <w:rsid w:val="007F116C"/>
    <w:rsid w:val="007F19C9"/>
    <w:rsid w:val="007F25BB"/>
    <w:rsid w:val="007F268B"/>
    <w:rsid w:val="007F2ABE"/>
    <w:rsid w:val="007F3185"/>
    <w:rsid w:val="007F387B"/>
    <w:rsid w:val="007F3FA9"/>
    <w:rsid w:val="007F3FC7"/>
    <w:rsid w:val="007F4436"/>
    <w:rsid w:val="007F60EF"/>
    <w:rsid w:val="007F73AE"/>
    <w:rsid w:val="007F7891"/>
    <w:rsid w:val="007F7ADE"/>
    <w:rsid w:val="0080012C"/>
    <w:rsid w:val="00801B27"/>
    <w:rsid w:val="00801E52"/>
    <w:rsid w:val="00801E7F"/>
    <w:rsid w:val="0080381D"/>
    <w:rsid w:val="00803F8B"/>
    <w:rsid w:val="00804CA6"/>
    <w:rsid w:val="00805045"/>
    <w:rsid w:val="008051AF"/>
    <w:rsid w:val="00805972"/>
    <w:rsid w:val="00805B23"/>
    <w:rsid w:val="00805B39"/>
    <w:rsid w:val="00805CEE"/>
    <w:rsid w:val="00805DDE"/>
    <w:rsid w:val="00810475"/>
    <w:rsid w:val="00810E45"/>
    <w:rsid w:val="008113BE"/>
    <w:rsid w:val="008115F7"/>
    <w:rsid w:val="00812375"/>
    <w:rsid w:val="008124B9"/>
    <w:rsid w:val="0081271F"/>
    <w:rsid w:val="0081279C"/>
    <w:rsid w:val="00813434"/>
    <w:rsid w:val="00813CD5"/>
    <w:rsid w:val="00814158"/>
    <w:rsid w:val="00814366"/>
    <w:rsid w:val="0081462E"/>
    <w:rsid w:val="00815E26"/>
    <w:rsid w:val="00816DEC"/>
    <w:rsid w:val="008179DF"/>
    <w:rsid w:val="00817DE5"/>
    <w:rsid w:val="00817E59"/>
    <w:rsid w:val="00820F92"/>
    <w:rsid w:val="0082169B"/>
    <w:rsid w:val="00821B6A"/>
    <w:rsid w:val="00821E88"/>
    <w:rsid w:val="00821F7E"/>
    <w:rsid w:val="00822087"/>
    <w:rsid w:val="0082247D"/>
    <w:rsid w:val="008235D3"/>
    <w:rsid w:val="00823BCE"/>
    <w:rsid w:val="00824595"/>
    <w:rsid w:val="00824B13"/>
    <w:rsid w:val="00825556"/>
    <w:rsid w:val="008256B2"/>
    <w:rsid w:val="008262D4"/>
    <w:rsid w:val="008265DB"/>
    <w:rsid w:val="00826763"/>
    <w:rsid w:val="008270B2"/>
    <w:rsid w:val="0082771D"/>
    <w:rsid w:val="0082784E"/>
    <w:rsid w:val="0082785C"/>
    <w:rsid w:val="00830808"/>
    <w:rsid w:val="00830AA2"/>
    <w:rsid w:val="00830FFF"/>
    <w:rsid w:val="00831C86"/>
    <w:rsid w:val="0083228C"/>
    <w:rsid w:val="00833058"/>
    <w:rsid w:val="00834494"/>
    <w:rsid w:val="00835303"/>
    <w:rsid w:val="0083692D"/>
    <w:rsid w:val="0083704D"/>
    <w:rsid w:val="008372DF"/>
    <w:rsid w:val="00837429"/>
    <w:rsid w:val="00837FF2"/>
    <w:rsid w:val="008407FB"/>
    <w:rsid w:val="00840EAA"/>
    <w:rsid w:val="00840EFE"/>
    <w:rsid w:val="0084136A"/>
    <w:rsid w:val="00841902"/>
    <w:rsid w:val="00841B90"/>
    <w:rsid w:val="00841F32"/>
    <w:rsid w:val="008423C6"/>
    <w:rsid w:val="008435F5"/>
    <w:rsid w:val="00843D27"/>
    <w:rsid w:val="00844677"/>
    <w:rsid w:val="00844D74"/>
    <w:rsid w:val="00844E13"/>
    <w:rsid w:val="008451F8"/>
    <w:rsid w:val="008458D2"/>
    <w:rsid w:val="00845E21"/>
    <w:rsid w:val="00845F03"/>
    <w:rsid w:val="008462CE"/>
    <w:rsid w:val="00846B67"/>
    <w:rsid w:val="00847189"/>
    <w:rsid w:val="00847BC2"/>
    <w:rsid w:val="008500F6"/>
    <w:rsid w:val="00850461"/>
    <w:rsid w:val="008504A4"/>
    <w:rsid w:val="00850D52"/>
    <w:rsid w:val="00851115"/>
    <w:rsid w:val="00852120"/>
    <w:rsid w:val="00852B5D"/>
    <w:rsid w:val="00853787"/>
    <w:rsid w:val="0085398F"/>
    <w:rsid w:val="008541E2"/>
    <w:rsid w:val="008548D0"/>
    <w:rsid w:val="0085563F"/>
    <w:rsid w:val="00855BA3"/>
    <w:rsid w:val="00860324"/>
    <w:rsid w:val="008605E9"/>
    <w:rsid w:val="00860F1F"/>
    <w:rsid w:val="00861B60"/>
    <w:rsid w:val="00861EB1"/>
    <w:rsid w:val="00861ED8"/>
    <w:rsid w:val="008623E5"/>
    <w:rsid w:val="008627F9"/>
    <w:rsid w:val="00862CC4"/>
    <w:rsid w:val="00862DDB"/>
    <w:rsid w:val="0086346D"/>
    <w:rsid w:val="008635BC"/>
    <w:rsid w:val="00863AD3"/>
    <w:rsid w:val="0086467D"/>
    <w:rsid w:val="008649E5"/>
    <w:rsid w:val="00864A31"/>
    <w:rsid w:val="0086558E"/>
    <w:rsid w:val="00865803"/>
    <w:rsid w:val="0086628A"/>
    <w:rsid w:val="008666DC"/>
    <w:rsid w:val="0086692A"/>
    <w:rsid w:val="00866A6B"/>
    <w:rsid w:val="008675B1"/>
    <w:rsid w:val="00870C02"/>
    <w:rsid w:val="00870CCD"/>
    <w:rsid w:val="00870EAE"/>
    <w:rsid w:val="00872569"/>
    <w:rsid w:val="0087298E"/>
    <w:rsid w:val="00872B6C"/>
    <w:rsid w:val="00873B7D"/>
    <w:rsid w:val="00873E9B"/>
    <w:rsid w:val="00873F4E"/>
    <w:rsid w:val="00874294"/>
    <w:rsid w:val="008745C1"/>
    <w:rsid w:val="008754BE"/>
    <w:rsid w:val="00875961"/>
    <w:rsid w:val="00876094"/>
    <w:rsid w:val="00876B1E"/>
    <w:rsid w:val="00880189"/>
    <w:rsid w:val="00880F61"/>
    <w:rsid w:val="008818EE"/>
    <w:rsid w:val="00881C36"/>
    <w:rsid w:val="0088356E"/>
    <w:rsid w:val="00883624"/>
    <w:rsid w:val="00883870"/>
    <w:rsid w:val="00883B00"/>
    <w:rsid w:val="00884D93"/>
    <w:rsid w:val="008855C2"/>
    <w:rsid w:val="00885EEB"/>
    <w:rsid w:val="00886E43"/>
    <w:rsid w:val="008879AE"/>
    <w:rsid w:val="00890C86"/>
    <w:rsid w:val="00890EF7"/>
    <w:rsid w:val="00891172"/>
    <w:rsid w:val="00891D78"/>
    <w:rsid w:val="00891DAA"/>
    <w:rsid w:val="0089200E"/>
    <w:rsid w:val="0089275A"/>
    <w:rsid w:val="0089357F"/>
    <w:rsid w:val="00894678"/>
    <w:rsid w:val="008947EF"/>
    <w:rsid w:val="0089582F"/>
    <w:rsid w:val="0089733A"/>
    <w:rsid w:val="008A00C5"/>
    <w:rsid w:val="008A0289"/>
    <w:rsid w:val="008A0E49"/>
    <w:rsid w:val="008A1B75"/>
    <w:rsid w:val="008A1DBF"/>
    <w:rsid w:val="008A2AFF"/>
    <w:rsid w:val="008A4F26"/>
    <w:rsid w:val="008A5907"/>
    <w:rsid w:val="008A5E1F"/>
    <w:rsid w:val="008A6B7E"/>
    <w:rsid w:val="008A6F37"/>
    <w:rsid w:val="008A7078"/>
    <w:rsid w:val="008A70F1"/>
    <w:rsid w:val="008A7B96"/>
    <w:rsid w:val="008B0014"/>
    <w:rsid w:val="008B0325"/>
    <w:rsid w:val="008B039B"/>
    <w:rsid w:val="008B21CB"/>
    <w:rsid w:val="008B2EE3"/>
    <w:rsid w:val="008B37A2"/>
    <w:rsid w:val="008B4078"/>
    <w:rsid w:val="008B4136"/>
    <w:rsid w:val="008B484E"/>
    <w:rsid w:val="008B4C7B"/>
    <w:rsid w:val="008B4CB8"/>
    <w:rsid w:val="008B529A"/>
    <w:rsid w:val="008B548C"/>
    <w:rsid w:val="008B5A2D"/>
    <w:rsid w:val="008B6D4B"/>
    <w:rsid w:val="008B6EFA"/>
    <w:rsid w:val="008B6FD8"/>
    <w:rsid w:val="008B72A0"/>
    <w:rsid w:val="008B73C7"/>
    <w:rsid w:val="008B73FC"/>
    <w:rsid w:val="008C0382"/>
    <w:rsid w:val="008C08DF"/>
    <w:rsid w:val="008C0EEB"/>
    <w:rsid w:val="008C2690"/>
    <w:rsid w:val="008C34EB"/>
    <w:rsid w:val="008C3E35"/>
    <w:rsid w:val="008C5E32"/>
    <w:rsid w:val="008C61F1"/>
    <w:rsid w:val="008C6269"/>
    <w:rsid w:val="008C678F"/>
    <w:rsid w:val="008C6F23"/>
    <w:rsid w:val="008C74B0"/>
    <w:rsid w:val="008C7519"/>
    <w:rsid w:val="008D07E8"/>
    <w:rsid w:val="008D08EC"/>
    <w:rsid w:val="008D0ACB"/>
    <w:rsid w:val="008D1783"/>
    <w:rsid w:val="008D1D32"/>
    <w:rsid w:val="008D1F3C"/>
    <w:rsid w:val="008D1FEF"/>
    <w:rsid w:val="008D223C"/>
    <w:rsid w:val="008D33CB"/>
    <w:rsid w:val="008D3A2A"/>
    <w:rsid w:val="008D3EBC"/>
    <w:rsid w:val="008D3F22"/>
    <w:rsid w:val="008D41E3"/>
    <w:rsid w:val="008D5C5C"/>
    <w:rsid w:val="008D6012"/>
    <w:rsid w:val="008D6B8E"/>
    <w:rsid w:val="008D7812"/>
    <w:rsid w:val="008E00FB"/>
    <w:rsid w:val="008E0B27"/>
    <w:rsid w:val="008E1F0F"/>
    <w:rsid w:val="008E2045"/>
    <w:rsid w:val="008E2A6F"/>
    <w:rsid w:val="008E33EE"/>
    <w:rsid w:val="008E34A7"/>
    <w:rsid w:val="008E3A14"/>
    <w:rsid w:val="008E3FA4"/>
    <w:rsid w:val="008E43E0"/>
    <w:rsid w:val="008E482E"/>
    <w:rsid w:val="008E4C19"/>
    <w:rsid w:val="008E5389"/>
    <w:rsid w:val="008E59A1"/>
    <w:rsid w:val="008E5BEA"/>
    <w:rsid w:val="008F0810"/>
    <w:rsid w:val="008F0BD8"/>
    <w:rsid w:val="008F10C8"/>
    <w:rsid w:val="008F19E4"/>
    <w:rsid w:val="008F288C"/>
    <w:rsid w:val="008F2C98"/>
    <w:rsid w:val="008F3B0C"/>
    <w:rsid w:val="008F3B72"/>
    <w:rsid w:val="008F4A42"/>
    <w:rsid w:val="008F4CCD"/>
    <w:rsid w:val="008F572A"/>
    <w:rsid w:val="008F6280"/>
    <w:rsid w:val="008F66D2"/>
    <w:rsid w:val="008F7B37"/>
    <w:rsid w:val="009002BF"/>
    <w:rsid w:val="00900C2A"/>
    <w:rsid w:val="00900D02"/>
    <w:rsid w:val="00901842"/>
    <w:rsid w:val="00902304"/>
    <w:rsid w:val="00902EBE"/>
    <w:rsid w:val="00903599"/>
    <w:rsid w:val="009040B1"/>
    <w:rsid w:val="00904129"/>
    <w:rsid w:val="0090421B"/>
    <w:rsid w:val="009045F7"/>
    <w:rsid w:val="00904E3E"/>
    <w:rsid w:val="00905C84"/>
    <w:rsid w:val="0090619A"/>
    <w:rsid w:val="0090690E"/>
    <w:rsid w:val="00906D96"/>
    <w:rsid w:val="00907585"/>
    <w:rsid w:val="00907772"/>
    <w:rsid w:val="00907C71"/>
    <w:rsid w:val="00907C76"/>
    <w:rsid w:val="0091073B"/>
    <w:rsid w:val="0091134E"/>
    <w:rsid w:val="009113D4"/>
    <w:rsid w:val="0091187F"/>
    <w:rsid w:val="00911CFC"/>
    <w:rsid w:val="00911EE8"/>
    <w:rsid w:val="00912D8C"/>
    <w:rsid w:val="0091322D"/>
    <w:rsid w:val="00913C32"/>
    <w:rsid w:val="00914E0E"/>
    <w:rsid w:val="0091506B"/>
    <w:rsid w:val="0091539D"/>
    <w:rsid w:val="009163D1"/>
    <w:rsid w:val="00916662"/>
    <w:rsid w:val="00916BAA"/>
    <w:rsid w:val="0091752D"/>
    <w:rsid w:val="0091779E"/>
    <w:rsid w:val="00917B17"/>
    <w:rsid w:val="00917E77"/>
    <w:rsid w:val="0092094A"/>
    <w:rsid w:val="00920A40"/>
    <w:rsid w:val="00920A9F"/>
    <w:rsid w:val="00920B46"/>
    <w:rsid w:val="00921E74"/>
    <w:rsid w:val="00922B99"/>
    <w:rsid w:val="00922D95"/>
    <w:rsid w:val="00924222"/>
    <w:rsid w:val="00924EDF"/>
    <w:rsid w:val="00925029"/>
    <w:rsid w:val="009250FC"/>
    <w:rsid w:val="009253D8"/>
    <w:rsid w:val="00925572"/>
    <w:rsid w:val="00925C87"/>
    <w:rsid w:val="009263F6"/>
    <w:rsid w:val="00926C1F"/>
    <w:rsid w:val="00926E45"/>
    <w:rsid w:val="00926EF0"/>
    <w:rsid w:val="00927969"/>
    <w:rsid w:val="00930A71"/>
    <w:rsid w:val="00930EFF"/>
    <w:rsid w:val="00931546"/>
    <w:rsid w:val="00931F46"/>
    <w:rsid w:val="00932ACA"/>
    <w:rsid w:val="00932C75"/>
    <w:rsid w:val="00933066"/>
    <w:rsid w:val="00933E78"/>
    <w:rsid w:val="00934989"/>
    <w:rsid w:val="00935454"/>
    <w:rsid w:val="00935AAA"/>
    <w:rsid w:val="00935D6A"/>
    <w:rsid w:val="00935DB2"/>
    <w:rsid w:val="00936208"/>
    <w:rsid w:val="009362E3"/>
    <w:rsid w:val="0093798C"/>
    <w:rsid w:val="009407E1"/>
    <w:rsid w:val="00940A95"/>
    <w:rsid w:val="00942146"/>
    <w:rsid w:val="00942179"/>
    <w:rsid w:val="00942417"/>
    <w:rsid w:val="0094289B"/>
    <w:rsid w:val="009434C0"/>
    <w:rsid w:val="00943BBD"/>
    <w:rsid w:val="009448AE"/>
    <w:rsid w:val="00944FF7"/>
    <w:rsid w:val="00945D1A"/>
    <w:rsid w:val="00945FDB"/>
    <w:rsid w:val="00946917"/>
    <w:rsid w:val="00946E41"/>
    <w:rsid w:val="00946E69"/>
    <w:rsid w:val="00947EBB"/>
    <w:rsid w:val="00950053"/>
    <w:rsid w:val="00950175"/>
    <w:rsid w:val="009505D2"/>
    <w:rsid w:val="00950747"/>
    <w:rsid w:val="009509CA"/>
    <w:rsid w:val="00951184"/>
    <w:rsid w:val="009515B6"/>
    <w:rsid w:val="009516BC"/>
    <w:rsid w:val="00951803"/>
    <w:rsid w:val="0095233E"/>
    <w:rsid w:val="009523D2"/>
    <w:rsid w:val="009524EB"/>
    <w:rsid w:val="00952662"/>
    <w:rsid w:val="00952FEB"/>
    <w:rsid w:val="009531AC"/>
    <w:rsid w:val="00953F88"/>
    <w:rsid w:val="00954BE7"/>
    <w:rsid w:val="00955483"/>
    <w:rsid w:val="0095550C"/>
    <w:rsid w:val="00955558"/>
    <w:rsid w:val="0095616F"/>
    <w:rsid w:val="00956874"/>
    <w:rsid w:val="00956D4C"/>
    <w:rsid w:val="00956D62"/>
    <w:rsid w:val="00956ED2"/>
    <w:rsid w:val="009571D5"/>
    <w:rsid w:val="00957AC1"/>
    <w:rsid w:val="00957B90"/>
    <w:rsid w:val="00957D17"/>
    <w:rsid w:val="00957E99"/>
    <w:rsid w:val="009605B7"/>
    <w:rsid w:val="009605CD"/>
    <w:rsid w:val="009610B8"/>
    <w:rsid w:val="0096143C"/>
    <w:rsid w:val="00961BC2"/>
    <w:rsid w:val="009623C2"/>
    <w:rsid w:val="00962D98"/>
    <w:rsid w:val="00962F34"/>
    <w:rsid w:val="009631AE"/>
    <w:rsid w:val="00963ED3"/>
    <w:rsid w:val="00964122"/>
    <w:rsid w:val="00964419"/>
    <w:rsid w:val="009649EA"/>
    <w:rsid w:val="0096530A"/>
    <w:rsid w:val="00965B63"/>
    <w:rsid w:val="009662AD"/>
    <w:rsid w:val="009669EF"/>
    <w:rsid w:val="00966EF8"/>
    <w:rsid w:val="0096716C"/>
    <w:rsid w:val="00967960"/>
    <w:rsid w:val="009704C6"/>
    <w:rsid w:val="0097112E"/>
    <w:rsid w:val="00971B64"/>
    <w:rsid w:val="00971B8B"/>
    <w:rsid w:val="0097228B"/>
    <w:rsid w:val="009725FE"/>
    <w:rsid w:val="009734C9"/>
    <w:rsid w:val="009745ED"/>
    <w:rsid w:val="009748BF"/>
    <w:rsid w:val="00975142"/>
    <w:rsid w:val="00975400"/>
    <w:rsid w:val="009758B5"/>
    <w:rsid w:val="00975B0C"/>
    <w:rsid w:val="00975C12"/>
    <w:rsid w:val="00975DF2"/>
    <w:rsid w:val="009771F4"/>
    <w:rsid w:val="00980D08"/>
    <w:rsid w:val="00981480"/>
    <w:rsid w:val="00981B87"/>
    <w:rsid w:val="00981FD5"/>
    <w:rsid w:val="0098228D"/>
    <w:rsid w:val="00985392"/>
    <w:rsid w:val="00985FA9"/>
    <w:rsid w:val="0098689D"/>
    <w:rsid w:val="00986B99"/>
    <w:rsid w:val="00987464"/>
    <w:rsid w:val="009879B6"/>
    <w:rsid w:val="00987B55"/>
    <w:rsid w:val="00987DCB"/>
    <w:rsid w:val="00990199"/>
    <w:rsid w:val="00991604"/>
    <w:rsid w:val="00992BC5"/>
    <w:rsid w:val="00992D77"/>
    <w:rsid w:val="00992F3E"/>
    <w:rsid w:val="00992FB8"/>
    <w:rsid w:val="0099371E"/>
    <w:rsid w:val="00993A95"/>
    <w:rsid w:val="009941BB"/>
    <w:rsid w:val="009945B3"/>
    <w:rsid w:val="00994C82"/>
    <w:rsid w:val="00994E84"/>
    <w:rsid w:val="00995110"/>
    <w:rsid w:val="00996422"/>
    <w:rsid w:val="0099680E"/>
    <w:rsid w:val="009968E8"/>
    <w:rsid w:val="00996966"/>
    <w:rsid w:val="00997098"/>
    <w:rsid w:val="009976D0"/>
    <w:rsid w:val="009A00AF"/>
    <w:rsid w:val="009A0A19"/>
    <w:rsid w:val="009A0A81"/>
    <w:rsid w:val="009A1164"/>
    <w:rsid w:val="009A1364"/>
    <w:rsid w:val="009A19C4"/>
    <w:rsid w:val="009A2C92"/>
    <w:rsid w:val="009A35AE"/>
    <w:rsid w:val="009A38D7"/>
    <w:rsid w:val="009A4722"/>
    <w:rsid w:val="009A49F3"/>
    <w:rsid w:val="009A4F7E"/>
    <w:rsid w:val="009A4FB3"/>
    <w:rsid w:val="009A543B"/>
    <w:rsid w:val="009A5819"/>
    <w:rsid w:val="009A6A5D"/>
    <w:rsid w:val="009A7FE5"/>
    <w:rsid w:val="009B0B45"/>
    <w:rsid w:val="009B2680"/>
    <w:rsid w:val="009B279E"/>
    <w:rsid w:val="009B302A"/>
    <w:rsid w:val="009B422A"/>
    <w:rsid w:val="009B44DD"/>
    <w:rsid w:val="009B4CAA"/>
    <w:rsid w:val="009B4FE9"/>
    <w:rsid w:val="009B505E"/>
    <w:rsid w:val="009B5198"/>
    <w:rsid w:val="009B5C52"/>
    <w:rsid w:val="009B619C"/>
    <w:rsid w:val="009B6525"/>
    <w:rsid w:val="009B6974"/>
    <w:rsid w:val="009B6DDA"/>
    <w:rsid w:val="009B6E44"/>
    <w:rsid w:val="009B7652"/>
    <w:rsid w:val="009B783B"/>
    <w:rsid w:val="009B78C2"/>
    <w:rsid w:val="009C02D8"/>
    <w:rsid w:val="009C0952"/>
    <w:rsid w:val="009C0A23"/>
    <w:rsid w:val="009C0C72"/>
    <w:rsid w:val="009C0D58"/>
    <w:rsid w:val="009C0DAA"/>
    <w:rsid w:val="009C2877"/>
    <w:rsid w:val="009C2CCB"/>
    <w:rsid w:val="009C3260"/>
    <w:rsid w:val="009C38AE"/>
    <w:rsid w:val="009C51C1"/>
    <w:rsid w:val="009C5572"/>
    <w:rsid w:val="009C5DE0"/>
    <w:rsid w:val="009C6166"/>
    <w:rsid w:val="009D0289"/>
    <w:rsid w:val="009D053B"/>
    <w:rsid w:val="009D0820"/>
    <w:rsid w:val="009D0E44"/>
    <w:rsid w:val="009D16EE"/>
    <w:rsid w:val="009D1FD4"/>
    <w:rsid w:val="009D2C39"/>
    <w:rsid w:val="009D2CF9"/>
    <w:rsid w:val="009D3095"/>
    <w:rsid w:val="009D34FA"/>
    <w:rsid w:val="009D4E91"/>
    <w:rsid w:val="009D584D"/>
    <w:rsid w:val="009D58FA"/>
    <w:rsid w:val="009D5C10"/>
    <w:rsid w:val="009D5E97"/>
    <w:rsid w:val="009D6921"/>
    <w:rsid w:val="009D7761"/>
    <w:rsid w:val="009D7B78"/>
    <w:rsid w:val="009D7E52"/>
    <w:rsid w:val="009E00B3"/>
    <w:rsid w:val="009E0681"/>
    <w:rsid w:val="009E0904"/>
    <w:rsid w:val="009E0A77"/>
    <w:rsid w:val="009E0C39"/>
    <w:rsid w:val="009E21EF"/>
    <w:rsid w:val="009E286B"/>
    <w:rsid w:val="009E357B"/>
    <w:rsid w:val="009E3786"/>
    <w:rsid w:val="009E3C72"/>
    <w:rsid w:val="009E4077"/>
    <w:rsid w:val="009E42B8"/>
    <w:rsid w:val="009E4B5D"/>
    <w:rsid w:val="009E5381"/>
    <w:rsid w:val="009E5CC3"/>
    <w:rsid w:val="009E67F0"/>
    <w:rsid w:val="009E69F3"/>
    <w:rsid w:val="009E6D7E"/>
    <w:rsid w:val="009E7262"/>
    <w:rsid w:val="009E75F1"/>
    <w:rsid w:val="009F0062"/>
    <w:rsid w:val="009F09D1"/>
    <w:rsid w:val="009F0B3B"/>
    <w:rsid w:val="009F0DFF"/>
    <w:rsid w:val="009F1687"/>
    <w:rsid w:val="009F2CC8"/>
    <w:rsid w:val="009F37B1"/>
    <w:rsid w:val="009F47CA"/>
    <w:rsid w:val="009F48A9"/>
    <w:rsid w:val="009F4D74"/>
    <w:rsid w:val="009F539C"/>
    <w:rsid w:val="009F56D9"/>
    <w:rsid w:val="009F5D9C"/>
    <w:rsid w:val="009F6096"/>
    <w:rsid w:val="009F6233"/>
    <w:rsid w:val="009F626D"/>
    <w:rsid w:val="009F636A"/>
    <w:rsid w:val="009F6577"/>
    <w:rsid w:val="009F6B27"/>
    <w:rsid w:val="009F6EC5"/>
    <w:rsid w:val="009F7C75"/>
    <w:rsid w:val="00A00002"/>
    <w:rsid w:val="00A00681"/>
    <w:rsid w:val="00A00CCB"/>
    <w:rsid w:val="00A00E44"/>
    <w:rsid w:val="00A00F38"/>
    <w:rsid w:val="00A0167B"/>
    <w:rsid w:val="00A02170"/>
    <w:rsid w:val="00A02D87"/>
    <w:rsid w:val="00A02EC9"/>
    <w:rsid w:val="00A03138"/>
    <w:rsid w:val="00A03233"/>
    <w:rsid w:val="00A0332F"/>
    <w:rsid w:val="00A03619"/>
    <w:rsid w:val="00A03B65"/>
    <w:rsid w:val="00A03C65"/>
    <w:rsid w:val="00A03FBC"/>
    <w:rsid w:val="00A04200"/>
    <w:rsid w:val="00A04E13"/>
    <w:rsid w:val="00A053C7"/>
    <w:rsid w:val="00A058FE"/>
    <w:rsid w:val="00A05E4F"/>
    <w:rsid w:val="00A061CA"/>
    <w:rsid w:val="00A0620D"/>
    <w:rsid w:val="00A07F37"/>
    <w:rsid w:val="00A10435"/>
    <w:rsid w:val="00A1085B"/>
    <w:rsid w:val="00A1089B"/>
    <w:rsid w:val="00A12135"/>
    <w:rsid w:val="00A13011"/>
    <w:rsid w:val="00A13291"/>
    <w:rsid w:val="00A13455"/>
    <w:rsid w:val="00A13B36"/>
    <w:rsid w:val="00A13BEF"/>
    <w:rsid w:val="00A13FAE"/>
    <w:rsid w:val="00A145D8"/>
    <w:rsid w:val="00A14680"/>
    <w:rsid w:val="00A14E02"/>
    <w:rsid w:val="00A14E31"/>
    <w:rsid w:val="00A14ECD"/>
    <w:rsid w:val="00A16345"/>
    <w:rsid w:val="00A16405"/>
    <w:rsid w:val="00A168AB"/>
    <w:rsid w:val="00A169B9"/>
    <w:rsid w:val="00A170B9"/>
    <w:rsid w:val="00A17117"/>
    <w:rsid w:val="00A17AFD"/>
    <w:rsid w:val="00A17D99"/>
    <w:rsid w:val="00A2062F"/>
    <w:rsid w:val="00A20D84"/>
    <w:rsid w:val="00A20FC6"/>
    <w:rsid w:val="00A21783"/>
    <w:rsid w:val="00A21DFF"/>
    <w:rsid w:val="00A22392"/>
    <w:rsid w:val="00A22784"/>
    <w:rsid w:val="00A2279C"/>
    <w:rsid w:val="00A24189"/>
    <w:rsid w:val="00A2441A"/>
    <w:rsid w:val="00A25BB0"/>
    <w:rsid w:val="00A25E6E"/>
    <w:rsid w:val="00A265DD"/>
    <w:rsid w:val="00A26630"/>
    <w:rsid w:val="00A26D29"/>
    <w:rsid w:val="00A27AE3"/>
    <w:rsid w:val="00A27FA2"/>
    <w:rsid w:val="00A3087E"/>
    <w:rsid w:val="00A30966"/>
    <w:rsid w:val="00A321C3"/>
    <w:rsid w:val="00A32283"/>
    <w:rsid w:val="00A32380"/>
    <w:rsid w:val="00A33086"/>
    <w:rsid w:val="00A33CEB"/>
    <w:rsid w:val="00A34146"/>
    <w:rsid w:val="00A3456B"/>
    <w:rsid w:val="00A34748"/>
    <w:rsid w:val="00A34D67"/>
    <w:rsid w:val="00A35A22"/>
    <w:rsid w:val="00A36129"/>
    <w:rsid w:val="00A3645A"/>
    <w:rsid w:val="00A36675"/>
    <w:rsid w:val="00A367CC"/>
    <w:rsid w:val="00A36BEB"/>
    <w:rsid w:val="00A3745A"/>
    <w:rsid w:val="00A374E7"/>
    <w:rsid w:val="00A3762C"/>
    <w:rsid w:val="00A40567"/>
    <w:rsid w:val="00A40C3A"/>
    <w:rsid w:val="00A420ED"/>
    <w:rsid w:val="00A425F6"/>
    <w:rsid w:val="00A42FB0"/>
    <w:rsid w:val="00A44516"/>
    <w:rsid w:val="00A44A40"/>
    <w:rsid w:val="00A44CA5"/>
    <w:rsid w:val="00A45249"/>
    <w:rsid w:val="00A460A4"/>
    <w:rsid w:val="00A46290"/>
    <w:rsid w:val="00A46CBD"/>
    <w:rsid w:val="00A46CE4"/>
    <w:rsid w:val="00A46F24"/>
    <w:rsid w:val="00A47046"/>
    <w:rsid w:val="00A476CD"/>
    <w:rsid w:val="00A4780F"/>
    <w:rsid w:val="00A47DC5"/>
    <w:rsid w:val="00A50D67"/>
    <w:rsid w:val="00A50ED5"/>
    <w:rsid w:val="00A51F74"/>
    <w:rsid w:val="00A51FB5"/>
    <w:rsid w:val="00A524FD"/>
    <w:rsid w:val="00A5273C"/>
    <w:rsid w:val="00A53AE2"/>
    <w:rsid w:val="00A54673"/>
    <w:rsid w:val="00A5514A"/>
    <w:rsid w:val="00A553C9"/>
    <w:rsid w:val="00A55DD6"/>
    <w:rsid w:val="00A56294"/>
    <w:rsid w:val="00A56974"/>
    <w:rsid w:val="00A56C5A"/>
    <w:rsid w:val="00A570B9"/>
    <w:rsid w:val="00A5720E"/>
    <w:rsid w:val="00A57CDD"/>
    <w:rsid w:val="00A602FE"/>
    <w:rsid w:val="00A60C89"/>
    <w:rsid w:val="00A613A7"/>
    <w:rsid w:val="00A61A75"/>
    <w:rsid w:val="00A61C61"/>
    <w:rsid w:val="00A61E1A"/>
    <w:rsid w:val="00A6219E"/>
    <w:rsid w:val="00A621D4"/>
    <w:rsid w:val="00A624A1"/>
    <w:rsid w:val="00A636DA"/>
    <w:rsid w:val="00A64491"/>
    <w:rsid w:val="00A645EE"/>
    <w:rsid w:val="00A64B75"/>
    <w:rsid w:val="00A64CB3"/>
    <w:rsid w:val="00A64E82"/>
    <w:rsid w:val="00A65353"/>
    <w:rsid w:val="00A65A54"/>
    <w:rsid w:val="00A662DC"/>
    <w:rsid w:val="00A66603"/>
    <w:rsid w:val="00A66A36"/>
    <w:rsid w:val="00A66B17"/>
    <w:rsid w:val="00A673F0"/>
    <w:rsid w:val="00A67C3B"/>
    <w:rsid w:val="00A70278"/>
    <w:rsid w:val="00A7037E"/>
    <w:rsid w:val="00A70680"/>
    <w:rsid w:val="00A70EEF"/>
    <w:rsid w:val="00A70FC4"/>
    <w:rsid w:val="00A720C1"/>
    <w:rsid w:val="00A7215A"/>
    <w:rsid w:val="00A72A2C"/>
    <w:rsid w:val="00A730A8"/>
    <w:rsid w:val="00A73233"/>
    <w:rsid w:val="00A73410"/>
    <w:rsid w:val="00A74CDC"/>
    <w:rsid w:val="00A766F6"/>
    <w:rsid w:val="00A7687C"/>
    <w:rsid w:val="00A7785F"/>
    <w:rsid w:val="00A80564"/>
    <w:rsid w:val="00A805C8"/>
    <w:rsid w:val="00A812CE"/>
    <w:rsid w:val="00A82875"/>
    <w:rsid w:val="00A82C75"/>
    <w:rsid w:val="00A83CD8"/>
    <w:rsid w:val="00A84275"/>
    <w:rsid w:val="00A8532C"/>
    <w:rsid w:val="00A854EC"/>
    <w:rsid w:val="00A85631"/>
    <w:rsid w:val="00A86845"/>
    <w:rsid w:val="00A868A8"/>
    <w:rsid w:val="00A86A04"/>
    <w:rsid w:val="00A90DEF"/>
    <w:rsid w:val="00A913E0"/>
    <w:rsid w:val="00A91B68"/>
    <w:rsid w:val="00A91FE3"/>
    <w:rsid w:val="00A92045"/>
    <w:rsid w:val="00A92083"/>
    <w:rsid w:val="00A9236B"/>
    <w:rsid w:val="00A92A0F"/>
    <w:rsid w:val="00A92DC6"/>
    <w:rsid w:val="00A93D10"/>
    <w:rsid w:val="00A95754"/>
    <w:rsid w:val="00A9581E"/>
    <w:rsid w:val="00A95B9D"/>
    <w:rsid w:val="00A95C9A"/>
    <w:rsid w:val="00A9678C"/>
    <w:rsid w:val="00A9697A"/>
    <w:rsid w:val="00A9781D"/>
    <w:rsid w:val="00A97AF3"/>
    <w:rsid w:val="00A97F74"/>
    <w:rsid w:val="00AA0923"/>
    <w:rsid w:val="00AA0A2B"/>
    <w:rsid w:val="00AA0CF1"/>
    <w:rsid w:val="00AA28CF"/>
    <w:rsid w:val="00AA2D30"/>
    <w:rsid w:val="00AA3445"/>
    <w:rsid w:val="00AA3ECD"/>
    <w:rsid w:val="00AA40B4"/>
    <w:rsid w:val="00AA51DD"/>
    <w:rsid w:val="00AA585F"/>
    <w:rsid w:val="00AA5BD1"/>
    <w:rsid w:val="00AB0565"/>
    <w:rsid w:val="00AB0D73"/>
    <w:rsid w:val="00AB1574"/>
    <w:rsid w:val="00AB16F9"/>
    <w:rsid w:val="00AB19A4"/>
    <w:rsid w:val="00AB1A4E"/>
    <w:rsid w:val="00AB29AC"/>
    <w:rsid w:val="00AB2A98"/>
    <w:rsid w:val="00AB2E16"/>
    <w:rsid w:val="00AB4193"/>
    <w:rsid w:val="00AB472E"/>
    <w:rsid w:val="00AB4989"/>
    <w:rsid w:val="00AB4C1A"/>
    <w:rsid w:val="00AB5039"/>
    <w:rsid w:val="00AB512E"/>
    <w:rsid w:val="00AB7654"/>
    <w:rsid w:val="00AB7877"/>
    <w:rsid w:val="00AB7A85"/>
    <w:rsid w:val="00AB7D1E"/>
    <w:rsid w:val="00AB7EA0"/>
    <w:rsid w:val="00AC02B8"/>
    <w:rsid w:val="00AC030F"/>
    <w:rsid w:val="00AC14C3"/>
    <w:rsid w:val="00AC1D5F"/>
    <w:rsid w:val="00AC2504"/>
    <w:rsid w:val="00AC2952"/>
    <w:rsid w:val="00AC346A"/>
    <w:rsid w:val="00AC3859"/>
    <w:rsid w:val="00AC3FFD"/>
    <w:rsid w:val="00AC400D"/>
    <w:rsid w:val="00AC4929"/>
    <w:rsid w:val="00AC4A3E"/>
    <w:rsid w:val="00AC5434"/>
    <w:rsid w:val="00AC5693"/>
    <w:rsid w:val="00AC5CCB"/>
    <w:rsid w:val="00AC67DF"/>
    <w:rsid w:val="00AC6F91"/>
    <w:rsid w:val="00AC7022"/>
    <w:rsid w:val="00AC76DE"/>
    <w:rsid w:val="00AC7C3D"/>
    <w:rsid w:val="00AD0022"/>
    <w:rsid w:val="00AD0425"/>
    <w:rsid w:val="00AD0455"/>
    <w:rsid w:val="00AD131E"/>
    <w:rsid w:val="00AD1775"/>
    <w:rsid w:val="00AD225C"/>
    <w:rsid w:val="00AD22E8"/>
    <w:rsid w:val="00AD2690"/>
    <w:rsid w:val="00AD2CDF"/>
    <w:rsid w:val="00AD3A21"/>
    <w:rsid w:val="00AD4E26"/>
    <w:rsid w:val="00AD5D40"/>
    <w:rsid w:val="00AD5D4C"/>
    <w:rsid w:val="00AD6122"/>
    <w:rsid w:val="00AD6275"/>
    <w:rsid w:val="00AD6FCE"/>
    <w:rsid w:val="00AD763C"/>
    <w:rsid w:val="00AD797E"/>
    <w:rsid w:val="00AD7A70"/>
    <w:rsid w:val="00AD7AAD"/>
    <w:rsid w:val="00AD7BC8"/>
    <w:rsid w:val="00AE2421"/>
    <w:rsid w:val="00AE2702"/>
    <w:rsid w:val="00AE39AD"/>
    <w:rsid w:val="00AE4348"/>
    <w:rsid w:val="00AE4AC0"/>
    <w:rsid w:val="00AE54E8"/>
    <w:rsid w:val="00AE64C1"/>
    <w:rsid w:val="00AE730E"/>
    <w:rsid w:val="00AE78B2"/>
    <w:rsid w:val="00AE7AA8"/>
    <w:rsid w:val="00AF06E8"/>
    <w:rsid w:val="00AF0F2B"/>
    <w:rsid w:val="00AF1E39"/>
    <w:rsid w:val="00AF27F7"/>
    <w:rsid w:val="00AF2E66"/>
    <w:rsid w:val="00AF2EB6"/>
    <w:rsid w:val="00AF4208"/>
    <w:rsid w:val="00AF4514"/>
    <w:rsid w:val="00AF4918"/>
    <w:rsid w:val="00AF4F79"/>
    <w:rsid w:val="00AF56CA"/>
    <w:rsid w:val="00AF590F"/>
    <w:rsid w:val="00AF63AC"/>
    <w:rsid w:val="00AF6404"/>
    <w:rsid w:val="00AF6863"/>
    <w:rsid w:val="00AF7233"/>
    <w:rsid w:val="00B005D4"/>
    <w:rsid w:val="00B00916"/>
    <w:rsid w:val="00B00A66"/>
    <w:rsid w:val="00B00D7F"/>
    <w:rsid w:val="00B00E3A"/>
    <w:rsid w:val="00B01761"/>
    <w:rsid w:val="00B01ABB"/>
    <w:rsid w:val="00B01C63"/>
    <w:rsid w:val="00B02186"/>
    <w:rsid w:val="00B02D2D"/>
    <w:rsid w:val="00B02D8C"/>
    <w:rsid w:val="00B02E58"/>
    <w:rsid w:val="00B033DC"/>
    <w:rsid w:val="00B03790"/>
    <w:rsid w:val="00B03BF7"/>
    <w:rsid w:val="00B04302"/>
    <w:rsid w:val="00B046E0"/>
    <w:rsid w:val="00B048E9"/>
    <w:rsid w:val="00B053C3"/>
    <w:rsid w:val="00B05959"/>
    <w:rsid w:val="00B066FB"/>
    <w:rsid w:val="00B075E7"/>
    <w:rsid w:val="00B07C27"/>
    <w:rsid w:val="00B07C93"/>
    <w:rsid w:val="00B10527"/>
    <w:rsid w:val="00B10848"/>
    <w:rsid w:val="00B11790"/>
    <w:rsid w:val="00B12B32"/>
    <w:rsid w:val="00B1357D"/>
    <w:rsid w:val="00B1378F"/>
    <w:rsid w:val="00B14242"/>
    <w:rsid w:val="00B14956"/>
    <w:rsid w:val="00B14C82"/>
    <w:rsid w:val="00B14F7D"/>
    <w:rsid w:val="00B15201"/>
    <w:rsid w:val="00B15216"/>
    <w:rsid w:val="00B16232"/>
    <w:rsid w:val="00B16983"/>
    <w:rsid w:val="00B16B80"/>
    <w:rsid w:val="00B16DFF"/>
    <w:rsid w:val="00B17371"/>
    <w:rsid w:val="00B1785A"/>
    <w:rsid w:val="00B20EB5"/>
    <w:rsid w:val="00B21062"/>
    <w:rsid w:val="00B216B6"/>
    <w:rsid w:val="00B23284"/>
    <w:rsid w:val="00B2369D"/>
    <w:rsid w:val="00B24CD8"/>
    <w:rsid w:val="00B24E63"/>
    <w:rsid w:val="00B250B7"/>
    <w:rsid w:val="00B267A6"/>
    <w:rsid w:val="00B26C6C"/>
    <w:rsid w:val="00B27BFE"/>
    <w:rsid w:val="00B30307"/>
    <w:rsid w:val="00B3140D"/>
    <w:rsid w:val="00B31A04"/>
    <w:rsid w:val="00B31A57"/>
    <w:rsid w:val="00B32180"/>
    <w:rsid w:val="00B321A5"/>
    <w:rsid w:val="00B323A7"/>
    <w:rsid w:val="00B33279"/>
    <w:rsid w:val="00B333D8"/>
    <w:rsid w:val="00B33709"/>
    <w:rsid w:val="00B3385D"/>
    <w:rsid w:val="00B34AE6"/>
    <w:rsid w:val="00B34CCA"/>
    <w:rsid w:val="00B35178"/>
    <w:rsid w:val="00B35C3F"/>
    <w:rsid w:val="00B35D5F"/>
    <w:rsid w:val="00B36CD0"/>
    <w:rsid w:val="00B36CFD"/>
    <w:rsid w:val="00B370B2"/>
    <w:rsid w:val="00B379A2"/>
    <w:rsid w:val="00B37C91"/>
    <w:rsid w:val="00B37D9C"/>
    <w:rsid w:val="00B40298"/>
    <w:rsid w:val="00B4039D"/>
    <w:rsid w:val="00B4041A"/>
    <w:rsid w:val="00B40DEB"/>
    <w:rsid w:val="00B41281"/>
    <w:rsid w:val="00B42568"/>
    <w:rsid w:val="00B42634"/>
    <w:rsid w:val="00B429AC"/>
    <w:rsid w:val="00B4312E"/>
    <w:rsid w:val="00B43AFA"/>
    <w:rsid w:val="00B43DC7"/>
    <w:rsid w:val="00B44280"/>
    <w:rsid w:val="00B44B21"/>
    <w:rsid w:val="00B44DD4"/>
    <w:rsid w:val="00B4604D"/>
    <w:rsid w:val="00B462E6"/>
    <w:rsid w:val="00B47228"/>
    <w:rsid w:val="00B4738E"/>
    <w:rsid w:val="00B47A30"/>
    <w:rsid w:val="00B47C52"/>
    <w:rsid w:val="00B50237"/>
    <w:rsid w:val="00B50710"/>
    <w:rsid w:val="00B507F8"/>
    <w:rsid w:val="00B50974"/>
    <w:rsid w:val="00B512CF"/>
    <w:rsid w:val="00B518DE"/>
    <w:rsid w:val="00B51E93"/>
    <w:rsid w:val="00B52309"/>
    <w:rsid w:val="00B52369"/>
    <w:rsid w:val="00B52551"/>
    <w:rsid w:val="00B52DDD"/>
    <w:rsid w:val="00B53095"/>
    <w:rsid w:val="00B5358B"/>
    <w:rsid w:val="00B5384C"/>
    <w:rsid w:val="00B53ACC"/>
    <w:rsid w:val="00B53F56"/>
    <w:rsid w:val="00B54AB0"/>
    <w:rsid w:val="00B553BB"/>
    <w:rsid w:val="00B56BF7"/>
    <w:rsid w:val="00B56FEA"/>
    <w:rsid w:val="00B57F4A"/>
    <w:rsid w:val="00B6002F"/>
    <w:rsid w:val="00B6055E"/>
    <w:rsid w:val="00B6067D"/>
    <w:rsid w:val="00B60785"/>
    <w:rsid w:val="00B60793"/>
    <w:rsid w:val="00B60E1A"/>
    <w:rsid w:val="00B61B26"/>
    <w:rsid w:val="00B61D02"/>
    <w:rsid w:val="00B61D72"/>
    <w:rsid w:val="00B623A5"/>
    <w:rsid w:val="00B62701"/>
    <w:rsid w:val="00B62F59"/>
    <w:rsid w:val="00B63F5A"/>
    <w:rsid w:val="00B6448A"/>
    <w:rsid w:val="00B64DA0"/>
    <w:rsid w:val="00B64F32"/>
    <w:rsid w:val="00B65320"/>
    <w:rsid w:val="00B65F0D"/>
    <w:rsid w:val="00B66915"/>
    <w:rsid w:val="00B66ADB"/>
    <w:rsid w:val="00B6719D"/>
    <w:rsid w:val="00B67F31"/>
    <w:rsid w:val="00B72070"/>
    <w:rsid w:val="00B7250D"/>
    <w:rsid w:val="00B72C70"/>
    <w:rsid w:val="00B72E6C"/>
    <w:rsid w:val="00B737F2"/>
    <w:rsid w:val="00B74703"/>
    <w:rsid w:val="00B74895"/>
    <w:rsid w:val="00B753DE"/>
    <w:rsid w:val="00B75C57"/>
    <w:rsid w:val="00B762EE"/>
    <w:rsid w:val="00B76704"/>
    <w:rsid w:val="00B77004"/>
    <w:rsid w:val="00B7700C"/>
    <w:rsid w:val="00B773C5"/>
    <w:rsid w:val="00B77ADF"/>
    <w:rsid w:val="00B80878"/>
    <w:rsid w:val="00B80A8C"/>
    <w:rsid w:val="00B816AA"/>
    <w:rsid w:val="00B81792"/>
    <w:rsid w:val="00B821CD"/>
    <w:rsid w:val="00B829B5"/>
    <w:rsid w:val="00B841B5"/>
    <w:rsid w:val="00B84C41"/>
    <w:rsid w:val="00B8531A"/>
    <w:rsid w:val="00B85F19"/>
    <w:rsid w:val="00B86B62"/>
    <w:rsid w:val="00B87273"/>
    <w:rsid w:val="00B8756B"/>
    <w:rsid w:val="00B87DC4"/>
    <w:rsid w:val="00B9016F"/>
    <w:rsid w:val="00B91490"/>
    <w:rsid w:val="00B91D5E"/>
    <w:rsid w:val="00B91FFA"/>
    <w:rsid w:val="00B92561"/>
    <w:rsid w:val="00B92A57"/>
    <w:rsid w:val="00B92B6B"/>
    <w:rsid w:val="00B92C1F"/>
    <w:rsid w:val="00B9395E"/>
    <w:rsid w:val="00B94862"/>
    <w:rsid w:val="00B94DDE"/>
    <w:rsid w:val="00B94ED0"/>
    <w:rsid w:val="00B95E7C"/>
    <w:rsid w:val="00B96655"/>
    <w:rsid w:val="00B97226"/>
    <w:rsid w:val="00B97BCE"/>
    <w:rsid w:val="00B97C45"/>
    <w:rsid w:val="00BA1D3A"/>
    <w:rsid w:val="00BA1E40"/>
    <w:rsid w:val="00BA201B"/>
    <w:rsid w:val="00BA22E1"/>
    <w:rsid w:val="00BA2677"/>
    <w:rsid w:val="00BA2C84"/>
    <w:rsid w:val="00BA2E59"/>
    <w:rsid w:val="00BA34FF"/>
    <w:rsid w:val="00BA3A41"/>
    <w:rsid w:val="00BA3B80"/>
    <w:rsid w:val="00BA3C5A"/>
    <w:rsid w:val="00BA4588"/>
    <w:rsid w:val="00BA4B3D"/>
    <w:rsid w:val="00BA4C77"/>
    <w:rsid w:val="00BA4D9E"/>
    <w:rsid w:val="00BA5956"/>
    <w:rsid w:val="00BA5A48"/>
    <w:rsid w:val="00BA6179"/>
    <w:rsid w:val="00BA7CE3"/>
    <w:rsid w:val="00BB02E1"/>
    <w:rsid w:val="00BB0A57"/>
    <w:rsid w:val="00BB102D"/>
    <w:rsid w:val="00BB225D"/>
    <w:rsid w:val="00BB24E1"/>
    <w:rsid w:val="00BB25E6"/>
    <w:rsid w:val="00BB2CDA"/>
    <w:rsid w:val="00BB3387"/>
    <w:rsid w:val="00BB37C3"/>
    <w:rsid w:val="00BB4DB4"/>
    <w:rsid w:val="00BB5B23"/>
    <w:rsid w:val="00BB5F94"/>
    <w:rsid w:val="00BB6161"/>
    <w:rsid w:val="00BB6741"/>
    <w:rsid w:val="00BB6C36"/>
    <w:rsid w:val="00BB7063"/>
    <w:rsid w:val="00BB74C0"/>
    <w:rsid w:val="00BB7776"/>
    <w:rsid w:val="00BB7810"/>
    <w:rsid w:val="00BC0347"/>
    <w:rsid w:val="00BC05E4"/>
    <w:rsid w:val="00BC0822"/>
    <w:rsid w:val="00BC0A4C"/>
    <w:rsid w:val="00BC1870"/>
    <w:rsid w:val="00BC27FB"/>
    <w:rsid w:val="00BC298D"/>
    <w:rsid w:val="00BC2ADC"/>
    <w:rsid w:val="00BC2E83"/>
    <w:rsid w:val="00BC307E"/>
    <w:rsid w:val="00BC3AC3"/>
    <w:rsid w:val="00BC3C51"/>
    <w:rsid w:val="00BC41EB"/>
    <w:rsid w:val="00BC5633"/>
    <w:rsid w:val="00BC6518"/>
    <w:rsid w:val="00BC6B8D"/>
    <w:rsid w:val="00BC6EDE"/>
    <w:rsid w:val="00BC70E1"/>
    <w:rsid w:val="00BC70E5"/>
    <w:rsid w:val="00BC7AC0"/>
    <w:rsid w:val="00BC7D2A"/>
    <w:rsid w:val="00BC7DE3"/>
    <w:rsid w:val="00BD07E7"/>
    <w:rsid w:val="00BD0885"/>
    <w:rsid w:val="00BD0A12"/>
    <w:rsid w:val="00BD1241"/>
    <w:rsid w:val="00BD284C"/>
    <w:rsid w:val="00BD2F64"/>
    <w:rsid w:val="00BD2FE7"/>
    <w:rsid w:val="00BD3165"/>
    <w:rsid w:val="00BD3711"/>
    <w:rsid w:val="00BD3DE4"/>
    <w:rsid w:val="00BD458A"/>
    <w:rsid w:val="00BD4D8A"/>
    <w:rsid w:val="00BD53A5"/>
    <w:rsid w:val="00BD6135"/>
    <w:rsid w:val="00BD614B"/>
    <w:rsid w:val="00BD698B"/>
    <w:rsid w:val="00BD7D8F"/>
    <w:rsid w:val="00BE02F3"/>
    <w:rsid w:val="00BE0412"/>
    <w:rsid w:val="00BE051C"/>
    <w:rsid w:val="00BE08C2"/>
    <w:rsid w:val="00BE11F2"/>
    <w:rsid w:val="00BE1D80"/>
    <w:rsid w:val="00BE1E4F"/>
    <w:rsid w:val="00BE25F6"/>
    <w:rsid w:val="00BE331A"/>
    <w:rsid w:val="00BE35AA"/>
    <w:rsid w:val="00BE364D"/>
    <w:rsid w:val="00BE3F98"/>
    <w:rsid w:val="00BE410F"/>
    <w:rsid w:val="00BE45E9"/>
    <w:rsid w:val="00BE4779"/>
    <w:rsid w:val="00BE5593"/>
    <w:rsid w:val="00BE5601"/>
    <w:rsid w:val="00BE574F"/>
    <w:rsid w:val="00BE5B1C"/>
    <w:rsid w:val="00BE5B97"/>
    <w:rsid w:val="00BE6B60"/>
    <w:rsid w:val="00BE7391"/>
    <w:rsid w:val="00BE783C"/>
    <w:rsid w:val="00BE7ACA"/>
    <w:rsid w:val="00BF1853"/>
    <w:rsid w:val="00BF2360"/>
    <w:rsid w:val="00BF2508"/>
    <w:rsid w:val="00BF3B5D"/>
    <w:rsid w:val="00BF3E7F"/>
    <w:rsid w:val="00BF4D45"/>
    <w:rsid w:val="00BF4E54"/>
    <w:rsid w:val="00BF52B7"/>
    <w:rsid w:val="00BF5386"/>
    <w:rsid w:val="00BF5652"/>
    <w:rsid w:val="00BF62A7"/>
    <w:rsid w:val="00BF65D5"/>
    <w:rsid w:val="00BF6B98"/>
    <w:rsid w:val="00BF6D72"/>
    <w:rsid w:val="00BF72C5"/>
    <w:rsid w:val="00BF7E2E"/>
    <w:rsid w:val="00C000C5"/>
    <w:rsid w:val="00C00885"/>
    <w:rsid w:val="00C0094A"/>
    <w:rsid w:val="00C00AAF"/>
    <w:rsid w:val="00C00B8E"/>
    <w:rsid w:val="00C01746"/>
    <w:rsid w:val="00C0250E"/>
    <w:rsid w:val="00C02764"/>
    <w:rsid w:val="00C028B6"/>
    <w:rsid w:val="00C02CFF"/>
    <w:rsid w:val="00C02D55"/>
    <w:rsid w:val="00C030ED"/>
    <w:rsid w:val="00C03363"/>
    <w:rsid w:val="00C0399C"/>
    <w:rsid w:val="00C04057"/>
    <w:rsid w:val="00C04404"/>
    <w:rsid w:val="00C04414"/>
    <w:rsid w:val="00C04FD3"/>
    <w:rsid w:val="00C0624D"/>
    <w:rsid w:val="00C06721"/>
    <w:rsid w:val="00C0686A"/>
    <w:rsid w:val="00C06CC5"/>
    <w:rsid w:val="00C06E44"/>
    <w:rsid w:val="00C070C1"/>
    <w:rsid w:val="00C0740B"/>
    <w:rsid w:val="00C076C0"/>
    <w:rsid w:val="00C1004E"/>
    <w:rsid w:val="00C1133E"/>
    <w:rsid w:val="00C1315B"/>
    <w:rsid w:val="00C133B1"/>
    <w:rsid w:val="00C1356C"/>
    <w:rsid w:val="00C13921"/>
    <w:rsid w:val="00C13C5B"/>
    <w:rsid w:val="00C13E45"/>
    <w:rsid w:val="00C15427"/>
    <w:rsid w:val="00C15493"/>
    <w:rsid w:val="00C15FC5"/>
    <w:rsid w:val="00C1603D"/>
    <w:rsid w:val="00C16658"/>
    <w:rsid w:val="00C16CDD"/>
    <w:rsid w:val="00C17171"/>
    <w:rsid w:val="00C177A7"/>
    <w:rsid w:val="00C17A72"/>
    <w:rsid w:val="00C17BCB"/>
    <w:rsid w:val="00C17C18"/>
    <w:rsid w:val="00C214F0"/>
    <w:rsid w:val="00C21AB7"/>
    <w:rsid w:val="00C21F3A"/>
    <w:rsid w:val="00C21FA2"/>
    <w:rsid w:val="00C222A2"/>
    <w:rsid w:val="00C2250E"/>
    <w:rsid w:val="00C22F04"/>
    <w:rsid w:val="00C2301A"/>
    <w:rsid w:val="00C23251"/>
    <w:rsid w:val="00C2372E"/>
    <w:rsid w:val="00C23EBF"/>
    <w:rsid w:val="00C244E4"/>
    <w:rsid w:val="00C24EF4"/>
    <w:rsid w:val="00C24F79"/>
    <w:rsid w:val="00C256FE"/>
    <w:rsid w:val="00C259D9"/>
    <w:rsid w:val="00C2645C"/>
    <w:rsid w:val="00C26C19"/>
    <w:rsid w:val="00C2757E"/>
    <w:rsid w:val="00C2782D"/>
    <w:rsid w:val="00C27B68"/>
    <w:rsid w:val="00C27C26"/>
    <w:rsid w:val="00C3011B"/>
    <w:rsid w:val="00C302C3"/>
    <w:rsid w:val="00C303C2"/>
    <w:rsid w:val="00C30448"/>
    <w:rsid w:val="00C3104D"/>
    <w:rsid w:val="00C314AA"/>
    <w:rsid w:val="00C326F5"/>
    <w:rsid w:val="00C32ABB"/>
    <w:rsid w:val="00C33AC1"/>
    <w:rsid w:val="00C351CD"/>
    <w:rsid w:val="00C35520"/>
    <w:rsid w:val="00C35BB0"/>
    <w:rsid w:val="00C35CA1"/>
    <w:rsid w:val="00C35E9B"/>
    <w:rsid w:val="00C36515"/>
    <w:rsid w:val="00C36716"/>
    <w:rsid w:val="00C36A14"/>
    <w:rsid w:val="00C36FD9"/>
    <w:rsid w:val="00C37772"/>
    <w:rsid w:val="00C37809"/>
    <w:rsid w:val="00C378C9"/>
    <w:rsid w:val="00C37F69"/>
    <w:rsid w:val="00C40830"/>
    <w:rsid w:val="00C41449"/>
    <w:rsid w:val="00C41F28"/>
    <w:rsid w:val="00C420DE"/>
    <w:rsid w:val="00C422C0"/>
    <w:rsid w:val="00C436E4"/>
    <w:rsid w:val="00C4399A"/>
    <w:rsid w:val="00C43F03"/>
    <w:rsid w:val="00C44295"/>
    <w:rsid w:val="00C468FE"/>
    <w:rsid w:val="00C46B2B"/>
    <w:rsid w:val="00C4702C"/>
    <w:rsid w:val="00C47635"/>
    <w:rsid w:val="00C4765E"/>
    <w:rsid w:val="00C5037A"/>
    <w:rsid w:val="00C50CAA"/>
    <w:rsid w:val="00C50E94"/>
    <w:rsid w:val="00C50FF7"/>
    <w:rsid w:val="00C51A46"/>
    <w:rsid w:val="00C52925"/>
    <w:rsid w:val="00C52BDC"/>
    <w:rsid w:val="00C52DDE"/>
    <w:rsid w:val="00C531D3"/>
    <w:rsid w:val="00C5321C"/>
    <w:rsid w:val="00C537F2"/>
    <w:rsid w:val="00C53A36"/>
    <w:rsid w:val="00C540AC"/>
    <w:rsid w:val="00C545C4"/>
    <w:rsid w:val="00C548B7"/>
    <w:rsid w:val="00C548E6"/>
    <w:rsid w:val="00C54BCF"/>
    <w:rsid w:val="00C5502F"/>
    <w:rsid w:val="00C55811"/>
    <w:rsid w:val="00C55C72"/>
    <w:rsid w:val="00C560C9"/>
    <w:rsid w:val="00C56D57"/>
    <w:rsid w:val="00C579A3"/>
    <w:rsid w:val="00C6019D"/>
    <w:rsid w:val="00C60415"/>
    <w:rsid w:val="00C60698"/>
    <w:rsid w:val="00C60C29"/>
    <w:rsid w:val="00C60E51"/>
    <w:rsid w:val="00C61DBF"/>
    <w:rsid w:val="00C62136"/>
    <w:rsid w:val="00C62C6E"/>
    <w:rsid w:val="00C634B2"/>
    <w:rsid w:val="00C63617"/>
    <w:rsid w:val="00C636E1"/>
    <w:rsid w:val="00C6371B"/>
    <w:rsid w:val="00C64044"/>
    <w:rsid w:val="00C64385"/>
    <w:rsid w:val="00C643A2"/>
    <w:rsid w:val="00C64477"/>
    <w:rsid w:val="00C6463B"/>
    <w:rsid w:val="00C64C87"/>
    <w:rsid w:val="00C65426"/>
    <w:rsid w:val="00C65453"/>
    <w:rsid w:val="00C67273"/>
    <w:rsid w:val="00C67301"/>
    <w:rsid w:val="00C706F8"/>
    <w:rsid w:val="00C71506"/>
    <w:rsid w:val="00C720D4"/>
    <w:rsid w:val="00C722D0"/>
    <w:rsid w:val="00C72818"/>
    <w:rsid w:val="00C73BD1"/>
    <w:rsid w:val="00C73E04"/>
    <w:rsid w:val="00C73E6C"/>
    <w:rsid w:val="00C73EC6"/>
    <w:rsid w:val="00C74126"/>
    <w:rsid w:val="00C74B52"/>
    <w:rsid w:val="00C74D8A"/>
    <w:rsid w:val="00C7613A"/>
    <w:rsid w:val="00C7642A"/>
    <w:rsid w:val="00C76B4A"/>
    <w:rsid w:val="00C802A1"/>
    <w:rsid w:val="00C80979"/>
    <w:rsid w:val="00C83030"/>
    <w:rsid w:val="00C83791"/>
    <w:rsid w:val="00C84344"/>
    <w:rsid w:val="00C84745"/>
    <w:rsid w:val="00C84857"/>
    <w:rsid w:val="00C848E5"/>
    <w:rsid w:val="00C848F2"/>
    <w:rsid w:val="00C84907"/>
    <w:rsid w:val="00C84BE5"/>
    <w:rsid w:val="00C8507A"/>
    <w:rsid w:val="00C85322"/>
    <w:rsid w:val="00C8629F"/>
    <w:rsid w:val="00C87B38"/>
    <w:rsid w:val="00C90215"/>
    <w:rsid w:val="00C90578"/>
    <w:rsid w:val="00C90FCF"/>
    <w:rsid w:val="00C9153C"/>
    <w:rsid w:val="00C92A06"/>
    <w:rsid w:val="00C9321B"/>
    <w:rsid w:val="00C9322E"/>
    <w:rsid w:val="00C93354"/>
    <w:rsid w:val="00C93C8B"/>
    <w:rsid w:val="00C95330"/>
    <w:rsid w:val="00C973D6"/>
    <w:rsid w:val="00C977AF"/>
    <w:rsid w:val="00C97817"/>
    <w:rsid w:val="00CA039E"/>
    <w:rsid w:val="00CA06EF"/>
    <w:rsid w:val="00CA0E37"/>
    <w:rsid w:val="00CA1429"/>
    <w:rsid w:val="00CA1CAD"/>
    <w:rsid w:val="00CA22C9"/>
    <w:rsid w:val="00CA2ED5"/>
    <w:rsid w:val="00CA35F7"/>
    <w:rsid w:val="00CA36AE"/>
    <w:rsid w:val="00CA463D"/>
    <w:rsid w:val="00CA4ACF"/>
    <w:rsid w:val="00CA686D"/>
    <w:rsid w:val="00CA7C2F"/>
    <w:rsid w:val="00CB0488"/>
    <w:rsid w:val="00CB0949"/>
    <w:rsid w:val="00CB09A6"/>
    <w:rsid w:val="00CB0BBB"/>
    <w:rsid w:val="00CB1209"/>
    <w:rsid w:val="00CB154E"/>
    <w:rsid w:val="00CB2052"/>
    <w:rsid w:val="00CB250B"/>
    <w:rsid w:val="00CB2747"/>
    <w:rsid w:val="00CB2A36"/>
    <w:rsid w:val="00CB3072"/>
    <w:rsid w:val="00CB394E"/>
    <w:rsid w:val="00CB3956"/>
    <w:rsid w:val="00CB4206"/>
    <w:rsid w:val="00CB4C8B"/>
    <w:rsid w:val="00CB5606"/>
    <w:rsid w:val="00CB5B2F"/>
    <w:rsid w:val="00CB75BB"/>
    <w:rsid w:val="00CC03B8"/>
    <w:rsid w:val="00CC0435"/>
    <w:rsid w:val="00CC0491"/>
    <w:rsid w:val="00CC06C2"/>
    <w:rsid w:val="00CC1D0B"/>
    <w:rsid w:val="00CC2A0C"/>
    <w:rsid w:val="00CC2B69"/>
    <w:rsid w:val="00CC3BD2"/>
    <w:rsid w:val="00CC4196"/>
    <w:rsid w:val="00CC44CE"/>
    <w:rsid w:val="00CC47A4"/>
    <w:rsid w:val="00CC4CAB"/>
    <w:rsid w:val="00CC50C9"/>
    <w:rsid w:val="00CC569B"/>
    <w:rsid w:val="00CC628F"/>
    <w:rsid w:val="00CC6B3B"/>
    <w:rsid w:val="00CC746A"/>
    <w:rsid w:val="00CC761A"/>
    <w:rsid w:val="00CC7A15"/>
    <w:rsid w:val="00CD00BB"/>
    <w:rsid w:val="00CD1A2D"/>
    <w:rsid w:val="00CD1E4A"/>
    <w:rsid w:val="00CD2CC0"/>
    <w:rsid w:val="00CD3801"/>
    <w:rsid w:val="00CD388A"/>
    <w:rsid w:val="00CD3936"/>
    <w:rsid w:val="00CD3A78"/>
    <w:rsid w:val="00CD3C64"/>
    <w:rsid w:val="00CD4534"/>
    <w:rsid w:val="00CD4F88"/>
    <w:rsid w:val="00CD64BE"/>
    <w:rsid w:val="00CD69DD"/>
    <w:rsid w:val="00CD6D13"/>
    <w:rsid w:val="00CD6D17"/>
    <w:rsid w:val="00CD753E"/>
    <w:rsid w:val="00CD76DA"/>
    <w:rsid w:val="00CD7D46"/>
    <w:rsid w:val="00CD7FF0"/>
    <w:rsid w:val="00CE003D"/>
    <w:rsid w:val="00CE0060"/>
    <w:rsid w:val="00CE03B5"/>
    <w:rsid w:val="00CE0862"/>
    <w:rsid w:val="00CE0F65"/>
    <w:rsid w:val="00CE13EE"/>
    <w:rsid w:val="00CE1819"/>
    <w:rsid w:val="00CE1F24"/>
    <w:rsid w:val="00CE21CE"/>
    <w:rsid w:val="00CE2CDC"/>
    <w:rsid w:val="00CE31AF"/>
    <w:rsid w:val="00CE38C1"/>
    <w:rsid w:val="00CE406C"/>
    <w:rsid w:val="00CE6068"/>
    <w:rsid w:val="00CE629D"/>
    <w:rsid w:val="00CE64ED"/>
    <w:rsid w:val="00CE75E2"/>
    <w:rsid w:val="00CE77CD"/>
    <w:rsid w:val="00CF0317"/>
    <w:rsid w:val="00CF0D7E"/>
    <w:rsid w:val="00CF1032"/>
    <w:rsid w:val="00CF123A"/>
    <w:rsid w:val="00CF16E9"/>
    <w:rsid w:val="00CF185D"/>
    <w:rsid w:val="00CF1BA1"/>
    <w:rsid w:val="00CF25CF"/>
    <w:rsid w:val="00CF49FA"/>
    <w:rsid w:val="00CF4BFD"/>
    <w:rsid w:val="00CF534F"/>
    <w:rsid w:val="00CF5762"/>
    <w:rsid w:val="00CF68AE"/>
    <w:rsid w:val="00CF6F80"/>
    <w:rsid w:val="00CF729E"/>
    <w:rsid w:val="00CF7B69"/>
    <w:rsid w:val="00D005E6"/>
    <w:rsid w:val="00D0131B"/>
    <w:rsid w:val="00D01B46"/>
    <w:rsid w:val="00D02DEC"/>
    <w:rsid w:val="00D04753"/>
    <w:rsid w:val="00D048EE"/>
    <w:rsid w:val="00D054CD"/>
    <w:rsid w:val="00D061C8"/>
    <w:rsid w:val="00D06C52"/>
    <w:rsid w:val="00D07038"/>
    <w:rsid w:val="00D109BB"/>
    <w:rsid w:val="00D11073"/>
    <w:rsid w:val="00D11CEF"/>
    <w:rsid w:val="00D12773"/>
    <w:rsid w:val="00D13653"/>
    <w:rsid w:val="00D13D0A"/>
    <w:rsid w:val="00D1493F"/>
    <w:rsid w:val="00D151D9"/>
    <w:rsid w:val="00D1558C"/>
    <w:rsid w:val="00D1597E"/>
    <w:rsid w:val="00D16521"/>
    <w:rsid w:val="00D16A41"/>
    <w:rsid w:val="00D16E13"/>
    <w:rsid w:val="00D16E65"/>
    <w:rsid w:val="00D17506"/>
    <w:rsid w:val="00D20266"/>
    <w:rsid w:val="00D2084C"/>
    <w:rsid w:val="00D21C69"/>
    <w:rsid w:val="00D223C3"/>
    <w:rsid w:val="00D241EE"/>
    <w:rsid w:val="00D242C7"/>
    <w:rsid w:val="00D24605"/>
    <w:rsid w:val="00D24C80"/>
    <w:rsid w:val="00D24C97"/>
    <w:rsid w:val="00D2586C"/>
    <w:rsid w:val="00D25B84"/>
    <w:rsid w:val="00D2625F"/>
    <w:rsid w:val="00D26305"/>
    <w:rsid w:val="00D27202"/>
    <w:rsid w:val="00D2758D"/>
    <w:rsid w:val="00D27876"/>
    <w:rsid w:val="00D27C22"/>
    <w:rsid w:val="00D27C4A"/>
    <w:rsid w:val="00D30140"/>
    <w:rsid w:val="00D31242"/>
    <w:rsid w:val="00D31381"/>
    <w:rsid w:val="00D31CD7"/>
    <w:rsid w:val="00D325BA"/>
    <w:rsid w:val="00D32EF8"/>
    <w:rsid w:val="00D32FC6"/>
    <w:rsid w:val="00D33318"/>
    <w:rsid w:val="00D33E6F"/>
    <w:rsid w:val="00D34057"/>
    <w:rsid w:val="00D341B7"/>
    <w:rsid w:val="00D342F0"/>
    <w:rsid w:val="00D35653"/>
    <w:rsid w:val="00D361D8"/>
    <w:rsid w:val="00D378BE"/>
    <w:rsid w:val="00D37D4C"/>
    <w:rsid w:val="00D41B4B"/>
    <w:rsid w:val="00D4233A"/>
    <w:rsid w:val="00D424E5"/>
    <w:rsid w:val="00D42D1B"/>
    <w:rsid w:val="00D42E33"/>
    <w:rsid w:val="00D4347B"/>
    <w:rsid w:val="00D44031"/>
    <w:rsid w:val="00D459BE"/>
    <w:rsid w:val="00D45E14"/>
    <w:rsid w:val="00D46112"/>
    <w:rsid w:val="00D46528"/>
    <w:rsid w:val="00D46BB5"/>
    <w:rsid w:val="00D46F7E"/>
    <w:rsid w:val="00D47534"/>
    <w:rsid w:val="00D47558"/>
    <w:rsid w:val="00D47691"/>
    <w:rsid w:val="00D47819"/>
    <w:rsid w:val="00D479AD"/>
    <w:rsid w:val="00D507E5"/>
    <w:rsid w:val="00D52644"/>
    <w:rsid w:val="00D52792"/>
    <w:rsid w:val="00D52B45"/>
    <w:rsid w:val="00D536E3"/>
    <w:rsid w:val="00D53856"/>
    <w:rsid w:val="00D546D4"/>
    <w:rsid w:val="00D547E9"/>
    <w:rsid w:val="00D55601"/>
    <w:rsid w:val="00D557DE"/>
    <w:rsid w:val="00D56371"/>
    <w:rsid w:val="00D56726"/>
    <w:rsid w:val="00D56A4E"/>
    <w:rsid w:val="00D57124"/>
    <w:rsid w:val="00D57466"/>
    <w:rsid w:val="00D5755B"/>
    <w:rsid w:val="00D57CFA"/>
    <w:rsid w:val="00D57D4F"/>
    <w:rsid w:val="00D6034E"/>
    <w:rsid w:val="00D6133A"/>
    <w:rsid w:val="00D627D5"/>
    <w:rsid w:val="00D629D3"/>
    <w:rsid w:val="00D62FE7"/>
    <w:rsid w:val="00D6358D"/>
    <w:rsid w:val="00D63C3E"/>
    <w:rsid w:val="00D64187"/>
    <w:rsid w:val="00D651AD"/>
    <w:rsid w:val="00D6592D"/>
    <w:rsid w:val="00D65E71"/>
    <w:rsid w:val="00D66A7C"/>
    <w:rsid w:val="00D66D60"/>
    <w:rsid w:val="00D67A54"/>
    <w:rsid w:val="00D701C6"/>
    <w:rsid w:val="00D707F2"/>
    <w:rsid w:val="00D71025"/>
    <w:rsid w:val="00D719F9"/>
    <w:rsid w:val="00D725EE"/>
    <w:rsid w:val="00D73993"/>
    <w:rsid w:val="00D739BA"/>
    <w:rsid w:val="00D73DE2"/>
    <w:rsid w:val="00D74045"/>
    <w:rsid w:val="00D74ED4"/>
    <w:rsid w:val="00D7523C"/>
    <w:rsid w:val="00D755CF"/>
    <w:rsid w:val="00D7568E"/>
    <w:rsid w:val="00D7625C"/>
    <w:rsid w:val="00D76325"/>
    <w:rsid w:val="00D7640A"/>
    <w:rsid w:val="00D7683E"/>
    <w:rsid w:val="00D76E88"/>
    <w:rsid w:val="00D77284"/>
    <w:rsid w:val="00D77BBD"/>
    <w:rsid w:val="00D806B2"/>
    <w:rsid w:val="00D807A5"/>
    <w:rsid w:val="00D80A33"/>
    <w:rsid w:val="00D817A0"/>
    <w:rsid w:val="00D819EF"/>
    <w:rsid w:val="00D82363"/>
    <w:rsid w:val="00D825FD"/>
    <w:rsid w:val="00D83CAE"/>
    <w:rsid w:val="00D83CF6"/>
    <w:rsid w:val="00D84411"/>
    <w:rsid w:val="00D84BA5"/>
    <w:rsid w:val="00D85502"/>
    <w:rsid w:val="00D856CC"/>
    <w:rsid w:val="00D85963"/>
    <w:rsid w:val="00D85CFA"/>
    <w:rsid w:val="00D85E75"/>
    <w:rsid w:val="00D86055"/>
    <w:rsid w:val="00D86076"/>
    <w:rsid w:val="00D8629F"/>
    <w:rsid w:val="00D86E44"/>
    <w:rsid w:val="00D87589"/>
    <w:rsid w:val="00D8795D"/>
    <w:rsid w:val="00D87CD5"/>
    <w:rsid w:val="00D90096"/>
    <w:rsid w:val="00D909B5"/>
    <w:rsid w:val="00D90FE2"/>
    <w:rsid w:val="00D92575"/>
    <w:rsid w:val="00D9287A"/>
    <w:rsid w:val="00D94A10"/>
    <w:rsid w:val="00D95973"/>
    <w:rsid w:val="00D960D4"/>
    <w:rsid w:val="00D96A7F"/>
    <w:rsid w:val="00D96E34"/>
    <w:rsid w:val="00D974D2"/>
    <w:rsid w:val="00D9780D"/>
    <w:rsid w:val="00DA12B3"/>
    <w:rsid w:val="00DA194D"/>
    <w:rsid w:val="00DA1A35"/>
    <w:rsid w:val="00DA1C0B"/>
    <w:rsid w:val="00DA2543"/>
    <w:rsid w:val="00DA485D"/>
    <w:rsid w:val="00DA49C9"/>
    <w:rsid w:val="00DA4C0E"/>
    <w:rsid w:val="00DA6490"/>
    <w:rsid w:val="00DA7220"/>
    <w:rsid w:val="00DA73C4"/>
    <w:rsid w:val="00DB2F45"/>
    <w:rsid w:val="00DB39A8"/>
    <w:rsid w:val="00DB496C"/>
    <w:rsid w:val="00DB4ED8"/>
    <w:rsid w:val="00DB4F8E"/>
    <w:rsid w:val="00DB50AB"/>
    <w:rsid w:val="00DB6015"/>
    <w:rsid w:val="00DB641D"/>
    <w:rsid w:val="00DB67BD"/>
    <w:rsid w:val="00DB6969"/>
    <w:rsid w:val="00DB6B4A"/>
    <w:rsid w:val="00DB6D51"/>
    <w:rsid w:val="00DB6E95"/>
    <w:rsid w:val="00DB71AC"/>
    <w:rsid w:val="00DB724A"/>
    <w:rsid w:val="00DB750B"/>
    <w:rsid w:val="00DB76CC"/>
    <w:rsid w:val="00DB7BD8"/>
    <w:rsid w:val="00DC2A97"/>
    <w:rsid w:val="00DC2D05"/>
    <w:rsid w:val="00DC33D3"/>
    <w:rsid w:val="00DC341D"/>
    <w:rsid w:val="00DC34D8"/>
    <w:rsid w:val="00DC386C"/>
    <w:rsid w:val="00DC4F4D"/>
    <w:rsid w:val="00DC5CDE"/>
    <w:rsid w:val="00DC63BB"/>
    <w:rsid w:val="00DC6E5E"/>
    <w:rsid w:val="00DC732D"/>
    <w:rsid w:val="00DC73EC"/>
    <w:rsid w:val="00DC7A1A"/>
    <w:rsid w:val="00DC7E67"/>
    <w:rsid w:val="00DC7F49"/>
    <w:rsid w:val="00DD038D"/>
    <w:rsid w:val="00DD1695"/>
    <w:rsid w:val="00DD234F"/>
    <w:rsid w:val="00DD2362"/>
    <w:rsid w:val="00DD2568"/>
    <w:rsid w:val="00DD2728"/>
    <w:rsid w:val="00DD4125"/>
    <w:rsid w:val="00DD425C"/>
    <w:rsid w:val="00DD4B78"/>
    <w:rsid w:val="00DD5E18"/>
    <w:rsid w:val="00DD6181"/>
    <w:rsid w:val="00DD632D"/>
    <w:rsid w:val="00DD696D"/>
    <w:rsid w:val="00DD7D62"/>
    <w:rsid w:val="00DE0850"/>
    <w:rsid w:val="00DE0A78"/>
    <w:rsid w:val="00DE143F"/>
    <w:rsid w:val="00DE161C"/>
    <w:rsid w:val="00DE1730"/>
    <w:rsid w:val="00DE200C"/>
    <w:rsid w:val="00DE2F59"/>
    <w:rsid w:val="00DE3A8E"/>
    <w:rsid w:val="00DE4078"/>
    <w:rsid w:val="00DE419A"/>
    <w:rsid w:val="00DE4953"/>
    <w:rsid w:val="00DE53BA"/>
    <w:rsid w:val="00DE5686"/>
    <w:rsid w:val="00DE71DC"/>
    <w:rsid w:val="00DE768D"/>
    <w:rsid w:val="00DE77D0"/>
    <w:rsid w:val="00DF08C4"/>
    <w:rsid w:val="00DF0A5C"/>
    <w:rsid w:val="00DF1683"/>
    <w:rsid w:val="00DF22E3"/>
    <w:rsid w:val="00DF22FC"/>
    <w:rsid w:val="00DF2F2D"/>
    <w:rsid w:val="00DF44A7"/>
    <w:rsid w:val="00DF46CC"/>
    <w:rsid w:val="00DF4A6B"/>
    <w:rsid w:val="00DF4E3B"/>
    <w:rsid w:val="00DF5C42"/>
    <w:rsid w:val="00DF605B"/>
    <w:rsid w:val="00DF60BA"/>
    <w:rsid w:val="00DF6BCA"/>
    <w:rsid w:val="00DF70AE"/>
    <w:rsid w:val="00DF71DD"/>
    <w:rsid w:val="00DF72E2"/>
    <w:rsid w:val="00DF7449"/>
    <w:rsid w:val="00DF773E"/>
    <w:rsid w:val="00DF7A41"/>
    <w:rsid w:val="00E01E69"/>
    <w:rsid w:val="00E0213A"/>
    <w:rsid w:val="00E02708"/>
    <w:rsid w:val="00E027FA"/>
    <w:rsid w:val="00E02DF4"/>
    <w:rsid w:val="00E02EDD"/>
    <w:rsid w:val="00E02F83"/>
    <w:rsid w:val="00E030C6"/>
    <w:rsid w:val="00E03714"/>
    <w:rsid w:val="00E04095"/>
    <w:rsid w:val="00E0432B"/>
    <w:rsid w:val="00E043F2"/>
    <w:rsid w:val="00E04919"/>
    <w:rsid w:val="00E049FD"/>
    <w:rsid w:val="00E04C8C"/>
    <w:rsid w:val="00E04F6F"/>
    <w:rsid w:val="00E05615"/>
    <w:rsid w:val="00E05AAF"/>
    <w:rsid w:val="00E05B41"/>
    <w:rsid w:val="00E05CFC"/>
    <w:rsid w:val="00E05D3C"/>
    <w:rsid w:val="00E05F83"/>
    <w:rsid w:val="00E06A2C"/>
    <w:rsid w:val="00E07733"/>
    <w:rsid w:val="00E10371"/>
    <w:rsid w:val="00E103E7"/>
    <w:rsid w:val="00E10E9E"/>
    <w:rsid w:val="00E121D1"/>
    <w:rsid w:val="00E12961"/>
    <w:rsid w:val="00E12C1B"/>
    <w:rsid w:val="00E12CEF"/>
    <w:rsid w:val="00E138F0"/>
    <w:rsid w:val="00E1444D"/>
    <w:rsid w:val="00E1497D"/>
    <w:rsid w:val="00E1599B"/>
    <w:rsid w:val="00E16E63"/>
    <w:rsid w:val="00E17AFC"/>
    <w:rsid w:val="00E2048B"/>
    <w:rsid w:val="00E20563"/>
    <w:rsid w:val="00E20718"/>
    <w:rsid w:val="00E207F8"/>
    <w:rsid w:val="00E20F16"/>
    <w:rsid w:val="00E21138"/>
    <w:rsid w:val="00E214E2"/>
    <w:rsid w:val="00E215D0"/>
    <w:rsid w:val="00E22032"/>
    <w:rsid w:val="00E228B5"/>
    <w:rsid w:val="00E22A32"/>
    <w:rsid w:val="00E23D19"/>
    <w:rsid w:val="00E23FDA"/>
    <w:rsid w:val="00E245E6"/>
    <w:rsid w:val="00E2520B"/>
    <w:rsid w:val="00E255E6"/>
    <w:rsid w:val="00E25F9C"/>
    <w:rsid w:val="00E263DA"/>
    <w:rsid w:val="00E26895"/>
    <w:rsid w:val="00E26FD1"/>
    <w:rsid w:val="00E27A7B"/>
    <w:rsid w:val="00E30444"/>
    <w:rsid w:val="00E30A79"/>
    <w:rsid w:val="00E30F28"/>
    <w:rsid w:val="00E31109"/>
    <w:rsid w:val="00E312DB"/>
    <w:rsid w:val="00E31BAB"/>
    <w:rsid w:val="00E31E5E"/>
    <w:rsid w:val="00E32484"/>
    <w:rsid w:val="00E328C0"/>
    <w:rsid w:val="00E32AFA"/>
    <w:rsid w:val="00E33002"/>
    <w:rsid w:val="00E33E4D"/>
    <w:rsid w:val="00E3521D"/>
    <w:rsid w:val="00E35B2E"/>
    <w:rsid w:val="00E35BB0"/>
    <w:rsid w:val="00E36B88"/>
    <w:rsid w:val="00E37184"/>
    <w:rsid w:val="00E37284"/>
    <w:rsid w:val="00E403C7"/>
    <w:rsid w:val="00E4154D"/>
    <w:rsid w:val="00E41F04"/>
    <w:rsid w:val="00E42460"/>
    <w:rsid w:val="00E429D1"/>
    <w:rsid w:val="00E43787"/>
    <w:rsid w:val="00E43DEB"/>
    <w:rsid w:val="00E44260"/>
    <w:rsid w:val="00E4442A"/>
    <w:rsid w:val="00E44E37"/>
    <w:rsid w:val="00E4552E"/>
    <w:rsid w:val="00E45542"/>
    <w:rsid w:val="00E45883"/>
    <w:rsid w:val="00E46F06"/>
    <w:rsid w:val="00E471E1"/>
    <w:rsid w:val="00E47343"/>
    <w:rsid w:val="00E47742"/>
    <w:rsid w:val="00E4789F"/>
    <w:rsid w:val="00E508BD"/>
    <w:rsid w:val="00E509BA"/>
    <w:rsid w:val="00E50E55"/>
    <w:rsid w:val="00E52FA8"/>
    <w:rsid w:val="00E53009"/>
    <w:rsid w:val="00E53245"/>
    <w:rsid w:val="00E53990"/>
    <w:rsid w:val="00E54D7E"/>
    <w:rsid w:val="00E54F18"/>
    <w:rsid w:val="00E55731"/>
    <w:rsid w:val="00E55A74"/>
    <w:rsid w:val="00E5642B"/>
    <w:rsid w:val="00E56F0A"/>
    <w:rsid w:val="00E56F45"/>
    <w:rsid w:val="00E57288"/>
    <w:rsid w:val="00E6005D"/>
    <w:rsid w:val="00E604ED"/>
    <w:rsid w:val="00E6074C"/>
    <w:rsid w:val="00E60E81"/>
    <w:rsid w:val="00E60F82"/>
    <w:rsid w:val="00E61285"/>
    <w:rsid w:val="00E634B1"/>
    <w:rsid w:val="00E636C2"/>
    <w:rsid w:val="00E63972"/>
    <w:rsid w:val="00E63FA4"/>
    <w:rsid w:val="00E64480"/>
    <w:rsid w:val="00E64D13"/>
    <w:rsid w:val="00E64E6C"/>
    <w:rsid w:val="00E64F9E"/>
    <w:rsid w:val="00E65029"/>
    <w:rsid w:val="00E6689D"/>
    <w:rsid w:val="00E67B40"/>
    <w:rsid w:val="00E7057E"/>
    <w:rsid w:val="00E705BA"/>
    <w:rsid w:val="00E70A57"/>
    <w:rsid w:val="00E70A7E"/>
    <w:rsid w:val="00E70EE6"/>
    <w:rsid w:val="00E71729"/>
    <w:rsid w:val="00E71B17"/>
    <w:rsid w:val="00E72610"/>
    <w:rsid w:val="00E7261C"/>
    <w:rsid w:val="00E7272F"/>
    <w:rsid w:val="00E72A0A"/>
    <w:rsid w:val="00E72E16"/>
    <w:rsid w:val="00E73299"/>
    <w:rsid w:val="00E73CA2"/>
    <w:rsid w:val="00E73ED1"/>
    <w:rsid w:val="00E74789"/>
    <w:rsid w:val="00E748CA"/>
    <w:rsid w:val="00E74BFB"/>
    <w:rsid w:val="00E74E35"/>
    <w:rsid w:val="00E75000"/>
    <w:rsid w:val="00E75470"/>
    <w:rsid w:val="00E778E3"/>
    <w:rsid w:val="00E77926"/>
    <w:rsid w:val="00E8085E"/>
    <w:rsid w:val="00E8085F"/>
    <w:rsid w:val="00E80C00"/>
    <w:rsid w:val="00E81657"/>
    <w:rsid w:val="00E81DCB"/>
    <w:rsid w:val="00E81FB1"/>
    <w:rsid w:val="00E83206"/>
    <w:rsid w:val="00E8388E"/>
    <w:rsid w:val="00E83E8A"/>
    <w:rsid w:val="00E8474F"/>
    <w:rsid w:val="00E84F9A"/>
    <w:rsid w:val="00E8596A"/>
    <w:rsid w:val="00E85AA2"/>
    <w:rsid w:val="00E86367"/>
    <w:rsid w:val="00E8696D"/>
    <w:rsid w:val="00E86DF0"/>
    <w:rsid w:val="00E870BD"/>
    <w:rsid w:val="00E904B8"/>
    <w:rsid w:val="00E90927"/>
    <w:rsid w:val="00E90F66"/>
    <w:rsid w:val="00E914C3"/>
    <w:rsid w:val="00E9185C"/>
    <w:rsid w:val="00E918DC"/>
    <w:rsid w:val="00E9206A"/>
    <w:rsid w:val="00E9213B"/>
    <w:rsid w:val="00E92359"/>
    <w:rsid w:val="00E92D23"/>
    <w:rsid w:val="00E92D49"/>
    <w:rsid w:val="00E936DD"/>
    <w:rsid w:val="00E942CF"/>
    <w:rsid w:val="00E9449E"/>
    <w:rsid w:val="00E94AC7"/>
    <w:rsid w:val="00E94BB2"/>
    <w:rsid w:val="00E94EB7"/>
    <w:rsid w:val="00E94F2B"/>
    <w:rsid w:val="00E950D8"/>
    <w:rsid w:val="00E9622A"/>
    <w:rsid w:val="00E96531"/>
    <w:rsid w:val="00E96A64"/>
    <w:rsid w:val="00E96C4F"/>
    <w:rsid w:val="00E97633"/>
    <w:rsid w:val="00EA0477"/>
    <w:rsid w:val="00EA0A23"/>
    <w:rsid w:val="00EA0B41"/>
    <w:rsid w:val="00EA20CE"/>
    <w:rsid w:val="00EA21E4"/>
    <w:rsid w:val="00EA24CC"/>
    <w:rsid w:val="00EA2DBB"/>
    <w:rsid w:val="00EA313E"/>
    <w:rsid w:val="00EA4F0D"/>
    <w:rsid w:val="00EA5207"/>
    <w:rsid w:val="00EA5466"/>
    <w:rsid w:val="00EA5CE0"/>
    <w:rsid w:val="00EA5CF4"/>
    <w:rsid w:val="00EA6140"/>
    <w:rsid w:val="00EA6A09"/>
    <w:rsid w:val="00EA6E08"/>
    <w:rsid w:val="00EA76D1"/>
    <w:rsid w:val="00EA77DC"/>
    <w:rsid w:val="00EA7A14"/>
    <w:rsid w:val="00EB07BC"/>
    <w:rsid w:val="00EB1168"/>
    <w:rsid w:val="00EB12BC"/>
    <w:rsid w:val="00EB1530"/>
    <w:rsid w:val="00EB154E"/>
    <w:rsid w:val="00EB1D42"/>
    <w:rsid w:val="00EB305E"/>
    <w:rsid w:val="00EB31C7"/>
    <w:rsid w:val="00EB3534"/>
    <w:rsid w:val="00EB604B"/>
    <w:rsid w:val="00EB6077"/>
    <w:rsid w:val="00EB7724"/>
    <w:rsid w:val="00EB7912"/>
    <w:rsid w:val="00EB7F16"/>
    <w:rsid w:val="00EC10C7"/>
    <w:rsid w:val="00EC1A95"/>
    <w:rsid w:val="00EC22E5"/>
    <w:rsid w:val="00EC268B"/>
    <w:rsid w:val="00EC2815"/>
    <w:rsid w:val="00EC371E"/>
    <w:rsid w:val="00EC386C"/>
    <w:rsid w:val="00EC446B"/>
    <w:rsid w:val="00EC4695"/>
    <w:rsid w:val="00EC4C03"/>
    <w:rsid w:val="00EC5DF0"/>
    <w:rsid w:val="00EC6035"/>
    <w:rsid w:val="00EC6203"/>
    <w:rsid w:val="00EC67DF"/>
    <w:rsid w:val="00EC6E26"/>
    <w:rsid w:val="00EC70CB"/>
    <w:rsid w:val="00ED053D"/>
    <w:rsid w:val="00ED0560"/>
    <w:rsid w:val="00ED05FA"/>
    <w:rsid w:val="00ED0B2A"/>
    <w:rsid w:val="00ED1202"/>
    <w:rsid w:val="00ED1862"/>
    <w:rsid w:val="00ED22A5"/>
    <w:rsid w:val="00ED2A01"/>
    <w:rsid w:val="00ED2B94"/>
    <w:rsid w:val="00ED2C30"/>
    <w:rsid w:val="00ED2E35"/>
    <w:rsid w:val="00ED391E"/>
    <w:rsid w:val="00ED4E9A"/>
    <w:rsid w:val="00ED4F25"/>
    <w:rsid w:val="00ED5495"/>
    <w:rsid w:val="00ED5DC5"/>
    <w:rsid w:val="00ED656F"/>
    <w:rsid w:val="00ED67A6"/>
    <w:rsid w:val="00ED70A4"/>
    <w:rsid w:val="00EE04A0"/>
    <w:rsid w:val="00EE07F6"/>
    <w:rsid w:val="00EE0BF6"/>
    <w:rsid w:val="00EE13FC"/>
    <w:rsid w:val="00EE148C"/>
    <w:rsid w:val="00EE1ABC"/>
    <w:rsid w:val="00EE1E75"/>
    <w:rsid w:val="00EE39C0"/>
    <w:rsid w:val="00EE472D"/>
    <w:rsid w:val="00EE5301"/>
    <w:rsid w:val="00EE5403"/>
    <w:rsid w:val="00EE5DC8"/>
    <w:rsid w:val="00EE5E76"/>
    <w:rsid w:val="00EE66C5"/>
    <w:rsid w:val="00EE66D2"/>
    <w:rsid w:val="00EE6781"/>
    <w:rsid w:val="00EE7C96"/>
    <w:rsid w:val="00EE7D32"/>
    <w:rsid w:val="00EF0000"/>
    <w:rsid w:val="00EF0708"/>
    <w:rsid w:val="00EF09C9"/>
    <w:rsid w:val="00EF0C2B"/>
    <w:rsid w:val="00EF1A02"/>
    <w:rsid w:val="00EF1E3C"/>
    <w:rsid w:val="00EF26CD"/>
    <w:rsid w:val="00EF31DB"/>
    <w:rsid w:val="00EF430B"/>
    <w:rsid w:val="00EF460E"/>
    <w:rsid w:val="00EF5108"/>
    <w:rsid w:val="00EF54DB"/>
    <w:rsid w:val="00EF5558"/>
    <w:rsid w:val="00EF6A6B"/>
    <w:rsid w:val="00EF6BC7"/>
    <w:rsid w:val="00EF6BE1"/>
    <w:rsid w:val="00EF7367"/>
    <w:rsid w:val="00EF76B3"/>
    <w:rsid w:val="00EF7C2F"/>
    <w:rsid w:val="00EF7C88"/>
    <w:rsid w:val="00F0026D"/>
    <w:rsid w:val="00F00ACA"/>
    <w:rsid w:val="00F00D7B"/>
    <w:rsid w:val="00F01390"/>
    <w:rsid w:val="00F015E4"/>
    <w:rsid w:val="00F01FED"/>
    <w:rsid w:val="00F02A1F"/>
    <w:rsid w:val="00F03336"/>
    <w:rsid w:val="00F03402"/>
    <w:rsid w:val="00F03AAB"/>
    <w:rsid w:val="00F04739"/>
    <w:rsid w:val="00F05461"/>
    <w:rsid w:val="00F05981"/>
    <w:rsid w:val="00F06199"/>
    <w:rsid w:val="00F06FBE"/>
    <w:rsid w:val="00F07029"/>
    <w:rsid w:val="00F071AB"/>
    <w:rsid w:val="00F07406"/>
    <w:rsid w:val="00F075B3"/>
    <w:rsid w:val="00F07D0A"/>
    <w:rsid w:val="00F10136"/>
    <w:rsid w:val="00F103D4"/>
    <w:rsid w:val="00F10800"/>
    <w:rsid w:val="00F10AFF"/>
    <w:rsid w:val="00F10B79"/>
    <w:rsid w:val="00F11E1F"/>
    <w:rsid w:val="00F12B20"/>
    <w:rsid w:val="00F1325D"/>
    <w:rsid w:val="00F1418D"/>
    <w:rsid w:val="00F14619"/>
    <w:rsid w:val="00F14812"/>
    <w:rsid w:val="00F14B59"/>
    <w:rsid w:val="00F14BA2"/>
    <w:rsid w:val="00F14F99"/>
    <w:rsid w:val="00F15429"/>
    <w:rsid w:val="00F15C94"/>
    <w:rsid w:val="00F15D30"/>
    <w:rsid w:val="00F15F4A"/>
    <w:rsid w:val="00F1643E"/>
    <w:rsid w:val="00F167BA"/>
    <w:rsid w:val="00F16C91"/>
    <w:rsid w:val="00F16F01"/>
    <w:rsid w:val="00F16F40"/>
    <w:rsid w:val="00F170F9"/>
    <w:rsid w:val="00F17240"/>
    <w:rsid w:val="00F20D9C"/>
    <w:rsid w:val="00F20E5F"/>
    <w:rsid w:val="00F217F2"/>
    <w:rsid w:val="00F22A0C"/>
    <w:rsid w:val="00F22FC9"/>
    <w:rsid w:val="00F23036"/>
    <w:rsid w:val="00F236A2"/>
    <w:rsid w:val="00F24109"/>
    <w:rsid w:val="00F2549B"/>
    <w:rsid w:val="00F25BC0"/>
    <w:rsid w:val="00F25BC1"/>
    <w:rsid w:val="00F25E12"/>
    <w:rsid w:val="00F266A1"/>
    <w:rsid w:val="00F26AC8"/>
    <w:rsid w:val="00F26E41"/>
    <w:rsid w:val="00F26F02"/>
    <w:rsid w:val="00F2743D"/>
    <w:rsid w:val="00F27DC1"/>
    <w:rsid w:val="00F30B92"/>
    <w:rsid w:val="00F31C44"/>
    <w:rsid w:val="00F31FA7"/>
    <w:rsid w:val="00F3204A"/>
    <w:rsid w:val="00F321A3"/>
    <w:rsid w:val="00F32657"/>
    <w:rsid w:val="00F329BA"/>
    <w:rsid w:val="00F333BA"/>
    <w:rsid w:val="00F3378E"/>
    <w:rsid w:val="00F343BB"/>
    <w:rsid w:val="00F346DC"/>
    <w:rsid w:val="00F34C88"/>
    <w:rsid w:val="00F34F15"/>
    <w:rsid w:val="00F35650"/>
    <w:rsid w:val="00F3601E"/>
    <w:rsid w:val="00F37727"/>
    <w:rsid w:val="00F402F1"/>
    <w:rsid w:val="00F406A0"/>
    <w:rsid w:val="00F406CF"/>
    <w:rsid w:val="00F40903"/>
    <w:rsid w:val="00F40AEA"/>
    <w:rsid w:val="00F40C3A"/>
    <w:rsid w:val="00F429E2"/>
    <w:rsid w:val="00F42C9B"/>
    <w:rsid w:val="00F43162"/>
    <w:rsid w:val="00F439EF"/>
    <w:rsid w:val="00F442B0"/>
    <w:rsid w:val="00F45117"/>
    <w:rsid w:val="00F45CE7"/>
    <w:rsid w:val="00F47039"/>
    <w:rsid w:val="00F4716D"/>
    <w:rsid w:val="00F479EA"/>
    <w:rsid w:val="00F47B4D"/>
    <w:rsid w:val="00F500FC"/>
    <w:rsid w:val="00F5017D"/>
    <w:rsid w:val="00F5072E"/>
    <w:rsid w:val="00F50A4B"/>
    <w:rsid w:val="00F511A2"/>
    <w:rsid w:val="00F52C9B"/>
    <w:rsid w:val="00F54DDF"/>
    <w:rsid w:val="00F5503E"/>
    <w:rsid w:val="00F55357"/>
    <w:rsid w:val="00F56111"/>
    <w:rsid w:val="00F5651C"/>
    <w:rsid w:val="00F5677D"/>
    <w:rsid w:val="00F57193"/>
    <w:rsid w:val="00F5789D"/>
    <w:rsid w:val="00F57AC9"/>
    <w:rsid w:val="00F57CE3"/>
    <w:rsid w:val="00F57D93"/>
    <w:rsid w:val="00F60333"/>
    <w:rsid w:val="00F60B37"/>
    <w:rsid w:val="00F616D7"/>
    <w:rsid w:val="00F62458"/>
    <w:rsid w:val="00F62703"/>
    <w:rsid w:val="00F62B87"/>
    <w:rsid w:val="00F62EB9"/>
    <w:rsid w:val="00F63378"/>
    <w:rsid w:val="00F63553"/>
    <w:rsid w:val="00F6356D"/>
    <w:rsid w:val="00F6460D"/>
    <w:rsid w:val="00F65580"/>
    <w:rsid w:val="00F6558D"/>
    <w:rsid w:val="00F66373"/>
    <w:rsid w:val="00F66B75"/>
    <w:rsid w:val="00F67F5B"/>
    <w:rsid w:val="00F70B99"/>
    <w:rsid w:val="00F70F8A"/>
    <w:rsid w:val="00F71C7D"/>
    <w:rsid w:val="00F71CB6"/>
    <w:rsid w:val="00F72D88"/>
    <w:rsid w:val="00F7347D"/>
    <w:rsid w:val="00F73D06"/>
    <w:rsid w:val="00F742B5"/>
    <w:rsid w:val="00F7436D"/>
    <w:rsid w:val="00F74E72"/>
    <w:rsid w:val="00F74F44"/>
    <w:rsid w:val="00F75116"/>
    <w:rsid w:val="00F75136"/>
    <w:rsid w:val="00F7556C"/>
    <w:rsid w:val="00F75C76"/>
    <w:rsid w:val="00F75CA7"/>
    <w:rsid w:val="00F76A63"/>
    <w:rsid w:val="00F77535"/>
    <w:rsid w:val="00F77590"/>
    <w:rsid w:val="00F80E89"/>
    <w:rsid w:val="00F8140A"/>
    <w:rsid w:val="00F824B6"/>
    <w:rsid w:val="00F828A2"/>
    <w:rsid w:val="00F8332B"/>
    <w:rsid w:val="00F8377F"/>
    <w:rsid w:val="00F83B49"/>
    <w:rsid w:val="00F83C5D"/>
    <w:rsid w:val="00F858D9"/>
    <w:rsid w:val="00F862C8"/>
    <w:rsid w:val="00F866FD"/>
    <w:rsid w:val="00F87581"/>
    <w:rsid w:val="00F90AA5"/>
    <w:rsid w:val="00F916C3"/>
    <w:rsid w:val="00F91D9A"/>
    <w:rsid w:val="00F93C79"/>
    <w:rsid w:val="00F93EAF"/>
    <w:rsid w:val="00F94604"/>
    <w:rsid w:val="00F94BC9"/>
    <w:rsid w:val="00F94F55"/>
    <w:rsid w:val="00F9539D"/>
    <w:rsid w:val="00F9556C"/>
    <w:rsid w:val="00F95F77"/>
    <w:rsid w:val="00F968BE"/>
    <w:rsid w:val="00F96C48"/>
    <w:rsid w:val="00FA0737"/>
    <w:rsid w:val="00FA083A"/>
    <w:rsid w:val="00FA1520"/>
    <w:rsid w:val="00FA1799"/>
    <w:rsid w:val="00FA1B0A"/>
    <w:rsid w:val="00FA1FA0"/>
    <w:rsid w:val="00FA2FE5"/>
    <w:rsid w:val="00FA4D66"/>
    <w:rsid w:val="00FA4F9D"/>
    <w:rsid w:val="00FA545A"/>
    <w:rsid w:val="00FA59AC"/>
    <w:rsid w:val="00FA5ACF"/>
    <w:rsid w:val="00FA5E70"/>
    <w:rsid w:val="00FA6608"/>
    <w:rsid w:val="00FA7692"/>
    <w:rsid w:val="00FA7DBD"/>
    <w:rsid w:val="00FB019E"/>
    <w:rsid w:val="00FB079C"/>
    <w:rsid w:val="00FB24BF"/>
    <w:rsid w:val="00FB2A07"/>
    <w:rsid w:val="00FB42CF"/>
    <w:rsid w:val="00FB46C1"/>
    <w:rsid w:val="00FB4881"/>
    <w:rsid w:val="00FB56F6"/>
    <w:rsid w:val="00FB71D9"/>
    <w:rsid w:val="00FC010E"/>
    <w:rsid w:val="00FC12B2"/>
    <w:rsid w:val="00FC161B"/>
    <w:rsid w:val="00FC1945"/>
    <w:rsid w:val="00FC2610"/>
    <w:rsid w:val="00FC3BBB"/>
    <w:rsid w:val="00FC3CE2"/>
    <w:rsid w:val="00FC3D6A"/>
    <w:rsid w:val="00FC3E14"/>
    <w:rsid w:val="00FC42FF"/>
    <w:rsid w:val="00FC47AF"/>
    <w:rsid w:val="00FC5F94"/>
    <w:rsid w:val="00FC6803"/>
    <w:rsid w:val="00FC6AF2"/>
    <w:rsid w:val="00FC6BD8"/>
    <w:rsid w:val="00FC6FC4"/>
    <w:rsid w:val="00FC70D1"/>
    <w:rsid w:val="00FC7C3E"/>
    <w:rsid w:val="00FD0032"/>
    <w:rsid w:val="00FD01A0"/>
    <w:rsid w:val="00FD0322"/>
    <w:rsid w:val="00FD0D39"/>
    <w:rsid w:val="00FD0E16"/>
    <w:rsid w:val="00FD1242"/>
    <w:rsid w:val="00FD2002"/>
    <w:rsid w:val="00FD2192"/>
    <w:rsid w:val="00FD224D"/>
    <w:rsid w:val="00FD321E"/>
    <w:rsid w:val="00FD5A2B"/>
    <w:rsid w:val="00FD67FB"/>
    <w:rsid w:val="00FD6A13"/>
    <w:rsid w:val="00FD6C50"/>
    <w:rsid w:val="00FD7037"/>
    <w:rsid w:val="00FD763B"/>
    <w:rsid w:val="00FD7B6F"/>
    <w:rsid w:val="00FD7CDF"/>
    <w:rsid w:val="00FE0219"/>
    <w:rsid w:val="00FE0ED6"/>
    <w:rsid w:val="00FE1502"/>
    <w:rsid w:val="00FE19C1"/>
    <w:rsid w:val="00FE2978"/>
    <w:rsid w:val="00FE2A34"/>
    <w:rsid w:val="00FE306C"/>
    <w:rsid w:val="00FE3070"/>
    <w:rsid w:val="00FE32E6"/>
    <w:rsid w:val="00FE37FB"/>
    <w:rsid w:val="00FE3C47"/>
    <w:rsid w:val="00FE3CCF"/>
    <w:rsid w:val="00FE444F"/>
    <w:rsid w:val="00FE5389"/>
    <w:rsid w:val="00FE6355"/>
    <w:rsid w:val="00FE64E3"/>
    <w:rsid w:val="00FE67CC"/>
    <w:rsid w:val="00FE6849"/>
    <w:rsid w:val="00FE6D74"/>
    <w:rsid w:val="00FE6FA4"/>
    <w:rsid w:val="00FF14C1"/>
    <w:rsid w:val="00FF1C04"/>
    <w:rsid w:val="00FF2F86"/>
    <w:rsid w:val="00FF3A4D"/>
    <w:rsid w:val="00FF4387"/>
    <w:rsid w:val="00FF43FC"/>
    <w:rsid w:val="00FF4B23"/>
    <w:rsid w:val="00FF57E6"/>
    <w:rsid w:val="00FF6455"/>
    <w:rsid w:val="00FF6496"/>
    <w:rsid w:val="00FF676E"/>
    <w:rsid w:val="00FF67B9"/>
    <w:rsid w:val="00FF681C"/>
    <w:rsid w:val="00FF6D90"/>
    <w:rsid w:val="00FF716A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A31EF"/>
  <w15:docId w15:val="{050F1B84-7062-479A-BD21-78A82CE7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571D5"/>
    <w:pPr>
      <w:spacing w:after="120"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542016"/>
    <w:pPr>
      <w:keepNext/>
      <w:keepLines/>
      <w:pageBreakBefore/>
      <w:numPr>
        <w:numId w:val="1"/>
      </w:numPr>
      <w:spacing w:before="240" w:after="240"/>
      <w:outlineLvl w:val="0"/>
    </w:pPr>
    <w:rPr>
      <w:rFonts w:eastAsia="Times New Roman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C0491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color w:val="000000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50461"/>
    <w:pPr>
      <w:keepNext/>
      <w:keepLines/>
      <w:numPr>
        <w:ilvl w:val="2"/>
        <w:numId w:val="1"/>
      </w:numPr>
      <w:spacing w:before="40" w:after="0"/>
      <w:outlineLvl w:val="2"/>
    </w:pPr>
    <w:rPr>
      <w:rFonts w:eastAsia="Times New Roman"/>
      <w:b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B6EFA"/>
    <w:pPr>
      <w:keepNext/>
      <w:keepLines/>
      <w:spacing w:before="40" w:after="0"/>
      <w:ind w:firstLine="0"/>
      <w:outlineLvl w:val="3"/>
    </w:pPr>
    <w:rPr>
      <w:rFonts w:eastAsia="Times New Roman"/>
      <w:b/>
      <w:iCs/>
      <w:color w:val="00000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rsid w:val="0037351C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7351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7351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7351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7351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rsid w:val="00861B60"/>
    <w:pPr>
      <w:keepLines/>
      <w:numPr>
        <w:numId w:val="2"/>
      </w:numPr>
      <w:suppressAutoHyphens/>
      <w:spacing w:before="240" w:after="240"/>
      <w:ind w:left="1066" w:hanging="357"/>
      <w:contextualSpacing/>
    </w:pPr>
  </w:style>
  <w:style w:type="character" w:customStyle="1" w:styleId="Nadpis1Char">
    <w:name w:val="Nadpis 1 Char"/>
    <w:link w:val="Nadpis1"/>
    <w:uiPriority w:val="9"/>
    <w:rsid w:val="00542016"/>
    <w:rPr>
      <w:rFonts w:ascii="Times New Roman" w:eastAsia="Times New Roman" w:hAnsi="Times New Roman" w:cs="Times New Roman"/>
      <w:b/>
      <w:sz w:val="32"/>
      <w:szCs w:val="32"/>
    </w:rPr>
  </w:style>
  <w:style w:type="paragraph" w:styleId="Popis">
    <w:name w:val="caption"/>
    <w:basedOn w:val="Normlny"/>
    <w:next w:val="Normlny"/>
    <w:uiPriority w:val="35"/>
    <w:unhideWhenUsed/>
    <w:rsid w:val="007729AE"/>
    <w:pPr>
      <w:spacing w:before="120" w:after="240" w:line="240" w:lineRule="auto"/>
      <w:ind w:firstLine="0"/>
      <w:jc w:val="center"/>
    </w:pPr>
    <w:rPr>
      <w:b/>
      <w:iCs/>
      <w:color w:val="000000"/>
      <w:sz w:val="22"/>
      <w:szCs w:val="1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D7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D730E"/>
    <w:rPr>
      <w:rFonts w:ascii="Tahoma" w:hAnsi="Tahoma" w:cs="Tahoma"/>
      <w:sz w:val="16"/>
      <w:szCs w:val="16"/>
    </w:rPr>
  </w:style>
  <w:style w:type="paragraph" w:styleId="Bibliografia">
    <w:name w:val="Bibliography"/>
    <w:basedOn w:val="Normlny"/>
    <w:next w:val="Normlny"/>
    <w:uiPriority w:val="37"/>
    <w:unhideWhenUsed/>
    <w:rsid w:val="0056624B"/>
    <w:pPr>
      <w:ind w:firstLine="0"/>
    </w:pPr>
  </w:style>
  <w:style w:type="paragraph" w:styleId="Hlavikaobsahu">
    <w:name w:val="TOC Heading"/>
    <w:basedOn w:val="Nadpis1"/>
    <w:next w:val="Normlny"/>
    <w:uiPriority w:val="39"/>
    <w:unhideWhenUsed/>
    <w:rsid w:val="00F6356D"/>
    <w:pPr>
      <w:numPr>
        <w:numId w:val="0"/>
      </w:numPr>
      <w:spacing w:before="0" w:after="120" w:line="259" w:lineRule="auto"/>
      <w:jc w:val="left"/>
      <w:outlineLvl w:val="9"/>
    </w:pPr>
    <w:rPr>
      <w:color w:val="000000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57A42"/>
    <w:pPr>
      <w:tabs>
        <w:tab w:val="left" w:pos="426"/>
        <w:tab w:val="right" w:leader="dot" w:pos="8787"/>
      </w:tabs>
      <w:spacing w:after="100" w:line="240" w:lineRule="auto"/>
      <w:ind w:firstLine="0"/>
    </w:pPr>
    <w:rPr>
      <w:b/>
      <w:noProof/>
    </w:rPr>
  </w:style>
  <w:style w:type="character" w:styleId="Jemnzvraznenie">
    <w:name w:val="Subtle Emphasis"/>
    <w:uiPriority w:val="19"/>
    <w:rsid w:val="00180BD3"/>
    <w:rPr>
      <w:i/>
      <w:iCs/>
      <w:color w:val="808080"/>
    </w:rPr>
  </w:style>
  <w:style w:type="character" w:customStyle="1" w:styleId="Nadpis2Char">
    <w:name w:val="Nadpis 2 Char"/>
    <w:link w:val="Nadpis2"/>
    <w:uiPriority w:val="9"/>
    <w:rsid w:val="00CC0491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customStyle="1" w:styleId="Nadpis3Char">
    <w:name w:val="Nadpis 3 Char"/>
    <w:link w:val="Nadpis3"/>
    <w:uiPriority w:val="9"/>
    <w:rsid w:val="0085046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Nadpis4Char">
    <w:name w:val="Nadpis 4 Char"/>
    <w:link w:val="Nadpis4"/>
    <w:uiPriority w:val="9"/>
    <w:rsid w:val="008B6EFA"/>
    <w:rPr>
      <w:rFonts w:ascii="Times New Roman" w:eastAsia="Times New Roman" w:hAnsi="Times New Roman" w:cs="Times New Roman"/>
      <w:b/>
      <w:iCs/>
      <w:color w:val="000000"/>
      <w:sz w:val="24"/>
    </w:rPr>
  </w:style>
  <w:style w:type="character" w:customStyle="1" w:styleId="Nadpis5Char">
    <w:name w:val="Nadpis 5 Char"/>
    <w:link w:val="Nadpis5"/>
    <w:uiPriority w:val="9"/>
    <w:semiHidden/>
    <w:rsid w:val="0037351C"/>
    <w:rPr>
      <w:rFonts w:ascii="Calibri Light" w:eastAsia="Times New Roman" w:hAnsi="Calibri Light" w:cs="Times New Roman"/>
      <w:color w:val="2E74B5"/>
      <w:sz w:val="24"/>
    </w:rPr>
  </w:style>
  <w:style w:type="character" w:customStyle="1" w:styleId="Nadpis6Char">
    <w:name w:val="Nadpis 6 Char"/>
    <w:link w:val="Nadpis6"/>
    <w:uiPriority w:val="9"/>
    <w:semiHidden/>
    <w:rsid w:val="0037351C"/>
    <w:rPr>
      <w:rFonts w:ascii="Calibri Light" w:eastAsia="Times New Roman" w:hAnsi="Calibri Light" w:cs="Times New Roman"/>
      <w:color w:val="1F4D78"/>
      <w:sz w:val="24"/>
    </w:rPr>
  </w:style>
  <w:style w:type="character" w:customStyle="1" w:styleId="Nadpis7Char">
    <w:name w:val="Nadpis 7 Char"/>
    <w:link w:val="Nadpis7"/>
    <w:uiPriority w:val="9"/>
    <w:semiHidden/>
    <w:rsid w:val="0037351C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Nadpis8Char">
    <w:name w:val="Nadpis 8 Char"/>
    <w:link w:val="Nadpis8"/>
    <w:uiPriority w:val="9"/>
    <w:semiHidden/>
    <w:rsid w:val="0037351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Nadpis9Char">
    <w:name w:val="Nadpis 9 Char"/>
    <w:link w:val="Nadpis9"/>
    <w:uiPriority w:val="9"/>
    <w:semiHidden/>
    <w:rsid w:val="0037351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Zoznamobrzkov">
    <w:name w:val="table of figures"/>
    <w:basedOn w:val="Normlny"/>
    <w:next w:val="Normlny"/>
    <w:uiPriority w:val="99"/>
    <w:unhideWhenUsed/>
    <w:rsid w:val="00C47635"/>
    <w:pPr>
      <w:spacing w:after="0"/>
      <w:ind w:firstLine="0"/>
    </w:pPr>
  </w:style>
  <w:style w:type="character" w:styleId="PouitHypertextovPrepojenie">
    <w:name w:val="FollowedHyperlink"/>
    <w:uiPriority w:val="99"/>
    <w:semiHidden/>
    <w:unhideWhenUsed/>
    <w:rsid w:val="00803F8B"/>
    <w:rPr>
      <w:color w:val="954F72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7E3B02"/>
    <w:pPr>
      <w:tabs>
        <w:tab w:val="left" w:pos="993"/>
        <w:tab w:val="left" w:pos="1276"/>
        <w:tab w:val="right" w:leader="dot" w:pos="8777"/>
      </w:tabs>
      <w:spacing w:after="100" w:line="240" w:lineRule="auto"/>
      <w:ind w:left="426" w:firstLine="0"/>
    </w:pPr>
    <w:rPr>
      <w:noProof/>
    </w:rPr>
  </w:style>
  <w:style w:type="paragraph" w:styleId="Hlavika">
    <w:name w:val="header"/>
    <w:basedOn w:val="Normlny"/>
    <w:link w:val="HlavikaChar"/>
    <w:uiPriority w:val="99"/>
    <w:unhideWhenUsed/>
    <w:rsid w:val="00B267A6"/>
    <w:pPr>
      <w:tabs>
        <w:tab w:val="center" w:pos="4394"/>
        <w:tab w:val="right" w:pos="8789"/>
      </w:tabs>
      <w:spacing w:after="0" w:line="240" w:lineRule="auto"/>
      <w:ind w:firstLine="0"/>
    </w:pPr>
  </w:style>
  <w:style w:type="character" w:customStyle="1" w:styleId="HlavikaChar">
    <w:name w:val="Hlavička Char"/>
    <w:link w:val="Hlavika"/>
    <w:uiPriority w:val="99"/>
    <w:rsid w:val="00B267A6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557A42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="Calibri" w:hAnsi="Calibri"/>
      <w:sz w:val="21"/>
      <w:szCs w:val="21"/>
      <w:lang w:eastAsia="sk-SK"/>
    </w:rPr>
  </w:style>
  <w:style w:type="character" w:customStyle="1" w:styleId="PtaChar">
    <w:name w:val="Päta Char"/>
    <w:link w:val="Pta"/>
    <w:uiPriority w:val="99"/>
    <w:rsid w:val="00557A42"/>
    <w:rPr>
      <w:sz w:val="21"/>
      <w:szCs w:val="21"/>
      <w:lang w:eastAsia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26E80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726E80"/>
    <w:rPr>
      <w:rFonts w:ascii="Times New Roman" w:hAnsi="Times New Roman"/>
      <w:sz w:val="20"/>
      <w:szCs w:val="20"/>
    </w:rPr>
  </w:style>
  <w:style w:type="character" w:styleId="Odkaznapoznmkupodiarou">
    <w:name w:val="footnote reference"/>
    <w:uiPriority w:val="99"/>
    <w:semiHidden/>
    <w:unhideWhenUsed/>
    <w:rsid w:val="00726E80"/>
    <w:rPr>
      <w:vertAlign w:val="superscript"/>
    </w:rPr>
  </w:style>
  <w:style w:type="character" w:styleId="Vrazn">
    <w:name w:val="Strong"/>
    <w:uiPriority w:val="22"/>
    <w:qFormat/>
    <w:rsid w:val="0063495A"/>
    <w:rPr>
      <w:b/>
      <w:bCs/>
    </w:rPr>
  </w:style>
  <w:style w:type="paragraph" w:styleId="Obsah3">
    <w:name w:val="toc 3"/>
    <w:basedOn w:val="Normlny"/>
    <w:next w:val="Normlny"/>
    <w:autoRedefine/>
    <w:uiPriority w:val="39"/>
    <w:unhideWhenUsed/>
    <w:rsid w:val="007E3B02"/>
    <w:pPr>
      <w:tabs>
        <w:tab w:val="left" w:pos="1701"/>
        <w:tab w:val="left" w:pos="1985"/>
        <w:tab w:val="right" w:leader="dot" w:pos="8777"/>
      </w:tabs>
      <w:spacing w:after="100" w:line="240" w:lineRule="auto"/>
      <w:ind w:left="993" w:firstLine="0"/>
    </w:pPr>
    <w:rPr>
      <w:noProof/>
    </w:rPr>
  </w:style>
  <w:style w:type="character" w:styleId="Jemnodkaz">
    <w:name w:val="Subtle Reference"/>
    <w:uiPriority w:val="31"/>
    <w:rsid w:val="00180BD3"/>
    <w:rPr>
      <w:smallCaps/>
      <w:color w:val="ED7D31"/>
      <w:u w:val="single"/>
    </w:rPr>
  </w:style>
  <w:style w:type="paragraph" w:customStyle="1" w:styleId="Skratky">
    <w:name w:val="Skratky"/>
    <w:basedOn w:val="Normlny"/>
    <w:qFormat/>
    <w:rsid w:val="00B267A6"/>
    <w:pPr>
      <w:tabs>
        <w:tab w:val="left" w:pos="1418"/>
      </w:tabs>
      <w:spacing w:line="276" w:lineRule="auto"/>
      <w:ind w:firstLine="0"/>
    </w:pPr>
  </w:style>
  <w:style w:type="paragraph" w:customStyle="1" w:styleId="Typprce">
    <w:name w:val="Typ práce"/>
    <w:basedOn w:val="NormalnyBezOdseku"/>
    <w:qFormat/>
    <w:rsid w:val="00814158"/>
    <w:pPr>
      <w:jc w:val="center"/>
    </w:pPr>
    <w:rPr>
      <w:sz w:val="48"/>
      <w:szCs w:val="48"/>
    </w:rPr>
  </w:style>
  <w:style w:type="paragraph" w:customStyle="1" w:styleId="Abstrakt">
    <w:name w:val="Abstrakt"/>
    <w:basedOn w:val="Normlny"/>
    <w:rsid w:val="00557A42"/>
    <w:pPr>
      <w:ind w:firstLine="0"/>
    </w:pPr>
    <w:rPr>
      <w:b/>
    </w:rPr>
  </w:style>
  <w:style w:type="paragraph" w:customStyle="1" w:styleId="NormalnyBezOdseku">
    <w:name w:val="Normalny Bez Odseku"/>
    <w:basedOn w:val="Normlny"/>
    <w:link w:val="NormalnyBezOdsekuChar"/>
    <w:rsid w:val="00861B60"/>
    <w:pPr>
      <w:keepNext/>
      <w:keepLines/>
      <w:ind w:firstLine="0"/>
      <w:jc w:val="left"/>
    </w:pPr>
    <w:rPr>
      <w:szCs w:val="24"/>
    </w:rPr>
  </w:style>
  <w:style w:type="character" w:customStyle="1" w:styleId="NormalnyBezOdsekuChar">
    <w:name w:val="Normalny Bez Odseku Char"/>
    <w:link w:val="NormalnyBezOdseku"/>
    <w:rsid w:val="00861B60"/>
    <w:rPr>
      <w:rFonts w:ascii="Times New Roman" w:hAnsi="Times New Roman"/>
      <w:sz w:val="24"/>
      <w:szCs w:val="24"/>
    </w:rPr>
  </w:style>
  <w:style w:type="paragraph" w:customStyle="1" w:styleId="Obrzok">
    <w:name w:val="Obrázok"/>
    <w:basedOn w:val="Normlny"/>
    <w:qFormat/>
    <w:rsid w:val="00E86DF0"/>
    <w:pPr>
      <w:keepNext/>
      <w:spacing w:before="120" w:line="240" w:lineRule="auto"/>
      <w:ind w:firstLine="0"/>
      <w:jc w:val="center"/>
    </w:pPr>
  </w:style>
  <w:style w:type="paragraph" w:customStyle="1" w:styleId="Rozne">
    <w:name w:val="Rozne"/>
    <w:next w:val="Normlny"/>
    <w:link w:val="RozneChar"/>
    <w:rsid w:val="004863FF"/>
    <w:pPr>
      <w:spacing w:line="360" w:lineRule="auto"/>
    </w:pPr>
    <w:rPr>
      <w:rFonts w:ascii="Times New Roman" w:hAnsi="Times New Roman"/>
      <w:sz w:val="24"/>
      <w:szCs w:val="22"/>
      <w:lang w:eastAsia="en-US"/>
    </w:rPr>
  </w:style>
  <w:style w:type="table" w:styleId="Mriekatabuky">
    <w:name w:val="Table Grid"/>
    <w:basedOn w:val="Normlnatabuka"/>
    <w:uiPriority w:val="39"/>
    <w:rsid w:val="00175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zneChar">
    <w:name w:val="Rozne Char"/>
    <w:link w:val="Rozne"/>
    <w:rsid w:val="004863FF"/>
    <w:rPr>
      <w:rFonts w:ascii="Times New Roman" w:hAnsi="Times New Roman"/>
      <w:sz w:val="24"/>
    </w:rPr>
  </w:style>
  <w:style w:type="paragraph" w:customStyle="1" w:styleId="Cislovanie">
    <w:name w:val="Cislovanie"/>
    <w:basedOn w:val="Odsekzoznamu"/>
    <w:next w:val="Normlny"/>
    <w:rsid w:val="00664686"/>
    <w:pPr>
      <w:numPr>
        <w:numId w:val="3"/>
      </w:numPr>
    </w:pPr>
  </w:style>
  <w:style w:type="table" w:customStyle="1" w:styleId="Tabukasmriekou4zvraznenie51">
    <w:name w:val="Tabuľka s mriežkou 4 – zvýraznenie 51"/>
    <w:basedOn w:val="Normlnatabuka"/>
    <w:uiPriority w:val="49"/>
    <w:rsid w:val="00907C7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Obyajntabuka11">
    <w:name w:val="Obyčajná tabuľka 11"/>
    <w:basedOn w:val="Normlnatabuka"/>
    <w:uiPriority w:val="41"/>
    <w:rsid w:val="008A028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Zstupntext">
    <w:name w:val="Placeholder Text"/>
    <w:uiPriority w:val="99"/>
    <w:semiHidden/>
    <w:rsid w:val="00F14F99"/>
    <w:rPr>
      <w:color w:val="808080"/>
    </w:rPr>
  </w:style>
  <w:style w:type="paragraph" w:customStyle="1" w:styleId="Tabulka">
    <w:name w:val="Tabulka"/>
    <w:basedOn w:val="Normlny"/>
    <w:qFormat/>
    <w:rsid w:val="005619B1"/>
    <w:pPr>
      <w:spacing w:after="0" w:line="240" w:lineRule="auto"/>
      <w:ind w:firstLine="0"/>
      <w:jc w:val="center"/>
    </w:pPr>
    <w:rPr>
      <w:bCs/>
    </w:rPr>
  </w:style>
  <w:style w:type="table" w:customStyle="1" w:styleId="Tabukasmriekou1svetl1">
    <w:name w:val="Tabuľka s mriežkou 1 – svetlá1"/>
    <w:basedOn w:val="Normlnatabuka"/>
    <w:uiPriority w:val="46"/>
    <w:rsid w:val="007729A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dkaznakomentr">
    <w:name w:val="annotation reference"/>
    <w:uiPriority w:val="99"/>
    <w:semiHidden/>
    <w:unhideWhenUsed/>
    <w:rsid w:val="007729A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729A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7729AE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7729AE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7729AE"/>
    <w:rPr>
      <w:rFonts w:ascii="Times New Roman" w:hAnsi="Times New Roman"/>
      <w:b/>
      <w:bCs/>
      <w:sz w:val="20"/>
      <w:szCs w:val="20"/>
    </w:rPr>
  </w:style>
  <w:style w:type="paragraph" w:customStyle="1" w:styleId="Kod">
    <w:name w:val="Kod"/>
    <w:basedOn w:val="Normlny"/>
    <w:rsid w:val="00E60E81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onsolas" w:hAnsi="Consolas" w:cs="Consolas"/>
      <w:color w:val="000000"/>
      <w:sz w:val="20"/>
      <w:szCs w:val="20"/>
    </w:rPr>
  </w:style>
  <w:style w:type="table" w:customStyle="1" w:styleId="Mriekatabuky1">
    <w:name w:val="Mriežka tabuľky1"/>
    <w:basedOn w:val="Normlnatabuka"/>
    <w:next w:val="Mriekatabuky"/>
    <w:uiPriority w:val="39"/>
    <w:rsid w:val="00A42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lohapopis">
    <w:name w:val="Priloha popis"/>
    <w:next w:val="Normlny"/>
    <w:rsid w:val="00BC298D"/>
    <w:pPr>
      <w:spacing w:before="120" w:after="160" w:line="259" w:lineRule="auto"/>
      <w:jc w:val="center"/>
    </w:pPr>
    <w:rPr>
      <w:rFonts w:ascii="Times New Roman" w:hAnsi="Times New Roman"/>
      <w:b/>
      <w:sz w:val="22"/>
      <w:szCs w:val="22"/>
      <w:lang w:eastAsia="en-US"/>
    </w:rPr>
  </w:style>
  <w:style w:type="table" w:customStyle="1" w:styleId="Mriekatabuky2">
    <w:name w:val="Mriežka tabuľky2"/>
    <w:basedOn w:val="Normlnatabuka"/>
    <w:next w:val="Mriekatabuky"/>
    <w:uiPriority w:val="39"/>
    <w:rsid w:val="00805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kasmriekou4zvraznenie11">
    <w:name w:val="Tabuľka s mriežkou 4 – zvýraznenie 11"/>
    <w:basedOn w:val="Normlnatabuka"/>
    <w:uiPriority w:val="49"/>
    <w:rsid w:val="00EF7C2F"/>
    <w:rPr>
      <w:rFonts w:ascii="Times New Roman" w:eastAsia="SimSun" w:hAnsi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ZPZoznamCislovany">
    <w:name w:val="ZP_Zoznam_Cislovany"/>
    <w:basedOn w:val="Odsekzoznamu"/>
    <w:rsid w:val="008B6EFA"/>
    <w:pPr>
      <w:numPr>
        <w:numId w:val="0"/>
      </w:numPr>
      <w:ind w:left="1134" w:hanging="425"/>
    </w:pPr>
  </w:style>
  <w:style w:type="paragraph" w:styleId="Normlnywebov">
    <w:name w:val="Normal (Web)"/>
    <w:basedOn w:val="Normlny"/>
    <w:uiPriority w:val="99"/>
    <w:unhideWhenUsed/>
    <w:rsid w:val="000C18C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sk-SK"/>
    </w:rPr>
  </w:style>
  <w:style w:type="paragraph" w:customStyle="1" w:styleId="Default">
    <w:name w:val="Default"/>
    <w:rsid w:val="00415D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9D5E97"/>
    <w:rPr>
      <w:color w:val="0000FF"/>
      <w:u w:val="single"/>
    </w:rPr>
  </w:style>
  <w:style w:type="character" w:styleId="Zvraznenie">
    <w:name w:val="Emphasis"/>
    <w:basedOn w:val="Predvolenpsmoodseku"/>
    <w:uiPriority w:val="20"/>
    <w:qFormat/>
    <w:rsid w:val="009D5E97"/>
    <w:rPr>
      <w:i/>
      <w:iCs/>
    </w:rPr>
  </w:style>
  <w:style w:type="character" w:styleId="Nevyrieenzmienka">
    <w:name w:val="Unresolved Mention"/>
    <w:basedOn w:val="Predvolenpsmoodseku"/>
    <w:uiPriority w:val="99"/>
    <w:semiHidden/>
    <w:unhideWhenUsed/>
    <w:rsid w:val="00B50974"/>
    <w:rPr>
      <w:color w:val="605E5C"/>
      <w:shd w:val="clear" w:color="auto" w:fill="E1DFDD"/>
    </w:rPr>
  </w:style>
  <w:style w:type="paragraph" w:customStyle="1" w:styleId="slick-slide">
    <w:name w:val="slick-slide"/>
    <w:basedOn w:val="Normlny"/>
    <w:rsid w:val="005A589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sk-SK"/>
    </w:rPr>
  </w:style>
  <w:style w:type="character" w:customStyle="1" w:styleId="asker">
    <w:name w:val="asker"/>
    <w:basedOn w:val="Predvolenpsmoodseku"/>
    <w:rsid w:val="005A5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330602">
          <w:marLeft w:val="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603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2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2783">
          <w:marLeft w:val="0"/>
          <w:marRight w:val="0"/>
          <w:marTop w:val="2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5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7944">
                      <w:marLeft w:val="0"/>
                      <w:marRight w:val="45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7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46361">
                                  <w:marLeft w:val="0"/>
                                  <w:marRight w:val="0"/>
                                  <w:marTop w:val="0"/>
                                  <w:marBottom w:val="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32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403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62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31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39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0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0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8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136006">
                      <w:marLeft w:val="0"/>
                      <w:marRight w:val="30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18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3E3E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2137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5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7315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9275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1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443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146378">
                  <w:marLeft w:val="12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  <w:div w:id="19938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4291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209119577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0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2515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09760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82672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81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223159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15908005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1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212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18824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55972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73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033144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08653281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539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67251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23066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2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43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8297813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7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82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9712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39998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14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45058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96171607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0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606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346667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64240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1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54702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68940823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8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4273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970989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44126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9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9855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70352929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7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927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42515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1305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03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94472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82871514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16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595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4242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19124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8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04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53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763521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32332161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613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80957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22179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13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62871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58584854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3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2176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27199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73437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14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0508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4733711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3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48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6962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156235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2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11892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93470647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6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945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240034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318516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2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913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80951478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94810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92937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90259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58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2404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41335148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7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047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171739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95507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80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66929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CCCCCC"/>
                                <w:left w:val="single" w:sz="6" w:space="8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9482197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8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190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01921">
                                              <w:marLeft w:val="15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15734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8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50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7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5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51019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58934235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8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998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7947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01876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94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92023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CCCCCC"/>
                                <w:left w:val="single" w:sz="6" w:space="8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815784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5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3207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685585">
                                              <w:marLeft w:val="15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4986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3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70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70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51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54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05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4394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57354582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4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5664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72656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95836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0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10912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CCCCCC"/>
                                <w:left w:val="single" w:sz="6" w:space="8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798706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874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95890">
                                              <w:marLeft w:val="15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18171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77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1838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36" w:space="8" w:color="00B3AC"/>
                            <w:left w:val="single" w:sz="6" w:space="8" w:color="E3E3E3"/>
                            <w:bottom w:val="single" w:sz="6" w:space="4" w:color="E3E3E3"/>
                            <w:right w:val="single" w:sz="6" w:space="8" w:color="E3E3E3"/>
                          </w:divBdr>
                          <w:divsChild>
                            <w:div w:id="148245600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2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054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689088">
                                          <w:marLeft w:val="15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29444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33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43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77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90816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onChamele&#243;n\Desktop\Pokyny_pre_vypracovanie_ZP.docx" TargetMode="External"/><Relationship Id="rId18" Type="http://schemas.openxmlformats.org/officeDocument/2006/relationships/hyperlink" Target="file:///C:\Users\DonChamele&#243;n\Desktop\Pokyny_pre_vypracovanie_ZP.docx" TargetMode="External"/><Relationship Id="rId26" Type="http://schemas.openxmlformats.org/officeDocument/2006/relationships/hyperlink" Target="https://searchsap.techtarget.com/definition/SAP?fbclid=IwAR22o4XxOhTOdOar3gePgFADmEt3Wb_kbEV4HqH7u1ItcwA3OhA8khKCV2I" TargetMode="External"/><Relationship Id="rId39" Type="http://schemas.openxmlformats.org/officeDocument/2006/relationships/hyperlink" Target="https://searchsap.techtarget.com/definition/SAP-BusinessObjects-BI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DonChamele&#243;n\Desktop\Pokyny_pre_vypracovanie_ZP.docx" TargetMode="External"/><Relationship Id="rId34" Type="http://schemas.openxmlformats.org/officeDocument/2006/relationships/hyperlink" Target="https://searchsap.techtarget.com/definition/SAP-Quality-Management-QM" TargetMode="External"/><Relationship Id="rId42" Type="http://schemas.openxmlformats.org/officeDocument/2006/relationships/hyperlink" Target="https://www.techradar.com/best/best-itsm-tools" TargetMode="External"/><Relationship Id="rId47" Type="http://schemas.openxmlformats.org/officeDocument/2006/relationships/hyperlink" Target="file:///C:\Users\DonChamele&#243;n\Desktop\Pokyny_pre_vypracovanie_ZP.docx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DonChamele&#243;n\Desktop\Pokyny_pre_vypracovanie_ZP.docx" TargetMode="External"/><Relationship Id="rId17" Type="http://schemas.openxmlformats.org/officeDocument/2006/relationships/hyperlink" Target="file:///C:\Users\DonChamele&#243;n\Desktop\Pokyny_pre_vypracovanie_ZP.docx" TargetMode="External"/><Relationship Id="rId25" Type="http://schemas.openxmlformats.org/officeDocument/2006/relationships/hyperlink" Target="https://www.guru99.com/what-is-sap-definition-of-sap-erp-software.html" TargetMode="External"/><Relationship Id="rId33" Type="http://schemas.openxmlformats.org/officeDocument/2006/relationships/hyperlink" Target="https://searchsap.techtarget.com/definition/SAP-FICO-SAP-Finance-and-SAP-Controlling" TargetMode="External"/><Relationship Id="rId38" Type="http://schemas.openxmlformats.org/officeDocument/2006/relationships/hyperlink" Target="https://searchsap.techtarget.com/definition/SAP-SuccessFactors" TargetMode="External"/><Relationship Id="rId46" Type="http://schemas.openxmlformats.org/officeDocument/2006/relationships/hyperlink" Target="file:///C:\Users\DonChamele&#243;n\Desktop\Pokyny_pre_vypracovanie_ZP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DonChamele&#243;n\Desktop\Pokyny_pre_vypracovanie_ZP.docx" TargetMode="External"/><Relationship Id="rId20" Type="http://schemas.openxmlformats.org/officeDocument/2006/relationships/hyperlink" Target="file:///C:\Users\DonChamele&#243;n\Desktop\Pokyny_pre_vypracovanie_ZP.docx" TargetMode="External"/><Relationship Id="rId29" Type="http://schemas.openxmlformats.org/officeDocument/2006/relationships/hyperlink" Target="https://searchsap.techtarget.com/definition/SAP-Materials-Management-MM" TargetMode="External"/><Relationship Id="rId41" Type="http://schemas.openxmlformats.org/officeDocument/2006/relationships/hyperlink" Target="https://www.techradar.com/news/what-is-amazon-redshif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onChamele&#243;n\Desktop\Pokyny_pre_vypracovanie_ZP.docx" TargetMode="External"/><Relationship Id="rId24" Type="http://schemas.openxmlformats.org/officeDocument/2006/relationships/image" Target="media/image1.jpeg"/><Relationship Id="rId32" Type="http://schemas.openxmlformats.org/officeDocument/2006/relationships/hyperlink" Target="https://searchsap.techtarget.com/definition/SAP-Plant-Maintenance-PM" TargetMode="External"/><Relationship Id="rId37" Type="http://schemas.openxmlformats.org/officeDocument/2006/relationships/hyperlink" Target="https://searchsap.techtarget.com/definition/Ariba-Ariba-Network" TargetMode="External"/><Relationship Id="rId40" Type="http://schemas.openxmlformats.org/officeDocument/2006/relationships/hyperlink" Target="https://aws.amazon.com/big-data/what-is-hive/" TargetMode="External"/><Relationship Id="rId45" Type="http://schemas.openxmlformats.org/officeDocument/2006/relationships/hyperlink" Target="https://www.techradar.com/news/what-is-a-data-lak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DonChamele&#243;n\Desktop\Pokyny_pre_vypracovanie_ZP.docx" TargetMode="External"/><Relationship Id="rId23" Type="http://schemas.openxmlformats.org/officeDocument/2006/relationships/hyperlink" Target="https://testguild.com/automation-testing/" TargetMode="External"/><Relationship Id="rId28" Type="http://schemas.openxmlformats.org/officeDocument/2006/relationships/hyperlink" Target="https://searchsap.techtarget.com/definition/SAP-Production-Planning" TargetMode="External"/><Relationship Id="rId36" Type="http://schemas.openxmlformats.org/officeDocument/2006/relationships/hyperlink" Target="https://searchsap.techtarget.com/definition/Fieldglass" TargetMode="External"/><Relationship Id="rId49" Type="http://schemas.openxmlformats.org/officeDocument/2006/relationships/hyperlink" Target="file:///C:\Users\DonChamele&#243;n\Desktop\Pokyny_pre_vypracovanie_ZP.docx" TargetMode="External"/><Relationship Id="rId10" Type="http://schemas.openxmlformats.org/officeDocument/2006/relationships/hyperlink" Target="file:///C:\Users\DonChamele&#243;n\Desktop\Pokyny_pre_vypracovanie_ZP.docx" TargetMode="External"/><Relationship Id="rId19" Type="http://schemas.openxmlformats.org/officeDocument/2006/relationships/hyperlink" Target="file:///C:\Users\DonChamele&#243;n\Desktop\Pokyny_pre_vypracovanie_ZP.docx" TargetMode="External"/><Relationship Id="rId31" Type="http://schemas.openxmlformats.org/officeDocument/2006/relationships/hyperlink" Target="https://searchsap.techtarget.com/definition/SAP-Sales-and-Distribution-SAP-SD" TargetMode="External"/><Relationship Id="rId44" Type="http://schemas.openxmlformats.org/officeDocument/2006/relationships/hyperlink" Target="https://www.techradar.com/news/what-is-platform-as-a-servic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DonChamele&#243;n\Desktop\Pokyny_pre_vypracovanie_ZP.docx" TargetMode="External"/><Relationship Id="rId22" Type="http://schemas.openxmlformats.org/officeDocument/2006/relationships/hyperlink" Target="https://testguild.com/automation-testing/" TargetMode="External"/><Relationship Id="rId27" Type="http://schemas.openxmlformats.org/officeDocument/2006/relationships/hyperlink" Target="https://searchhrsoftware.techtarget.com/definition/human-capital-management-HCM" TargetMode="External"/><Relationship Id="rId30" Type="http://schemas.openxmlformats.org/officeDocument/2006/relationships/hyperlink" Target="https://searchsap.techtarget.com/definition/SAP-Project-System-PS" TargetMode="External"/><Relationship Id="rId35" Type="http://schemas.openxmlformats.org/officeDocument/2006/relationships/image" Target="media/image2.jpeg"/><Relationship Id="rId43" Type="http://schemas.openxmlformats.org/officeDocument/2006/relationships/hyperlink" Target="https://www.techradar.com/news/what-is-infrastructure-as-a-service" TargetMode="External"/><Relationship Id="rId48" Type="http://schemas.openxmlformats.org/officeDocument/2006/relationships/hyperlink" Target="file:///C:\Users\DonChamele&#243;n\Desktop\Pokyny_pre_vypracovanie_ZP.docx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Chamele&#243;n\Desktop\VLC\1458639827-sablona-zaverecnej-prace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6961376-366F-42D7-8F61-564B916C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1458639827-sablona-zaverecnej-prace.dotx</Template>
  <TotalTime>132</TotalTime>
  <Pages>33</Pages>
  <Words>5172</Words>
  <Characters>29487</Characters>
  <Application>Microsoft Office Word</Application>
  <DocSecurity>0</DocSecurity>
  <Lines>245</Lines>
  <Paragraphs>69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František Cabadaj</dc:creator>
  <cp:lastModifiedBy>František Cabadaj</cp:lastModifiedBy>
  <cp:revision>19</cp:revision>
  <cp:lastPrinted>2015-04-21T20:14:00Z</cp:lastPrinted>
  <dcterms:created xsi:type="dcterms:W3CDTF">2020-03-29T09:25:00Z</dcterms:created>
  <dcterms:modified xsi:type="dcterms:W3CDTF">2020-03-29T12:32:00Z</dcterms:modified>
</cp:coreProperties>
</file>